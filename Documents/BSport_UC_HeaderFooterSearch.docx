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4C4" w:rsidRPr="00C5255B" w:rsidRDefault="00EE24C4" w:rsidP="00202332">
      <w:pPr>
        <w:rPr>
          <w:rFonts w:cs="Arial"/>
        </w:rPr>
      </w:pPr>
    </w:p>
    <w:p w:rsidR="00EE24C4" w:rsidRPr="00C5255B" w:rsidRDefault="00EE24C4" w:rsidP="00202332">
      <w:pPr>
        <w:rPr>
          <w:rFonts w:cs="Arial"/>
        </w:rPr>
      </w:pPr>
    </w:p>
    <w:p w:rsidR="00EE24C4" w:rsidRPr="00C5255B" w:rsidRDefault="00EE24C4" w:rsidP="0016213A">
      <w:pPr>
        <w:jc w:val="right"/>
        <w:rPr>
          <w:rFonts w:cs="Arial"/>
        </w:rPr>
      </w:pPr>
    </w:p>
    <w:p w:rsidR="00EE24C4" w:rsidRPr="00C5255B" w:rsidRDefault="00EA5B4C" w:rsidP="0016213A">
      <w:pPr>
        <w:jc w:val="right"/>
        <w:rPr>
          <w:rFonts w:cs="Arial"/>
        </w:rPr>
      </w:pPr>
      <w:proofErr w:type="spellStart"/>
      <w:r>
        <w:rPr>
          <w:rFonts w:cs="Arial"/>
        </w:rPr>
        <w:t>BSPortTeam</w:t>
      </w:r>
      <w:proofErr w:type="spellEnd"/>
    </w:p>
    <w:p w:rsidR="00EE24C4" w:rsidRPr="00FA354A" w:rsidRDefault="00AD5BDD" w:rsidP="0016213A">
      <w:pPr>
        <w:jc w:val="right"/>
        <w:rPr>
          <w:rFonts w:cs="Arial"/>
        </w:rPr>
      </w:pPr>
      <w:r w:rsidRPr="00FA354A">
        <w:rPr>
          <w:rFonts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542336" wp14:editId="07D7888A">
                <wp:simplePos x="0" y="0"/>
                <wp:positionH relativeFrom="column">
                  <wp:posOffset>2408555</wp:posOffset>
                </wp:positionH>
                <wp:positionV relativeFrom="paragraph">
                  <wp:posOffset>77470</wp:posOffset>
                </wp:positionV>
                <wp:extent cx="3533775" cy="0"/>
                <wp:effectExtent l="0" t="19050" r="9525" b="1905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52B72" id="Line 7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65pt,6.1pt" to="467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" strokecolor="#fc0" strokeweight="3pt"/>
            </w:pict>
          </mc:Fallback>
        </mc:AlternateContent>
      </w:r>
    </w:p>
    <w:p w:rsidR="00EE24C4" w:rsidRPr="00FA354A" w:rsidRDefault="00CA70C1" w:rsidP="00202332">
      <w:pPr>
        <w:pStyle w:val="ProposalTitleRight"/>
        <w:rPr>
          <w:rFonts w:cs="Arial"/>
        </w:rPr>
      </w:pPr>
      <w:r w:rsidRPr="00FA354A">
        <w:fldChar w:fldCharType="begin"/>
      </w:r>
      <w:r w:rsidRPr="00FA354A">
        <w:rPr>
          <w:rFonts w:cs="Arial"/>
        </w:rPr>
        <w:instrText xml:space="preserve"> TITLE   \* MERGEFORMAT </w:instrText>
      </w:r>
      <w:r w:rsidRPr="00FA354A">
        <w:fldChar w:fldCharType="separate"/>
      </w:r>
      <w:r w:rsidR="00A435C1" w:rsidRPr="00FA354A">
        <w:rPr>
          <w:rStyle w:val="Heading"/>
          <w:rFonts w:cs="Arial"/>
          <w:b/>
          <w:bCs/>
          <w:sz w:val="36"/>
          <w:szCs w:val="36"/>
        </w:rPr>
        <w:t>Use Case Description</w:t>
      </w:r>
      <w:r w:rsidRPr="00FA354A">
        <w:rPr>
          <w:rStyle w:val="Heading"/>
          <w:rFonts w:cs="Arial"/>
          <w:b/>
          <w:bCs/>
          <w:sz w:val="36"/>
          <w:szCs w:val="36"/>
        </w:rPr>
        <w:fldChar w:fldCharType="end"/>
      </w:r>
    </w:p>
    <w:p w:rsidR="00EE24C4" w:rsidRPr="00FA354A" w:rsidRDefault="00EE24C4" w:rsidP="00F34AEB">
      <w:pPr>
        <w:jc w:val="right"/>
        <w:rPr>
          <w:rFonts w:cs="Arial"/>
          <w:i/>
          <w:iCs/>
          <w:szCs w:val="22"/>
        </w:rPr>
      </w:pPr>
    </w:p>
    <w:p w:rsidR="00EE24C4" w:rsidRPr="00FA354A" w:rsidRDefault="00EE24C4" w:rsidP="00F34AEB">
      <w:pPr>
        <w:jc w:val="right"/>
        <w:rPr>
          <w:rFonts w:cs="Arial"/>
        </w:rPr>
      </w:pPr>
    </w:p>
    <w:p w:rsidR="00EE24C4" w:rsidRPr="00FA354A" w:rsidRDefault="00EE24C4" w:rsidP="00F34AEB">
      <w:pPr>
        <w:jc w:val="right"/>
        <w:rPr>
          <w:rFonts w:cs="Arial"/>
        </w:rPr>
      </w:pPr>
    </w:p>
    <w:p w:rsidR="00EE24C4" w:rsidRPr="00FA354A" w:rsidRDefault="00EE24C4" w:rsidP="00F34AEB">
      <w:pPr>
        <w:jc w:val="right"/>
        <w:rPr>
          <w:rFonts w:cs="Arial"/>
        </w:rPr>
      </w:pPr>
    </w:p>
    <w:p w:rsidR="00EE24C4" w:rsidRPr="00FA354A" w:rsidRDefault="00EE24C4" w:rsidP="00F34AEB">
      <w:pPr>
        <w:jc w:val="right"/>
        <w:rPr>
          <w:rFonts w:cs="Arial"/>
        </w:rPr>
      </w:pPr>
    </w:p>
    <w:p w:rsidR="00EE24C4" w:rsidRPr="00FA354A" w:rsidRDefault="00EE24C4" w:rsidP="009B0B0D">
      <w:pPr>
        <w:pStyle w:val="Guide"/>
        <w:rPr>
          <w:rFonts w:cs="Arial"/>
          <w:szCs w:val="22"/>
        </w:rPr>
      </w:pPr>
    </w:p>
    <w:p w:rsidR="00B71A32" w:rsidRPr="00FA354A" w:rsidRDefault="00B71A32" w:rsidP="009B0B0D">
      <w:pPr>
        <w:pStyle w:val="Guide"/>
        <w:rPr>
          <w:rFonts w:cs="Arial"/>
          <w:szCs w:val="22"/>
        </w:rPr>
      </w:pPr>
    </w:p>
    <w:p w:rsidR="00EE24C4" w:rsidRPr="00FA354A" w:rsidRDefault="00EE24C4" w:rsidP="00202332">
      <w:pPr>
        <w:rPr>
          <w:rFonts w:cs="Arial"/>
          <w:szCs w:val="22"/>
        </w:rPr>
      </w:pPr>
    </w:p>
    <w:p w:rsidR="00EE24C4" w:rsidRPr="00FA354A" w:rsidRDefault="00EE24C4" w:rsidP="0081095A">
      <w:pPr>
        <w:pStyle w:val="Bold"/>
        <w:rPr>
          <w:rFonts w:cs="Arial"/>
        </w:rPr>
      </w:pPr>
      <w:r w:rsidRPr="00FA354A">
        <w:rPr>
          <w:rFonts w:cs="Arial"/>
        </w:rPr>
        <w:t xml:space="preserve">Version </w:t>
      </w:r>
      <w:r w:rsidR="00C0572D">
        <w:rPr>
          <w:rFonts w:cs="Arial"/>
        </w:rPr>
        <w:t>0</w:t>
      </w:r>
      <w:r w:rsidR="00636777">
        <w:rPr>
          <w:rFonts w:cs="Arial"/>
        </w:rPr>
        <w:t>.</w:t>
      </w:r>
      <w:r w:rsidR="00FD305A">
        <w:rPr>
          <w:rFonts w:cs="Arial"/>
        </w:rPr>
        <w:t>1</w:t>
      </w:r>
    </w:p>
    <w:p w:rsidR="00EE24C4" w:rsidRPr="00FA354A" w:rsidRDefault="00EE24C4" w:rsidP="0081095A">
      <w:pPr>
        <w:jc w:val="right"/>
        <w:rPr>
          <w:rFonts w:cs="Arial"/>
        </w:rPr>
      </w:pPr>
    </w:p>
    <w:p w:rsidR="00EE24C4" w:rsidRPr="00FA354A" w:rsidRDefault="00EE24C4" w:rsidP="0016213A">
      <w:pPr>
        <w:jc w:val="right"/>
        <w:rPr>
          <w:rFonts w:cs="Arial"/>
        </w:rPr>
      </w:pPr>
    </w:p>
    <w:p w:rsidR="00EE24C4" w:rsidRPr="00FA354A" w:rsidRDefault="00EE24C4" w:rsidP="00E712D5">
      <w:pPr>
        <w:pStyle w:val="Bold"/>
        <w:rPr>
          <w:rFonts w:cs="Arial"/>
        </w:rPr>
      </w:pPr>
      <w:r w:rsidRPr="00E712D5">
        <w:rPr>
          <w:rFonts w:cs="Arial"/>
        </w:rPr>
        <w:fldChar w:fldCharType="begin"/>
      </w:r>
      <w:r w:rsidRPr="00E712D5">
        <w:rPr>
          <w:rFonts w:cs="Arial"/>
        </w:rPr>
        <w:instrText xml:space="preserve"> SAVEDATE  \@ "d MMMM yyyy"  \* MERGEFORMAT </w:instrText>
      </w:r>
      <w:r w:rsidRPr="00E712D5">
        <w:rPr>
          <w:rFonts w:cs="Arial"/>
        </w:rPr>
        <w:fldChar w:fldCharType="separate"/>
      </w:r>
      <w:r w:rsidR="00ED5233">
        <w:rPr>
          <w:rFonts w:cs="Arial"/>
          <w:noProof/>
        </w:rPr>
        <w:t>13 January 2017</w:t>
      </w:r>
      <w:r w:rsidRPr="00E712D5">
        <w:rPr>
          <w:rFonts w:cs="Arial"/>
        </w:rPr>
        <w:fldChar w:fldCharType="end"/>
      </w:r>
    </w:p>
    <w:p w:rsidR="00EE24C4" w:rsidRPr="00FA354A" w:rsidRDefault="00EE24C4" w:rsidP="00202332">
      <w:pPr>
        <w:pStyle w:val="Style8ptGray-50RightBefore0ptAfter0pt"/>
        <w:rPr>
          <w:rFonts w:cs="Arial"/>
        </w:rPr>
      </w:pPr>
    </w:p>
    <w:p w:rsidR="002A7B56" w:rsidRPr="00FA354A" w:rsidRDefault="002A7B56" w:rsidP="00202332">
      <w:pPr>
        <w:pStyle w:val="Style8ptGray-50RightBefore0ptAfter0pt"/>
        <w:rPr>
          <w:rFonts w:cs="Arial"/>
        </w:rPr>
      </w:pPr>
    </w:p>
    <w:p w:rsidR="00EE24C4" w:rsidRPr="00FA354A" w:rsidRDefault="00EE24C4" w:rsidP="00202332">
      <w:pPr>
        <w:pStyle w:val="Style8ptGray-50RightBefore0ptAfter0pt"/>
        <w:rPr>
          <w:rFonts w:cs="Arial"/>
        </w:rPr>
      </w:pPr>
    </w:p>
    <w:p w:rsidR="00EE24C4" w:rsidRPr="00FA354A" w:rsidRDefault="00EE24C4" w:rsidP="00202332">
      <w:pPr>
        <w:pStyle w:val="Style8ptGray-50RightBefore0ptAfter0pt"/>
        <w:rPr>
          <w:rFonts w:cs="Arial"/>
        </w:rPr>
      </w:pPr>
    </w:p>
    <w:p w:rsidR="00EE24C4" w:rsidRPr="00FA354A" w:rsidRDefault="00EE24C4" w:rsidP="00202332">
      <w:pPr>
        <w:pStyle w:val="Style8ptGray-50RightBefore0ptAfter0pt"/>
        <w:rPr>
          <w:rFonts w:cs="Arial"/>
        </w:rPr>
      </w:pPr>
    </w:p>
    <w:p w:rsidR="0059552B" w:rsidRDefault="0059552B" w:rsidP="00202332">
      <w:pPr>
        <w:pStyle w:val="Style8ptGray-50RightBefore0ptAfter0pt"/>
        <w:rPr>
          <w:rFonts w:cs="Arial"/>
        </w:rPr>
      </w:pPr>
    </w:p>
    <w:p w:rsidR="0059552B" w:rsidRDefault="0059552B" w:rsidP="00202332">
      <w:pPr>
        <w:pStyle w:val="Style8ptGray-50RightBefore0ptAfter0pt"/>
        <w:rPr>
          <w:rFonts w:cs="Arial"/>
        </w:rPr>
      </w:pPr>
    </w:p>
    <w:p w:rsidR="0059552B" w:rsidRDefault="0059552B" w:rsidP="00202332">
      <w:pPr>
        <w:pStyle w:val="Style8ptGray-50RightBefore0ptAfter0pt"/>
        <w:rPr>
          <w:rFonts w:cs="Arial"/>
        </w:rPr>
      </w:pPr>
    </w:p>
    <w:p w:rsidR="0059552B" w:rsidRDefault="0059552B">
      <w:pPr>
        <w:spacing w:before="0" w:after="0"/>
        <w:jc w:val="left"/>
        <w:rPr>
          <w:rStyle w:val="Heading"/>
          <w:rFonts w:cs="Arial"/>
          <w:sz w:val="22"/>
          <w:szCs w:val="22"/>
        </w:rPr>
      </w:pPr>
      <w:r>
        <w:rPr>
          <w:rStyle w:val="Heading"/>
          <w:rFonts w:cs="Arial"/>
          <w:sz w:val="22"/>
          <w:szCs w:val="22"/>
        </w:rPr>
        <w:br w:type="page"/>
      </w:r>
    </w:p>
    <w:p w:rsidR="00EE24C4" w:rsidRPr="00FA354A" w:rsidRDefault="00EE24C4" w:rsidP="00D10C44">
      <w:pPr>
        <w:rPr>
          <w:rStyle w:val="Heading"/>
          <w:rFonts w:cs="Arial"/>
          <w:sz w:val="22"/>
          <w:szCs w:val="22"/>
        </w:rPr>
      </w:pPr>
      <w:r w:rsidRPr="00FA354A">
        <w:rPr>
          <w:rStyle w:val="Heading"/>
          <w:rFonts w:cs="Arial"/>
          <w:sz w:val="22"/>
          <w:szCs w:val="22"/>
        </w:rPr>
        <w:lastRenderedPageBreak/>
        <w:t>RECORD OF CHANGE</w:t>
      </w:r>
    </w:p>
    <w:p w:rsidR="00EE24C4" w:rsidRPr="00FA354A" w:rsidRDefault="00EE24C4" w:rsidP="002A320B">
      <w:pPr>
        <w:pStyle w:val="Heading2intro"/>
        <w:rPr>
          <w:rFonts w:cs="Arial"/>
          <w:sz w:val="22"/>
          <w:szCs w:val="22"/>
        </w:rPr>
      </w:pPr>
      <w:r w:rsidRPr="00FA354A">
        <w:rPr>
          <w:rFonts w:cs="Arial"/>
          <w:sz w:val="22"/>
          <w:szCs w:val="22"/>
        </w:rPr>
        <w:t>History of Amendments</w:t>
      </w:r>
    </w:p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0"/>
        <w:gridCol w:w="990"/>
        <w:gridCol w:w="1231"/>
        <w:gridCol w:w="4205"/>
        <w:gridCol w:w="1570"/>
      </w:tblGrid>
      <w:tr w:rsidR="00EE24C4" w:rsidRPr="00FA354A" w:rsidTr="008E33A9">
        <w:trPr>
          <w:trHeight w:val="625"/>
          <w:jc w:val="center"/>
        </w:trPr>
        <w:tc>
          <w:tcPr>
            <w:tcW w:w="1639" w:type="dxa"/>
            <w:shd w:val="clear" w:color="auto" w:fill="FF0000"/>
          </w:tcPr>
          <w:p w:rsidR="00EE24C4" w:rsidRPr="00FA354A" w:rsidRDefault="00EE24C4" w:rsidP="002359E9">
            <w:pPr>
              <w:pStyle w:val="BodyText1"/>
              <w:ind w:left="0"/>
              <w:jc w:val="left"/>
              <w:rPr>
                <w:rFonts w:cs="Arial"/>
                <w:b/>
                <w:bCs/>
                <w:color w:val="FFFFFF"/>
              </w:rPr>
            </w:pPr>
            <w:r w:rsidRPr="00FA354A">
              <w:rPr>
                <w:rFonts w:cs="Arial"/>
                <w:b/>
                <w:bCs/>
                <w:color w:val="FFFFFF"/>
              </w:rPr>
              <w:t>Date</w:t>
            </w:r>
          </w:p>
        </w:tc>
        <w:tc>
          <w:tcPr>
            <w:tcW w:w="990" w:type="dxa"/>
            <w:shd w:val="clear" w:color="auto" w:fill="FF0000"/>
          </w:tcPr>
          <w:p w:rsidR="00EE24C4" w:rsidRPr="00FA354A" w:rsidRDefault="00EE24C4" w:rsidP="002359E9">
            <w:pPr>
              <w:pStyle w:val="BodyText1"/>
              <w:ind w:left="0"/>
              <w:jc w:val="left"/>
              <w:rPr>
                <w:rFonts w:cs="Arial"/>
                <w:b/>
                <w:bCs/>
                <w:color w:val="FFFFFF"/>
              </w:rPr>
            </w:pPr>
            <w:r w:rsidRPr="00FA354A">
              <w:rPr>
                <w:rFonts w:cs="Arial"/>
                <w:b/>
                <w:bCs/>
                <w:color w:val="FFFFFF"/>
              </w:rPr>
              <w:t>Version</w:t>
            </w:r>
          </w:p>
        </w:tc>
        <w:tc>
          <w:tcPr>
            <w:tcW w:w="1231" w:type="dxa"/>
            <w:shd w:val="clear" w:color="auto" w:fill="FF0000"/>
          </w:tcPr>
          <w:p w:rsidR="00EE24C4" w:rsidRPr="00FA354A" w:rsidRDefault="00EE24C4" w:rsidP="002359E9">
            <w:pPr>
              <w:pStyle w:val="BodyText1"/>
              <w:ind w:left="0"/>
              <w:jc w:val="left"/>
              <w:rPr>
                <w:rFonts w:cs="Arial"/>
                <w:b/>
                <w:bCs/>
                <w:color w:val="FFFFFF"/>
              </w:rPr>
            </w:pPr>
            <w:r w:rsidRPr="00FA354A">
              <w:rPr>
                <w:rFonts w:cs="Arial"/>
                <w:b/>
                <w:bCs/>
                <w:color w:val="FFFFFF"/>
              </w:rPr>
              <w:t>Modified Section</w:t>
            </w:r>
          </w:p>
        </w:tc>
        <w:tc>
          <w:tcPr>
            <w:tcW w:w="4205" w:type="dxa"/>
            <w:shd w:val="clear" w:color="auto" w:fill="FF0000"/>
          </w:tcPr>
          <w:p w:rsidR="00EE24C4" w:rsidRPr="00FA354A" w:rsidRDefault="00EE24C4" w:rsidP="002359E9">
            <w:pPr>
              <w:pStyle w:val="BodyText1"/>
              <w:ind w:left="0"/>
              <w:jc w:val="left"/>
              <w:rPr>
                <w:rFonts w:cs="Arial"/>
                <w:b/>
                <w:bCs/>
                <w:color w:val="FFFFFF"/>
              </w:rPr>
            </w:pPr>
            <w:r w:rsidRPr="00FA354A">
              <w:rPr>
                <w:rFonts w:cs="Arial"/>
                <w:b/>
                <w:bCs/>
                <w:color w:val="FFFFFF"/>
              </w:rPr>
              <w:t>Summary of Change</w:t>
            </w:r>
          </w:p>
        </w:tc>
        <w:tc>
          <w:tcPr>
            <w:tcW w:w="1570" w:type="dxa"/>
            <w:shd w:val="clear" w:color="auto" w:fill="FF0000"/>
          </w:tcPr>
          <w:p w:rsidR="00EE24C4" w:rsidRPr="00FA354A" w:rsidRDefault="00EE24C4" w:rsidP="002359E9">
            <w:pPr>
              <w:pStyle w:val="BodyText1"/>
              <w:ind w:left="0"/>
              <w:jc w:val="left"/>
              <w:rPr>
                <w:rFonts w:cs="Arial"/>
                <w:b/>
                <w:bCs/>
                <w:color w:val="FFFFFF"/>
              </w:rPr>
            </w:pPr>
            <w:r w:rsidRPr="00FA354A">
              <w:rPr>
                <w:rFonts w:cs="Arial"/>
                <w:b/>
                <w:bCs/>
                <w:color w:val="FFFFFF"/>
              </w:rPr>
              <w:t>Author</w:t>
            </w:r>
          </w:p>
        </w:tc>
      </w:tr>
      <w:tr w:rsidR="00695141" w:rsidRPr="00352DCA" w:rsidTr="008E33A9">
        <w:trPr>
          <w:jc w:val="center"/>
        </w:trPr>
        <w:tc>
          <w:tcPr>
            <w:tcW w:w="1639" w:type="dxa"/>
          </w:tcPr>
          <w:p w:rsidR="00695141" w:rsidRPr="00465187" w:rsidRDefault="00044129" w:rsidP="002359E9">
            <w:pPr>
              <w:pStyle w:val="TableContents"/>
              <w:jc w:val="left"/>
              <w:rPr>
                <w:rFonts w:cs="Arial"/>
                <w:color w:val="00362E"/>
                <w:sz w:val="20"/>
                <w:szCs w:val="20"/>
              </w:rPr>
            </w:pPr>
            <w:r>
              <w:rPr>
                <w:rFonts w:cs="Arial"/>
                <w:color w:val="00362E"/>
                <w:sz w:val="20"/>
                <w:szCs w:val="20"/>
              </w:rPr>
              <w:t>12</w:t>
            </w:r>
            <w:r w:rsidR="008E33A9">
              <w:rPr>
                <w:rFonts w:cs="Arial"/>
                <w:color w:val="00362E"/>
                <w:sz w:val="20"/>
                <w:szCs w:val="20"/>
              </w:rPr>
              <w:t>/01/2017</w:t>
            </w:r>
          </w:p>
        </w:tc>
        <w:tc>
          <w:tcPr>
            <w:tcW w:w="990" w:type="dxa"/>
          </w:tcPr>
          <w:p w:rsidR="00695141" w:rsidRPr="00465187" w:rsidRDefault="00695141" w:rsidP="00FD305A">
            <w:pPr>
              <w:pStyle w:val="TableContents"/>
              <w:jc w:val="left"/>
              <w:rPr>
                <w:rFonts w:cs="Arial"/>
                <w:color w:val="00362E"/>
                <w:sz w:val="20"/>
                <w:szCs w:val="20"/>
              </w:rPr>
            </w:pPr>
            <w:r w:rsidRPr="00465187">
              <w:rPr>
                <w:rFonts w:cs="Arial"/>
                <w:color w:val="00362E"/>
                <w:sz w:val="20"/>
                <w:szCs w:val="20"/>
              </w:rPr>
              <w:t>0.1</w:t>
            </w:r>
          </w:p>
        </w:tc>
        <w:tc>
          <w:tcPr>
            <w:tcW w:w="1231" w:type="dxa"/>
          </w:tcPr>
          <w:p w:rsidR="00695141" w:rsidRPr="00465187" w:rsidRDefault="00695141" w:rsidP="00FD305A">
            <w:pPr>
              <w:pStyle w:val="TableContents"/>
              <w:jc w:val="left"/>
              <w:rPr>
                <w:rFonts w:cs="Arial"/>
                <w:color w:val="00362E"/>
                <w:sz w:val="20"/>
                <w:szCs w:val="20"/>
              </w:rPr>
            </w:pPr>
            <w:r w:rsidRPr="00465187">
              <w:rPr>
                <w:rFonts w:cs="Arial"/>
                <w:color w:val="00362E"/>
                <w:sz w:val="20"/>
                <w:szCs w:val="20"/>
              </w:rPr>
              <w:t>All</w:t>
            </w:r>
          </w:p>
        </w:tc>
        <w:tc>
          <w:tcPr>
            <w:tcW w:w="4205" w:type="dxa"/>
          </w:tcPr>
          <w:p w:rsidR="00695141" w:rsidRPr="00465187" w:rsidRDefault="00EE4CDA" w:rsidP="00FD305A">
            <w:pPr>
              <w:pStyle w:val="TableContents"/>
              <w:jc w:val="left"/>
              <w:rPr>
                <w:rFonts w:cs="Arial"/>
                <w:color w:val="00362E"/>
                <w:sz w:val="20"/>
                <w:szCs w:val="20"/>
              </w:rPr>
            </w:pPr>
            <w:r w:rsidRPr="00465187">
              <w:rPr>
                <w:rFonts w:cs="Arial"/>
                <w:color w:val="00362E"/>
                <w:sz w:val="20"/>
                <w:szCs w:val="20"/>
              </w:rPr>
              <w:t>Initial version</w:t>
            </w:r>
          </w:p>
        </w:tc>
        <w:tc>
          <w:tcPr>
            <w:tcW w:w="1570" w:type="dxa"/>
          </w:tcPr>
          <w:p w:rsidR="00695141" w:rsidRPr="00465187" w:rsidRDefault="008E33A9" w:rsidP="008D0401">
            <w:pPr>
              <w:pStyle w:val="TableContents"/>
              <w:rPr>
                <w:rFonts w:cs="Arial"/>
                <w:color w:val="00362E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362E"/>
                <w:sz w:val="20"/>
                <w:szCs w:val="20"/>
              </w:rPr>
              <w:t>L</w:t>
            </w:r>
            <w:r w:rsidR="00EA5B4C">
              <w:rPr>
                <w:rFonts w:cs="Arial"/>
                <w:color w:val="00362E"/>
                <w:sz w:val="20"/>
                <w:szCs w:val="20"/>
              </w:rPr>
              <w:t>inh.</w:t>
            </w:r>
            <w:r>
              <w:rPr>
                <w:rFonts w:cs="Arial"/>
                <w:color w:val="00362E"/>
                <w:sz w:val="20"/>
                <w:szCs w:val="20"/>
              </w:rPr>
              <w:t>H</w:t>
            </w:r>
            <w:proofErr w:type="spellEnd"/>
          </w:p>
        </w:tc>
      </w:tr>
      <w:tr w:rsidR="00925449" w:rsidRPr="00FA354A" w:rsidTr="008E33A9">
        <w:trPr>
          <w:jc w:val="center"/>
        </w:trPr>
        <w:tc>
          <w:tcPr>
            <w:tcW w:w="1639" w:type="dxa"/>
          </w:tcPr>
          <w:p w:rsidR="00925449" w:rsidRPr="00FA354A" w:rsidRDefault="00925449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925449" w:rsidRPr="00FA354A" w:rsidRDefault="00925449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925449" w:rsidRPr="00FA354A" w:rsidRDefault="00925449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925449" w:rsidRPr="00FA354A" w:rsidRDefault="00925449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925449" w:rsidRPr="00FA354A" w:rsidRDefault="00925449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6E0A1F" w:rsidRPr="00FA354A" w:rsidTr="008E33A9">
        <w:trPr>
          <w:jc w:val="center"/>
        </w:trPr>
        <w:tc>
          <w:tcPr>
            <w:tcW w:w="1639" w:type="dxa"/>
          </w:tcPr>
          <w:p w:rsidR="006E0A1F" w:rsidRPr="00FA354A" w:rsidRDefault="006E0A1F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6E0A1F" w:rsidRPr="00FA354A" w:rsidRDefault="006E0A1F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6E0A1F" w:rsidRPr="00FA354A" w:rsidRDefault="006E0A1F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6E0A1F" w:rsidRPr="00FA354A" w:rsidRDefault="006E0A1F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6E0A1F" w:rsidRPr="00FA354A" w:rsidRDefault="006E0A1F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A48A5" w:rsidRPr="00FA354A" w:rsidTr="008E33A9">
        <w:trPr>
          <w:jc w:val="center"/>
        </w:trPr>
        <w:tc>
          <w:tcPr>
            <w:tcW w:w="1639" w:type="dxa"/>
          </w:tcPr>
          <w:p w:rsidR="00AA48A5" w:rsidRPr="00FA354A" w:rsidRDefault="00AA48A5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A48A5" w:rsidRPr="00FA354A" w:rsidRDefault="00AA48A5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AA48A5" w:rsidRPr="00FA354A" w:rsidRDefault="00AA48A5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AA48A5" w:rsidRPr="00FA354A" w:rsidRDefault="00AA48A5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AA48A5" w:rsidRPr="00FA354A" w:rsidRDefault="00AA48A5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794C10" w:rsidRPr="00FA354A" w:rsidTr="008E33A9">
        <w:trPr>
          <w:jc w:val="center"/>
        </w:trPr>
        <w:tc>
          <w:tcPr>
            <w:tcW w:w="1639" w:type="dxa"/>
          </w:tcPr>
          <w:p w:rsidR="00794C10" w:rsidRPr="00FA354A" w:rsidRDefault="00794C1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794C10" w:rsidRPr="00FA354A" w:rsidRDefault="00794C1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794C10" w:rsidRPr="00FA354A" w:rsidRDefault="00794C1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794C10" w:rsidRPr="00FA354A" w:rsidRDefault="00794C1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794C10" w:rsidRPr="00FA354A" w:rsidRDefault="00794C1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201E54" w:rsidRPr="002359E9" w:rsidTr="008E33A9">
        <w:trPr>
          <w:jc w:val="center"/>
        </w:trPr>
        <w:tc>
          <w:tcPr>
            <w:tcW w:w="1639" w:type="dxa"/>
          </w:tcPr>
          <w:p w:rsidR="00201E54" w:rsidRPr="00FA354A" w:rsidRDefault="00201E54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201E54" w:rsidRPr="00FA354A" w:rsidRDefault="00201E54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201E54" w:rsidRPr="00FA354A" w:rsidRDefault="00201E54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201E54" w:rsidRPr="002359E9" w:rsidRDefault="00201E54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201E54" w:rsidRPr="00FA354A" w:rsidRDefault="00201E54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C230D0" w:rsidRPr="002359E9" w:rsidTr="008E33A9">
        <w:trPr>
          <w:jc w:val="center"/>
        </w:trPr>
        <w:tc>
          <w:tcPr>
            <w:tcW w:w="1639" w:type="dxa"/>
          </w:tcPr>
          <w:p w:rsidR="00C230D0" w:rsidRPr="00FA354A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230D0" w:rsidRPr="00FA354A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C230D0" w:rsidRPr="00FA354A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C230D0" w:rsidRPr="002359E9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C230D0" w:rsidRPr="00FA354A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C230D0" w:rsidRPr="002359E9" w:rsidTr="008E33A9">
        <w:trPr>
          <w:jc w:val="center"/>
        </w:trPr>
        <w:tc>
          <w:tcPr>
            <w:tcW w:w="1639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C230D0" w:rsidRPr="002359E9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C230D0" w:rsidRPr="002359E9" w:rsidTr="008E33A9">
        <w:trPr>
          <w:jc w:val="center"/>
        </w:trPr>
        <w:tc>
          <w:tcPr>
            <w:tcW w:w="1639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C230D0" w:rsidRPr="002359E9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EF4524" w:rsidRDefault="00EF4524" w:rsidP="007374A2">
      <w:pPr>
        <w:pStyle w:val="Heading2intro"/>
        <w:rPr>
          <w:rFonts w:cs="Arial"/>
          <w:sz w:val="22"/>
        </w:rPr>
      </w:pPr>
    </w:p>
    <w:p w:rsidR="00EF4524" w:rsidRDefault="00EF4524">
      <w:pPr>
        <w:spacing w:before="0" w:after="0"/>
        <w:jc w:val="left"/>
        <w:rPr>
          <w:rFonts w:cs="Arial"/>
          <w:b/>
          <w:bCs/>
          <w:color w:val="FF0000"/>
        </w:rPr>
      </w:pPr>
      <w:r>
        <w:rPr>
          <w:rFonts w:cs="Arial"/>
        </w:rPr>
        <w:br w:type="page"/>
      </w:r>
    </w:p>
    <w:p w:rsidR="00534107" w:rsidRDefault="00534107" w:rsidP="00534107">
      <w:pPr>
        <w:rPr>
          <w:rFonts w:cs="Arial"/>
        </w:rPr>
      </w:pPr>
      <w:r w:rsidRPr="00FA354A">
        <w:rPr>
          <w:rFonts w:cs="Arial"/>
        </w:rPr>
        <w:lastRenderedPageBreak/>
        <w:t xml:space="preserve"> </w:t>
      </w:r>
    </w:p>
    <w:sdt>
      <w:sdtPr>
        <w:id w:val="153415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4107" w:rsidRPr="00534107" w:rsidRDefault="00534107" w:rsidP="00534107">
          <w:pPr>
            <w:rPr>
              <w:rStyle w:val="Heading"/>
              <w:rFonts w:cs="Arial"/>
              <w:sz w:val="22"/>
            </w:rPr>
          </w:pPr>
          <w:r w:rsidRPr="00534107">
            <w:rPr>
              <w:rStyle w:val="Heading"/>
              <w:rFonts w:cs="Arial"/>
              <w:caps/>
              <w:sz w:val="22"/>
            </w:rPr>
            <w:t>Table of Contents</w:t>
          </w:r>
        </w:p>
        <w:p w:rsidR="00C30E9F" w:rsidRDefault="00534107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r w:rsidRPr="00534107">
            <w:rPr>
              <w:sz w:val="20"/>
              <w:szCs w:val="20"/>
            </w:rPr>
            <w:fldChar w:fldCharType="begin"/>
          </w:r>
          <w:r w:rsidRPr="00534107">
            <w:rPr>
              <w:sz w:val="20"/>
              <w:szCs w:val="20"/>
            </w:rPr>
            <w:instrText xml:space="preserve"> TOC \o "1-3" \h \z \u </w:instrText>
          </w:r>
          <w:r w:rsidRPr="00534107">
            <w:rPr>
              <w:sz w:val="20"/>
              <w:szCs w:val="20"/>
            </w:rPr>
            <w:fldChar w:fldCharType="separate"/>
          </w:r>
          <w:hyperlink w:anchor="_Toc471905619" w:history="1">
            <w:r w:rsidR="00C30E9F" w:rsidRPr="00C26C27">
              <w:rPr>
                <w:rStyle w:val="Hyperlink"/>
                <w:noProof/>
              </w:rPr>
              <w:t>1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Overview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_Toc471905619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4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20" w:history="1">
            <w:r w:rsidR="00C30E9F" w:rsidRPr="00C26C27">
              <w:rPr>
                <w:rStyle w:val="Hyperlink"/>
                <w:noProof/>
              </w:rPr>
              <w:t>1.1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Goal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_Toc471905620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4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21" w:history="1">
            <w:r w:rsidR="00C30E9F" w:rsidRPr="00C26C27">
              <w:rPr>
                <w:rStyle w:val="Hyperlink"/>
                <w:noProof/>
              </w:rPr>
              <w:t>1.2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Brief Description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_Toc471905621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4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22" w:history="1">
            <w:r w:rsidR="00C30E9F" w:rsidRPr="00C26C27">
              <w:rPr>
                <w:rStyle w:val="Hyperlink"/>
                <w:noProof/>
              </w:rPr>
              <w:t>2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Preconditions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_Toc471905622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4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23" w:history="1">
            <w:r w:rsidR="00C30E9F" w:rsidRPr="00C26C27">
              <w:rPr>
                <w:rStyle w:val="Hyperlink"/>
                <w:noProof/>
              </w:rPr>
              <w:t>3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Postconditions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_Toc471905623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4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24" w:history="1">
            <w:r w:rsidR="00C30E9F" w:rsidRPr="00C26C27">
              <w:rPr>
                <w:rStyle w:val="Hyperlink"/>
                <w:noProof/>
              </w:rPr>
              <w:t>4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Flow of Events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_Toc471905624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5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25" w:history="1">
            <w:r w:rsidR="00C30E9F" w:rsidRPr="00C26C27">
              <w:rPr>
                <w:rStyle w:val="Hyperlink"/>
                <w:noProof/>
              </w:rPr>
              <w:t>4.1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Basic Flow – User Login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_Toc471905625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5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26" w:history="1">
            <w:r w:rsidR="00C30E9F" w:rsidRPr="00C26C27">
              <w:rPr>
                <w:rStyle w:val="Hyperlink"/>
                <w:noProof/>
              </w:rPr>
              <w:t>4.2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Alternative Flow – Change Language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_Toc471905626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5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27" w:history="1">
            <w:r w:rsidR="00C30E9F" w:rsidRPr="00C26C27">
              <w:rPr>
                <w:rStyle w:val="Hyperlink"/>
                <w:noProof/>
              </w:rPr>
              <w:t>4.3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Alternative Flow – Reset Password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_Toc471905627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5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28" w:history="1">
            <w:r w:rsidR="00C30E9F" w:rsidRPr="00C26C27">
              <w:rPr>
                <w:rStyle w:val="Hyperlink"/>
                <w:noProof/>
              </w:rPr>
              <w:t>4.4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Alternative Flow – Edit Profile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_Toc471905628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6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29" w:history="1">
            <w:r w:rsidR="00C30E9F" w:rsidRPr="00C26C27">
              <w:rPr>
                <w:rStyle w:val="Hyperlink"/>
                <w:noProof/>
              </w:rPr>
              <w:t>4.5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Alternative Flow – User Logout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_Toc471905629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6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30" w:history="1">
            <w:r w:rsidR="00C30E9F" w:rsidRPr="00C26C27">
              <w:rPr>
                <w:rStyle w:val="Hyperlink"/>
                <w:noProof/>
              </w:rPr>
              <w:t>4.6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Basic Flow – Register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_Toc471905630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6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31" w:history="1">
            <w:r w:rsidR="00C30E9F" w:rsidRPr="00C26C27">
              <w:rPr>
                <w:rStyle w:val="Hyperlink"/>
                <w:noProof/>
              </w:rPr>
              <w:t>4.7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Alternative Flow – Upload Cover Picture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_Toc471905631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6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32" w:history="1">
            <w:r w:rsidR="00C30E9F" w:rsidRPr="00C26C27">
              <w:rPr>
                <w:rStyle w:val="Hyperlink"/>
                <w:noProof/>
              </w:rPr>
              <w:t>5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Screenshots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_Toc471905632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7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33" w:history="1">
            <w:r w:rsidR="00C30E9F" w:rsidRPr="00C26C27">
              <w:rPr>
                <w:rStyle w:val="Hyperlink"/>
                <w:noProof/>
              </w:rPr>
              <w:t>5.1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Screen: Login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_Toc471905633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7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34" w:history="1">
            <w:r w:rsidR="00C30E9F" w:rsidRPr="00C26C27">
              <w:rPr>
                <w:rStyle w:val="Hyperlink"/>
                <w:noProof/>
              </w:rPr>
              <w:t>5.2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Screen: Profile &gt;&gt; Daily Activities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_Toc471905634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8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35" w:history="1">
            <w:r w:rsidR="00C30E9F" w:rsidRPr="00C26C27">
              <w:rPr>
                <w:rStyle w:val="Hyperlink"/>
                <w:noProof/>
              </w:rPr>
              <w:t>5.3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Screen: Reset Password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_Toc471905635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8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36" w:history="1">
            <w:r w:rsidR="00C30E9F" w:rsidRPr="00C26C27">
              <w:rPr>
                <w:rStyle w:val="Hyperlink"/>
                <w:noProof/>
              </w:rPr>
              <w:t>5.4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Screen: Edit Profile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_Toc471905636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10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37" w:history="1">
            <w:r w:rsidR="00C30E9F" w:rsidRPr="00C26C27">
              <w:rPr>
                <w:rStyle w:val="Hyperlink"/>
                <w:noProof/>
              </w:rPr>
              <w:t>5.5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Screen: Register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_Toc471905637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12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38" w:history="1">
            <w:r w:rsidR="00C30E9F" w:rsidRPr="00C26C27">
              <w:rPr>
                <w:rStyle w:val="Hyperlink"/>
                <w:noProof/>
              </w:rPr>
              <w:t>6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Business Rules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_Toc471905638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13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39" w:history="1">
            <w:r w:rsidR="00C30E9F" w:rsidRPr="00C26C27">
              <w:rPr>
                <w:rStyle w:val="Hyperlink"/>
                <w:noProof/>
              </w:rPr>
              <w:t>6.1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User Management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_Toc471905639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13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C30E9F" w:rsidRDefault="004341DA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1905640" w:history="1">
            <w:r w:rsidR="00C30E9F" w:rsidRPr="00C26C27">
              <w:rPr>
                <w:rStyle w:val="Hyperlink"/>
                <w:noProof/>
                <w:lang w:val="vi-VN"/>
              </w:rPr>
              <w:t>7</w:t>
            </w:r>
            <w:r w:rsidR="00C30E9F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C30E9F" w:rsidRPr="00C26C27">
              <w:rPr>
                <w:rStyle w:val="Hyperlink"/>
                <w:noProof/>
              </w:rPr>
              <w:t>Assumptions</w:t>
            </w:r>
            <w:r w:rsidR="00C30E9F">
              <w:rPr>
                <w:noProof/>
                <w:webHidden/>
              </w:rPr>
              <w:tab/>
            </w:r>
            <w:r w:rsidR="00C30E9F">
              <w:rPr>
                <w:noProof/>
                <w:webHidden/>
              </w:rPr>
              <w:fldChar w:fldCharType="begin"/>
            </w:r>
            <w:r w:rsidR="00C30E9F">
              <w:rPr>
                <w:noProof/>
                <w:webHidden/>
              </w:rPr>
              <w:instrText xml:space="preserve"> PAGEREF _Toc471905640 \h </w:instrText>
            </w:r>
            <w:r w:rsidR="00C30E9F">
              <w:rPr>
                <w:noProof/>
                <w:webHidden/>
              </w:rPr>
            </w:r>
            <w:r w:rsidR="00C30E9F">
              <w:rPr>
                <w:noProof/>
                <w:webHidden/>
              </w:rPr>
              <w:fldChar w:fldCharType="separate"/>
            </w:r>
            <w:r w:rsidR="00C30E9F">
              <w:rPr>
                <w:noProof/>
                <w:webHidden/>
              </w:rPr>
              <w:t>13</w:t>
            </w:r>
            <w:r w:rsidR="00C30E9F">
              <w:rPr>
                <w:noProof/>
                <w:webHidden/>
              </w:rPr>
              <w:fldChar w:fldCharType="end"/>
            </w:r>
          </w:hyperlink>
        </w:p>
        <w:p w:rsidR="00534107" w:rsidRDefault="00534107">
          <w:r w:rsidRPr="0053410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EE24C4" w:rsidRPr="00FA354A" w:rsidRDefault="00EE24C4" w:rsidP="00F34AEB">
      <w:pPr>
        <w:pStyle w:val="Heading1"/>
      </w:pPr>
      <w:r w:rsidRPr="00FA354A">
        <w:br w:type="page"/>
      </w:r>
      <w:bookmarkStart w:id="0" w:name="_Toc386547460"/>
      <w:bookmarkStart w:id="1" w:name="_Toc471905619"/>
      <w:bookmarkStart w:id="2" w:name="_Toc211320227"/>
      <w:r w:rsidRPr="00FA354A">
        <w:lastRenderedPageBreak/>
        <w:t>Overview</w:t>
      </w:r>
      <w:bookmarkEnd w:id="0"/>
      <w:bookmarkEnd w:id="1"/>
    </w:p>
    <w:p w:rsidR="00EE24C4" w:rsidRPr="00FA354A" w:rsidRDefault="00EE24C4" w:rsidP="00F34AEB">
      <w:pPr>
        <w:pStyle w:val="Heading2"/>
        <w:ind w:left="0" w:firstLine="0"/>
        <w:rPr>
          <w:szCs w:val="22"/>
        </w:rPr>
      </w:pPr>
      <w:bookmarkStart w:id="3" w:name="_Toc386547461"/>
      <w:bookmarkStart w:id="4" w:name="_Toc471905620"/>
      <w:r w:rsidRPr="00FA354A">
        <w:rPr>
          <w:szCs w:val="22"/>
        </w:rPr>
        <w:t>Goal</w:t>
      </w:r>
      <w:bookmarkEnd w:id="3"/>
      <w:bookmarkEnd w:id="4"/>
    </w:p>
    <w:p w:rsidR="00643411" w:rsidRPr="00FA354A" w:rsidRDefault="00E6663C" w:rsidP="00465187">
      <w:r>
        <w:t xml:space="preserve">As the </w:t>
      </w:r>
      <w:r w:rsidR="00EB0F19">
        <w:t xml:space="preserve">user in </w:t>
      </w:r>
      <w:proofErr w:type="spellStart"/>
      <w:r w:rsidR="004767D7">
        <w:t>BSportTeam</w:t>
      </w:r>
      <w:proofErr w:type="spellEnd"/>
      <w:r w:rsidR="004767D7">
        <w:t xml:space="preserve"> </w:t>
      </w:r>
      <w:r w:rsidR="002E0D1F">
        <w:t>System</w:t>
      </w:r>
      <w:r>
        <w:t xml:space="preserve">, the </w:t>
      </w:r>
      <w:r w:rsidR="002E0D1F">
        <w:t>user</w:t>
      </w:r>
      <w:r>
        <w:t xml:space="preserve"> wants to </w:t>
      </w:r>
      <w:r w:rsidR="00D12D5F">
        <w:t>search Sport/Stadium</w:t>
      </w:r>
      <w:r>
        <w:t xml:space="preserve"> </w:t>
      </w:r>
      <w:r w:rsidR="00D12D5F">
        <w:t>in</w:t>
      </w:r>
      <w:r w:rsidR="007F25E4">
        <w:t xml:space="preserve"> </w:t>
      </w:r>
      <w:proofErr w:type="spellStart"/>
      <w:r w:rsidR="004767D7">
        <w:t>BSportTeam</w:t>
      </w:r>
      <w:proofErr w:type="spellEnd"/>
      <w:r w:rsidR="004767D7">
        <w:t xml:space="preserve"> </w:t>
      </w:r>
      <w:r w:rsidR="007F25E4">
        <w:t>system</w:t>
      </w:r>
      <w:r w:rsidR="00D12D5F">
        <w:t>.</w:t>
      </w:r>
    </w:p>
    <w:p w:rsidR="00EE24C4" w:rsidRPr="00FA354A" w:rsidRDefault="00EE24C4" w:rsidP="00F34AEB">
      <w:pPr>
        <w:pStyle w:val="Heading2"/>
        <w:ind w:left="0" w:firstLine="0"/>
        <w:rPr>
          <w:szCs w:val="22"/>
        </w:rPr>
      </w:pPr>
      <w:bookmarkStart w:id="5" w:name="_Toc386547462"/>
      <w:bookmarkStart w:id="6" w:name="_Toc471905621"/>
      <w:r w:rsidRPr="00FA354A">
        <w:rPr>
          <w:szCs w:val="22"/>
        </w:rPr>
        <w:t>Brief Description</w:t>
      </w:r>
      <w:bookmarkEnd w:id="5"/>
      <w:bookmarkEnd w:id="6"/>
    </w:p>
    <w:p w:rsidR="00EE24C4" w:rsidRDefault="0008426A" w:rsidP="002E0D1F">
      <w:r w:rsidRPr="00E6663C">
        <w:t xml:space="preserve">This use case describes how </w:t>
      </w:r>
      <w:r w:rsidR="002E0D1F">
        <w:t>a user</w:t>
      </w:r>
      <w:r w:rsidRPr="00E6663C">
        <w:t xml:space="preserve"> can </w:t>
      </w:r>
      <w:r w:rsidR="00D12D5F">
        <w:t>work on</w:t>
      </w:r>
      <w:r w:rsidR="002E0D1F">
        <w:t xml:space="preserve"> </w:t>
      </w:r>
      <w:proofErr w:type="spellStart"/>
      <w:r w:rsidR="00EA5B4C">
        <w:t>BSportTeam</w:t>
      </w:r>
      <w:proofErr w:type="spellEnd"/>
      <w:r w:rsidR="002E0D1F">
        <w:t xml:space="preserve"> system</w:t>
      </w:r>
      <w:bookmarkStart w:id="7" w:name="_UC_Define_Document"/>
      <w:bookmarkStart w:id="8" w:name="_Toc456598587"/>
      <w:bookmarkStart w:id="9" w:name="_Toc456600918"/>
      <w:bookmarkStart w:id="10" w:name="_Toc533790291"/>
      <w:bookmarkEnd w:id="2"/>
      <w:bookmarkEnd w:id="7"/>
      <w:r w:rsidR="00082C04">
        <w:t xml:space="preserve"> on Web Application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7320"/>
      </w:tblGrid>
      <w:tr w:rsidR="00635563" w:rsidTr="00E87DE4">
        <w:trPr>
          <w:cantSplit/>
        </w:trPr>
        <w:tc>
          <w:tcPr>
            <w:tcW w:w="2400" w:type="dxa"/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563" w:rsidRDefault="00635563" w:rsidP="00E87DE4">
            <w:pPr>
              <w:pStyle w:val="TableContents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Actor</w:t>
            </w:r>
          </w:p>
        </w:tc>
        <w:tc>
          <w:tcPr>
            <w:tcW w:w="7320" w:type="dxa"/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563" w:rsidRDefault="00635563" w:rsidP="00E87DE4">
            <w:pPr>
              <w:pStyle w:val="TableContents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1714CF" w:rsidTr="00E87DE4">
        <w:trPr>
          <w:cantSplit/>
        </w:trPr>
        <w:tc>
          <w:tcPr>
            <w:tcW w:w="24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4CF" w:rsidRPr="00EB0F19" w:rsidRDefault="002E0D1F" w:rsidP="001050B3">
            <w:pPr>
              <w:pStyle w:val="TableContents"/>
              <w:ind w:left="0"/>
              <w:rPr>
                <w:color w:val="002E36"/>
              </w:rPr>
            </w:pPr>
            <w:r>
              <w:rPr>
                <w:color w:val="002E36"/>
              </w:rPr>
              <w:t>User</w:t>
            </w:r>
          </w:p>
        </w:tc>
        <w:tc>
          <w:tcPr>
            <w:tcW w:w="7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4CF" w:rsidRPr="00EB0F19" w:rsidRDefault="002E0D1F" w:rsidP="007F25E4">
            <w:pPr>
              <w:pStyle w:val="TableContents"/>
              <w:ind w:left="0"/>
              <w:rPr>
                <w:color w:val="002E36"/>
              </w:rPr>
            </w:pPr>
            <w:r>
              <w:rPr>
                <w:color w:val="002E36"/>
              </w:rPr>
              <w:t>To use functions in the system</w:t>
            </w:r>
          </w:p>
        </w:tc>
      </w:tr>
    </w:tbl>
    <w:p w:rsidR="00EE24C4" w:rsidRPr="00FA354A" w:rsidRDefault="00EE24C4" w:rsidP="00F34AEB">
      <w:pPr>
        <w:pStyle w:val="Heading1"/>
      </w:pPr>
      <w:bookmarkStart w:id="11" w:name="_Toc211320233"/>
      <w:bookmarkStart w:id="12" w:name="_Toc386547464"/>
      <w:bookmarkStart w:id="13" w:name="_Toc471905622"/>
      <w:bookmarkEnd w:id="8"/>
      <w:bookmarkEnd w:id="9"/>
      <w:bookmarkEnd w:id="10"/>
      <w:r w:rsidRPr="00FA354A">
        <w:t>Preconditions</w:t>
      </w:r>
      <w:bookmarkEnd w:id="11"/>
      <w:bookmarkEnd w:id="12"/>
      <w:bookmarkEnd w:id="13"/>
    </w:p>
    <w:p w:rsidR="0008426A" w:rsidRPr="00843EDA" w:rsidRDefault="00C60412" w:rsidP="00343AB6">
      <w:pPr>
        <w:pStyle w:val="ListParagraph"/>
        <w:numPr>
          <w:ilvl w:val="0"/>
          <w:numId w:val="14"/>
        </w:numPr>
      </w:pPr>
      <w:bookmarkStart w:id="14" w:name="_Basic_Flow___View_Wish_List_in_Full"/>
      <w:bookmarkStart w:id="15" w:name="_Toc211320237"/>
      <w:bookmarkStart w:id="16" w:name="_Toc211320234"/>
      <w:bookmarkEnd w:id="14"/>
      <w:r>
        <w:t>Actor</w:t>
      </w:r>
      <w:r w:rsidR="0008426A" w:rsidRPr="005D1203">
        <w:t xml:space="preserve"> has successfully accessed the </w:t>
      </w:r>
      <w:proofErr w:type="spellStart"/>
      <w:r w:rsidR="00EA5B4C">
        <w:t>BSportTeam</w:t>
      </w:r>
      <w:proofErr w:type="spellEnd"/>
      <w:r w:rsidR="0008426A" w:rsidRPr="005D1203">
        <w:t xml:space="preserve"> </w:t>
      </w:r>
      <w:r>
        <w:t>s</w:t>
      </w:r>
      <w:r w:rsidR="0008426A" w:rsidRPr="005D1203">
        <w:t>ystem.</w:t>
      </w:r>
    </w:p>
    <w:p w:rsidR="00EE24C4" w:rsidRPr="00FA354A" w:rsidRDefault="00EE24C4" w:rsidP="00F34AEB">
      <w:pPr>
        <w:pStyle w:val="Heading1"/>
      </w:pPr>
      <w:bookmarkStart w:id="17" w:name="_Toc386547465"/>
      <w:bookmarkStart w:id="18" w:name="_Toc471905623"/>
      <w:r w:rsidRPr="00FA354A">
        <w:t>Postconditions</w:t>
      </w:r>
      <w:bookmarkEnd w:id="17"/>
      <w:bookmarkEnd w:id="18"/>
    </w:p>
    <w:bookmarkEnd w:id="15"/>
    <w:p w:rsidR="0008426A" w:rsidRPr="0008426A" w:rsidRDefault="00C60412" w:rsidP="00343AB6">
      <w:pPr>
        <w:pStyle w:val="ListParagraph"/>
        <w:numPr>
          <w:ilvl w:val="0"/>
          <w:numId w:val="13"/>
        </w:numPr>
      </w:pPr>
      <w:r>
        <w:t>Actor</w:t>
      </w:r>
      <w:r w:rsidR="0008426A" w:rsidRPr="0008426A">
        <w:t xml:space="preserve"> has successfully </w:t>
      </w:r>
      <w:r w:rsidR="00082C04">
        <w:t>log</w:t>
      </w:r>
      <w:r w:rsidR="003D1E8C">
        <w:t xml:space="preserve">ged </w:t>
      </w:r>
      <w:r w:rsidR="00082C04">
        <w:t>into the system</w:t>
      </w:r>
      <w:r w:rsidR="00952A51">
        <w:t>.</w:t>
      </w:r>
    </w:p>
    <w:p w:rsidR="0008426A" w:rsidRPr="00FA354A" w:rsidRDefault="0008426A" w:rsidP="0008426A">
      <w:pPr>
        <w:pStyle w:val="Guide"/>
        <w:ind w:left="1080"/>
        <w:rPr>
          <w:rFonts w:cs="Arial"/>
          <w:i w:val="0"/>
          <w:szCs w:val="22"/>
          <w:lang w:val="en-US"/>
        </w:rPr>
      </w:pPr>
    </w:p>
    <w:p w:rsidR="006D1016" w:rsidRDefault="006D1016">
      <w:pPr>
        <w:spacing w:before="0" w:after="0"/>
        <w:jc w:val="left"/>
        <w:rPr>
          <w:rFonts w:eastAsia="MS Mincho" w:cs="Arial"/>
          <w:b/>
          <w:bCs/>
          <w:caps/>
          <w:color w:val="FF0000"/>
          <w:kern w:val="32"/>
          <w:szCs w:val="32"/>
          <w:lang w:eastAsia="ja-JP"/>
        </w:rPr>
      </w:pPr>
      <w:r>
        <w:br w:type="page"/>
      </w:r>
    </w:p>
    <w:p w:rsidR="00EE24C4" w:rsidRPr="00FA354A" w:rsidRDefault="00EE24C4" w:rsidP="00F34AEB">
      <w:pPr>
        <w:pStyle w:val="Heading1"/>
      </w:pPr>
      <w:bookmarkStart w:id="19" w:name="_Toc386547466"/>
      <w:bookmarkStart w:id="20" w:name="_Toc471905624"/>
      <w:r w:rsidRPr="00FA354A">
        <w:lastRenderedPageBreak/>
        <w:t>Flow of Events</w:t>
      </w:r>
      <w:bookmarkEnd w:id="19"/>
      <w:bookmarkEnd w:id="20"/>
    </w:p>
    <w:p w:rsidR="00884D4D" w:rsidRDefault="00884D4D" w:rsidP="00C51127">
      <w:pPr>
        <w:pStyle w:val="Heading2"/>
      </w:pPr>
      <w:bookmarkStart w:id="21" w:name="_Basic_Flow_-"/>
      <w:bookmarkStart w:id="22" w:name="_Basic_Flow_–"/>
      <w:bookmarkStart w:id="23" w:name="_Toc386547467"/>
      <w:bookmarkStart w:id="24" w:name="_Toc471905625"/>
      <w:bookmarkEnd w:id="21"/>
      <w:bookmarkEnd w:id="22"/>
      <w:r>
        <w:t>Basic Flow – FAQ</w:t>
      </w:r>
    </w:p>
    <w:p w:rsidR="00884D4D" w:rsidRPr="00FA354A" w:rsidRDefault="00884D4D" w:rsidP="00884D4D">
      <w:pPr>
        <w:rPr>
          <w:rFonts w:cs="Arial"/>
          <w:lang w:eastAsia="ja-JP"/>
        </w:rPr>
      </w:pPr>
      <w:r w:rsidRPr="00FA354A">
        <w:rPr>
          <w:rFonts w:cs="Arial"/>
          <w:b/>
          <w:u w:val="single"/>
          <w:lang w:eastAsia="ja-JP"/>
        </w:rPr>
        <w:t>Trigger</w:t>
      </w:r>
      <w:r w:rsidRPr="00FA354A">
        <w:rPr>
          <w:rFonts w:cs="Arial"/>
          <w:lang w:eastAsia="ja-JP"/>
        </w:rPr>
        <w:t xml:space="preserve">: </w:t>
      </w:r>
    </w:p>
    <w:p w:rsidR="00884D4D" w:rsidRPr="0015099B" w:rsidRDefault="00884D4D" w:rsidP="00884D4D">
      <w:pPr>
        <w:pStyle w:val="ListParagraph"/>
        <w:numPr>
          <w:ilvl w:val="0"/>
          <w:numId w:val="24"/>
        </w:numPr>
        <w:rPr>
          <w:rFonts w:cs="Arial"/>
          <w:lang w:eastAsia="ja-JP"/>
        </w:rPr>
      </w:pPr>
      <w:r w:rsidRPr="0015099B">
        <w:rPr>
          <w:rFonts w:cs="Arial"/>
          <w:lang w:eastAsia="ja-JP"/>
        </w:rPr>
        <w:t xml:space="preserve">Actor selects </w:t>
      </w:r>
      <w:r>
        <w:rPr>
          <w:rFonts w:cs="Arial"/>
          <w:lang w:eastAsia="ja-JP"/>
        </w:rPr>
        <w:t>FAQ on the left side menu</w:t>
      </w:r>
      <w:r w:rsidRPr="0015099B">
        <w:rPr>
          <w:rFonts w:cs="Arial"/>
          <w:lang w:eastAsia="ja-JP"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8771"/>
      </w:tblGrid>
      <w:tr w:rsidR="00884D4D" w:rsidRPr="00FA354A" w:rsidTr="00552489">
        <w:trPr>
          <w:cantSplit/>
          <w:tblHeader/>
        </w:trPr>
        <w:tc>
          <w:tcPr>
            <w:tcW w:w="976" w:type="dxa"/>
            <w:shd w:val="clear" w:color="auto" w:fill="FF0000"/>
          </w:tcPr>
          <w:p w:rsidR="00884D4D" w:rsidRPr="00FA354A" w:rsidRDefault="00884D4D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Step</w:t>
            </w:r>
          </w:p>
        </w:tc>
        <w:tc>
          <w:tcPr>
            <w:tcW w:w="8771" w:type="dxa"/>
            <w:shd w:val="clear" w:color="auto" w:fill="FF0000"/>
          </w:tcPr>
          <w:p w:rsidR="00884D4D" w:rsidRPr="00FA354A" w:rsidRDefault="00884D4D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Event Description</w:t>
            </w:r>
          </w:p>
        </w:tc>
      </w:tr>
      <w:tr w:rsidR="00884D4D" w:rsidRPr="00FA354A" w:rsidTr="00552489">
        <w:trPr>
          <w:cantSplit/>
        </w:trPr>
        <w:tc>
          <w:tcPr>
            <w:tcW w:w="976" w:type="dxa"/>
          </w:tcPr>
          <w:p w:rsidR="00884D4D" w:rsidRPr="00FA354A" w:rsidRDefault="00884D4D" w:rsidP="00552489">
            <w:pPr>
              <w:numPr>
                <w:ilvl w:val="0"/>
                <w:numId w:val="9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884D4D" w:rsidRPr="00465187" w:rsidRDefault="00884D4D" w:rsidP="00884D4D">
            <w:r w:rsidRPr="007713FA">
              <w:t xml:space="preserve">System shows </w:t>
            </w:r>
            <w:r>
              <w:rPr>
                <w:b/>
              </w:rPr>
              <w:t>Screen</w:t>
            </w:r>
            <w:r w:rsidRPr="007713FA">
              <w:rPr>
                <w:b/>
              </w:rPr>
              <w:t xml:space="preserve">: </w:t>
            </w:r>
            <w:r>
              <w:rPr>
                <w:b/>
              </w:rPr>
              <w:t xml:space="preserve">FAQ </w:t>
            </w:r>
            <w:r w:rsidRPr="00884D4D">
              <w:t xml:space="preserve">with </w:t>
            </w:r>
            <w:r w:rsidR="00292BBC">
              <w:t>all of question in system</w:t>
            </w:r>
          </w:p>
        </w:tc>
      </w:tr>
      <w:tr w:rsidR="00884D4D" w:rsidRPr="00FA354A" w:rsidTr="00552489">
        <w:trPr>
          <w:cantSplit/>
        </w:trPr>
        <w:tc>
          <w:tcPr>
            <w:tcW w:w="976" w:type="dxa"/>
          </w:tcPr>
          <w:p w:rsidR="00884D4D" w:rsidRPr="00FA354A" w:rsidRDefault="00884D4D" w:rsidP="00552489">
            <w:pPr>
              <w:numPr>
                <w:ilvl w:val="0"/>
                <w:numId w:val="9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884D4D" w:rsidRDefault="00884D4D" w:rsidP="00552489">
            <w:r>
              <w:t>End Flow</w:t>
            </w:r>
          </w:p>
        </w:tc>
      </w:tr>
    </w:tbl>
    <w:p w:rsidR="00C57895" w:rsidRDefault="00952A51" w:rsidP="00C51127">
      <w:pPr>
        <w:pStyle w:val="Heading2"/>
      </w:pPr>
      <w:r>
        <w:t>Basic Flow –</w:t>
      </w:r>
      <w:r w:rsidR="00303A03">
        <w:t xml:space="preserve"> </w:t>
      </w:r>
      <w:bookmarkEnd w:id="23"/>
      <w:bookmarkEnd w:id="24"/>
      <w:r w:rsidR="00044129">
        <w:t>Search Sports</w:t>
      </w:r>
    </w:p>
    <w:p w:rsidR="00D12D5F" w:rsidRPr="00FA354A" w:rsidRDefault="00D12D5F" w:rsidP="00D12D5F">
      <w:pPr>
        <w:rPr>
          <w:rFonts w:cs="Arial"/>
          <w:lang w:eastAsia="ja-JP"/>
        </w:rPr>
      </w:pPr>
      <w:r w:rsidRPr="00FA354A">
        <w:rPr>
          <w:rFonts w:cs="Arial"/>
          <w:b/>
          <w:u w:val="single"/>
          <w:lang w:eastAsia="ja-JP"/>
        </w:rPr>
        <w:t>Trigger</w:t>
      </w:r>
      <w:r w:rsidRPr="00FA354A">
        <w:rPr>
          <w:rFonts w:cs="Arial"/>
          <w:lang w:eastAsia="ja-JP"/>
        </w:rPr>
        <w:t xml:space="preserve">: </w:t>
      </w:r>
    </w:p>
    <w:p w:rsidR="00D12D5F" w:rsidRPr="0015099B" w:rsidRDefault="00D12D5F" w:rsidP="00D12D5F">
      <w:pPr>
        <w:pStyle w:val="ListParagraph"/>
        <w:numPr>
          <w:ilvl w:val="0"/>
          <w:numId w:val="24"/>
        </w:numPr>
        <w:rPr>
          <w:rFonts w:cs="Arial"/>
          <w:lang w:eastAsia="ja-JP"/>
        </w:rPr>
      </w:pPr>
      <w:r w:rsidRPr="0015099B">
        <w:rPr>
          <w:rFonts w:cs="Arial"/>
          <w:lang w:eastAsia="ja-JP"/>
        </w:rPr>
        <w:t xml:space="preserve">Actor selects </w:t>
      </w:r>
      <w:r>
        <w:rPr>
          <w:rFonts w:cs="Arial"/>
          <w:lang w:eastAsia="ja-JP"/>
        </w:rPr>
        <w:t>Sports on the left side menu</w:t>
      </w:r>
      <w:r w:rsidRPr="0015099B">
        <w:rPr>
          <w:rFonts w:cs="Arial"/>
          <w:lang w:eastAsia="ja-JP"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8771"/>
      </w:tblGrid>
      <w:tr w:rsidR="00C57895" w:rsidRPr="00FA354A" w:rsidTr="00257E49">
        <w:trPr>
          <w:cantSplit/>
          <w:tblHeader/>
        </w:trPr>
        <w:tc>
          <w:tcPr>
            <w:tcW w:w="976" w:type="dxa"/>
            <w:shd w:val="clear" w:color="auto" w:fill="FF0000"/>
          </w:tcPr>
          <w:p w:rsidR="00C57895" w:rsidRPr="00FA354A" w:rsidRDefault="00C57895" w:rsidP="00257E4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Step</w:t>
            </w:r>
          </w:p>
        </w:tc>
        <w:tc>
          <w:tcPr>
            <w:tcW w:w="8771" w:type="dxa"/>
            <w:shd w:val="clear" w:color="auto" w:fill="FF0000"/>
          </w:tcPr>
          <w:p w:rsidR="00C57895" w:rsidRPr="00FA354A" w:rsidRDefault="00C57895" w:rsidP="00257E4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Event Description</w:t>
            </w:r>
          </w:p>
        </w:tc>
      </w:tr>
      <w:tr w:rsidR="00D55E6E" w:rsidRPr="00FA354A" w:rsidTr="00257E49">
        <w:trPr>
          <w:cantSplit/>
        </w:trPr>
        <w:tc>
          <w:tcPr>
            <w:tcW w:w="976" w:type="dxa"/>
          </w:tcPr>
          <w:p w:rsidR="00D55E6E" w:rsidRPr="00FA354A" w:rsidRDefault="00D55E6E" w:rsidP="00257E49">
            <w:pPr>
              <w:numPr>
                <w:ilvl w:val="0"/>
                <w:numId w:val="9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D55E6E" w:rsidRPr="00465187" w:rsidRDefault="00B84C5B" w:rsidP="00D12D5F">
            <w:r w:rsidRPr="007713FA">
              <w:t xml:space="preserve">System shows </w:t>
            </w:r>
            <w:r>
              <w:rPr>
                <w:b/>
              </w:rPr>
              <w:t>Screen</w:t>
            </w:r>
            <w:r w:rsidRPr="007713FA">
              <w:rPr>
                <w:b/>
              </w:rPr>
              <w:t xml:space="preserve">: </w:t>
            </w:r>
            <w:r w:rsidR="00D12D5F">
              <w:rPr>
                <w:b/>
              </w:rPr>
              <w:t>Sports</w:t>
            </w:r>
          </w:p>
        </w:tc>
      </w:tr>
      <w:tr w:rsidR="00C57895" w:rsidRPr="00FA354A" w:rsidTr="00257E49">
        <w:trPr>
          <w:cantSplit/>
        </w:trPr>
        <w:tc>
          <w:tcPr>
            <w:tcW w:w="976" w:type="dxa"/>
          </w:tcPr>
          <w:p w:rsidR="00C57895" w:rsidRPr="00FA354A" w:rsidRDefault="00C57895" w:rsidP="00257E49">
            <w:pPr>
              <w:numPr>
                <w:ilvl w:val="0"/>
                <w:numId w:val="9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6C6843" w:rsidRPr="00B84C5B" w:rsidRDefault="00B84C5B" w:rsidP="00D12D5F">
            <w:pPr>
              <w:rPr>
                <w:b/>
              </w:rPr>
            </w:pPr>
            <w:r>
              <w:t xml:space="preserve">System </w:t>
            </w:r>
            <w:r w:rsidR="00D12D5F">
              <w:t xml:space="preserve">shows all Sport </w:t>
            </w:r>
            <w:r w:rsidR="00292BBC">
              <w:t>in the system</w:t>
            </w:r>
          </w:p>
        </w:tc>
      </w:tr>
      <w:tr w:rsidR="006C6843" w:rsidRPr="00FA354A" w:rsidTr="00257E49">
        <w:trPr>
          <w:cantSplit/>
        </w:trPr>
        <w:tc>
          <w:tcPr>
            <w:tcW w:w="976" w:type="dxa"/>
          </w:tcPr>
          <w:p w:rsidR="006C6843" w:rsidRPr="00FA354A" w:rsidRDefault="006C6843" w:rsidP="00257E49">
            <w:pPr>
              <w:numPr>
                <w:ilvl w:val="0"/>
                <w:numId w:val="9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6C6843" w:rsidRDefault="006C6843" w:rsidP="006C6843">
            <w:r>
              <w:t>End Flow</w:t>
            </w:r>
          </w:p>
        </w:tc>
      </w:tr>
    </w:tbl>
    <w:p w:rsidR="00542BE9" w:rsidRDefault="00542BE9" w:rsidP="00542BE9">
      <w:pPr>
        <w:pStyle w:val="Heading2"/>
      </w:pPr>
      <w:bookmarkStart w:id="25" w:name="_Toc471905630"/>
      <w:bookmarkStart w:id="26" w:name="_Toc386547469"/>
      <w:bookmarkEnd w:id="16"/>
      <w:r>
        <w:t xml:space="preserve">Basic Flow – </w:t>
      </w:r>
      <w:bookmarkEnd w:id="25"/>
      <w:r w:rsidR="00044129">
        <w:t>Search Stadiums</w:t>
      </w:r>
    </w:p>
    <w:p w:rsidR="00D12D5F" w:rsidRPr="00FA354A" w:rsidRDefault="00D12D5F" w:rsidP="00D12D5F">
      <w:pPr>
        <w:rPr>
          <w:rFonts w:cs="Arial"/>
          <w:lang w:eastAsia="ja-JP"/>
        </w:rPr>
      </w:pPr>
      <w:r w:rsidRPr="00FA354A">
        <w:rPr>
          <w:rFonts w:cs="Arial"/>
          <w:b/>
          <w:u w:val="single"/>
          <w:lang w:eastAsia="ja-JP"/>
        </w:rPr>
        <w:t>Trigger</w:t>
      </w:r>
      <w:r w:rsidRPr="00FA354A">
        <w:rPr>
          <w:rFonts w:cs="Arial"/>
          <w:lang w:eastAsia="ja-JP"/>
        </w:rPr>
        <w:t xml:space="preserve">: </w:t>
      </w:r>
    </w:p>
    <w:p w:rsidR="00D12D5F" w:rsidRDefault="00D12D5F" w:rsidP="00D12D5F">
      <w:pPr>
        <w:pStyle w:val="ListParagraph"/>
        <w:numPr>
          <w:ilvl w:val="0"/>
          <w:numId w:val="24"/>
        </w:numPr>
        <w:rPr>
          <w:rFonts w:cs="Arial"/>
          <w:lang w:eastAsia="ja-JP"/>
        </w:rPr>
      </w:pPr>
      <w:r w:rsidRPr="0015099B">
        <w:rPr>
          <w:rFonts w:cs="Arial"/>
          <w:lang w:eastAsia="ja-JP"/>
        </w:rPr>
        <w:t xml:space="preserve">Actor selects </w:t>
      </w:r>
      <w:r>
        <w:rPr>
          <w:rFonts w:cs="Arial"/>
          <w:lang w:eastAsia="ja-JP"/>
        </w:rPr>
        <w:t>Stadiums on the left side menu</w:t>
      </w:r>
      <w:r w:rsidRPr="0015099B">
        <w:rPr>
          <w:rFonts w:cs="Arial"/>
          <w:lang w:eastAsia="ja-JP"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8771"/>
      </w:tblGrid>
      <w:tr w:rsidR="00D12D5F" w:rsidRPr="00FA354A" w:rsidTr="00552489">
        <w:trPr>
          <w:cantSplit/>
          <w:tblHeader/>
        </w:trPr>
        <w:tc>
          <w:tcPr>
            <w:tcW w:w="976" w:type="dxa"/>
            <w:shd w:val="clear" w:color="auto" w:fill="FF0000"/>
          </w:tcPr>
          <w:p w:rsidR="00D12D5F" w:rsidRPr="00FA354A" w:rsidRDefault="00D12D5F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Step</w:t>
            </w:r>
          </w:p>
        </w:tc>
        <w:tc>
          <w:tcPr>
            <w:tcW w:w="8771" w:type="dxa"/>
            <w:shd w:val="clear" w:color="auto" w:fill="FF0000"/>
          </w:tcPr>
          <w:p w:rsidR="00D12D5F" w:rsidRPr="00FA354A" w:rsidRDefault="00D12D5F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Event Description</w:t>
            </w:r>
          </w:p>
        </w:tc>
      </w:tr>
      <w:tr w:rsidR="00D12D5F" w:rsidRPr="00FA354A" w:rsidTr="00552489">
        <w:trPr>
          <w:cantSplit/>
        </w:trPr>
        <w:tc>
          <w:tcPr>
            <w:tcW w:w="976" w:type="dxa"/>
          </w:tcPr>
          <w:p w:rsidR="00D12D5F" w:rsidRPr="00884D4D" w:rsidRDefault="00884D4D" w:rsidP="00884D4D">
            <w:pPr>
              <w:tabs>
                <w:tab w:val="left" w:pos="284"/>
              </w:tabs>
              <w:spacing w:after="60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8771" w:type="dxa"/>
          </w:tcPr>
          <w:p w:rsidR="00D12D5F" w:rsidRPr="00465187" w:rsidRDefault="00D12D5F" w:rsidP="00D12D5F">
            <w:r w:rsidRPr="007713FA">
              <w:t xml:space="preserve">System shows </w:t>
            </w:r>
            <w:r>
              <w:rPr>
                <w:b/>
              </w:rPr>
              <w:t>Screen</w:t>
            </w:r>
            <w:r w:rsidRPr="007713FA">
              <w:rPr>
                <w:b/>
              </w:rPr>
              <w:t xml:space="preserve">: </w:t>
            </w:r>
            <w:r>
              <w:rPr>
                <w:b/>
              </w:rPr>
              <w:t>Stadiums</w:t>
            </w:r>
          </w:p>
        </w:tc>
      </w:tr>
      <w:tr w:rsidR="00D12D5F" w:rsidRPr="00FA354A" w:rsidTr="00552489">
        <w:trPr>
          <w:cantSplit/>
        </w:trPr>
        <w:tc>
          <w:tcPr>
            <w:tcW w:w="976" w:type="dxa"/>
          </w:tcPr>
          <w:p w:rsidR="00D12D5F" w:rsidRPr="00FA354A" w:rsidRDefault="00884D4D" w:rsidP="00884D4D">
            <w:pPr>
              <w:tabs>
                <w:tab w:val="left" w:pos="284"/>
              </w:tabs>
              <w:spacing w:after="60"/>
              <w:rPr>
                <w:rFonts w:cs="Arial"/>
              </w:rPr>
            </w:pPr>
            <w:r>
              <w:rPr>
                <w:rFonts w:cs="Arial"/>
              </w:rPr>
              <w:t>3.</w:t>
            </w:r>
          </w:p>
        </w:tc>
        <w:tc>
          <w:tcPr>
            <w:tcW w:w="8771" w:type="dxa"/>
          </w:tcPr>
          <w:p w:rsidR="00D12D5F" w:rsidRPr="00B84C5B" w:rsidRDefault="00D12D5F" w:rsidP="00D12D5F">
            <w:pPr>
              <w:rPr>
                <w:b/>
              </w:rPr>
            </w:pPr>
            <w:r>
              <w:t xml:space="preserve">System shows </w:t>
            </w:r>
            <w:r w:rsidR="00292BBC">
              <w:t>all Sport with User’s</w:t>
            </w:r>
            <w:r>
              <w:t xml:space="preserve"> Country </w:t>
            </w:r>
            <w:r w:rsidR="00292BBC">
              <w:t xml:space="preserve">and </w:t>
            </w:r>
            <w:r>
              <w:t>City</w:t>
            </w:r>
          </w:p>
        </w:tc>
      </w:tr>
      <w:tr w:rsidR="00D12D5F" w:rsidRPr="00FA354A" w:rsidTr="00552489">
        <w:trPr>
          <w:cantSplit/>
        </w:trPr>
        <w:tc>
          <w:tcPr>
            <w:tcW w:w="976" w:type="dxa"/>
          </w:tcPr>
          <w:p w:rsidR="00D12D5F" w:rsidRPr="00FA354A" w:rsidRDefault="00884D4D" w:rsidP="00884D4D">
            <w:pPr>
              <w:tabs>
                <w:tab w:val="left" w:pos="284"/>
              </w:tabs>
              <w:spacing w:after="60"/>
              <w:rPr>
                <w:rFonts w:cs="Arial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8771" w:type="dxa"/>
          </w:tcPr>
          <w:p w:rsidR="00D12D5F" w:rsidRDefault="00D12D5F" w:rsidP="00552489">
            <w:r>
              <w:t>End Flow</w:t>
            </w:r>
          </w:p>
        </w:tc>
      </w:tr>
    </w:tbl>
    <w:p w:rsidR="00826DC9" w:rsidRPr="00FA354A" w:rsidRDefault="00826DC9" w:rsidP="00826DC9">
      <w:pPr>
        <w:pStyle w:val="Heading1"/>
      </w:pPr>
      <w:bookmarkStart w:id="27" w:name="_Toc471905632"/>
      <w:r>
        <w:lastRenderedPageBreak/>
        <w:t>Screenshots</w:t>
      </w:r>
      <w:bookmarkEnd w:id="26"/>
      <w:bookmarkEnd w:id="27"/>
    </w:p>
    <w:p w:rsidR="008B0F98" w:rsidRDefault="00A671C0" w:rsidP="00A671C0">
      <w:pPr>
        <w:pStyle w:val="Heading2"/>
      </w:pPr>
      <w:bookmarkStart w:id="28" w:name="_Toc471905633"/>
      <w:r>
        <w:t>Screen</w:t>
      </w:r>
      <w:r w:rsidRPr="007713FA">
        <w:t xml:space="preserve">: </w:t>
      </w:r>
      <w:bookmarkEnd w:id="28"/>
      <w:r w:rsidR="00044129">
        <w:t>Info Page</w:t>
      </w:r>
    </w:p>
    <w:p w:rsidR="00A671C0" w:rsidRDefault="00044129" w:rsidP="00A671C0">
      <w:pPr>
        <w:rPr>
          <w:lang w:eastAsia="ja-JP"/>
        </w:rPr>
      </w:pPr>
      <w:r w:rsidRPr="001B44CD">
        <w:rPr>
          <w:noProof/>
          <w:lang w:val="en-US" w:eastAsia="en-US"/>
        </w:rPr>
        <w:drawing>
          <wp:inline distT="0" distB="0" distL="0" distR="0" wp14:anchorId="7CDA3FA4" wp14:editId="5BC873A2">
            <wp:extent cx="5943600" cy="340597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70"/>
        <w:gridCol w:w="1260"/>
        <w:gridCol w:w="5580"/>
      </w:tblGrid>
      <w:tr w:rsidR="00935190" w:rsidRPr="00FA354A" w:rsidTr="00552489">
        <w:trPr>
          <w:tblHeader/>
        </w:trPr>
        <w:tc>
          <w:tcPr>
            <w:tcW w:w="1728" w:type="dxa"/>
            <w:shd w:val="clear" w:color="auto" w:fill="FF0000"/>
          </w:tcPr>
          <w:p w:rsidR="00935190" w:rsidRPr="00FA354A" w:rsidRDefault="00935190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170" w:type="dxa"/>
            <w:shd w:val="clear" w:color="auto" w:fill="FF0000"/>
          </w:tcPr>
          <w:p w:rsidR="00935190" w:rsidRPr="00FA354A" w:rsidRDefault="00935190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Required</w:t>
            </w:r>
          </w:p>
        </w:tc>
        <w:tc>
          <w:tcPr>
            <w:tcW w:w="1260" w:type="dxa"/>
            <w:shd w:val="clear" w:color="auto" w:fill="FF0000"/>
          </w:tcPr>
          <w:p w:rsidR="00935190" w:rsidRPr="00FA354A" w:rsidRDefault="00935190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5580" w:type="dxa"/>
            <w:shd w:val="clear" w:color="auto" w:fill="FF0000"/>
          </w:tcPr>
          <w:p w:rsidR="00935190" w:rsidRPr="00FA354A" w:rsidRDefault="00935190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Description</w:t>
            </w:r>
            <w:r>
              <w:rPr>
                <w:rFonts w:cs="Arial"/>
                <w:color w:val="FFFFFF"/>
                <w:sz w:val="20"/>
                <w:szCs w:val="20"/>
              </w:rPr>
              <w:t xml:space="preserve"> and Notes</w:t>
            </w:r>
          </w:p>
        </w:tc>
      </w:tr>
      <w:tr w:rsidR="00935190" w:rsidRPr="00FA354A" w:rsidTr="00552489">
        <w:trPr>
          <w:trHeight w:val="70"/>
        </w:trPr>
        <w:tc>
          <w:tcPr>
            <w:tcW w:w="1728" w:type="dxa"/>
          </w:tcPr>
          <w:p w:rsidR="00935190" w:rsidRPr="0093444A" w:rsidRDefault="00935190" w:rsidP="0055248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Search</w:t>
            </w:r>
          </w:p>
        </w:tc>
        <w:tc>
          <w:tcPr>
            <w:tcW w:w="1170" w:type="dxa"/>
          </w:tcPr>
          <w:p w:rsidR="00935190" w:rsidRPr="0093444A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935190" w:rsidRPr="0093444A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Textbox</w:t>
            </w:r>
          </w:p>
        </w:tc>
        <w:tc>
          <w:tcPr>
            <w:tcW w:w="5580" w:type="dxa"/>
          </w:tcPr>
          <w:p w:rsidR="00935190" w:rsidRDefault="00935190" w:rsidP="00935190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To search all information in </w:t>
            </w:r>
            <w:proofErr w:type="spellStart"/>
            <w:r>
              <w:rPr>
                <w:rFonts w:cs="Arial"/>
                <w:szCs w:val="22"/>
                <w:lang w:val="en-US"/>
              </w:rPr>
              <w:t>BSportTeam</w:t>
            </w:r>
            <w:proofErr w:type="spellEnd"/>
            <w:r>
              <w:rPr>
                <w:rFonts w:cs="Arial"/>
                <w:szCs w:val="22"/>
                <w:lang w:val="en-US"/>
              </w:rPr>
              <w:t xml:space="preserve"> system such as Stadium, Member, Team…</w:t>
            </w:r>
          </w:p>
          <w:p w:rsidR="000F6113" w:rsidRDefault="000F6113" w:rsidP="00935190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Validate:</w:t>
            </w:r>
          </w:p>
          <w:p w:rsidR="000F6113" w:rsidRDefault="000F6113" w:rsidP="000F6113">
            <w:pPr>
              <w:pStyle w:val="BodyText2"/>
              <w:numPr>
                <w:ilvl w:val="0"/>
                <w:numId w:val="26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Maximum: 100 characters</w:t>
            </w:r>
          </w:p>
          <w:p w:rsidR="000F6113" w:rsidRDefault="000F6113" w:rsidP="000F6113">
            <w:pPr>
              <w:pStyle w:val="BodyText2"/>
              <w:numPr>
                <w:ilvl w:val="0"/>
                <w:numId w:val="26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Accept text and numeric only</w:t>
            </w:r>
          </w:p>
          <w:p w:rsidR="000F6113" w:rsidRPr="00AB0E93" w:rsidRDefault="000F6113" w:rsidP="000F6113">
            <w:pPr>
              <w:pStyle w:val="BodyText2"/>
              <w:numPr>
                <w:ilvl w:val="0"/>
                <w:numId w:val="26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Press “Enter” to start finding</w:t>
            </w:r>
          </w:p>
        </w:tc>
      </w:tr>
      <w:tr w:rsidR="00935190" w:rsidRPr="00FA354A" w:rsidTr="00552489">
        <w:trPr>
          <w:trHeight w:val="70"/>
        </w:trPr>
        <w:tc>
          <w:tcPr>
            <w:tcW w:w="1728" w:type="dxa"/>
          </w:tcPr>
          <w:p w:rsidR="00935190" w:rsidRDefault="00935190" w:rsidP="0055248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Notification</w:t>
            </w:r>
          </w:p>
        </w:tc>
        <w:tc>
          <w:tcPr>
            <w:tcW w:w="1170" w:type="dxa"/>
          </w:tcPr>
          <w:p w:rsidR="00935190" w:rsidRPr="0093444A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935190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5580" w:type="dxa"/>
          </w:tcPr>
          <w:p w:rsidR="00935190" w:rsidRPr="002B063E" w:rsidRDefault="00935190" w:rsidP="00935190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To receive notification from system when inviting/confirming join in team</w:t>
            </w:r>
          </w:p>
        </w:tc>
      </w:tr>
      <w:tr w:rsidR="00935190" w:rsidRPr="00FA354A" w:rsidTr="00552489">
        <w:trPr>
          <w:trHeight w:val="70"/>
        </w:trPr>
        <w:tc>
          <w:tcPr>
            <w:tcW w:w="1728" w:type="dxa"/>
          </w:tcPr>
          <w:p w:rsidR="00935190" w:rsidRDefault="00935190" w:rsidP="0055248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Notification booking event</w:t>
            </w:r>
          </w:p>
        </w:tc>
        <w:tc>
          <w:tcPr>
            <w:tcW w:w="1170" w:type="dxa"/>
          </w:tcPr>
          <w:p w:rsidR="00935190" w:rsidRPr="0093444A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935190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5580" w:type="dxa"/>
          </w:tcPr>
          <w:p w:rsidR="00935190" w:rsidRPr="002B063E" w:rsidRDefault="00935190" w:rsidP="00935190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To receive notification from system when booking</w:t>
            </w:r>
          </w:p>
        </w:tc>
      </w:tr>
      <w:tr w:rsidR="00935190" w:rsidRPr="00FA354A" w:rsidTr="00552489">
        <w:trPr>
          <w:trHeight w:val="70"/>
        </w:trPr>
        <w:tc>
          <w:tcPr>
            <w:tcW w:w="1728" w:type="dxa"/>
          </w:tcPr>
          <w:p w:rsidR="00935190" w:rsidRDefault="00935190" w:rsidP="0055248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Setting Account</w:t>
            </w:r>
          </w:p>
        </w:tc>
        <w:tc>
          <w:tcPr>
            <w:tcW w:w="1170" w:type="dxa"/>
          </w:tcPr>
          <w:p w:rsidR="00935190" w:rsidRPr="0093444A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935190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5580" w:type="dxa"/>
          </w:tcPr>
          <w:p w:rsidR="00935190" w:rsidRDefault="00935190" w:rsidP="00552489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Dir</w:t>
            </w:r>
            <w:r w:rsidR="00645CD3">
              <w:rPr>
                <w:rFonts w:cs="Arial"/>
                <w:szCs w:val="22"/>
                <w:lang w:val="en-US"/>
              </w:rPr>
              <w:t>ect</w:t>
            </w:r>
            <w:r>
              <w:rPr>
                <w:rFonts w:cs="Arial"/>
                <w:szCs w:val="22"/>
                <w:lang w:val="en-US"/>
              </w:rPr>
              <w:t xml:space="preserve"> to Screen: Profile &gt;&gt; Profile</w:t>
            </w:r>
          </w:p>
        </w:tc>
      </w:tr>
      <w:tr w:rsidR="00935190" w:rsidRPr="00FA354A" w:rsidTr="00552489">
        <w:trPr>
          <w:trHeight w:val="70"/>
        </w:trPr>
        <w:tc>
          <w:tcPr>
            <w:tcW w:w="1728" w:type="dxa"/>
          </w:tcPr>
          <w:p w:rsidR="00935190" w:rsidRDefault="00935190" w:rsidP="0055248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Log out</w:t>
            </w:r>
          </w:p>
        </w:tc>
        <w:tc>
          <w:tcPr>
            <w:tcW w:w="1170" w:type="dxa"/>
          </w:tcPr>
          <w:p w:rsidR="00935190" w:rsidRPr="0093444A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935190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5580" w:type="dxa"/>
          </w:tcPr>
          <w:p w:rsidR="00935190" w:rsidRDefault="00645CD3" w:rsidP="00645CD3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To log out.</w:t>
            </w:r>
          </w:p>
        </w:tc>
      </w:tr>
      <w:tr w:rsidR="00935190" w:rsidRPr="00FA354A" w:rsidTr="00552489">
        <w:trPr>
          <w:trHeight w:val="70"/>
        </w:trPr>
        <w:tc>
          <w:tcPr>
            <w:tcW w:w="1728" w:type="dxa"/>
          </w:tcPr>
          <w:p w:rsidR="00935190" w:rsidRDefault="00935190" w:rsidP="0055248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Home</w:t>
            </w:r>
          </w:p>
        </w:tc>
        <w:tc>
          <w:tcPr>
            <w:tcW w:w="1170" w:type="dxa"/>
          </w:tcPr>
          <w:p w:rsidR="00935190" w:rsidRPr="0093444A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935190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5580" w:type="dxa"/>
          </w:tcPr>
          <w:p w:rsidR="00935190" w:rsidRDefault="00645CD3" w:rsidP="00552489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To list out all events, scheduled, game which user </w:t>
            </w:r>
            <w:r>
              <w:rPr>
                <w:rFonts w:cs="Arial"/>
                <w:szCs w:val="22"/>
                <w:lang w:val="en-US"/>
              </w:rPr>
              <w:lastRenderedPageBreak/>
              <w:t>requested, booked</w:t>
            </w:r>
          </w:p>
        </w:tc>
      </w:tr>
      <w:tr w:rsidR="00935190" w:rsidRPr="00FA354A" w:rsidTr="00552489">
        <w:trPr>
          <w:trHeight w:val="70"/>
        </w:trPr>
        <w:tc>
          <w:tcPr>
            <w:tcW w:w="1728" w:type="dxa"/>
          </w:tcPr>
          <w:p w:rsidR="00935190" w:rsidRDefault="00935190" w:rsidP="0055248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Profile</w:t>
            </w:r>
          </w:p>
        </w:tc>
        <w:tc>
          <w:tcPr>
            <w:tcW w:w="1170" w:type="dxa"/>
          </w:tcPr>
          <w:p w:rsidR="00935190" w:rsidRPr="0093444A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935190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5580" w:type="dxa"/>
          </w:tcPr>
          <w:p w:rsidR="00935190" w:rsidRDefault="00645CD3" w:rsidP="00552489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Direct to Screen: Profile</w:t>
            </w:r>
          </w:p>
        </w:tc>
      </w:tr>
      <w:tr w:rsidR="00935190" w:rsidRPr="00FA354A" w:rsidTr="00552489">
        <w:trPr>
          <w:trHeight w:val="70"/>
        </w:trPr>
        <w:tc>
          <w:tcPr>
            <w:tcW w:w="1728" w:type="dxa"/>
          </w:tcPr>
          <w:p w:rsidR="00935190" w:rsidRDefault="00935190" w:rsidP="0055248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Team</w:t>
            </w:r>
            <w:r w:rsidR="000F6113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Sport</w:t>
            </w:r>
          </w:p>
        </w:tc>
        <w:tc>
          <w:tcPr>
            <w:tcW w:w="1170" w:type="dxa"/>
          </w:tcPr>
          <w:p w:rsidR="00935190" w:rsidRPr="0093444A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935190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5580" w:type="dxa"/>
          </w:tcPr>
          <w:p w:rsidR="00935190" w:rsidRDefault="00645CD3" w:rsidP="000F6113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To list out /</w:t>
            </w:r>
            <w:r w:rsidR="000F6113">
              <w:rPr>
                <w:rFonts w:cs="Arial"/>
                <w:szCs w:val="22"/>
                <w:lang w:val="en-US"/>
              </w:rPr>
              <w:t>suggest</w:t>
            </w:r>
            <w:r>
              <w:rPr>
                <w:rFonts w:cs="Arial"/>
                <w:szCs w:val="22"/>
                <w:lang w:val="en-US"/>
              </w:rPr>
              <w:t xml:space="preserve"> all team in system which matched to user’s skill</w:t>
            </w:r>
          </w:p>
        </w:tc>
      </w:tr>
      <w:tr w:rsidR="00645CD3" w:rsidRPr="00FA354A" w:rsidTr="00552489">
        <w:trPr>
          <w:trHeight w:val="70"/>
        </w:trPr>
        <w:tc>
          <w:tcPr>
            <w:tcW w:w="1728" w:type="dxa"/>
          </w:tcPr>
          <w:p w:rsidR="00645CD3" w:rsidRDefault="00645CD3" w:rsidP="0055248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Booking</w:t>
            </w:r>
          </w:p>
        </w:tc>
        <w:tc>
          <w:tcPr>
            <w:tcW w:w="1170" w:type="dxa"/>
          </w:tcPr>
          <w:p w:rsidR="00645CD3" w:rsidRPr="0093444A" w:rsidRDefault="00645CD3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645CD3" w:rsidRDefault="00645CD3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5580" w:type="dxa"/>
          </w:tcPr>
          <w:p w:rsidR="00645CD3" w:rsidRDefault="00645CD3" w:rsidP="00552489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To list out all Booking which booked by user or others members</w:t>
            </w:r>
          </w:p>
        </w:tc>
      </w:tr>
      <w:tr w:rsidR="00935190" w:rsidRPr="00FA354A" w:rsidTr="00552489">
        <w:trPr>
          <w:trHeight w:val="70"/>
        </w:trPr>
        <w:tc>
          <w:tcPr>
            <w:tcW w:w="1728" w:type="dxa"/>
          </w:tcPr>
          <w:p w:rsidR="00935190" w:rsidRDefault="00935190" w:rsidP="0055248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Interests</w:t>
            </w:r>
          </w:p>
        </w:tc>
        <w:tc>
          <w:tcPr>
            <w:tcW w:w="1170" w:type="dxa"/>
          </w:tcPr>
          <w:p w:rsidR="00935190" w:rsidRPr="0093444A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935190" w:rsidRDefault="00935190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5580" w:type="dxa"/>
          </w:tcPr>
          <w:p w:rsidR="00935190" w:rsidRDefault="00645CD3" w:rsidP="00552489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To list out favorite sports, team which user follows</w:t>
            </w:r>
          </w:p>
        </w:tc>
      </w:tr>
    </w:tbl>
    <w:p w:rsidR="00935190" w:rsidRPr="00A671C0" w:rsidRDefault="00935190" w:rsidP="00A671C0">
      <w:pPr>
        <w:rPr>
          <w:lang w:eastAsia="ja-JP"/>
        </w:rPr>
      </w:pPr>
    </w:p>
    <w:p w:rsidR="00D12D5F" w:rsidRDefault="00D12D5F" w:rsidP="00D12D5F">
      <w:pPr>
        <w:pStyle w:val="Heading2"/>
      </w:pPr>
      <w:r>
        <w:t>Screen: Left menu</w:t>
      </w:r>
    </w:p>
    <w:p w:rsidR="008B0F98" w:rsidRDefault="00292BBC" w:rsidP="008B0F98">
      <w:pPr>
        <w:rPr>
          <w:lang w:eastAsia="ja-JP"/>
        </w:rPr>
      </w:pPr>
      <w:r>
        <w:rPr>
          <w:noProof/>
        </w:rPr>
        <w:drawing>
          <wp:inline distT="0" distB="0" distL="0" distR="0" wp14:anchorId="536D14C9" wp14:editId="4E7B7BAC">
            <wp:extent cx="26670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98" w:rsidRDefault="00CB53A4" w:rsidP="00C51127">
      <w:pPr>
        <w:pStyle w:val="Heading2"/>
      </w:pPr>
      <w:bookmarkStart w:id="29" w:name="_Toc386547471"/>
      <w:bookmarkStart w:id="30" w:name="_Toc471905634"/>
      <w:r>
        <w:t>Screen</w:t>
      </w:r>
      <w:r w:rsidR="008B0F98">
        <w:t xml:space="preserve">: </w:t>
      </w:r>
      <w:bookmarkEnd w:id="29"/>
      <w:bookmarkEnd w:id="30"/>
      <w:r w:rsidR="00044129">
        <w:t>Footer</w:t>
      </w:r>
    </w:p>
    <w:p w:rsidR="00F864B3" w:rsidRDefault="00044129" w:rsidP="00F864B3">
      <w:r>
        <w:rPr>
          <w:noProof/>
          <w:lang w:val="en-US" w:eastAsia="en-US"/>
        </w:rPr>
        <w:drawing>
          <wp:inline distT="0" distB="0" distL="0" distR="0" wp14:anchorId="2FCFDE33" wp14:editId="548C0532">
            <wp:extent cx="5943600" cy="10642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29" w:rsidRPr="001B44CD" w:rsidRDefault="00044129" w:rsidP="00044129">
      <w:pPr>
        <w:pStyle w:val="ListParagraph"/>
        <w:numPr>
          <w:ilvl w:val="0"/>
          <w:numId w:val="23"/>
        </w:numPr>
        <w:spacing w:before="0" w:after="160" w:line="259" w:lineRule="auto"/>
        <w:ind w:left="0"/>
        <w:contextualSpacing/>
        <w:jc w:val="left"/>
      </w:pPr>
      <w:r w:rsidRPr="001B44CD">
        <w:t>Click on  MENSPORT open new tab page and show up Info Page Portal with filtering sport for men</w:t>
      </w:r>
    </w:p>
    <w:p w:rsidR="00044129" w:rsidRPr="001B44CD" w:rsidRDefault="00044129" w:rsidP="00044129">
      <w:pPr>
        <w:pStyle w:val="ListParagraph"/>
        <w:numPr>
          <w:ilvl w:val="0"/>
          <w:numId w:val="23"/>
        </w:numPr>
        <w:spacing w:before="0" w:after="160" w:line="259" w:lineRule="auto"/>
        <w:ind w:left="0"/>
        <w:contextualSpacing/>
        <w:jc w:val="left"/>
      </w:pPr>
      <w:r w:rsidRPr="001B44CD">
        <w:t>Click on  WOMENSPORT open new tab page and show up Info Page Portal with filtering sport for Women</w:t>
      </w:r>
    </w:p>
    <w:p w:rsidR="00044129" w:rsidRPr="001B44CD" w:rsidRDefault="00044129" w:rsidP="00044129">
      <w:pPr>
        <w:pStyle w:val="ListParagraph"/>
        <w:numPr>
          <w:ilvl w:val="0"/>
          <w:numId w:val="23"/>
        </w:numPr>
        <w:spacing w:before="0" w:after="160" w:line="259" w:lineRule="auto"/>
        <w:ind w:left="0"/>
        <w:contextualSpacing/>
        <w:jc w:val="left"/>
      </w:pPr>
      <w:r w:rsidRPr="001B44CD">
        <w:lastRenderedPageBreak/>
        <w:t>Click on  KIDSPORT open new tab page and show up Info Page Portal with filtering sport for kids</w:t>
      </w:r>
    </w:p>
    <w:p w:rsidR="00044129" w:rsidRPr="001B44CD" w:rsidRDefault="00044129" w:rsidP="00044129">
      <w:pPr>
        <w:pStyle w:val="ListParagraph"/>
        <w:numPr>
          <w:ilvl w:val="0"/>
          <w:numId w:val="23"/>
        </w:numPr>
        <w:spacing w:before="0" w:after="160" w:line="259" w:lineRule="auto"/>
        <w:ind w:left="0"/>
        <w:contextualSpacing/>
        <w:jc w:val="left"/>
      </w:pPr>
      <w:r w:rsidRPr="001B44CD">
        <w:t xml:space="preserve">Click on  HELP  open new tab page and show up Info Page Portal </w:t>
      </w:r>
    </w:p>
    <w:p w:rsidR="00044129" w:rsidRPr="001B44CD" w:rsidRDefault="00044129" w:rsidP="00044129">
      <w:pPr>
        <w:pStyle w:val="ListParagraph"/>
        <w:numPr>
          <w:ilvl w:val="0"/>
          <w:numId w:val="23"/>
        </w:numPr>
        <w:spacing w:before="0" w:after="160" w:line="259" w:lineRule="auto"/>
        <w:ind w:left="0"/>
        <w:contextualSpacing/>
        <w:jc w:val="left"/>
      </w:pPr>
      <w:r w:rsidRPr="001B44CD">
        <w:t>Click on  ABOUT US open new tab page and show up Info Page Portal with filtering sport for men</w:t>
      </w:r>
    </w:p>
    <w:p w:rsidR="00044129" w:rsidRDefault="00044129" w:rsidP="00F864B3"/>
    <w:p w:rsidR="00CB53A4" w:rsidRDefault="00CB53A4" w:rsidP="00BA58AD">
      <w:pPr>
        <w:pStyle w:val="Heading2"/>
      </w:pPr>
      <w:bookmarkStart w:id="31" w:name="_Toc471905635"/>
      <w:bookmarkStart w:id="32" w:name="_Toc386547474"/>
      <w:r>
        <w:t>Screen</w:t>
      </w:r>
      <w:r w:rsidRPr="007713FA">
        <w:t xml:space="preserve">: </w:t>
      </w:r>
      <w:bookmarkEnd w:id="31"/>
      <w:r w:rsidR="00044129">
        <w:t>Sports</w:t>
      </w:r>
    </w:p>
    <w:p w:rsidR="00CB53A4" w:rsidRDefault="00292BBC" w:rsidP="00CB53A4">
      <w:pPr>
        <w:rPr>
          <w:lang w:eastAsia="ja-JP"/>
        </w:rPr>
      </w:pPr>
      <w:r>
        <w:rPr>
          <w:b/>
          <w:noProof/>
          <w:sz w:val="44"/>
          <w:szCs w:val="44"/>
        </w:rPr>
        <w:drawing>
          <wp:inline distT="0" distB="0" distL="0" distR="0" wp14:anchorId="7B5B98CE" wp14:editId="04021A57">
            <wp:extent cx="5943600" cy="2741192"/>
            <wp:effectExtent l="0" t="0" r="0" b="2540"/>
            <wp:docPr id="28" name="Picture 28" descr="D:\TFS_MinhBSportTeam\infopage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FS_MinhBSportTeam\infopage1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96C" w:rsidRDefault="00C7296C" w:rsidP="00CB53A4">
      <w:pPr>
        <w:rPr>
          <w:lang w:eastAsia="ja-JP"/>
        </w:rPr>
      </w:pPr>
    </w:p>
    <w:p w:rsidR="00C7296C" w:rsidRPr="00A671C0" w:rsidRDefault="00C7296C" w:rsidP="00CB53A4">
      <w:pPr>
        <w:rPr>
          <w:lang w:eastAsia="ja-JP"/>
        </w:rPr>
      </w:pPr>
    </w:p>
    <w:p w:rsidR="00AB0E93" w:rsidRDefault="00AB0E93" w:rsidP="00FC2665">
      <w:pPr>
        <w:pStyle w:val="Heading2"/>
      </w:pPr>
      <w:bookmarkStart w:id="33" w:name="_Toc471905636"/>
      <w:r w:rsidRPr="00B84C5B">
        <w:t xml:space="preserve">Screen: </w:t>
      </w:r>
      <w:r w:rsidR="00044129">
        <w:t>Stadiums</w:t>
      </w:r>
    </w:p>
    <w:p w:rsidR="00AB0E93" w:rsidRDefault="00292BBC" w:rsidP="00AB0E93">
      <w:pPr>
        <w:rPr>
          <w:lang w:eastAsia="ja-JP"/>
        </w:rPr>
      </w:pPr>
      <w:r>
        <w:rPr>
          <w:b/>
          <w:noProof/>
          <w:sz w:val="44"/>
          <w:szCs w:val="44"/>
        </w:rPr>
        <w:drawing>
          <wp:inline distT="0" distB="0" distL="0" distR="0" wp14:anchorId="00D9B19D" wp14:editId="3A7F784D">
            <wp:extent cx="5943600" cy="2741192"/>
            <wp:effectExtent l="0" t="0" r="0" b="2540"/>
            <wp:docPr id="29" name="Picture 29" descr="D:\TFS_MinhBSportTeam\infopage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FS_MinhBSportTeam\infopage1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70"/>
        <w:gridCol w:w="1260"/>
        <w:gridCol w:w="5580"/>
      </w:tblGrid>
      <w:tr w:rsidR="00E260F7" w:rsidRPr="00FA354A" w:rsidTr="00552489">
        <w:trPr>
          <w:tblHeader/>
        </w:trPr>
        <w:tc>
          <w:tcPr>
            <w:tcW w:w="1728" w:type="dxa"/>
            <w:shd w:val="clear" w:color="auto" w:fill="FF0000"/>
          </w:tcPr>
          <w:p w:rsidR="00E260F7" w:rsidRPr="00FA354A" w:rsidRDefault="00E260F7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170" w:type="dxa"/>
            <w:shd w:val="clear" w:color="auto" w:fill="FF0000"/>
          </w:tcPr>
          <w:p w:rsidR="00E260F7" w:rsidRPr="00FA354A" w:rsidRDefault="00E260F7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Required</w:t>
            </w:r>
          </w:p>
        </w:tc>
        <w:tc>
          <w:tcPr>
            <w:tcW w:w="1260" w:type="dxa"/>
            <w:shd w:val="clear" w:color="auto" w:fill="FF0000"/>
          </w:tcPr>
          <w:p w:rsidR="00E260F7" w:rsidRPr="00FA354A" w:rsidRDefault="00E260F7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5580" w:type="dxa"/>
            <w:shd w:val="clear" w:color="auto" w:fill="FF0000"/>
          </w:tcPr>
          <w:p w:rsidR="00E260F7" w:rsidRPr="00FA354A" w:rsidRDefault="00E260F7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Description</w:t>
            </w:r>
            <w:r>
              <w:rPr>
                <w:rFonts w:cs="Arial"/>
                <w:color w:val="FFFFFF"/>
                <w:sz w:val="20"/>
                <w:szCs w:val="20"/>
              </w:rPr>
              <w:t xml:space="preserve"> and Notes</w:t>
            </w:r>
          </w:p>
        </w:tc>
      </w:tr>
      <w:tr w:rsidR="00E260F7" w:rsidRPr="00FA354A" w:rsidTr="00552489">
        <w:trPr>
          <w:trHeight w:val="70"/>
        </w:trPr>
        <w:tc>
          <w:tcPr>
            <w:tcW w:w="1728" w:type="dxa"/>
          </w:tcPr>
          <w:p w:rsidR="00E260F7" w:rsidRDefault="00E260F7" w:rsidP="0055248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Result list</w:t>
            </w:r>
          </w:p>
        </w:tc>
        <w:tc>
          <w:tcPr>
            <w:tcW w:w="1170" w:type="dxa"/>
          </w:tcPr>
          <w:p w:rsidR="00E260F7" w:rsidRPr="0093444A" w:rsidRDefault="00E260F7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E260F7" w:rsidRDefault="00E260F7" w:rsidP="00552489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View</w:t>
            </w:r>
          </w:p>
        </w:tc>
        <w:tc>
          <w:tcPr>
            <w:tcW w:w="5580" w:type="dxa"/>
          </w:tcPr>
          <w:p w:rsidR="00292BBC" w:rsidRDefault="00292BBC" w:rsidP="00292BBC">
            <w:pPr>
              <w:pStyle w:val="ListParagraph"/>
              <w:jc w:val="left"/>
            </w:pPr>
            <w:r w:rsidRPr="00A146C7">
              <w:t xml:space="preserve">The result will be displayed, is all </w:t>
            </w:r>
            <w:r>
              <w:t xml:space="preserve">Stadium </w:t>
            </w:r>
            <w:proofErr w:type="gramStart"/>
            <w:r w:rsidRPr="00A146C7">
              <w:t>which</w:t>
            </w:r>
            <w:proofErr w:type="gramEnd"/>
            <w:r>
              <w:t xml:space="preserve"> Stadium joined in </w:t>
            </w:r>
            <w:proofErr w:type="spellStart"/>
            <w:r>
              <w:t>Bsportteam</w:t>
            </w:r>
            <w:proofErr w:type="spellEnd"/>
            <w:r>
              <w:t xml:space="preserve">. It contains name of sport and Image for this stadium. When User click on stadium, Pop up will be displayed and show information detail about Stadium </w:t>
            </w:r>
            <w:proofErr w:type="gramStart"/>
            <w:r>
              <w:t>( template</w:t>
            </w:r>
            <w:proofErr w:type="gramEnd"/>
            <w:r>
              <w:t xml:space="preserve"> not yet defined )</w:t>
            </w:r>
          </w:p>
          <w:p w:rsidR="00E260F7" w:rsidRDefault="00E260F7" w:rsidP="00292BBC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jc w:val="left"/>
              <w:rPr>
                <w:rFonts w:cs="Arial"/>
                <w:szCs w:val="22"/>
                <w:lang w:val="en-US"/>
              </w:rPr>
            </w:pPr>
          </w:p>
        </w:tc>
      </w:tr>
    </w:tbl>
    <w:p w:rsidR="00CB53A4" w:rsidRDefault="00FC2665" w:rsidP="00FC2665">
      <w:pPr>
        <w:pStyle w:val="Heading2"/>
      </w:pPr>
      <w:r>
        <w:t>Screen</w:t>
      </w:r>
      <w:r w:rsidRPr="007713FA">
        <w:t xml:space="preserve">: </w:t>
      </w:r>
      <w:bookmarkEnd w:id="33"/>
      <w:r w:rsidR="00044129">
        <w:t>FAQ</w:t>
      </w:r>
    </w:p>
    <w:p w:rsidR="00FC2665" w:rsidRDefault="00ED5233" w:rsidP="00FC2665">
      <w:pPr>
        <w:rPr>
          <w:lang w:eastAsia="ja-JP"/>
        </w:rPr>
      </w:pPr>
      <w:r>
        <w:rPr>
          <w:b/>
          <w:noProof/>
          <w:sz w:val="44"/>
          <w:szCs w:val="44"/>
        </w:rPr>
        <w:drawing>
          <wp:inline distT="0" distB="0" distL="0" distR="0" wp14:anchorId="2C874838" wp14:editId="5CEA4536">
            <wp:extent cx="5943600" cy="2739187"/>
            <wp:effectExtent l="0" t="0" r="0" b="4445"/>
            <wp:docPr id="30" name="Picture 30" descr="D:\TFS_MinhBSportTeam\infopage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FS_MinhBSportTeam\infopage1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70"/>
        <w:gridCol w:w="1260"/>
        <w:gridCol w:w="5580"/>
      </w:tblGrid>
      <w:tr w:rsidR="006A57EC" w:rsidRPr="00FA354A" w:rsidTr="00552489">
        <w:trPr>
          <w:tblHeader/>
        </w:trPr>
        <w:tc>
          <w:tcPr>
            <w:tcW w:w="1728" w:type="dxa"/>
            <w:shd w:val="clear" w:color="auto" w:fill="FF0000"/>
          </w:tcPr>
          <w:p w:rsidR="006A57EC" w:rsidRPr="00FA354A" w:rsidRDefault="006A57EC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170" w:type="dxa"/>
            <w:shd w:val="clear" w:color="auto" w:fill="FF0000"/>
          </w:tcPr>
          <w:p w:rsidR="006A57EC" w:rsidRPr="00FA354A" w:rsidRDefault="006A57EC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Required</w:t>
            </w:r>
          </w:p>
        </w:tc>
        <w:tc>
          <w:tcPr>
            <w:tcW w:w="1260" w:type="dxa"/>
            <w:shd w:val="clear" w:color="auto" w:fill="FF0000"/>
          </w:tcPr>
          <w:p w:rsidR="006A57EC" w:rsidRPr="00FA354A" w:rsidRDefault="006A57EC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5580" w:type="dxa"/>
            <w:shd w:val="clear" w:color="auto" w:fill="FF0000"/>
          </w:tcPr>
          <w:p w:rsidR="006A57EC" w:rsidRPr="00FA354A" w:rsidRDefault="006A57EC" w:rsidP="00552489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Description</w:t>
            </w:r>
            <w:r>
              <w:rPr>
                <w:rFonts w:cs="Arial"/>
                <w:color w:val="FFFFFF"/>
                <w:sz w:val="20"/>
                <w:szCs w:val="20"/>
              </w:rPr>
              <w:t xml:space="preserve"> and Notes</w:t>
            </w:r>
          </w:p>
        </w:tc>
      </w:tr>
      <w:tr w:rsidR="006A57EC" w:rsidRPr="00FA354A" w:rsidTr="00552489">
        <w:trPr>
          <w:trHeight w:val="70"/>
        </w:trPr>
        <w:tc>
          <w:tcPr>
            <w:tcW w:w="1728" w:type="dxa"/>
          </w:tcPr>
          <w:p w:rsidR="006A57EC" w:rsidRPr="0093444A" w:rsidRDefault="00D12D5F" w:rsidP="0055248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Question view</w:t>
            </w:r>
          </w:p>
        </w:tc>
        <w:tc>
          <w:tcPr>
            <w:tcW w:w="1170" w:type="dxa"/>
          </w:tcPr>
          <w:p w:rsidR="006A57EC" w:rsidRPr="0093444A" w:rsidRDefault="006A57EC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6A57EC" w:rsidRPr="0093444A" w:rsidRDefault="006A57EC" w:rsidP="00552489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Text</w:t>
            </w:r>
          </w:p>
        </w:tc>
        <w:tc>
          <w:tcPr>
            <w:tcW w:w="5580" w:type="dxa"/>
          </w:tcPr>
          <w:p w:rsidR="00721588" w:rsidRPr="00822442" w:rsidRDefault="006A57EC" w:rsidP="00D12D5F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To </w:t>
            </w:r>
            <w:r w:rsidR="00D12D5F">
              <w:rPr>
                <w:rFonts w:cs="Arial"/>
                <w:szCs w:val="22"/>
                <w:lang w:val="en-US"/>
              </w:rPr>
              <w:t>show question list</w:t>
            </w:r>
          </w:p>
        </w:tc>
      </w:tr>
      <w:tr w:rsidR="006A57EC" w:rsidRPr="00FA354A" w:rsidTr="00552489">
        <w:trPr>
          <w:trHeight w:val="70"/>
        </w:trPr>
        <w:tc>
          <w:tcPr>
            <w:tcW w:w="1728" w:type="dxa"/>
          </w:tcPr>
          <w:p w:rsidR="006A57EC" w:rsidRPr="0093444A" w:rsidRDefault="00D12D5F" w:rsidP="00552489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Answer view</w:t>
            </w:r>
          </w:p>
        </w:tc>
        <w:tc>
          <w:tcPr>
            <w:tcW w:w="1170" w:type="dxa"/>
          </w:tcPr>
          <w:p w:rsidR="006A57EC" w:rsidRPr="0093444A" w:rsidRDefault="006A57EC" w:rsidP="00552489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6A57EC" w:rsidRPr="0093444A" w:rsidRDefault="00D12D5F" w:rsidP="00552489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Text</w:t>
            </w:r>
          </w:p>
        </w:tc>
        <w:tc>
          <w:tcPr>
            <w:tcW w:w="5580" w:type="dxa"/>
          </w:tcPr>
          <w:p w:rsidR="006A57EC" w:rsidRPr="0093444A" w:rsidRDefault="006A57EC" w:rsidP="00D12D5F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lang w:val="en-US"/>
              </w:rPr>
              <w:t xml:space="preserve">To </w:t>
            </w:r>
            <w:r w:rsidR="00D12D5F">
              <w:rPr>
                <w:rFonts w:cs="Arial"/>
                <w:szCs w:val="22"/>
                <w:lang w:val="en-US"/>
              </w:rPr>
              <w:t>show answer list</w:t>
            </w:r>
          </w:p>
        </w:tc>
      </w:tr>
    </w:tbl>
    <w:p w:rsidR="00EE24C4" w:rsidRDefault="00EE24C4" w:rsidP="00F34AEB">
      <w:pPr>
        <w:pStyle w:val="Heading1"/>
      </w:pPr>
      <w:bookmarkStart w:id="34" w:name="_Toc471905638"/>
      <w:r w:rsidRPr="00FA354A">
        <w:t>Business Rules</w:t>
      </w:r>
      <w:bookmarkEnd w:id="32"/>
      <w:bookmarkEnd w:id="34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8289"/>
      </w:tblGrid>
      <w:tr w:rsidR="00292BBC" w:rsidRPr="00FA354A" w:rsidTr="001429FC">
        <w:trPr>
          <w:tblHeader/>
        </w:trPr>
        <w:tc>
          <w:tcPr>
            <w:tcW w:w="1458" w:type="dxa"/>
            <w:shd w:val="clear" w:color="auto" w:fill="FF0000"/>
          </w:tcPr>
          <w:p w:rsidR="00292BBC" w:rsidRPr="00FA354A" w:rsidRDefault="00292BBC" w:rsidP="001429FC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 xml:space="preserve">Business </w:t>
            </w:r>
            <w:r w:rsidRPr="00FA354A">
              <w:rPr>
                <w:rFonts w:cs="Arial"/>
                <w:color w:val="FFFFFF"/>
                <w:sz w:val="20"/>
                <w:szCs w:val="20"/>
              </w:rPr>
              <w:t>ID</w:t>
            </w:r>
          </w:p>
        </w:tc>
        <w:tc>
          <w:tcPr>
            <w:tcW w:w="8289" w:type="dxa"/>
            <w:shd w:val="clear" w:color="auto" w:fill="FF0000"/>
          </w:tcPr>
          <w:p w:rsidR="00292BBC" w:rsidRPr="00FA354A" w:rsidRDefault="00292BBC" w:rsidP="001429FC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Description</w:t>
            </w:r>
          </w:p>
        </w:tc>
      </w:tr>
      <w:tr w:rsidR="00292BBC" w:rsidRPr="008644EF" w:rsidTr="001429FC">
        <w:tc>
          <w:tcPr>
            <w:tcW w:w="1458" w:type="dxa"/>
          </w:tcPr>
          <w:p w:rsidR="00292BBC" w:rsidRPr="008644EF" w:rsidRDefault="00292BBC" w:rsidP="001429FC">
            <w:pPr>
              <w:pStyle w:val="TableContents"/>
              <w:ind w:left="0"/>
              <w:rPr>
                <w:rFonts w:cs="Arial"/>
                <w:lang w:val="en-US"/>
              </w:rPr>
            </w:pPr>
            <w:r w:rsidRPr="008644EF">
              <w:rPr>
                <w:rFonts w:cs="Arial"/>
                <w:lang w:val="en-US"/>
              </w:rPr>
              <w:t>1</w:t>
            </w:r>
          </w:p>
        </w:tc>
        <w:tc>
          <w:tcPr>
            <w:tcW w:w="8289" w:type="dxa"/>
          </w:tcPr>
          <w:p w:rsidR="00292BBC" w:rsidRPr="00627F2C" w:rsidRDefault="00292BBC" w:rsidP="00292BBC">
            <w:pPr>
              <w:pStyle w:val="ListParagraph"/>
              <w:ind w:left="-45"/>
              <w:rPr>
                <w:sz w:val="24"/>
              </w:rPr>
            </w:pPr>
            <w:r>
              <w:rPr>
                <w:rFonts w:cs="Arial"/>
                <w:lang w:val="en-US"/>
              </w:rPr>
              <w:t xml:space="preserve">Header: </w:t>
            </w:r>
            <w:r w:rsidRPr="00627F2C">
              <w:rPr>
                <w:sz w:val="24"/>
                <w:highlight w:val="yellow"/>
              </w:rPr>
              <w:t xml:space="preserve">We don’t show avatar of user on header. It just be icon and user click and then </w:t>
            </w:r>
            <w:proofErr w:type="spellStart"/>
            <w:r w:rsidRPr="00627F2C">
              <w:rPr>
                <w:sz w:val="24"/>
                <w:highlight w:val="yellow"/>
              </w:rPr>
              <w:t>pop up</w:t>
            </w:r>
            <w:proofErr w:type="spellEnd"/>
            <w:r w:rsidRPr="00627F2C">
              <w:rPr>
                <w:sz w:val="24"/>
                <w:highlight w:val="yellow"/>
              </w:rPr>
              <w:t xml:space="preserve"> be showed up Edit profile and sign out. When user click on Edit Profile </w:t>
            </w:r>
            <w:r w:rsidRPr="00627F2C">
              <w:rPr>
                <w:sz w:val="24"/>
                <w:highlight w:val="yellow"/>
              </w:rPr>
              <w:sym w:font="Wingdings" w:char="F0E0"/>
            </w:r>
            <w:r w:rsidRPr="00627F2C">
              <w:rPr>
                <w:sz w:val="24"/>
                <w:highlight w:val="yellow"/>
              </w:rPr>
              <w:t xml:space="preserve"> redirect to </w:t>
            </w:r>
            <w:r>
              <w:rPr>
                <w:sz w:val="24"/>
                <w:highlight w:val="yellow"/>
              </w:rPr>
              <w:t>Screen: Edit P</w:t>
            </w:r>
            <w:r w:rsidRPr="00627F2C">
              <w:rPr>
                <w:sz w:val="24"/>
                <w:highlight w:val="yellow"/>
              </w:rPr>
              <w:t xml:space="preserve">rofile page and click on sign out </w:t>
            </w:r>
            <w:r w:rsidRPr="00627F2C">
              <w:rPr>
                <w:sz w:val="24"/>
                <w:highlight w:val="yellow"/>
              </w:rPr>
              <w:sym w:font="Wingdings" w:char="F0E0"/>
            </w:r>
            <w:r w:rsidRPr="00627F2C">
              <w:rPr>
                <w:sz w:val="24"/>
                <w:highlight w:val="yellow"/>
              </w:rPr>
              <w:t xml:space="preserve"> redirect to sign in and register page</w:t>
            </w:r>
            <w:r w:rsidRPr="00627F2C">
              <w:rPr>
                <w:sz w:val="24"/>
              </w:rPr>
              <w:t xml:space="preserve">  </w:t>
            </w:r>
            <w:bookmarkStart w:id="35" w:name="_GoBack"/>
            <w:bookmarkEnd w:id="35"/>
          </w:p>
          <w:p w:rsidR="00292BBC" w:rsidRPr="008644EF" w:rsidRDefault="00292BBC" w:rsidP="001429FC">
            <w:pPr>
              <w:pStyle w:val="TableContents"/>
              <w:ind w:left="0"/>
              <w:rPr>
                <w:rFonts w:cs="Arial"/>
                <w:lang w:val="en-US"/>
              </w:rPr>
            </w:pPr>
          </w:p>
        </w:tc>
      </w:tr>
    </w:tbl>
    <w:p w:rsidR="00292BBC" w:rsidRPr="00292BBC" w:rsidRDefault="00292BBC" w:rsidP="00292BBC">
      <w:pPr>
        <w:rPr>
          <w:lang w:eastAsia="ja-JP"/>
        </w:rPr>
      </w:pPr>
    </w:p>
    <w:p w:rsidR="00EE24C4" w:rsidRPr="00FA354A" w:rsidRDefault="00EE24C4" w:rsidP="00F34AEB">
      <w:pPr>
        <w:pStyle w:val="Heading1"/>
        <w:rPr>
          <w:lang w:val="vi-VN"/>
        </w:rPr>
      </w:pPr>
      <w:bookmarkStart w:id="36" w:name="_Business_Rule_for"/>
      <w:bookmarkStart w:id="37" w:name="_Business_Rule_for_1"/>
      <w:bookmarkStart w:id="38" w:name="_Business_Rule_for_4"/>
      <w:bookmarkStart w:id="39" w:name="_Toc386547476"/>
      <w:bookmarkStart w:id="40" w:name="_Toc471905640"/>
      <w:bookmarkEnd w:id="36"/>
      <w:bookmarkEnd w:id="37"/>
      <w:bookmarkEnd w:id="38"/>
      <w:r w:rsidRPr="00FA354A">
        <w:lastRenderedPageBreak/>
        <w:t>Assumptions</w:t>
      </w:r>
      <w:bookmarkEnd w:id="39"/>
      <w:bookmarkEnd w:id="40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8289"/>
      </w:tblGrid>
      <w:tr w:rsidR="00EE24C4" w:rsidRPr="00FA354A" w:rsidTr="00EB1165">
        <w:trPr>
          <w:tblHeader/>
        </w:trPr>
        <w:tc>
          <w:tcPr>
            <w:tcW w:w="1458" w:type="dxa"/>
            <w:shd w:val="clear" w:color="auto" w:fill="FF0000"/>
          </w:tcPr>
          <w:p w:rsidR="00EE24C4" w:rsidRPr="00FA354A" w:rsidRDefault="00EE24C4" w:rsidP="00EB1165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Assumption ID</w:t>
            </w:r>
          </w:p>
        </w:tc>
        <w:tc>
          <w:tcPr>
            <w:tcW w:w="8289" w:type="dxa"/>
            <w:shd w:val="clear" w:color="auto" w:fill="FF0000"/>
          </w:tcPr>
          <w:p w:rsidR="00EE24C4" w:rsidRPr="00FA354A" w:rsidRDefault="00EE24C4" w:rsidP="00EB1165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Description</w:t>
            </w:r>
          </w:p>
        </w:tc>
      </w:tr>
      <w:tr w:rsidR="00856BC9" w:rsidRPr="008644EF" w:rsidTr="00EB1165">
        <w:tc>
          <w:tcPr>
            <w:tcW w:w="1458" w:type="dxa"/>
          </w:tcPr>
          <w:p w:rsidR="00856BC9" w:rsidRPr="008644EF" w:rsidRDefault="00856BC9" w:rsidP="00EB1165">
            <w:pPr>
              <w:pStyle w:val="TableContents"/>
              <w:ind w:left="0"/>
              <w:rPr>
                <w:rFonts w:cs="Arial"/>
                <w:lang w:val="en-US"/>
              </w:rPr>
            </w:pPr>
            <w:r w:rsidRPr="008644EF">
              <w:rPr>
                <w:rFonts w:cs="Arial"/>
                <w:lang w:val="en-US"/>
              </w:rPr>
              <w:t>1</w:t>
            </w:r>
          </w:p>
        </w:tc>
        <w:tc>
          <w:tcPr>
            <w:tcW w:w="8289" w:type="dxa"/>
          </w:tcPr>
          <w:p w:rsidR="00856BC9" w:rsidRPr="008644EF" w:rsidRDefault="00856BC9" w:rsidP="008644EF">
            <w:pPr>
              <w:pStyle w:val="TableContents"/>
              <w:ind w:left="0"/>
              <w:rPr>
                <w:rFonts w:cs="Arial"/>
                <w:lang w:val="en-US"/>
              </w:rPr>
            </w:pPr>
          </w:p>
        </w:tc>
      </w:tr>
    </w:tbl>
    <w:p w:rsidR="008644EF" w:rsidRPr="00914B5F" w:rsidRDefault="008644EF" w:rsidP="00982AF6">
      <w:pPr>
        <w:rPr>
          <w:rFonts w:cs="Arial"/>
          <w:iCs/>
          <w:szCs w:val="22"/>
          <w:lang w:val="en-US"/>
        </w:rPr>
      </w:pPr>
    </w:p>
    <w:sectPr w:rsidR="008644EF" w:rsidRPr="00914B5F" w:rsidSect="00147C41">
      <w:headerReference w:type="default" r:id="rId16"/>
      <w:footerReference w:type="default" r:id="rId17"/>
      <w:pgSz w:w="11907" w:h="16840" w:code="9"/>
      <w:pgMar w:top="181" w:right="1077" w:bottom="357" w:left="1412" w:header="720" w:footer="80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1DA" w:rsidRDefault="004341DA">
      <w:r>
        <w:separator/>
      </w:r>
    </w:p>
  </w:endnote>
  <w:endnote w:type="continuationSeparator" w:id="0">
    <w:p w:rsidR="004341DA" w:rsidRDefault="0043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913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1588" w:rsidRDefault="007215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BB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E33A9" w:rsidRPr="001B4699" w:rsidRDefault="008E33A9" w:rsidP="001B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1DA" w:rsidRDefault="004341DA">
      <w:r>
        <w:separator/>
      </w:r>
    </w:p>
  </w:footnote>
  <w:footnote w:type="continuationSeparator" w:id="0">
    <w:p w:rsidR="004341DA" w:rsidRDefault="00434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9634"/>
    </w:tblGrid>
    <w:tr w:rsidR="008E33A9" w:rsidTr="00A7440B">
      <w:trPr>
        <w:cantSplit/>
        <w:trHeight w:val="385"/>
      </w:trPr>
      <w:tc>
        <w:tcPr>
          <w:tcW w:w="9760" w:type="dxa"/>
        </w:tcPr>
        <w:p w:rsidR="008E33A9" w:rsidRPr="005464E6" w:rsidRDefault="008E33A9" w:rsidP="00994584">
          <w:pPr>
            <w:pStyle w:val="Title"/>
            <w:jc w:val="left"/>
            <w:rPr>
              <w:rFonts w:ascii="Arial" w:hAnsi="Arial" w:cs="Arial"/>
              <w:kern w:val="0"/>
              <w:sz w:val="36"/>
              <w:szCs w:val="36"/>
            </w:rPr>
          </w:pPr>
          <w:r>
            <w:rPr>
              <w:rFonts w:ascii="Arial" w:hAnsi="Arial" w:cs="Arial"/>
              <w:noProof/>
              <w:kern w:val="0"/>
              <w:sz w:val="36"/>
              <w:szCs w:val="36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D762250" wp14:editId="780F39D1">
                    <wp:simplePos x="0" y="0"/>
                    <wp:positionH relativeFrom="column">
                      <wp:posOffset>-228600</wp:posOffset>
                    </wp:positionH>
                    <wp:positionV relativeFrom="paragraph">
                      <wp:posOffset>-5715</wp:posOffset>
                    </wp:positionV>
                    <wp:extent cx="6286500" cy="342900"/>
                    <wp:effectExtent l="1270" t="3810" r="0" b="0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865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003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33A9" w:rsidRPr="00547518" w:rsidRDefault="00721588" w:rsidP="00866CC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BSportTeam</w:t>
                                </w:r>
                                <w:proofErr w:type="spellEnd"/>
                                <w:r w:rsidR="008E33A9" w:rsidRPr="00A435C1">
                                  <w:rPr>
                                    <w:b/>
                                    <w:bCs/>
                                    <w:color w:val="FFFFFF" w:themeColor="background1"/>
                                    <w:szCs w:val="22"/>
                                  </w:rPr>
                                  <w:t xml:space="preserve"> </w:t>
                                </w:r>
                                <w:r w:rsidR="008E33A9">
                                  <w:rPr>
                                    <w:b/>
                                    <w:bCs/>
                                    <w:color w:val="FFFFFF"/>
                                    <w:szCs w:val="22"/>
                                  </w:rPr>
                                  <w:t xml:space="preserve">– 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User Management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7622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-18pt;margin-top:-.45pt;width:49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" fillcolor="#003640" stroked="f">
                    <v:textbox>
                      <w:txbxContent>
                        <w:p w:rsidR="008E33A9" w:rsidRPr="00547518" w:rsidRDefault="00721588" w:rsidP="00866CC3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 w:themeColor="background1"/>
                            </w:rPr>
                            <w:t>BSportTeam</w:t>
                          </w:r>
                          <w:proofErr w:type="spellEnd"/>
                          <w:r w:rsidR="008E33A9" w:rsidRPr="00A435C1">
                            <w:rPr>
                              <w:b/>
                              <w:bCs/>
                              <w:color w:val="FFFFFF" w:themeColor="background1"/>
                              <w:szCs w:val="22"/>
                            </w:rPr>
                            <w:t xml:space="preserve"> </w:t>
                          </w:r>
                          <w:r w:rsidR="008E33A9"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t xml:space="preserve">– 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User Management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8E33A9" w:rsidRDefault="008E33A9" w:rsidP="00A744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D8CAA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B346E8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BD108EB"/>
    <w:multiLevelType w:val="hybridMultilevel"/>
    <w:tmpl w:val="92BA7732"/>
    <w:lvl w:ilvl="0" w:tplc="0C50C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D2A9A"/>
    <w:multiLevelType w:val="hybridMultilevel"/>
    <w:tmpl w:val="54FA8B46"/>
    <w:lvl w:ilvl="0" w:tplc="6DCEDF4E">
      <w:start w:val="1"/>
      <w:numFmt w:val="bullet"/>
      <w:pStyle w:val="BodyTextBullet"/>
      <w:lvlText w:val=""/>
      <w:lvlJc w:val="left"/>
      <w:pPr>
        <w:tabs>
          <w:tab w:val="num" w:pos="1324"/>
        </w:tabs>
        <w:ind w:left="1324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21764D"/>
    <w:multiLevelType w:val="hybridMultilevel"/>
    <w:tmpl w:val="F5902956"/>
    <w:lvl w:ilvl="0" w:tplc="2FA8891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35819"/>
    <w:multiLevelType w:val="hybridMultilevel"/>
    <w:tmpl w:val="E3BA05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E3418"/>
    <w:multiLevelType w:val="multilevel"/>
    <w:tmpl w:val="6652B9F0"/>
    <w:lvl w:ilvl="0">
      <w:start w:val="1"/>
      <w:numFmt w:val="decimal"/>
      <w:pStyle w:val="title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itle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BodyText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3F1B72"/>
    <w:multiLevelType w:val="singleLevel"/>
    <w:tmpl w:val="5E1E3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abstractNum w:abstractNumId="10" w15:restartNumberingAfterBreak="0">
    <w:nsid w:val="344A2DF4"/>
    <w:multiLevelType w:val="singleLevel"/>
    <w:tmpl w:val="5E1E3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abstractNum w:abstractNumId="11" w15:restartNumberingAfterBreak="0">
    <w:nsid w:val="37A57707"/>
    <w:multiLevelType w:val="multilevel"/>
    <w:tmpl w:val="A45254B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90"/>
        </w:tabs>
        <w:ind w:left="3690" w:hanging="720"/>
      </w:pPr>
      <w:rPr>
        <w:rFonts w:hint="default"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3D203D4A"/>
    <w:multiLevelType w:val="singleLevel"/>
    <w:tmpl w:val="659A1CEC"/>
    <w:lvl w:ilvl="0">
      <w:start w:val="1"/>
      <w:numFmt w:val="bullet"/>
      <w:pStyle w:val="BodyTex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6"/>
        <w:szCs w:val="16"/>
      </w:rPr>
    </w:lvl>
  </w:abstractNum>
  <w:abstractNum w:abstractNumId="13" w15:restartNumberingAfterBreak="0">
    <w:nsid w:val="4CC1458F"/>
    <w:multiLevelType w:val="hybridMultilevel"/>
    <w:tmpl w:val="8C0ACAC6"/>
    <w:lvl w:ilvl="0" w:tplc="2FA8891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64BF2"/>
    <w:multiLevelType w:val="hybridMultilevel"/>
    <w:tmpl w:val="AA3A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469AC"/>
    <w:multiLevelType w:val="hybridMultilevel"/>
    <w:tmpl w:val="54D24FA4"/>
    <w:lvl w:ilvl="0" w:tplc="2FA88918">
      <w:start w:val="1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BD7255"/>
    <w:multiLevelType w:val="hybridMultilevel"/>
    <w:tmpl w:val="EDC2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4089A"/>
    <w:multiLevelType w:val="singleLevel"/>
    <w:tmpl w:val="5E1E3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abstractNum w:abstractNumId="18" w15:restartNumberingAfterBreak="0">
    <w:nsid w:val="5AA7013B"/>
    <w:multiLevelType w:val="hybridMultilevel"/>
    <w:tmpl w:val="90941E7C"/>
    <w:lvl w:ilvl="0" w:tplc="04090009">
      <w:start w:val="1"/>
      <w:numFmt w:val="bullet"/>
      <w:lvlText w:val=""/>
      <w:lvlJc w:val="left"/>
      <w:pPr>
        <w:ind w:left="-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</w:abstractNum>
  <w:abstractNum w:abstractNumId="19" w15:restartNumberingAfterBreak="0">
    <w:nsid w:val="5BC43003"/>
    <w:multiLevelType w:val="singleLevel"/>
    <w:tmpl w:val="5E1E3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abstractNum w:abstractNumId="20" w15:restartNumberingAfterBreak="0">
    <w:nsid w:val="5DBC50D8"/>
    <w:multiLevelType w:val="singleLevel"/>
    <w:tmpl w:val="5E1E3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abstractNum w:abstractNumId="21" w15:restartNumberingAfterBreak="0">
    <w:nsid w:val="61204C42"/>
    <w:multiLevelType w:val="hybridMultilevel"/>
    <w:tmpl w:val="63EE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846F5"/>
    <w:multiLevelType w:val="hybridMultilevel"/>
    <w:tmpl w:val="D3F4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E0E83"/>
    <w:multiLevelType w:val="singleLevel"/>
    <w:tmpl w:val="2CBED820"/>
    <w:lvl w:ilvl="0">
      <w:start w:val="1"/>
      <w:numFmt w:val="bullet"/>
      <w:pStyle w:val="Listbullettick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/>
        <w:bCs/>
        <w:i w:val="0"/>
        <w:iCs w:val="0"/>
        <w:color w:val="FF0000"/>
      </w:rPr>
    </w:lvl>
  </w:abstractNum>
  <w:abstractNum w:abstractNumId="24" w15:restartNumberingAfterBreak="0">
    <w:nsid w:val="6E2C6152"/>
    <w:multiLevelType w:val="hybridMultilevel"/>
    <w:tmpl w:val="9274135C"/>
    <w:lvl w:ilvl="0" w:tplc="B6DED7D6">
      <w:start w:val="1"/>
      <w:numFmt w:val="decimal"/>
      <w:pStyle w:val="ListNumbered1"/>
      <w:lvlText w:val="%1."/>
      <w:lvlJc w:val="left"/>
      <w:pPr>
        <w:tabs>
          <w:tab w:val="num" w:pos="397"/>
        </w:tabs>
        <w:ind w:left="964" w:hanging="397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787B4C"/>
    <w:multiLevelType w:val="multilevel"/>
    <w:tmpl w:val="71CE8550"/>
    <w:lvl w:ilvl="0">
      <w:start w:val="1"/>
      <w:numFmt w:val="decimal"/>
      <w:pStyle w:val="Titl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7"/>
  </w:num>
  <w:num w:numId="5">
    <w:abstractNumId w:val="8"/>
  </w:num>
  <w:num w:numId="6">
    <w:abstractNumId w:val="24"/>
  </w:num>
  <w:num w:numId="7">
    <w:abstractNumId w:val="4"/>
  </w:num>
  <w:num w:numId="8">
    <w:abstractNumId w:val="23"/>
  </w:num>
  <w:num w:numId="9">
    <w:abstractNumId w:val="10"/>
  </w:num>
  <w:num w:numId="10">
    <w:abstractNumId w:val="1"/>
  </w:num>
  <w:num w:numId="11">
    <w:abstractNumId w:val="3"/>
  </w:num>
  <w:num w:numId="12">
    <w:abstractNumId w:val="11"/>
  </w:num>
  <w:num w:numId="13">
    <w:abstractNumId w:val="5"/>
  </w:num>
  <w:num w:numId="14">
    <w:abstractNumId w:val="13"/>
  </w:num>
  <w:num w:numId="15">
    <w:abstractNumId w:val="22"/>
  </w:num>
  <w:num w:numId="16">
    <w:abstractNumId w:val="17"/>
  </w:num>
  <w:num w:numId="17">
    <w:abstractNumId w:val="21"/>
  </w:num>
  <w:num w:numId="18">
    <w:abstractNumId w:val="20"/>
  </w:num>
  <w:num w:numId="19">
    <w:abstractNumId w:val="19"/>
  </w:num>
  <w:num w:numId="20">
    <w:abstractNumId w:val="2"/>
  </w:num>
  <w:num w:numId="21">
    <w:abstractNumId w:val="9"/>
  </w:num>
  <w:num w:numId="22">
    <w:abstractNumId w:val="18"/>
  </w:num>
  <w:num w:numId="23">
    <w:abstractNumId w:val="6"/>
  </w:num>
  <w:num w:numId="24">
    <w:abstractNumId w:val="15"/>
  </w:num>
  <w:num w:numId="25">
    <w:abstractNumId w:val="14"/>
  </w:num>
  <w:num w:numId="26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RAAPRV1" w:val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
    <w:docVar w:name="ERAAPRV2" w:val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
    <w:docVar w:name="ERAAPRV3" w:val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
    <w:docVar w:name="ERASIGCOUNT" w:val="3"/>
  </w:docVars>
  <w:rsids>
    <w:rsidRoot w:val="00A435C1"/>
    <w:rsid w:val="0000033F"/>
    <w:rsid w:val="000003F5"/>
    <w:rsid w:val="00000606"/>
    <w:rsid w:val="000008B6"/>
    <w:rsid w:val="00000F27"/>
    <w:rsid w:val="000011A6"/>
    <w:rsid w:val="000012AD"/>
    <w:rsid w:val="0000140E"/>
    <w:rsid w:val="0000175E"/>
    <w:rsid w:val="000021B7"/>
    <w:rsid w:val="00002429"/>
    <w:rsid w:val="00002A6A"/>
    <w:rsid w:val="00002CDB"/>
    <w:rsid w:val="000032B3"/>
    <w:rsid w:val="000034E7"/>
    <w:rsid w:val="00003A7A"/>
    <w:rsid w:val="00003B18"/>
    <w:rsid w:val="0000411E"/>
    <w:rsid w:val="0000431E"/>
    <w:rsid w:val="000047E5"/>
    <w:rsid w:val="00004972"/>
    <w:rsid w:val="00004B26"/>
    <w:rsid w:val="00004FD8"/>
    <w:rsid w:val="00005176"/>
    <w:rsid w:val="0000583B"/>
    <w:rsid w:val="00005CA8"/>
    <w:rsid w:val="00005F2B"/>
    <w:rsid w:val="00005F61"/>
    <w:rsid w:val="00006162"/>
    <w:rsid w:val="000067AE"/>
    <w:rsid w:val="00006C95"/>
    <w:rsid w:val="000078F7"/>
    <w:rsid w:val="00007EB6"/>
    <w:rsid w:val="000110DD"/>
    <w:rsid w:val="0001227D"/>
    <w:rsid w:val="00012599"/>
    <w:rsid w:val="000127B0"/>
    <w:rsid w:val="00012F9E"/>
    <w:rsid w:val="0001320F"/>
    <w:rsid w:val="000133BD"/>
    <w:rsid w:val="000134F5"/>
    <w:rsid w:val="000136A7"/>
    <w:rsid w:val="000137D8"/>
    <w:rsid w:val="00013A6E"/>
    <w:rsid w:val="00014966"/>
    <w:rsid w:val="00014ECE"/>
    <w:rsid w:val="0001557F"/>
    <w:rsid w:val="0001565E"/>
    <w:rsid w:val="00016235"/>
    <w:rsid w:val="00016D02"/>
    <w:rsid w:val="00016EC3"/>
    <w:rsid w:val="00016F86"/>
    <w:rsid w:val="0001761F"/>
    <w:rsid w:val="00017732"/>
    <w:rsid w:val="0001798F"/>
    <w:rsid w:val="00017A2A"/>
    <w:rsid w:val="00020142"/>
    <w:rsid w:val="00020DF7"/>
    <w:rsid w:val="000216CF"/>
    <w:rsid w:val="00021AB0"/>
    <w:rsid w:val="00021B1F"/>
    <w:rsid w:val="0002248A"/>
    <w:rsid w:val="000225C1"/>
    <w:rsid w:val="00022B5F"/>
    <w:rsid w:val="00023AA6"/>
    <w:rsid w:val="00023E23"/>
    <w:rsid w:val="00024CC3"/>
    <w:rsid w:val="0002510B"/>
    <w:rsid w:val="000252D2"/>
    <w:rsid w:val="00026DFF"/>
    <w:rsid w:val="00026FAD"/>
    <w:rsid w:val="00027198"/>
    <w:rsid w:val="00027763"/>
    <w:rsid w:val="00027DE2"/>
    <w:rsid w:val="00027E4A"/>
    <w:rsid w:val="00030070"/>
    <w:rsid w:val="000306B1"/>
    <w:rsid w:val="000309E7"/>
    <w:rsid w:val="00030D05"/>
    <w:rsid w:val="00030FD4"/>
    <w:rsid w:val="00031D0F"/>
    <w:rsid w:val="00032012"/>
    <w:rsid w:val="00032A44"/>
    <w:rsid w:val="00032A5A"/>
    <w:rsid w:val="00032C14"/>
    <w:rsid w:val="00032C51"/>
    <w:rsid w:val="00032D24"/>
    <w:rsid w:val="00033C4C"/>
    <w:rsid w:val="000340D5"/>
    <w:rsid w:val="00034EEF"/>
    <w:rsid w:val="0003542C"/>
    <w:rsid w:val="000359DC"/>
    <w:rsid w:val="000361FE"/>
    <w:rsid w:val="00036C25"/>
    <w:rsid w:val="000370F3"/>
    <w:rsid w:val="0003725D"/>
    <w:rsid w:val="000377FE"/>
    <w:rsid w:val="00037966"/>
    <w:rsid w:val="00040180"/>
    <w:rsid w:val="000405CF"/>
    <w:rsid w:val="000414DE"/>
    <w:rsid w:val="000414FA"/>
    <w:rsid w:val="00041926"/>
    <w:rsid w:val="000427E1"/>
    <w:rsid w:val="000428BF"/>
    <w:rsid w:val="000429B3"/>
    <w:rsid w:val="00042C5E"/>
    <w:rsid w:val="00043813"/>
    <w:rsid w:val="00044129"/>
    <w:rsid w:val="000443A7"/>
    <w:rsid w:val="00045DBA"/>
    <w:rsid w:val="00046D4C"/>
    <w:rsid w:val="00046ECE"/>
    <w:rsid w:val="00047D20"/>
    <w:rsid w:val="00047F7A"/>
    <w:rsid w:val="00050260"/>
    <w:rsid w:val="0005168E"/>
    <w:rsid w:val="00051AD8"/>
    <w:rsid w:val="00051B4E"/>
    <w:rsid w:val="000526F6"/>
    <w:rsid w:val="00052790"/>
    <w:rsid w:val="00052A58"/>
    <w:rsid w:val="000531E6"/>
    <w:rsid w:val="00053398"/>
    <w:rsid w:val="000534E2"/>
    <w:rsid w:val="00053909"/>
    <w:rsid w:val="000539D9"/>
    <w:rsid w:val="00055373"/>
    <w:rsid w:val="00055E12"/>
    <w:rsid w:val="000560AD"/>
    <w:rsid w:val="00056237"/>
    <w:rsid w:val="000564D0"/>
    <w:rsid w:val="0005682D"/>
    <w:rsid w:val="00056D2A"/>
    <w:rsid w:val="00056D6B"/>
    <w:rsid w:val="00057503"/>
    <w:rsid w:val="00057670"/>
    <w:rsid w:val="00057B23"/>
    <w:rsid w:val="00057C04"/>
    <w:rsid w:val="00057C3C"/>
    <w:rsid w:val="00060333"/>
    <w:rsid w:val="000606D2"/>
    <w:rsid w:val="00060D92"/>
    <w:rsid w:val="00061588"/>
    <w:rsid w:val="00061B2E"/>
    <w:rsid w:val="000629AC"/>
    <w:rsid w:val="000635B2"/>
    <w:rsid w:val="000638F5"/>
    <w:rsid w:val="00063AF5"/>
    <w:rsid w:val="00063E8B"/>
    <w:rsid w:val="000650B0"/>
    <w:rsid w:val="00065399"/>
    <w:rsid w:val="00066313"/>
    <w:rsid w:val="00066A4F"/>
    <w:rsid w:val="00067024"/>
    <w:rsid w:val="00067280"/>
    <w:rsid w:val="00067303"/>
    <w:rsid w:val="00067949"/>
    <w:rsid w:val="00067D69"/>
    <w:rsid w:val="00067DBA"/>
    <w:rsid w:val="0007090D"/>
    <w:rsid w:val="00070AD4"/>
    <w:rsid w:val="00070CB0"/>
    <w:rsid w:val="00070CD5"/>
    <w:rsid w:val="0007102C"/>
    <w:rsid w:val="000714CB"/>
    <w:rsid w:val="000716BF"/>
    <w:rsid w:val="00071866"/>
    <w:rsid w:val="0007225C"/>
    <w:rsid w:val="00072E2A"/>
    <w:rsid w:val="00072E47"/>
    <w:rsid w:val="00073093"/>
    <w:rsid w:val="000732CD"/>
    <w:rsid w:val="00073B4B"/>
    <w:rsid w:val="00073C24"/>
    <w:rsid w:val="00073CAF"/>
    <w:rsid w:val="0007428A"/>
    <w:rsid w:val="000742AF"/>
    <w:rsid w:val="000744E1"/>
    <w:rsid w:val="000746ED"/>
    <w:rsid w:val="00074F97"/>
    <w:rsid w:val="00075886"/>
    <w:rsid w:val="000766D2"/>
    <w:rsid w:val="00077140"/>
    <w:rsid w:val="0007757C"/>
    <w:rsid w:val="0007788C"/>
    <w:rsid w:val="00077EAF"/>
    <w:rsid w:val="00080447"/>
    <w:rsid w:val="00080BC1"/>
    <w:rsid w:val="000817A9"/>
    <w:rsid w:val="00081E84"/>
    <w:rsid w:val="00082577"/>
    <w:rsid w:val="00082C04"/>
    <w:rsid w:val="000834CA"/>
    <w:rsid w:val="00083DB7"/>
    <w:rsid w:val="0008426A"/>
    <w:rsid w:val="0008447C"/>
    <w:rsid w:val="00084697"/>
    <w:rsid w:val="0008491B"/>
    <w:rsid w:val="00084DE0"/>
    <w:rsid w:val="00084E21"/>
    <w:rsid w:val="000854E0"/>
    <w:rsid w:val="00085DE1"/>
    <w:rsid w:val="0008609E"/>
    <w:rsid w:val="000860F9"/>
    <w:rsid w:val="00086626"/>
    <w:rsid w:val="000908F6"/>
    <w:rsid w:val="00091D3D"/>
    <w:rsid w:val="00092E6D"/>
    <w:rsid w:val="0009330C"/>
    <w:rsid w:val="0009343A"/>
    <w:rsid w:val="00093556"/>
    <w:rsid w:val="0009364F"/>
    <w:rsid w:val="00093B83"/>
    <w:rsid w:val="00093CD4"/>
    <w:rsid w:val="00094EBC"/>
    <w:rsid w:val="00095B32"/>
    <w:rsid w:val="00095E10"/>
    <w:rsid w:val="0009621C"/>
    <w:rsid w:val="000962F1"/>
    <w:rsid w:val="0009650E"/>
    <w:rsid w:val="00096523"/>
    <w:rsid w:val="000968DA"/>
    <w:rsid w:val="00097C8B"/>
    <w:rsid w:val="000A08DE"/>
    <w:rsid w:val="000A09A0"/>
    <w:rsid w:val="000A0DF7"/>
    <w:rsid w:val="000A1DA8"/>
    <w:rsid w:val="000A26A8"/>
    <w:rsid w:val="000A2AE4"/>
    <w:rsid w:val="000A34B4"/>
    <w:rsid w:val="000A3644"/>
    <w:rsid w:val="000A45D2"/>
    <w:rsid w:val="000A4E9E"/>
    <w:rsid w:val="000A5280"/>
    <w:rsid w:val="000A5468"/>
    <w:rsid w:val="000A592D"/>
    <w:rsid w:val="000A59BF"/>
    <w:rsid w:val="000A5A99"/>
    <w:rsid w:val="000A622A"/>
    <w:rsid w:val="000A622E"/>
    <w:rsid w:val="000A682D"/>
    <w:rsid w:val="000A6E9F"/>
    <w:rsid w:val="000A729A"/>
    <w:rsid w:val="000A7D92"/>
    <w:rsid w:val="000A7F30"/>
    <w:rsid w:val="000B02CE"/>
    <w:rsid w:val="000B06E3"/>
    <w:rsid w:val="000B0D27"/>
    <w:rsid w:val="000B1148"/>
    <w:rsid w:val="000B1D41"/>
    <w:rsid w:val="000B1E17"/>
    <w:rsid w:val="000B247C"/>
    <w:rsid w:val="000B2A5F"/>
    <w:rsid w:val="000B2A60"/>
    <w:rsid w:val="000B2CAF"/>
    <w:rsid w:val="000B3125"/>
    <w:rsid w:val="000B381A"/>
    <w:rsid w:val="000B3C90"/>
    <w:rsid w:val="000B3CBA"/>
    <w:rsid w:val="000B406B"/>
    <w:rsid w:val="000B4182"/>
    <w:rsid w:val="000B44D7"/>
    <w:rsid w:val="000B4CEE"/>
    <w:rsid w:val="000B76F9"/>
    <w:rsid w:val="000B7C3B"/>
    <w:rsid w:val="000C0094"/>
    <w:rsid w:val="000C0E94"/>
    <w:rsid w:val="000C1101"/>
    <w:rsid w:val="000C1106"/>
    <w:rsid w:val="000C1BF8"/>
    <w:rsid w:val="000C1E39"/>
    <w:rsid w:val="000C25E3"/>
    <w:rsid w:val="000C2792"/>
    <w:rsid w:val="000C2D5B"/>
    <w:rsid w:val="000C3574"/>
    <w:rsid w:val="000C3D26"/>
    <w:rsid w:val="000C3DAC"/>
    <w:rsid w:val="000C4586"/>
    <w:rsid w:val="000C4625"/>
    <w:rsid w:val="000C5224"/>
    <w:rsid w:val="000C56C4"/>
    <w:rsid w:val="000C59D7"/>
    <w:rsid w:val="000C62CF"/>
    <w:rsid w:val="000C64DE"/>
    <w:rsid w:val="000C683B"/>
    <w:rsid w:val="000C69F9"/>
    <w:rsid w:val="000C6C61"/>
    <w:rsid w:val="000C7A0F"/>
    <w:rsid w:val="000C7CDE"/>
    <w:rsid w:val="000D0F91"/>
    <w:rsid w:val="000D127A"/>
    <w:rsid w:val="000D1430"/>
    <w:rsid w:val="000D1ED2"/>
    <w:rsid w:val="000D1F05"/>
    <w:rsid w:val="000D20B7"/>
    <w:rsid w:val="000D2D61"/>
    <w:rsid w:val="000D3185"/>
    <w:rsid w:val="000D4152"/>
    <w:rsid w:val="000D4410"/>
    <w:rsid w:val="000D458B"/>
    <w:rsid w:val="000D5081"/>
    <w:rsid w:val="000D51F3"/>
    <w:rsid w:val="000D629A"/>
    <w:rsid w:val="000D686E"/>
    <w:rsid w:val="000D6C3A"/>
    <w:rsid w:val="000D6E43"/>
    <w:rsid w:val="000D7A6C"/>
    <w:rsid w:val="000E036F"/>
    <w:rsid w:val="000E068F"/>
    <w:rsid w:val="000E0CC3"/>
    <w:rsid w:val="000E0F70"/>
    <w:rsid w:val="000E1236"/>
    <w:rsid w:val="000E159E"/>
    <w:rsid w:val="000E1F0D"/>
    <w:rsid w:val="000E231E"/>
    <w:rsid w:val="000E279B"/>
    <w:rsid w:val="000E2D4E"/>
    <w:rsid w:val="000E387C"/>
    <w:rsid w:val="000E3E7A"/>
    <w:rsid w:val="000E40C6"/>
    <w:rsid w:val="000E4A94"/>
    <w:rsid w:val="000E4B08"/>
    <w:rsid w:val="000E4D86"/>
    <w:rsid w:val="000E5033"/>
    <w:rsid w:val="000E566F"/>
    <w:rsid w:val="000E5903"/>
    <w:rsid w:val="000E61A4"/>
    <w:rsid w:val="000E680A"/>
    <w:rsid w:val="000E714A"/>
    <w:rsid w:val="000E77BB"/>
    <w:rsid w:val="000E7805"/>
    <w:rsid w:val="000E7AD8"/>
    <w:rsid w:val="000F048F"/>
    <w:rsid w:val="000F06CA"/>
    <w:rsid w:val="000F0BAE"/>
    <w:rsid w:val="000F0EB8"/>
    <w:rsid w:val="000F0FF1"/>
    <w:rsid w:val="000F10A1"/>
    <w:rsid w:val="000F1145"/>
    <w:rsid w:val="000F1147"/>
    <w:rsid w:val="000F1AC4"/>
    <w:rsid w:val="000F1E70"/>
    <w:rsid w:val="000F206E"/>
    <w:rsid w:val="000F28E3"/>
    <w:rsid w:val="000F2D1C"/>
    <w:rsid w:val="000F3987"/>
    <w:rsid w:val="000F4A9D"/>
    <w:rsid w:val="000F4E8B"/>
    <w:rsid w:val="000F4F37"/>
    <w:rsid w:val="000F5B0A"/>
    <w:rsid w:val="000F6113"/>
    <w:rsid w:val="000F7A29"/>
    <w:rsid w:val="0010009B"/>
    <w:rsid w:val="0010019B"/>
    <w:rsid w:val="001010FE"/>
    <w:rsid w:val="0010137E"/>
    <w:rsid w:val="00101791"/>
    <w:rsid w:val="00101A66"/>
    <w:rsid w:val="00101B49"/>
    <w:rsid w:val="00101CD6"/>
    <w:rsid w:val="00101D31"/>
    <w:rsid w:val="00102049"/>
    <w:rsid w:val="00102244"/>
    <w:rsid w:val="00102295"/>
    <w:rsid w:val="00102ADC"/>
    <w:rsid w:val="00102D30"/>
    <w:rsid w:val="0010305E"/>
    <w:rsid w:val="0010396F"/>
    <w:rsid w:val="00103D53"/>
    <w:rsid w:val="00103EF8"/>
    <w:rsid w:val="0010429A"/>
    <w:rsid w:val="001044C3"/>
    <w:rsid w:val="00104B28"/>
    <w:rsid w:val="001050B3"/>
    <w:rsid w:val="0010517B"/>
    <w:rsid w:val="00105653"/>
    <w:rsid w:val="00105708"/>
    <w:rsid w:val="001065BF"/>
    <w:rsid w:val="00106B26"/>
    <w:rsid w:val="00107322"/>
    <w:rsid w:val="001073FE"/>
    <w:rsid w:val="00107407"/>
    <w:rsid w:val="00107437"/>
    <w:rsid w:val="00107697"/>
    <w:rsid w:val="00107728"/>
    <w:rsid w:val="00107C7F"/>
    <w:rsid w:val="001100B4"/>
    <w:rsid w:val="001101C8"/>
    <w:rsid w:val="0011104C"/>
    <w:rsid w:val="001115B7"/>
    <w:rsid w:val="00111698"/>
    <w:rsid w:val="0011237B"/>
    <w:rsid w:val="00112C84"/>
    <w:rsid w:val="001140F8"/>
    <w:rsid w:val="00114199"/>
    <w:rsid w:val="00115130"/>
    <w:rsid w:val="00115553"/>
    <w:rsid w:val="001156B2"/>
    <w:rsid w:val="0011599C"/>
    <w:rsid w:val="00116105"/>
    <w:rsid w:val="00116136"/>
    <w:rsid w:val="001166C0"/>
    <w:rsid w:val="00117BDD"/>
    <w:rsid w:val="001200C4"/>
    <w:rsid w:val="0012024C"/>
    <w:rsid w:val="0012031B"/>
    <w:rsid w:val="0012063A"/>
    <w:rsid w:val="0012082C"/>
    <w:rsid w:val="00120B66"/>
    <w:rsid w:val="00120C6E"/>
    <w:rsid w:val="00121840"/>
    <w:rsid w:val="00121E9F"/>
    <w:rsid w:val="0012261F"/>
    <w:rsid w:val="00122F42"/>
    <w:rsid w:val="00123F87"/>
    <w:rsid w:val="001250DA"/>
    <w:rsid w:val="0012512F"/>
    <w:rsid w:val="00125373"/>
    <w:rsid w:val="00126165"/>
    <w:rsid w:val="0012631C"/>
    <w:rsid w:val="00126620"/>
    <w:rsid w:val="001270B9"/>
    <w:rsid w:val="001272BE"/>
    <w:rsid w:val="00127AAD"/>
    <w:rsid w:val="00127E9C"/>
    <w:rsid w:val="001307FE"/>
    <w:rsid w:val="001309AF"/>
    <w:rsid w:val="00130D76"/>
    <w:rsid w:val="0013113B"/>
    <w:rsid w:val="0013125A"/>
    <w:rsid w:val="001316D4"/>
    <w:rsid w:val="00131A07"/>
    <w:rsid w:val="00131BE5"/>
    <w:rsid w:val="00132985"/>
    <w:rsid w:val="001349C5"/>
    <w:rsid w:val="00134A1F"/>
    <w:rsid w:val="0013537A"/>
    <w:rsid w:val="001355C3"/>
    <w:rsid w:val="0013578E"/>
    <w:rsid w:val="001363D0"/>
    <w:rsid w:val="0013656B"/>
    <w:rsid w:val="00137180"/>
    <w:rsid w:val="00137632"/>
    <w:rsid w:val="00137B69"/>
    <w:rsid w:val="00137D1B"/>
    <w:rsid w:val="00137DAA"/>
    <w:rsid w:val="00140126"/>
    <w:rsid w:val="00140678"/>
    <w:rsid w:val="00141088"/>
    <w:rsid w:val="00141281"/>
    <w:rsid w:val="0014238B"/>
    <w:rsid w:val="00142A64"/>
    <w:rsid w:val="00142C8A"/>
    <w:rsid w:val="0014491B"/>
    <w:rsid w:val="00144AE0"/>
    <w:rsid w:val="0014524E"/>
    <w:rsid w:val="00145957"/>
    <w:rsid w:val="0014691C"/>
    <w:rsid w:val="001472DA"/>
    <w:rsid w:val="00147C41"/>
    <w:rsid w:val="001508F1"/>
    <w:rsid w:val="00150AAE"/>
    <w:rsid w:val="001518AD"/>
    <w:rsid w:val="00151BC9"/>
    <w:rsid w:val="001520F0"/>
    <w:rsid w:val="0015222C"/>
    <w:rsid w:val="00152F1A"/>
    <w:rsid w:val="00152F2B"/>
    <w:rsid w:val="00153D52"/>
    <w:rsid w:val="00153DA2"/>
    <w:rsid w:val="00155077"/>
    <w:rsid w:val="0015522B"/>
    <w:rsid w:val="00155877"/>
    <w:rsid w:val="001559FA"/>
    <w:rsid w:val="00156209"/>
    <w:rsid w:val="001567FE"/>
    <w:rsid w:val="00156918"/>
    <w:rsid w:val="00157A0F"/>
    <w:rsid w:val="00157F1B"/>
    <w:rsid w:val="00160A62"/>
    <w:rsid w:val="00160E3C"/>
    <w:rsid w:val="00161431"/>
    <w:rsid w:val="001617BF"/>
    <w:rsid w:val="00161C93"/>
    <w:rsid w:val="0016213A"/>
    <w:rsid w:val="00162DB3"/>
    <w:rsid w:val="00163DAF"/>
    <w:rsid w:val="00164349"/>
    <w:rsid w:val="0016462F"/>
    <w:rsid w:val="00164C1B"/>
    <w:rsid w:val="00164C55"/>
    <w:rsid w:val="00164D05"/>
    <w:rsid w:val="0016504E"/>
    <w:rsid w:val="00165237"/>
    <w:rsid w:val="00165410"/>
    <w:rsid w:val="00165F49"/>
    <w:rsid w:val="00166E9C"/>
    <w:rsid w:val="00167500"/>
    <w:rsid w:val="00167DE5"/>
    <w:rsid w:val="0017012E"/>
    <w:rsid w:val="0017022D"/>
    <w:rsid w:val="0017074D"/>
    <w:rsid w:val="0017133B"/>
    <w:rsid w:val="001714CF"/>
    <w:rsid w:val="001718C8"/>
    <w:rsid w:val="00171F33"/>
    <w:rsid w:val="00171F84"/>
    <w:rsid w:val="00172822"/>
    <w:rsid w:val="00172AC9"/>
    <w:rsid w:val="0017383C"/>
    <w:rsid w:val="00173B08"/>
    <w:rsid w:val="00174926"/>
    <w:rsid w:val="00174ECD"/>
    <w:rsid w:val="00174F19"/>
    <w:rsid w:val="00174FD8"/>
    <w:rsid w:val="00176596"/>
    <w:rsid w:val="00176E06"/>
    <w:rsid w:val="00177232"/>
    <w:rsid w:val="00177847"/>
    <w:rsid w:val="00177DD7"/>
    <w:rsid w:val="00177F8B"/>
    <w:rsid w:val="00180866"/>
    <w:rsid w:val="00180B39"/>
    <w:rsid w:val="001815F8"/>
    <w:rsid w:val="00181779"/>
    <w:rsid w:val="00181EE0"/>
    <w:rsid w:val="00182FE6"/>
    <w:rsid w:val="00183241"/>
    <w:rsid w:val="001837E8"/>
    <w:rsid w:val="00183DE6"/>
    <w:rsid w:val="001846D6"/>
    <w:rsid w:val="00184A17"/>
    <w:rsid w:val="00184BD4"/>
    <w:rsid w:val="001850EE"/>
    <w:rsid w:val="001870F6"/>
    <w:rsid w:val="00187299"/>
    <w:rsid w:val="00187498"/>
    <w:rsid w:val="0018758E"/>
    <w:rsid w:val="00187886"/>
    <w:rsid w:val="00187F75"/>
    <w:rsid w:val="00190F93"/>
    <w:rsid w:val="00191168"/>
    <w:rsid w:val="00191816"/>
    <w:rsid w:val="00191A4E"/>
    <w:rsid w:val="00192848"/>
    <w:rsid w:val="00193101"/>
    <w:rsid w:val="0019322E"/>
    <w:rsid w:val="00193448"/>
    <w:rsid w:val="00193D7D"/>
    <w:rsid w:val="00193FA3"/>
    <w:rsid w:val="0019416F"/>
    <w:rsid w:val="00194CBE"/>
    <w:rsid w:val="001951F2"/>
    <w:rsid w:val="001955E1"/>
    <w:rsid w:val="001956F8"/>
    <w:rsid w:val="0019573C"/>
    <w:rsid w:val="001957E1"/>
    <w:rsid w:val="00195BCC"/>
    <w:rsid w:val="00195E3A"/>
    <w:rsid w:val="00196480"/>
    <w:rsid w:val="0019667E"/>
    <w:rsid w:val="00196917"/>
    <w:rsid w:val="0019693C"/>
    <w:rsid w:val="00196984"/>
    <w:rsid w:val="00196EC5"/>
    <w:rsid w:val="00196F6E"/>
    <w:rsid w:val="001972E6"/>
    <w:rsid w:val="00197769"/>
    <w:rsid w:val="00197CF6"/>
    <w:rsid w:val="00197F63"/>
    <w:rsid w:val="001A053E"/>
    <w:rsid w:val="001A06A1"/>
    <w:rsid w:val="001A09FD"/>
    <w:rsid w:val="001A0A91"/>
    <w:rsid w:val="001A0ABA"/>
    <w:rsid w:val="001A14D7"/>
    <w:rsid w:val="001A1761"/>
    <w:rsid w:val="001A25B3"/>
    <w:rsid w:val="001A2763"/>
    <w:rsid w:val="001A30C6"/>
    <w:rsid w:val="001A3714"/>
    <w:rsid w:val="001A37B0"/>
    <w:rsid w:val="001A40D3"/>
    <w:rsid w:val="001A4142"/>
    <w:rsid w:val="001A42E4"/>
    <w:rsid w:val="001A43CE"/>
    <w:rsid w:val="001A536D"/>
    <w:rsid w:val="001A6044"/>
    <w:rsid w:val="001A6A59"/>
    <w:rsid w:val="001A6B25"/>
    <w:rsid w:val="001A7BBE"/>
    <w:rsid w:val="001B0715"/>
    <w:rsid w:val="001B07FF"/>
    <w:rsid w:val="001B084A"/>
    <w:rsid w:val="001B0D59"/>
    <w:rsid w:val="001B1DB1"/>
    <w:rsid w:val="001B1F58"/>
    <w:rsid w:val="001B1FF0"/>
    <w:rsid w:val="001B231F"/>
    <w:rsid w:val="001B2349"/>
    <w:rsid w:val="001B24C2"/>
    <w:rsid w:val="001B299D"/>
    <w:rsid w:val="001B2AEC"/>
    <w:rsid w:val="001B306F"/>
    <w:rsid w:val="001B375D"/>
    <w:rsid w:val="001B3EC0"/>
    <w:rsid w:val="001B4699"/>
    <w:rsid w:val="001B5721"/>
    <w:rsid w:val="001B65D4"/>
    <w:rsid w:val="001B6619"/>
    <w:rsid w:val="001B6677"/>
    <w:rsid w:val="001B6C20"/>
    <w:rsid w:val="001C0AE1"/>
    <w:rsid w:val="001C0BE6"/>
    <w:rsid w:val="001C0CD8"/>
    <w:rsid w:val="001C11D8"/>
    <w:rsid w:val="001C1479"/>
    <w:rsid w:val="001C16D9"/>
    <w:rsid w:val="001C2294"/>
    <w:rsid w:val="001C289F"/>
    <w:rsid w:val="001C298A"/>
    <w:rsid w:val="001C2CB4"/>
    <w:rsid w:val="001C2ECD"/>
    <w:rsid w:val="001C3537"/>
    <w:rsid w:val="001C4358"/>
    <w:rsid w:val="001C4BBD"/>
    <w:rsid w:val="001C4D56"/>
    <w:rsid w:val="001C55DD"/>
    <w:rsid w:val="001C5660"/>
    <w:rsid w:val="001C57C3"/>
    <w:rsid w:val="001C599F"/>
    <w:rsid w:val="001C632A"/>
    <w:rsid w:val="001C6413"/>
    <w:rsid w:val="001C668E"/>
    <w:rsid w:val="001C6E87"/>
    <w:rsid w:val="001C6FA3"/>
    <w:rsid w:val="001C7190"/>
    <w:rsid w:val="001C758E"/>
    <w:rsid w:val="001C75EF"/>
    <w:rsid w:val="001C786F"/>
    <w:rsid w:val="001D0166"/>
    <w:rsid w:val="001D0290"/>
    <w:rsid w:val="001D0460"/>
    <w:rsid w:val="001D0DFF"/>
    <w:rsid w:val="001D0FE9"/>
    <w:rsid w:val="001D2D00"/>
    <w:rsid w:val="001D329A"/>
    <w:rsid w:val="001D333F"/>
    <w:rsid w:val="001D4357"/>
    <w:rsid w:val="001D4548"/>
    <w:rsid w:val="001D478B"/>
    <w:rsid w:val="001D534D"/>
    <w:rsid w:val="001D5381"/>
    <w:rsid w:val="001D5711"/>
    <w:rsid w:val="001D59CA"/>
    <w:rsid w:val="001D5D9E"/>
    <w:rsid w:val="001D5DE5"/>
    <w:rsid w:val="001D634E"/>
    <w:rsid w:val="001D6917"/>
    <w:rsid w:val="001D6BA2"/>
    <w:rsid w:val="001D6BC4"/>
    <w:rsid w:val="001D6D58"/>
    <w:rsid w:val="001D7743"/>
    <w:rsid w:val="001E0CE4"/>
    <w:rsid w:val="001E1781"/>
    <w:rsid w:val="001E1788"/>
    <w:rsid w:val="001E1B39"/>
    <w:rsid w:val="001E20A1"/>
    <w:rsid w:val="001E21DC"/>
    <w:rsid w:val="001E240C"/>
    <w:rsid w:val="001E253E"/>
    <w:rsid w:val="001E27B5"/>
    <w:rsid w:val="001E2ABA"/>
    <w:rsid w:val="001E4021"/>
    <w:rsid w:val="001E4837"/>
    <w:rsid w:val="001E4A5D"/>
    <w:rsid w:val="001E4D9A"/>
    <w:rsid w:val="001E5017"/>
    <w:rsid w:val="001E5409"/>
    <w:rsid w:val="001E5709"/>
    <w:rsid w:val="001E5E98"/>
    <w:rsid w:val="001E6398"/>
    <w:rsid w:val="001E6DFE"/>
    <w:rsid w:val="001E70C6"/>
    <w:rsid w:val="001E7459"/>
    <w:rsid w:val="001E7AED"/>
    <w:rsid w:val="001E7D69"/>
    <w:rsid w:val="001F07D0"/>
    <w:rsid w:val="001F2244"/>
    <w:rsid w:val="001F27F1"/>
    <w:rsid w:val="001F28C9"/>
    <w:rsid w:val="001F34DB"/>
    <w:rsid w:val="001F363A"/>
    <w:rsid w:val="001F377F"/>
    <w:rsid w:val="001F37A0"/>
    <w:rsid w:val="001F37DC"/>
    <w:rsid w:val="001F388F"/>
    <w:rsid w:val="001F38E7"/>
    <w:rsid w:val="001F4A2E"/>
    <w:rsid w:val="001F4AA5"/>
    <w:rsid w:val="001F4F73"/>
    <w:rsid w:val="001F5C91"/>
    <w:rsid w:val="001F6DA3"/>
    <w:rsid w:val="001F6E20"/>
    <w:rsid w:val="001F7A13"/>
    <w:rsid w:val="001F7E90"/>
    <w:rsid w:val="00200BF8"/>
    <w:rsid w:val="00200F55"/>
    <w:rsid w:val="002017AB"/>
    <w:rsid w:val="00201AB6"/>
    <w:rsid w:val="00201E54"/>
    <w:rsid w:val="00202332"/>
    <w:rsid w:val="002027AD"/>
    <w:rsid w:val="00202839"/>
    <w:rsid w:val="00203482"/>
    <w:rsid w:val="00203F3B"/>
    <w:rsid w:val="0020439F"/>
    <w:rsid w:val="00204732"/>
    <w:rsid w:val="00204825"/>
    <w:rsid w:val="00204E96"/>
    <w:rsid w:val="0020506E"/>
    <w:rsid w:val="00205A73"/>
    <w:rsid w:val="002061FD"/>
    <w:rsid w:val="00206328"/>
    <w:rsid w:val="00206728"/>
    <w:rsid w:val="0020675C"/>
    <w:rsid w:val="0020679D"/>
    <w:rsid w:val="00206E5C"/>
    <w:rsid w:val="00207902"/>
    <w:rsid w:val="00207967"/>
    <w:rsid w:val="00207FF4"/>
    <w:rsid w:val="0021051A"/>
    <w:rsid w:val="00210F4F"/>
    <w:rsid w:val="0021102B"/>
    <w:rsid w:val="00211A8E"/>
    <w:rsid w:val="00211C62"/>
    <w:rsid w:val="00211E34"/>
    <w:rsid w:val="00211EE7"/>
    <w:rsid w:val="002128BF"/>
    <w:rsid w:val="00212918"/>
    <w:rsid w:val="00212B06"/>
    <w:rsid w:val="00212B2F"/>
    <w:rsid w:val="00212D05"/>
    <w:rsid w:val="00212FD6"/>
    <w:rsid w:val="002138CB"/>
    <w:rsid w:val="00213B49"/>
    <w:rsid w:val="00215282"/>
    <w:rsid w:val="00215455"/>
    <w:rsid w:val="002159BF"/>
    <w:rsid w:val="00216697"/>
    <w:rsid w:val="0021679F"/>
    <w:rsid w:val="00216CA8"/>
    <w:rsid w:val="002174B9"/>
    <w:rsid w:val="00220213"/>
    <w:rsid w:val="00220CFB"/>
    <w:rsid w:val="00221365"/>
    <w:rsid w:val="00221442"/>
    <w:rsid w:val="002214E9"/>
    <w:rsid w:val="0022176B"/>
    <w:rsid w:val="0022183F"/>
    <w:rsid w:val="0022212A"/>
    <w:rsid w:val="0022238D"/>
    <w:rsid w:val="00222BFA"/>
    <w:rsid w:val="00222C02"/>
    <w:rsid w:val="002230B3"/>
    <w:rsid w:val="0022323C"/>
    <w:rsid w:val="00224471"/>
    <w:rsid w:val="00224625"/>
    <w:rsid w:val="0022595E"/>
    <w:rsid w:val="00225E3E"/>
    <w:rsid w:val="00226714"/>
    <w:rsid w:val="00226B0F"/>
    <w:rsid w:val="00226DAB"/>
    <w:rsid w:val="00226E48"/>
    <w:rsid w:val="002274C9"/>
    <w:rsid w:val="00227E99"/>
    <w:rsid w:val="0023034A"/>
    <w:rsid w:val="00230C14"/>
    <w:rsid w:val="00231573"/>
    <w:rsid w:val="0023175A"/>
    <w:rsid w:val="002319AF"/>
    <w:rsid w:val="00231C40"/>
    <w:rsid w:val="00231F47"/>
    <w:rsid w:val="00232984"/>
    <w:rsid w:val="002329C4"/>
    <w:rsid w:val="00232B85"/>
    <w:rsid w:val="002335C0"/>
    <w:rsid w:val="00234FAB"/>
    <w:rsid w:val="002359E9"/>
    <w:rsid w:val="002361D1"/>
    <w:rsid w:val="002365CE"/>
    <w:rsid w:val="00240436"/>
    <w:rsid w:val="002404EF"/>
    <w:rsid w:val="002404FB"/>
    <w:rsid w:val="00240891"/>
    <w:rsid w:val="00240A1F"/>
    <w:rsid w:val="00241127"/>
    <w:rsid w:val="002411DF"/>
    <w:rsid w:val="00242357"/>
    <w:rsid w:val="00242686"/>
    <w:rsid w:val="002429CB"/>
    <w:rsid w:val="002429D8"/>
    <w:rsid w:val="002436BC"/>
    <w:rsid w:val="00243C8F"/>
    <w:rsid w:val="00244003"/>
    <w:rsid w:val="002440C0"/>
    <w:rsid w:val="00244ADC"/>
    <w:rsid w:val="00244B29"/>
    <w:rsid w:val="00245046"/>
    <w:rsid w:val="0024594A"/>
    <w:rsid w:val="00245D6E"/>
    <w:rsid w:val="0024681B"/>
    <w:rsid w:val="00246EA3"/>
    <w:rsid w:val="00247476"/>
    <w:rsid w:val="002477FF"/>
    <w:rsid w:val="00247886"/>
    <w:rsid w:val="00247940"/>
    <w:rsid w:val="0025028F"/>
    <w:rsid w:val="0025075C"/>
    <w:rsid w:val="00250773"/>
    <w:rsid w:val="0025101C"/>
    <w:rsid w:val="0025176E"/>
    <w:rsid w:val="00252DF2"/>
    <w:rsid w:val="0025305B"/>
    <w:rsid w:val="002535E2"/>
    <w:rsid w:val="00253A25"/>
    <w:rsid w:val="00253C35"/>
    <w:rsid w:val="002543CB"/>
    <w:rsid w:val="00254E91"/>
    <w:rsid w:val="00255396"/>
    <w:rsid w:val="00255F22"/>
    <w:rsid w:val="00256BD3"/>
    <w:rsid w:val="00256DED"/>
    <w:rsid w:val="00256E3E"/>
    <w:rsid w:val="00257BE2"/>
    <w:rsid w:val="00257E49"/>
    <w:rsid w:val="002602C5"/>
    <w:rsid w:val="00260532"/>
    <w:rsid w:val="00260724"/>
    <w:rsid w:val="00260B72"/>
    <w:rsid w:val="0026151C"/>
    <w:rsid w:val="00261957"/>
    <w:rsid w:val="00261BE8"/>
    <w:rsid w:val="00262CA9"/>
    <w:rsid w:val="0026338B"/>
    <w:rsid w:val="002633B5"/>
    <w:rsid w:val="002635E8"/>
    <w:rsid w:val="00264480"/>
    <w:rsid w:val="002646B5"/>
    <w:rsid w:val="0026490F"/>
    <w:rsid w:val="00264EF4"/>
    <w:rsid w:val="002650A9"/>
    <w:rsid w:val="0026529B"/>
    <w:rsid w:val="002660D5"/>
    <w:rsid w:val="0026633F"/>
    <w:rsid w:val="00266359"/>
    <w:rsid w:val="002666A9"/>
    <w:rsid w:val="0026683C"/>
    <w:rsid w:val="00266C3E"/>
    <w:rsid w:val="002670BA"/>
    <w:rsid w:val="00267209"/>
    <w:rsid w:val="00267628"/>
    <w:rsid w:val="00271F35"/>
    <w:rsid w:val="00273788"/>
    <w:rsid w:val="002739E1"/>
    <w:rsid w:val="00274C68"/>
    <w:rsid w:val="00275033"/>
    <w:rsid w:val="0027507F"/>
    <w:rsid w:val="00276D1E"/>
    <w:rsid w:val="00277620"/>
    <w:rsid w:val="00281AA8"/>
    <w:rsid w:val="00281C0A"/>
    <w:rsid w:val="00283273"/>
    <w:rsid w:val="00283E01"/>
    <w:rsid w:val="002842CC"/>
    <w:rsid w:val="0028451E"/>
    <w:rsid w:val="0028466A"/>
    <w:rsid w:val="00284DB7"/>
    <w:rsid w:val="00285133"/>
    <w:rsid w:val="0028566D"/>
    <w:rsid w:val="00285770"/>
    <w:rsid w:val="00285AC0"/>
    <w:rsid w:val="00285FA8"/>
    <w:rsid w:val="00285FFA"/>
    <w:rsid w:val="00286CAE"/>
    <w:rsid w:val="002871FF"/>
    <w:rsid w:val="00287575"/>
    <w:rsid w:val="00287944"/>
    <w:rsid w:val="00287F18"/>
    <w:rsid w:val="0029001D"/>
    <w:rsid w:val="002901A4"/>
    <w:rsid w:val="0029021B"/>
    <w:rsid w:val="002913DE"/>
    <w:rsid w:val="00291558"/>
    <w:rsid w:val="00292BBC"/>
    <w:rsid w:val="00292DEA"/>
    <w:rsid w:val="00294651"/>
    <w:rsid w:val="0029490D"/>
    <w:rsid w:val="00294BF4"/>
    <w:rsid w:val="00294D43"/>
    <w:rsid w:val="002950B7"/>
    <w:rsid w:val="00295666"/>
    <w:rsid w:val="002956A6"/>
    <w:rsid w:val="0029585C"/>
    <w:rsid w:val="00295EFD"/>
    <w:rsid w:val="00296AE1"/>
    <w:rsid w:val="00296CB3"/>
    <w:rsid w:val="00297E8F"/>
    <w:rsid w:val="002A0179"/>
    <w:rsid w:val="002A0427"/>
    <w:rsid w:val="002A0889"/>
    <w:rsid w:val="002A0EBC"/>
    <w:rsid w:val="002A0F87"/>
    <w:rsid w:val="002A155D"/>
    <w:rsid w:val="002A1A2C"/>
    <w:rsid w:val="002A1B34"/>
    <w:rsid w:val="002A1CD0"/>
    <w:rsid w:val="002A3042"/>
    <w:rsid w:val="002A320B"/>
    <w:rsid w:val="002A330F"/>
    <w:rsid w:val="002A353C"/>
    <w:rsid w:val="002A36EF"/>
    <w:rsid w:val="002A3D08"/>
    <w:rsid w:val="002A3E62"/>
    <w:rsid w:val="002A65BE"/>
    <w:rsid w:val="002A6A85"/>
    <w:rsid w:val="002A6C38"/>
    <w:rsid w:val="002A780D"/>
    <w:rsid w:val="002A7B56"/>
    <w:rsid w:val="002A7DFB"/>
    <w:rsid w:val="002A7FE1"/>
    <w:rsid w:val="002B097C"/>
    <w:rsid w:val="002B0990"/>
    <w:rsid w:val="002B19EE"/>
    <w:rsid w:val="002B1DB2"/>
    <w:rsid w:val="002B1F9B"/>
    <w:rsid w:val="002B21DF"/>
    <w:rsid w:val="002B3063"/>
    <w:rsid w:val="002B31F0"/>
    <w:rsid w:val="002B3408"/>
    <w:rsid w:val="002B386B"/>
    <w:rsid w:val="002B3E07"/>
    <w:rsid w:val="002B445D"/>
    <w:rsid w:val="002B4551"/>
    <w:rsid w:val="002B4A91"/>
    <w:rsid w:val="002B5550"/>
    <w:rsid w:val="002B616B"/>
    <w:rsid w:val="002B618D"/>
    <w:rsid w:val="002B6BDC"/>
    <w:rsid w:val="002B6E08"/>
    <w:rsid w:val="002B7E9C"/>
    <w:rsid w:val="002C0FC0"/>
    <w:rsid w:val="002C1921"/>
    <w:rsid w:val="002C1B07"/>
    <w:rsid w:val="002C23A5"/>
    <w:rsid w:val="002C2700"/>
    <w:rsid w:val="002C289D"/>
    <w:rsid w:val="002C2A39"/>
    <w:rsid w:val="002C3472"/>
    <w:rsid w:val="002C3D6C"/>
    <w:rsid w:val="002C3F95"/>
    <w:rsid w:val="002C4BBF"/>
    <w:rsid w:val="002C4CA4"/>
    <w:rsid w:val="002C50D1"/>
    <w:rsid w:val="002C52CB"/>
    <w:rsid w:val="002C580E"/>
    <w:rsid w:val="002C622D"/>
    <w:rsid w:val="002C6FB7"/>
    <w:rsid w:val="002C7866"/>
    <w:rsid w:val="002C78FD"/>
    <w:rsid w:val="002C794E"/>
    <w:rsid w:val="002C7B6D"/>
    <w:rsid w:val="002C7C14"/>
    <w:rsid w:val="002C7E16"/>
    <w:rsid w:val="002D0001"/>
    <w:rsid w:val="002D0238"/>
    <w:rsid w:val="002D0440"/>
    <w:rsid w:val="002D06F6"/>
    <w:rsid w:val="002D0779"/>
    <w:rsid w:val="002D0897"/>
    <w:rsid w:val="002D0AF3"/>
    <w:rsid w:val="002D0BBA"/>
    <w:rsid w:val="002D173F"/>
    <w:rsid w:val="002D17E6"/>
    <w:rsid w:val="002D1DC1"/>
    <w:rsid w:val="002D1E35"/>
    <w:rsid w:val="002D1E7F"/>
    <w:rsid w:val="002D212C"/>
    <w:rsid w:val="002D28FD"/>
    <w:rsid w:val="002D2B35"/>
    <w:rsid w:val="002D2D5F"/>
    <w:rsid w:val="002D34F7"/>
    <w:rsid w:val="002D3622"/>
    <w:rsid w:val="002D37AC"/>
    <w:rsid w:val="002D5B11"/>
    <w:rsid w:val="002D5EE2"/>
    <w:rsid w:val="002D6162"/>
    <w:rsid w:val="002D6559"/>
    <w:rsid w:val="002D6A33"/>
    <w:rsid w:val="002D6C35"/>
    <w:rsid w:val="002D762C"/>
    <w:rsid w:val="002E07DC"/>
    <w:rsid w:val="002E09F9"/>
    <w:rsid w:val="002E0D1F"/>
    <w:rsid w:val="002E160B"/>
    <w:rsid w:val="002E19E3"/>
    <w:rsid w:val="002E1B55"/>
    <w:rsid w:val="002E2A1B"/>
    <w:rsid w:val="002E312A"/>
    <w:rsid w:val="002E3180"/>
    <w:rsid w:val="002E3772"/>
    <w:rsid w:val="002E384B"/>
    <w:rsid w:val="002E3B4F"/>
    <w:rsid w:val="002E3D1C"/>
    <w:rsid w:val="002E3D72"/>
    <w:rsid w:val="002E4CB7"/>
    <w:rsid w:val="002E4FFB"/>
    <w:rsid w:val="002E55CD"/>
    <w:rsid w:val="002E5AD6"/>
    <w:rsid w:val="002E78CC"/>
    <w:rsid w:val="002E79CE"/>
    <w:rsid w:val="002E7E3F"/>
    <w:rsid w:val="002F05AC"/>
    <w:rsid w:val="002F07E8"/>
    <w:rsid w:val="002F1B78"/>
    <w:rsid w:val="002F2AE6"/>
    <w:rsid w:val="002F2B2C"/>
    <w:rsid w:val="002F2B3D"/>
    <w:rsid w:val="002F418E"/>
    <w:rsid w:val="002F4451"/>
    <w:rsid w:val="002F5C42"/>
    <w:rsid w:val="002F5F1B"/>
    <w:rsid w:val="002F6129"/>
    <w:rsid w:val="002F74FD"/>
    <w:rsid w:val="002F7C73"/>
    <w:rsid w:val="003001D4"/>
    <w:rsid w:val="00300247"/>
    <w:rsid w:val="0030054B"/>
    <w:rsid w:val="00300A0C"/>
    <w:rsid w:val="003018F6"/>
    <w:rsid w:val="00301D4F"/>
    <w:rsid w:val="0030214C"/>
    <w:rsid w:val="00303A03"/>
    <w:rsid w:val="00303FAB"/>
    <w:rsid w:val="00304372"/>
    <w:rsid w:val="00304CAF"/>
    <w:rsid w:val="00305502"/>
    <w:rsid w:val="00305B70"/>
    <w:rsid w:val="00305CF4"/>
    <w:rsid w:val="00306322"/>
    <w:rsid w:val="00306348"/>
    <w:rsid w:val="00306C72"/>
    <w:rsid w:val="00307088"/>
    <w:rsid w:val="00307314"/>
    <w:rsid w:val="0030738B"/>
    <w:rsid w:val="00307FD6"/>
    <w:rsid w:val="003100D5"/>
    <w:rsid w:val="00310F02"/>
    <w:rsid w:val="003113D0"/>
    <w:rsid w:val="00311D3F"/>
    <w:rsid w:val="00311F68"/>
    <w:rsid w:val="003124EA"/>
    <w:rsid w:val="003125D6"/>
    <w:rsid w:val="00312635"/>
    <w:rsid w:val="003128F4"/>
    <w:rsid w:val="00312D04"/>
    <w:rsid w:val="00313298"/>
    <w:rsid w:val="00313A6C"/>
    <w:rsid w:val="00313C15"/>
    <w:rsid w:val="003142EB"/>
    <w:rsid w:val="00314B71"/>
    <w:rsid w:val="00316C9A"/>
    <w:rsid w:val="003175E6"/>
    <w:rsid w:val="00317E04"/>
    <w:rsid w:val="00317E87"/>
    <w:rsid w:val="00321206"/>
    <w:rsid w:val="00321423"/>
    <w:rsid w:val="00321661"/>
    <w:rsid w:val="0032166B"/>
    <w:rsid w:val="00321EB3"/>
    <w:rsid w:val="003226D3"/>
    <w:rsid w:val="00323268"/>
    <w:rsid w:val="00323284"/>
    <w:rsid w:val="003238BF"/>
    <w:rsid w:val="00323BE0"/>
    <w:rsid w:val="00323C4A"/>
    <w:rsid w:val="00323CB6"/>
    <w:rsid w:val="003248D7"/>
    <w:rsid w:val="003249A2"/>
    <w:rsid w:val="00325282"/>
    <w:rsid w:val="00325439"/>
    <w:rsid w:val="00326017"/>
    <w:rsid w:val="00326E6F"/>
    <w:rsid w:val="003279EB"/>
    <w:rsid w:val="00327D42"/>
    <w:rsid w:val="00330ACE"/>
    <w:rsid w:val="00330BCD"/>
    <w:rsid w:val="00332413"/>
    <w:rsid w:val="003330B8"/>
    <w:rsid w:val="00333182"/>
    <w:rsid w:val="003336DF"/>
    <w:rsid w:val="00333B8D"/>
    <w:rsid w:val="00334746"/>
    <w:rsid w:val="00334832"/>
    <w:rsid w:val="0033494C"/>
    <w:rsid w:val="003349D6"/>
    <w:rsid w:val="00334B2E"/>
    <w:rsid w:val="00335D1C"/>
    <w:rsid w:val="00336090"/>
    <w:rsid w:val="003362B8"/>
    <w:rsid w:val="00336A91"/>
    <w:rsid w:val="00341F32"/>
    <w:rsid w:val="003420C4"/>
    <w:rsid w:val="003427FD"/>
    <w:rsid w:val="003431E8"/>
    <w:rsid w:val="00343AB6"/>
    <w:rsid w:val="00343B77"/>
    <w:rsid w:val="00344323"/>
    <w:rsid w:val="003445B5"/>
    <w:rsid w:val="003446AF"/>
    <w:rsid w:val="003449A9"/>
    <w:rsid w:val="00344B87"/>
    <w:rsid w:val="00344DB6"/>
    <w:rsid w:val="00345118"/>
    <w:rsid w:val="003457A2"/>
    <w:rsid w:val="003458AB"/>
    <w:rsid w:val="003458CD"/>
    <w:rsid w:val="00346FCF"/>
    <w:rsid w:val="00347004"/>
    <w:rsid w:val="00347F9E"/>
    <w:rsid w:val="00350967"/>
    <w:rsid w:val="00350A1C"/>
    <w:rsid w:val="003517BC"/>
    <w:rsid w:val="003519D7"/>
    <w:rsid w:val="00351CE0"/>
    <w:rsid w:val="00351E54"/>
    <w:rsid w:val="00351FED"/>
    <w:rsid w:val="00352002"/>
    <w:rsid w:val="00352697"/>
    <w:rsid w:val="0035277F"/>
    <w:rsid w:val="00352CB6"/>
    <w:rsid w:val="00352DCA"/>
    <w:rsid w:val="00352E45"/>
    <w:rsid w:val="0035307A"/>
    <w:rsid w:val="0035490D"/>
    <w:rsid w:val="0035499A"/>
    <w:rsid w:val="00354FD7"/>
    <w:rsid w:val="00355C05"/>
    <w:rsid w:val="00355EE1"/>
    <w:rsid w:val="003563CA"/>
    <w:rsid w:val="0035673A"/>
    <w:rsid w:val="00356D96"/>
    <w:rsid w:val="003572E0"/>
    <w:rsid w:val="003573F8"/>
    <w:rsid w:val="00357899"/>
    <w:rsid w:val="003579F0"/>
    <w:rsid w:val="0036011F"/>
    <w:rsid w:val="003603F3"/>
    <w:rsid w:val="003606CA"/>
    <w:rsid w:val="00360A06"/>
    <w:rsid w:val="00360D74"/>
    <w:rsid w:val="00360FD8"/>
    <w:rsid w:val="0036188A"/>
    <w:rsid w:val="00362378"/>
    <w:rsid w:val="00362694"/>
    <w:rsid w:val="0036269C"/>
    <w:rsid w:val="00362BD7"/>
    <w:rsid w:val="00362C15"/>
    <w:rsid w:val="00362FE9"/>
    <w:rsid w:val="0036307D"/>
    <w:rsid w:val="003633EC"/>
    <w:rsid w:val="00363405"/>
    <w:rsid w:val="00364166"/>
    <w:rsid w:val="003645E6"/>
    <w:rsid w:val="003646B5"/>
    <w:rsid w:val="00364A17"/>
    <w:rsid w:val="00364B5F"/>
    <w:rsid w:val="0036598A"/>
    <w:rsid w:val="003662A2"/>
    <w:rsid w:val="003675C5"/>
    <w:rsid w:val="00367831"/>
    <w:rsid w:val="00367E24"/>
    <w:rsid w:val="00367FB4"/>
    <w:rsid w:val="003701AC"/>
    <w:rsid w:val="003705B2"/>
    <w:rsid w:val="00370E1A"/>
    <w:rsid w:val="00371071"/>
    <w:rsid w:val="00371421"/>
    <w:rsid w:val="00371D1C"/>
    <w:rsid w:val="00371EEC"/>
    <w:rsid w:val="0037308E"/>
    <w:rsid w:val="0037396C"/>
    <w:rsid w:val="00373B71"/>
    <w:rsid w:val="0037454C"/>
    <w:rsid w:val="00374646"/>
    <w:rsid w:val="003748FC"/>
    <w:rsid w:val="00374C30"/>
    <w:rsid w:val="003752B7"/>
    <w:rsid w:val="00375944"/>
    <w:rsid w:val="003766FD"/>
    <w:rsid w:val="00376B27"/>
    <w:rsid w:val="00376E8A"/>
    <w:rsid w:val="00377A70"/>
    <w:rsid w:val="003807EF"/>
    <w:rsid w:val="00380A30"/>
    <w:rsid w:val="00380BB4"/>
    <w:rsid w:val="00381084"/>
    <w:rsid w:val="00381C18"/>
    <w:rsid w:val="0038210E"/>
    <w:rsid w:val="00383300"/>
    <w:rsid w:val="003839E4"/>
    <w:rsid w:val="00383F0C"/>
    <w:rsid w:val="003846AE"/>
    <w:rsid w:val="0038492E"/>
    <w:rsid w:val="003849D2"/>
    <w:rsid w:val="00384ABF"/>
    <w:rsid w:val="00384BFE"/>
    <w:rsid w:val="003853A7"/>
    <w:rsid w:val="0038566C"/>
    <w:rsid w:val="00385991"/>
    <w:rsid w:val="00385A55"/>
    <w:rsid w:val="00385AB8"/>
    <w:rsid w:val="00385E42"/>
    <w:rsid w:val="00386103"/>
    <w:rsid w:val="003862B6"/>
    <w:rsid w:val="003864DF"/>
    <w:rsid w:val="003867C8"/>
    <w:rsid w:val="00386EE1"/>
    <w:rsid w:val="0038742D"/>
    <w:rsid w:val="0038796E"/>
    <w:rsid w:val="00390187"/>
    <w:rsid w:val="0039066D"/>
    <w:rsid w:val="0039068D"/>
    <w:rsid w:val="00390741"/>
    <w:rsid w:val="00391022"/>
    <w:rsid w:val="0039112B"/>
    <w:rsid w:val="00391289"/>
    <w:rsid w:val="0039155C"/>
    <w:rsid w:val="0039193D"/>
    <w:rsid w:val="00391D50"/>
    <w:rsid w:val="003927E7"/>
    <w:rsid w:val="00392A76"/>
    <w:rsid w:val="00392B60"/>
    <w:rsid w:val="00394074"/>
    <w:rsid w:val="0039453A"/>
    <w:rsid w:val="00394A51"/>
    <w:rsid w:val="00394EC4"/>
    <w:rsid w:val="00394F38"/>
    <w:rsid w:val="0039576E"/>
    <w:rsid w:val="0039633C"/>
    <w:rsid w:val="003966E1"/>
    <w:rsid w:val="003969B9"/>
    <w:rsid w:val="003A0054"/>
    <w:rsid w:val="003A03A9"/>
    <w:rsid w:val="003A03BE"/>
    <w:rsid w:val="003A03DC"/>
    <w:rsid w:val="003A0F2D"/>
    <w:rsid w:val="003A1098"/>
    <w:rsid w:val="003A10D7"/>
    <w:rsid w:val="003A232C"/>
    <w:rsid w:val="003A3616"/>
    <w:rsid w:val="003A3FD9"/>
    <w:rsid w:val="003A419E"/>
    <w:rsid w:val="003A48BD"/>
    <w:rsid w:val="003A4DA8"/>
    <w:rsid w:val="003A4EB7"/>
    <w:rsid w:val="003A5173"/>
    <w:rsid w:val="003A5683"/>
    <w:rsid w:val="003A5741"/>
    <w:rsid w:val="003A6AAA"/>
    <w:rsid w:val="003A6D87"/>
    <w:rsid w:val="003A6DA8"/>
    <w:rsid w:val="003A7304"/>
    <w:rsid w:val="003A7488"/>
    <w:rsid w:val="003B059A"/>
    <w:rsid w:val="003B05D6"/>
    <w:rsid w:val="003B0CA5"/>
    <w:rsid w:val="003B0D66"/>
    <w:rsid w:val="003B0DB3"/>
    <w:rsid w:val="003B0E87"/>
    <w:rsid w:val="003B1926"/>
    <w:rsid w:val="003B1A2D"/>
    <w:rsid w:val="003B2538"/>
    <w:rsid w:val="003B26E2"/>
    <w:rsid w:val="003B31B9"/>
    <w:rsid w:val="003B3BB4"/>
    <w:rsid w:val="003B3D7B"/>
    <w:rsid w:val="003B3DD8"/>
    <w:rsid w:val="003B45C2"/>
    <w:rsid w:val="003B4736"/>
    <w:rsid w:val="003B4ED5"/>
    <w:rsid w:val="003B52C3"/>
    <w:rsid w:val="003B54A9"/>
    <w:rsid w:val="003B5652"/>
    <w:rsid w:val="003B5D78"/>
    <w:rsid w:val="003B6B30"/>
    <w:rsid w:val="003B73AE"/>
    <w:rsid w:val="003B7D4E"/>
    <w:rsid w:val="003C0637"/>
    <w:rsid w:val="003C1562"/>
    <w:rsid w:val="003C2215"/>
    <w:rsid w:val="003C2571"/>
    <w:rsid w:val="003C260B"/>
    <w:rsid w:val="003C2809"/>
    <w:rsid w:val="003C2E49"/>
    <w:rsid w:val="003C2E98"/>
    <w:rsid w:val="003C3D38"/>
    <w:rsid w:val="003C4664"/>
    <w:rsid w:val="003C4AF4"/>
    <w:rsid w:val="003C4B7E"/>
    <w:rsid w:val="003C4C74"/>
    <w:rsid w:val="003C500F"/>
    <w:rsid w:val="003C575D"/>
    <w:rsid w:val="003C5C82"/>
    <w:rsid w:val="003C664F"/>
    <w:rsid w:val="003C67F1"/>
    <w:rsid w:val="003C68D5"/>
    <w:rsid w:val="003C6ABD"/>
    <w:rsid w:val="003C7DDC"/>
    <w:rsid w:val="003D0B39"/>
    <w:rsid w:val="003D0D3A"/>
    <w:rsid w:val="003D1A8D"/>
    <w:rsid w:val="003D1CAB"/>
    <w:rsid w:val="003D1E81"/>
    <w:rsid w:val="003D1E8C"/>
    <w:rsid w:val="003D225E"/>
    <w:rsid w:val="003D26CD"/>
    <w:rsid w:val="003D2E47"/>
    <w:rsid w:val="003D3281"/>
    <w:rsid w:val="003D403E"/>
    <w:rsid w:val="003D57B4"/>
    <w:rsid w:val="003D5C5B"/>
    <w:rsid w:val="003D63E8"/>
    <w:rsid w:val="003D6AE7"/>
    <w:rsid w:val="003D7374"/>
    <w:rsid w:val="003D7CAE"/>
    <w:rsid w:val="003E00AB"/>
    <w:rsid w:val="003E10BD"/>
    <w:rsid w:val="003E1D38"/>
    <w:rsid w:val="003E382A"/>
    <w:rsid w:val="003E3849"/>
    <w:rsid w:val="003E3CE7"/>
    <w:rsid w:val="003E3D7D"/>
    <w:rsid w:val="003E3DC8"/>
    <w:rsid w:val="003E496C"/>
    <w:rsid w:val="003E49FA"/>
    <w:rsid w:val="003E4A06"/>
    <w:rsid w:val="003E4BAD"/>
    <w:rsid w:val="003E5E31"/>
    <w:rsid w:val="003E6258"/>
    <w:rsid w:val="003E77AD"/>
    <w:rsid w:val="003E7C74"/>
    <w:rsid w:val="003E7C9E"/>
    <w:rsid w:val="003F0EBB"/>
    <w:rsid w:val="003F1202"/>
    <w:rsid w:val="003F1565"/>
    <w:rsid w:val="003F1678"/>
    <w:rsid w:val="003F182F"/>
    <w:rsid w:val="003F1982"/>
    <w:rsid w:val="003F2F14"/>
    <w:rsid w:val="003F31C4"/>
    <w:rsid w:val="003F377D"/>
    <w:rsid w:val="003F39E0"/>
    <w:rsid w:val="003F40B2"/>
    <w:rsid w:val="003F4336"/>
    <w:rsid w:val="003F448B"/>
    <w:rsid w:val="003F45F7"/>
    <w:rsid w:val="003F54FD"/>
    <w:rsid w:val="003F57EB"/>
    <w:rsid w:val="003F5AA0"/>
    <w:rsid w:val="003F64F2"/>
    <w:rsid w:val="003F67DD"/>
    <w:rsid w:val="003F6A2A"/>
    <w:rsid w:val="003F736B"/>
    <w:rsid w:val="003F7677"/>
    <w:rsid w:val="003F7CE8"/>
    <w:rsid w:val="004002A7"/>
    <w:rsid w:val="0040049D"/>
    <w:rsid w:val="0040049E"/>
    <w:rsid w:val="004007F6"/>
    <w:rsid w:val="00401204"/>
    <w:rsid w:val="0040182E"/>
    <w:rsid w:val="004035E5"/>
    <w:rsid w:val="00403759"/>
    <w:rsid w:val="00403BB8"/>
    <w:rsid w:val="00404053"/>
    <w:rsid w:val="004041F8"/>
    <w:rsid w:val="004047D5"/>
    <w:rsid w:val="00404A93"/>
    <w:rsid w:val="00404F0B"/>
    <w:rsid w:val="0040537D"/>
    <w:rsid w:val="0040574E"/>
    <w:rsid w:val="00405F7B"/>
    <w:rsid w:val="0040602E"/>
    <w:rsid w:val="004061BC"/>
    <w:rsid w:val="00406727"/>
    <w:rsid w:val="004071A9"/>
    <w:rsid w:val="00407D3E"/>
    <w:rsid w:val="00410110"/>
    <w:rsid w:val="00410835"/>
    <w:rsid w:val="00411430"/>
    <w:rsid w:val="004116D1"/>
    <w:rsid w:val="004123F8"/>
    <w:rsid w:val="00412861"/>
    <w:rsid w:val="00412B26"/>
    <w:rsid w:val="00412C76"/>
    <w:rsid w:val="00413072"/>
    <w:rsid w:val="004136C9"/>
    <w:rsid w:val="00413AF5"/>
    <w:rsid w:val="00414555"/>
    <w:rsid w:val="0041470D"/>
    <w:rsid w:val="00414B83"/>
    <w:rsid w:val="004155F6"/>
    <w:rsid w:val="00415A7D"/>
    <w:rsid w:val="0041667A"/>
    <w:rsid w:val="00416EC9"/>
    <w:rsid w:val="0041704B"/>
    <w:rsid w:val="0041744C"/>
    <w:rsid w:val="00420590"/>
    <w:rsid w:val="0042065C"/>
    <w:rsid w:val="00420782"/>
    <w:rsid w:val="00420C9D"/>
    <w:rsid w:val="004211DB"/>
    <w:rsid w:val="004211F3"/>
    <w:rsid w:val="004218AC"/>
    <w:rsid w:val="00422E40"/>
    <w:rsid w:val="00422F07"/>
    <w:rsid w:val="004248D0"/>
    <w:rsid w:val="00425906"/>
    <w:rsid w:val="0042591B"/>
    <w:rsid w:val="00425E80"/>
    <w:rsid w:val="00426044"/>
    <w:rsid w:val="00430CE6"/>
    <w:rsid w:val="00431231"/>
    <w:rsid w:val="0043160A"/>
    <w:rsid w:val="0043317B"/>
    <w:rsid w:val="004336C0"/>
    <w:rsid w:val="004337E8"/>
    <w:rsid w:val="00433A77"/>
    <w:rsid w:val="00433D1F"/>
    <w:rsid w:val="00433F38"/>
    <w:rsid w:val="004341DA"/>
    <w:rsid w:val="004345DF"/>
    <w:rsid w:val="00434AAC"/>
    <w:rsid w:val="00434DAC"/>
    <w:rsid w:val="004350A3"/>
    <w:rsid w:val="004351C1"/>
    <w:rsid w:val="00435337"/>
    <w:rsid w:val="00435CCB"/>
    <w:rsid w:val="00436220"/>
    <w:rsid w:val="0043638A"/>
    <w:rsid w:val="004363F8"/>
    <w:rsid w:val="00440D30"/>
    <w:rsid w:val="00440EEE"/>
    <w:rsid w:val="00441BC2"/>
    <w:rsid w:val="00442004"/>
    <w:rsid w:val="00442A95"/>
    <w:rsid w:val="00442D11"/>
    <w:rsid w:val="0044306E"/>
    <w:rsid w:val="004437E3"/>
    <w:rsid w:val="00444179"/>
    <w:rsid w:val="0044490A"/>
    <w:rsid w:val="00444AF3"/>
    <w:rsid w:val="00445114"/>
    <w:rsid w:val="004452BD"/>
    <w:rsid w:val="00445B78"/>
    <w:rsid w:val="00446A5A"/>
    <w:rsid w:val="00446FB3"/>
    <w:rsid w:val="0044798C"/>
    <w:rsid w:val="00447C6A"/>
    <w:rsid w:val="004509DC"/>
    <w:rsid w:val="00451822"/>
    <w:rsid w:val="00451959"/>
    <w:rsid w:val="004527E4"/>
    <w:rsid w:val="00452976"/>
    <w:rsid w:val="0045299C"/>
    <w:rsid w:val="00452EC9"/>
    <w:rsid w:val="0045308F"/>
    <w:rsid w:val="00454038"/>
    <w:rsid w:val="004542DD"/>
    <w:rsid w:val="00454635"/>
    <w:rsid w:val="00454E60"/>
    <w:rsid w:val="004554F2"/>
    <w:rsid w:val="00455593"/>
    <w:rsid w:val="004558AB"/>
    <w:rsid w:val="00455AD9"/>
    <w:rsid w:val="00455B62"/>
    <w:rsid w:val="0045637C"/>
    <w:rsid w:val="00456C6C"/>
    <w:rsid w:val="00460BB8"/>
    <w:rsid w:val="00461232"/>
    <w:rsid w:val="00461497"/>
    <w:rsid w:val="00461736"/>
    <w:rsid w:val="00461744"/>
    <w:rsid w:val="0046179B"/>
    <w:rsid w:val="00461FA5"/>
    <w:rsid w:val="00462632"/>
    <w:rsid w:val="004627B5"/>
    <w:rsid w:val="00463B32"/>
    <w:rsid w:val="004644D4"/>
    <w:rsid w:val="00464D8A"/>
    <w:rsid w:val="00464F1F"/>
    <w:rsid w:val="00465187"/>
    <w:rsid w:val="00465DFF"/>
    <w:rsid w:val="00466570"/>
    <w:rsid w:val="00466C53"/>
    <w:rsid w:val="00466E9E"/>
    <w:rsid w:val="004673C4"/>
    <w:rsid w:val="00467566"/>
    <w:rsid w:val="00470027"/>
    <w:rsid w:val="00470864"/>
    <w:rsid w:val="00470E6F"/>
    <w:rsid w:val="00470F32"/>
    <w:rsid w:val="00470F48"/>
    <w:rsid w:val="00471406"/>
    <w:rsid w:val="00471C6E"/>
    <w:rsid w:val="00472051"/>
    <w:rsid w:val="00472531"/>
    <w:rsid w:val="00472973"/>
    <w:rsid w:val="00473764"/>
    <w:rsid w:val="004739A0"/>
    <w:rsid w:val="00473F5E"/>
    <w:rsid w:val="00474324"/>
    <w:rsid w:val="00474581"/>
    <w:rsid w:val="0047459C"/>
    <w:rsid w:val="00474B14"/>
    <w:rsid w:val="00474F9E"/>
    <w:rsid w:val="00475737"/>
    <w:rsid w:val="00475992"/>
    <w:rsid w:val="00475B11"/>
    <w:rsid w:val="00476724"/>
    <w:rsid w:val="004767D7"/>
    <w:rsid w:val="00476FD1"/>
    <w:rsid w:val="00477C6E"/>
    <w:rsid w:val="004804DA"/>
    <w:rsid w:val="00480CB9"/>
    <w:rsid w:val="004811E6"/>
    <w:rsid w:val="00481AE8"/>
    <w:rsid w:val="004825A9"/>
    <w:rsid w:val="004834C6"/>
    <w:rsid w:val="004835D9"/>
    <w:rsid w:val="00483933"/>
    <w:rsid w:val="00483BCB"/>
    <w:rsid w:val="004840AA"/>
    <w:rsid w:val="004844E6"/>
    <w:rsid w:val="004845C5"/>
    <w:rsid w:val="00485934"/>
    <w:rsid w:val="00485AE3"/>
    <w:rsid w:val="00485C4A"/>
    <w:rsid w:val="00485DDD"/>
    <w:rsid w:val="00485F7E"/>
    <w:rsid w:val="004862C4"/>
    <w:rsid w:val="00486414"/>
    <w:rsid w:val="00486A8D"/>
    <w:rsid w:val="00486DDC"/>
    <w:rsid w:val="00486ED5"/>
    <w:rsid w:val="00487026"/>
    <w:rsid w:val="00487A73"/>
    <w:rsid w:val="004904D4"/>
    <w:rsid w:val="004912D1"/>
    <w:rsid w:val="0049186D"/>
    <w:rsid w:val="00492531"/>
    <w:rsid w:val="00492C6D"/>
    <w:rsid w:val="0049368B"/>
    <w:rsid w:val="00493AAF"/>
    <w:rsid w:val="00494179"/>
    <w:rsid w:val="00494191"/>
    <w:rsid w:val="00494461"/>
    <w:rsid w:val="00494524"/>
    <w:rsid w:val="004945EA"/>
    <w:rsid w:val="00494DF1"/>
    <w:rsid w:val="00495C33"/>
    <w:rsid w:val="00495D2B"/>
    <w:rsid w:val="00495E73"/>
    <w:rsid w:val="0049683C"/>
    <w:rsid w:val="00496B94"/>
    <w:rsid w:val="00497319"/>
    <w:rsid w:val="004974A2"/>
    <w:rsid w:val="00497E08"/>
    <w:rsid w:val="00497E66"/>
    <w:rsid w:val="004A02C5"/>
    <w:rsid w:val="004A159E"/>
    <w:rsid w:val="004A219B"/>
    <w:rsid w:val="004A2EC7"/>
    <w:rsid w:val="004A30F8"/>
    <w:rsid w:val="004A31B6"/>
    <w:rsid w:val="004A3374"/>
    <w:rsid w:val="004A36C2"/>
    <w:rsid w:val="004A36C9"/>
    <w:rsid w:val="004A39A9"/>
    <w:rsid w:val="004A4D55"/>
    <w:rsid w:val="004A57FC"/>
    <w:rsid w:val="004A5928"/>
    <w:rsid w:val="004A59DE"/>
    <w:rsid w:val="004A605B"/>
    <w:rsid w:val="004A6A35"/>
    <w:rsid w:val="004A6DEA"/>
    <w:rsid w:val="004B059E"/>
    <w:rsid w:val="004B0D76"/>
    <w:rsid w:val="004B1962"/>
    <w:rsid w:val="004B1B67"/>
    <w:rsid w:val="004B1D5B"/>
    <w:rsid w:val="004B2EBA"/>
    <w:rsid w:val="004B336C"/>
    <w:rsid w:val="004B33EF"/>
    <w:rsid w:val="004B3B1B"/>
    <w:rsid w:val="004B3E6E"/>
    <w:rsid w:val="004B3EB2"/>
    <w:rsid w:val="004B496C"/>
    <w:rsid w:val="004B4B08"/>
    <w:rsid w:val="004B4C37"/>
    <w:rsid w:val="004B538C"/>
    <w:rsid w:val="004B5896"/>
    <w:rsid w:val="004B6372"/>
    <w:rsid w:val="004B6A44"/>
    <w:rsid w:val="004B6ECB"/>
    <w:rsid w:val="004B779E"/>
    <w:rsid w:val="004C0050"/>
    <w:rsid w:val="004C0085"/>
    <w:rsid w:val="004C05FF"/>
    <w:rsid w:val="004C0EA4"/>
    <w:rsid w:val="004C10B3"/>
    <w:rsid w:val="004C114A"/>
    <w:rsid w:val="004C1178"/>
    <w:rsid w:val="004C19A7"/>
    <w:rsid w:val="004C2AD4"/>
    <w:rsid w:val="004C31B6"/>
    <w:rsid w:val="004C3B1E"/>
    <w:rsid w:val="004C3C5D"/>
    <w:rsid w:val="004C3FD1"/>
    <w:rsid w:val="004C4D0B"/>
    <w:rsid w:val="004C56C2"/>
    <w:rsid w:val="004C5A1B"/>
    <w:rsid w:val="004C5D6D"/>
    <w:rsid w:val="004C6002"/>
    <w:rsid w:val="004C611A"/>
    <w:rsid w:val="004C640A"/>
    <w:rsid w:val="004C6EDA"/>
    <w:rsid w:val="004C7156"/>
    <w:rsid w:val="004C721F"/>
    <w:rsid w:val="004C7750"/>
    <w:rsid w:val="004C7835"/>
    <w:rsid w:val="004D05A9"/>
    <w:rsid w:val="004D0616"/>
    <w:rsid w:val="004D0737"/>
    <w:rsid w:val="004D0D6F"/>
    <w:rsid w:val="004D1F11"/>
    <w:rsid w:val="004D2990"/>
    <w:rsid w:val="004D386F"/>
    <w:rsid w:val="004D3FF5"/>
    <w:rsid w:val="004D447B"/>
    <w:rsid w:val="004D44F3"/>
    <w:rsid w:val="004D4C2F"/>
    <w:rsid w:val="004D4ED0"/>
    <w:rsid w:val="004D512E"/>
    <w:rsid w:val="004D53E8"/>
    <w:rsid w:val="004D5821"/>
    <w:rsid w:val="004D5FE0"/>
    <w:rsid w:val="004D60A4"/>
    <w:rsid w:val="004D625F"/>
    <w:rsid w:val="004D6335"/>
    <w:rsid w:val="004D7268"/>
    <w:rsid w:val="004E0044"/>
    <w:rsid w:val="004E123D"/>
    <w:rsid w:val="004E1771"/>
    <w:rsid w:val="004E18E6"/>
    <w:rsid w:val="004E2130"/>
    <w:rsid w:val="004E2545"/>
    <w:rsid w:val="004E25D5"/>
    <w:rsid w:val="004E289B"/>
    <w:rsid w:val="004E2EAC"/>
    <w:rsid w:val="004E40E0"/>
    <w:rsid w:val="004E4207"/>
    <w:rsid w:val="004E481A"/>
    <w:rsid w:val="004E4924"/>
    <w:rsid w:val="004E4930"/>
    <w:rsid w:val="004E4E20"/>
    <w:rsid w:val="004E4F8F"/>
    <w:rsid w:val="004E5059"/>
    <w:rsid w:val="004E51C7"/>
    <w:rsid w:val="004E5858"/>
    <w:rsid w:val="004E5C22"/>
    <w:rsid w:val="004E60AE"/>
    <w:rsid w:val="004E60CA"/>
    <w:rsid w:val="004E61CB"/>
    <w:rsid w:val="004E7A2A"/>
    <w:rsid w:val="004F016C"/>
    <w:rsid w:val="004F0C75"/>
    <w:rsid w:val="004F21A2"/>
    <w:rsid w:val="004F2395"/>
    <w:rsid w:val="004F28EE"/>
    <w:rsid w:val="004F2B19"/>
    <w:rsid w:val="004F2B91"/>
    <w:rsid w:val="004F2C7C"/>
    <w:rsid w:val="004F3234"/>
    <w:rsid w:val="004F40A8"/>
    <w:rsid w:val="004F4763"/>
    <w:rsid w:val="004F49A6"/>
    <w:rsid w:val="004F500A"/>
    <w:rsid w:val="004F51C9"/>
    <w:rsid w:val="004F5279"/>
    <w:rsid w:val="004F6466"/>
    <w:rsid w:val="004F6CE6"/>
    <w:rsid w:val="004F7066"/>
    <w:rsid w:val="004F71E2"/>
    <w:rsid w:val="004F72C2"/>
    <w:rsid w:val="004F7C05"/>
    <w:rsid w:val="00500444"/>
    <w:rsid w:val="00500DC4"/>
    <w:rsid w:val="005010DD"/>
    <w:rsid w:val="0050161D"/>
    <w:rsid w:val="00501CAA"/>
    <w:rsid w:val="005022AE"/>
    <w:rsid w:val="005028D5"/>
    <w:rsid w:val="005028FF"/>
    <w:rsid w:val="00503156"/>
    <w:rsid w:val="005035B5"/>
    <w:rsid w:val="005035C8"/>
    <w:rsid w:val="005040CE"/>
    <w:rsid w:val="0050430A"/>
    <w:rsid w:val="00504881"/>
    <w:rsid w:val="00505263"/>
    <w:rsid w:val="005054D3"/>
    <w:rsid w:val="00505538"/>
    <w:rsid w:val="00505A78"/>
    <w:rsid w:val="00505BE7"/>
    <w:rsid w:val="005062EE"/>
    <w:rsid w:val="0050643B"/>
    <w:rsid w:val="005066D7"/>
    <w:rsid w:val="00507163"/>
    <w:rsid w:val="005072D3"/>
    <w:rsid w:val="0050751D"/>
    <w:rsid w:val="0050772A"/>
    <w:rsid w:val="00510EDA"/>
    <w:rsid w:val="00511D61"/>
    <w:rsid w:val="00511F08"/>
    <w:rsid w:val="005124CA"/>
    <w:rsid w:val="00512D57"/>
    <w:rsid w:val="00512FAE"/>
    <w:rsid w:val="00513063"/>
    <w:rsid w:val="00513983"/>
    <w:rsid w:val="005142E3"/>
    <w:rsid w:val="005144F4"/>
    <w:rsid w:val="00516036"/>
    <w:rsid w:val="005160B2"/>
    <w:rsid w:val="00516A9F"/>
    <w:rsid w:val="00516C42"/>
    <w:rsid w:val="00516CE9"/>
    <w:rsid w:val="00516D22"/>
    <w:rsid w:val="00517580"/>
    <w:rsid w:val="00517C89"/>
    <w:rsid w:val="00517E86"/>
    <w:rsid w:val="00520005"/>
    <w:rsid w:val="0052027D"/>
    <w:rsid w:val="00520ECB"/>
    <w:rsid w:val="00521A47"/>
    <w:rsid w:val="00521C02"/>
    <w:rsid w:val="00521DB7"/>
    <w:rsid w:val="00521E04"/>
    <w:rsid w:val="005224C8"/>
    <w:rsid w:val="0052260D"/>
    <w:rsid w:val="00522635"/>
    <w:rsid w:val="005229DB"/>
    <w:rsid w:val="00522A63"/>
    <w:rsid w:val="005236C8"/>
    <w:rsid w:val="00523709"/>
    <w:rsid w:val="00523B7B"/>
    <w:rsid w:val="00523C71"/>
    <w:rsid w:val="00524473"/>
    <w:rsid w:val="005244D4"/>
    <w:rsid w:val="00524EEF"/>
    <w:rsid w:val="00524F17"/>
    <w:rsid w:val="0052526C"/>
    <w:rsid w:val="00525D07"/>
    <w:rsid w:val="00525D7A"/>
    <w:rsid w:val="00526270"/>
    <w:rsid w:val="00526541"/>
    <w:rsid w:val="00527154"/>
    <w:rsid w:val="00527AE7"/>
    <w:rsid w:val="00527C49"/>
    <w:rsid w:val="005305EF"/>
    <w:rsid w:val="0053119B"/>
    <w:rsid w:val="005322B5"/>
    <w:rsid w:val="00532E80"/>
    <w:rsid w:val="00532E96"/>
    <w:rsid w:val="00533105"/>
    <w:rsid w:val="005335E4"/>
    <w:rsid w:val="00533BA2"/>
    <w:rsid w:val="00533D03"/>
    <w:rsid w:val="00534107"/>
    <w:rsid w:val="005344BA"/>
    <w:rsid w:val="0053454C"/>
    <w:rsid w:val="00534622"/>
    <w:rsid w:val="005348D0"/>
    <w:rsid w:val="005360C1"/>
    <w:rsid w:val="00536588"/>
    <w:rsid w:val="0053675D"/>
    <w:rsid w:val="005368DF"/>
    <w:rsid w:val="00536E9E"/>
    <w:rsid w:val="00540874"/>
    <w:rsid w:val="00540A46"/>
    <w:rsid w:val="00540FCD"/>
    <w:rsid w:val="0054107B"/>
    <w:rsid w:val="005411F9"/>
    <w:rsid w:val="00541679"/>
    <w:rsid w:val="0054180B"/>
    <w:rsid w:val="00541F15"/>
    <w:rsid w:val="0054229D"/>
    <w:rsid w:val="00542BE9"/>
    <w:rsid w:val="00542E44"/>
    <w:rsid w:val="00543122"/>
    <w:rsid w:val="00543230"/>
    <w:rsid w:val="00543355"/>
    <w:rsid w:val="00543DFF"/>
    <w:rsid w:val="005452C3"/>
    <w:rsid w:val="005464E6"/>
    <w:rsid w:val="00546CC6"/>
    <w:rsid w:val="00547518"/>
    <w:rsid w:val="00547EC4"/>
    <w:rsid w:val="0055060F"/>
    <w:rsid w:val="00550635"/>
    <w:rsid w:val="005514BE"/>
    <w:rsid w:val="0055177C"/>
    <w:rsid w:val="00551E80"/>
    <w:rsid w:val="005520D4"/>
    <w:rsid w:val="00552533"/>
    <w:rsid w:val="00552F04"/>
    <w:rsid w:val="00553031"/>
    <w:rsid w:val="00553918"/>
    <w:rsid w:val="00553F85"/>
    <w:rsid w:val="00554397"/>
    <w:rsid w:val="00554912"/>
    <w:rsid w:val="0055493D"/>
    <w:rsid w:val="00554EAC"/>
    <w:rsid w:val="005552B2"/>
    <w:rsid w:val="005553EE"/>
    <w:rsid w:val="00555E9A"/>
    <w:rsid w:val="00556829"/>
    <w:rsid w:val="00556C63"/>
    <w:rsid w:val="00556D8F"/>
    <w:rsid w:val="00557A38"/>
    <w:rsid w:val="00557D00"/>
    <w:rsid w:val="00560A2D"/>
    <w:rsid w:val="005611E6"/>
    <w:rsid w:val="00561321"/>
    <w:rsid w:val="005621E6"/>
    <w:rsid w:val="0056234E"/>
    <w:rsid w:val="005624A9"/>
    <w:rsid w:val="00563288"/>
    <w:rsid w:val="00563558"/>
    <w:rsid w:val="00563743"/>
    <w:rsid w:val="00564005"/>
    <w:rsid w:val="00564185"/>
    <w:rsid w:val="00565623"/>
    <w:rsid w:val="00565656"/>
    <w:rsid w:val="00566C42"/>
    <w:rsid w:val="005670FB"/>
    <w:rsid w:val="00567151"/>
    <w:rsid w:val="0057023C"/>
    <w:rsid w:val="00570575"/>
    <w:rsid w:val="00570ECB"/>
    <w:rsid w:val="00571BAA"/>
    <w:rsid w:val="00571F9B"/>
    <w:rsid w:val="00572288"/>
    <w:rsid w:val="00572ADB"/>
    <w:rsid w:val="005730FA"/>
    <w:rsid w:val="00573BD2"/>
    <w:rsid w:val="00574402"/>
    <w:rsid w:val="00574EA7"/>
    <w:rsid w:val="00574F5E"/>
    <w:rsid w:val="00575602"/>
    <w:rsid w:val="00575850"/>
    <w:rsid w:val="00575B11"/>
    <w:rsid w:val="00575BE3"/>
    <w:rsid w:val="005761FE"/>
    <w:rsid w:val="0057673A"/>
    <w:rsid w:val="00576C26"/>
    <w:rsid w:val="00577F80"/>
    <w:rsid w:val="00577FFC"/>
    <w:rsid w:val="00580CF5"/>
    <w:rsid w:val="0058125D"/>
    <w:rsid w:val="00581D22"/>
    <w:rsid w:val="00582E3F"/>
    <w:rsid w:val="0058315D"/>
    <w:rsid w:val="005832CF"/>
    <w:rsid w:val="00583535"/>
    <w:rsid w:val="00583ACF"/>
    <w:rsid w:val="00584446"/>
    <w:rsid w:val="0058461D"/>
    <w:rsid w:val="00584824"/>
    <w:rsid w:val="00584FE8"/>
    <w:rsid w:val="005857F3"/>
    <w:rsid w:val="005859A8"/>
    <w:rsid w:val="005865F2"/>
    <w:rsid w:val="005876D6"/>
    <w:rsid w:val="00587BC8"/>
    <w:rsid w:val="00587FBB"/>
    <w:rsid w:val="0059020E"/>
    <w:rsid w:val="0059042F"/>
    <w:rsid w:val="005906AC"/>
    <w:rsid w:val="00591A14"/>
    <w:rsid w:val="005928F4"/>
    <w:rsid w:val="00592998"/>
    <w:rsid w:val="005936A7"/>
    <w:rsid w:val="0059390D"/>
    <w:rsid w:val="00593E7C"/>
    <w:rsid w:val="0059444C"/>
    <w:rsid w:val="00594EF0"/>
    <w:rsid w:val="00594F6A"/>
    <w:rsid w:val="0059520B"/>
    <w:rsid w:val="005952C7"/>
    <w:rsid w:val="005953B7"/>
    <w:rsid w:val="0059552B"/>
    <w:rsid w:val="00596550"/>
    <w:rsid w:val="00596E66"/>
    <w:rsid w:val="00596ED4"/>
    <w:rsid w:val="0059722D"/>
    <w:rsid w:val="00597385"/>
    <w:rsid w:val="005A0443"/>
    <w:rsid w:val="005A0DED"/>
    <w:rsid w:val="005A1035"/>
    <w:rsid w:val="005A1C86"/>
    <w:rsid w:val="005A1D59"/>
    <w:rsid w:val="005A21BC"/>
    <w:rsid w:val="005A2523"/>
    <w:rsid w:val="005A2CD5"/>
    <w:rsid w:val="005A2D1C"/>
    <w:rsid w:val="005A389F"/>
    <w:rsid w:val="005A3A7C"/>
    <w:rsid w:val="005A3C61"/>
    <w:rsid w:val="005A3D05"/>
    <w:rsid w:val="005A3EE1"/>
    <w:rsid w:val="005A422D"/>
    <w:rsid w:val="005A4734"/>
    <w:rsid w:val="005A4BE3"/>
    <w:rsid w:val="005A5075"/>
    <w:rsid w:val="005A5EA8"/>
    <w:rsid w:val="005A79B9"/>
    <w:rsid w:val="005B0413"/>
    <w:rsid w:val="005B0469"/>
    <w:rsid w:val="005B0634"/>
    <w:rsid w:val="005B0B8C"/>
    <w:rsid w:val="005B0E38"/>
    <w:rsid w:val="005B15DD"/>
    <w:rsid w:val="005B1BE4"/>
    <w:rsid w:val="005B232A"/>
    <w:rsid w:val="005B2B06"/>
    <w:rsid w:val="005B2C4A"/>
    <w:rsid w:val="005B3225"/>
    <w:rsid w:val="005B355A"/>
    <w:rsid w:val="005B39B4"/>
    <w:rsid w:val="005B3D82"/>
    <w:rsid w:val="005B412C"/>
    <w:rsid w:val="005B59EF"/>
    <w:rsid w:val="005B5B62"/>
    <w:rsid w:val="005B5EBB"/>
    <w:rsid w:val="005B6116"/>
    <w:rsid w:val="005B6313"/>
    <w:rsid w:val="005B63F2"/>
    <w:rsid w:val="005B6704"/>
    <w:rsid w:val="005B6DDE"/>
    <w:rsid w:val="005B6E13"/>
    <w:rsid w:val="005C0337"/>
    <w:rsid w:val="005C0993"/>
    <w:rsid w:val="005C0A78"/>
    <w:rsid w:val="005C0DE8"/>
    <w:rsid w:val="005C1290"/>
    <w:rsid w:val="005C1432"/>
    <w:rsid w:val="005C1B27"/>
    <w:rsid w:val="005C2106"/>
    <w:rsid w:val="005C2908"/>
    <w:rsid w:val="005C2DF0"/>
    <w:rsid w:val="005C362E"/>
    <w:rsid w:val="005C380E"/>
    <w:rsid w:val="005C3CCD"/>
    <w:rsid w:val="005C3D4B"/>
    <w:rsid w:val="005C3F26"/>
    <w:rsid w:val="005C44FD"/>
    <w:rsid w:val="005C4BB7"/>
    <w:rsid w:val="005C4C2B"/>
    <w:rsid w:val="005C54CE"/>
    <w:rsid w:val="005C5CD4"/>
    <w:rsid w:val="005C5EDC"/>
    <w:rsid w:val="005C634E"/>
    <w:rsid w:val="005C64AB"/>
    <w:rsid w:val="005C6DDA"/>
    <w:rsid w:val="005C6E92"/>
    <w:rsid w:val="005C6FA8"/>
    <w:rsid w:val="005C74CC"/>
    <w:rsid w:val="005C7B94"/>
    <w:rsid w:val="005C7BA1"/>
    <w:rsid w:val="005D003E"/>
    <w:rsid w:val="005D0197"/>
    <w:rsid w:val="005D07BF"/>
    <w:rsid w:val="005D0810"/>
    <w:rsid w:val="005D0E09"/>
    <w:rsid w:val="005D0FBA"/>
    <w:rsid w:val="005D11A9"/>
    <w:rsid w:val="005D1710"/>
    <w:rsid w:val="005D1DD7"/>
    <w:rsid w:val="005D23C3"/>
    <w:rsid w:val="005D24BA"/>
    <w:rsid w:val="005D3AD9"/>
    <w:rsid w:val="005D3CDA"/>
    <w:rsid w:val="005D4DB6"/>
    <w:rsid w:val="005D4E36"/>
    <w:rsid w:val="005D544E"/>
    <w:rsid w:val="005D55BE"/>
    <w:rsid w:val="005D67ED"/>
    <w:rsid w:val="005D691A"/>
    <w:rsid w:val="005D7A30"/>
    <w:rsid w:val="005D7EBB"/>
    <w:rsid w:val="005E052F"/>
    <w:rsid w:val="005E0705"/>
    <w:rsid w:val="005E1019"/>
    <w:rsid w:val="005E12F8"/>
    <w:rsid w:val="005E2463"/>
    <w:rsid w:val="005E2669"/>
    <w:rsid w:val="005E2D5F"/>
    <w:rsid w:val="005E3281"/>
    <w:rsid w:val="005E3C5D"/>
    <w:rsid w:val="005E3E00"/>
    <w:rsid w:val="005E3F27"/>
    <w:rsid w:val="005E3F5F"/>
    <w:rsid w:val="005E46EE"/>
    <w:rsid w:val="005E4C6D"/>
    <w:rsid w:val="005E4EB0"/>
    <w:rsid w:val="005E50B4"/>
    <w:rsid w:val="005E5214"/>
    <w:rsid w:val="005E620A"/>
    <w:rsid w:val="005E6880"/>
    <w:rsid w:val="005E7696"/>
    <w:rsid w:val="005E7DEE"/>
    <w:rsid w:val="005E7F80"/>
    <w:rsid w:val="005F0B03"/>
    <w:rsid w:val="005F13A8"/>
    <w:rsid w:val="005F18E1"/>
    <w:rsid w:val="005F1B18"/>
    <w:rsid w:val="005F1DD0"/>
    <w:rsid w:val="005F2133"/>
    <w:rsid w:val="005F35B2"/>
    <w:rsid w:val="005F3C1A"/>
    <w:rsid w:val="005F3CAD"/>
    <w:rsid w:val="005F3E8B"/>
    <w:rsid w:val="005F3F35"/>
    <w:rsid w:val="005F40A7"/>
    <w:rsid w:val="005F4AF7"/>
    <w:rsid w:val="005F5694"/>
    <w:rsid w:val="005F5712"/>
    <w:rsid w:val="005F5E9B"/>
    <w:rsid w:val="005F6015"/>
    <w:rsid w:val="005F60C8"/>
    <w:rsid w:val="005F6388"/>
    <w:rsid w:val="005F72CA"/>
    <w:rsid w:val="005F7B41"/>
    <w:rsid w:val="00600A72"/>
    <w:rsid w:val="00600D4B"/>
    <w:rsid w:val="0060137E"/>
    <w:rsid w:val="006014C9"/>
    <w:rsid w:val="00601597"/>
    <w:rsid w:val="00601CA5"/>
    <w:rsid w:val="00602571"/>
    <w:rsid w:val="006026F5"/>
    <w:rsid w:val="0060270B"/>
    <w:rsid w:val="00602D92"/>
    <w:rsid w:val="0060309F"/>
    <w:rsid w:val="00603C91"/>
    <w:rsid w:val="006046AC"/>
    <w:rsid w:val="006047AD"/>
    <w:rsid w:val="00604C3D"/>
    <w:rsid w:val="00605753"/>
    <w:rsid w:val="006077F4"/>
    <w:rsid w:val="00607C1B"/>
    <w:rsid w:val="00607E87"/>
    <w:rsid w:val="00610F2D"/>
    <w:rsid w:val="00611311"/>
    <w:rsid w:val="006119DF"/>
    <w:rsid w:val="0061228B"/>
    <w:rsid w:val="0061278B"/>
    <w:rsid w:val="00612BA6"/>
    <w:rsid w:val="00613E3F"/>
    <w:rsid w:val="00613EDC"/>
    <w:rsid w:val="0061437E"/>
    <w:rsid w:val="0061461B"/>
    <w:rsid w:val="00614F1F"/>
    <w:rsid w:val="00615BA2"/>
    <w:rsid w:val="00615F44"/>
    <w:rsid w:val="00616B6F"/>
    <w:rsid w:val="0061749D"/>
    <w:rsid w:val="00617755"/>
    <w:rsid w:val="00620812"/>
    <w:rsid w:val="00621391"/>
    <w:rsid w:val="0062153F"/>
    <w:rsid w:val="00621BCC"/>
    <w:rsid w:val="00621C35"/>
    <w:rsid w:val="00622960"/>
    <w:rsid w:val="006230D5"/>
    <w:rsid w:val="00623D11"/>
    <w:rsid w:val="00623E72"/>
    <w:rsid w:val="00624390"/>
    <w:rsid w:val="00624691"/>
    <w:rsid w:val="00624BE8"/>
    <w:rsid w:val="00624FE9"/>
    <w:rsid w:val="00625161"/>
    <w:rsid w:val="006256B2"/>
    <w:rsid w:val="00626075"/>
    <w:rsid w:val="006261E8"/>
    <w:rsid w:val="006261F6"/>
    <w:rsid w:val="006262E6"/>
    <w:rsid w:val="00626C33"/>
    <w:rsid w:val="00627FA3"/>
    <w:rsid w:val="00630506"/>
    <w:rsid w:val="00630511"/>
    <w:rsid w:val="00630635"/>
    <w:rsid w:val="006306BA"/>
    <w:rsid w:val="00631634"/>
    <w:rsid w:val="00632012"/>
    <w:rsid w:val="00632302"/>
    <w:rsid w:val="0063317D"/>
    <w:rsid w:val="006336D5"/>
    <w:rsid w:val="0063385B"/>
    <w:rsid w:val="00633A5B"/>
    <w:rsid w:val="00633DBE"/>
    <w:rsid w:val="00633EA7"/>
    <w:rsid w:val="00633F8B"/>
    <w:rsid w:val="006347C6"/>
    <w:rsid w:val="0063481F"/>
    <w:rsid w:val="00634AED"/>
    <w:rsid w:val="00635563"/>
    <w:rsid w:val="00635A02"/>
    <w:rsid w:val="00635B30"/>
    <w:rsid w:val="00635E1A"/>
    <w:rsid w:val="00635E47"/>
    <w:rsid w:val="00636777"/>
    <w:rsid w:val="00637483"/>
    <w:rsid w:val="00637F20"/>
    <w:rsid w:val="006400A4"/>
    <w:rsid w:val="00640E89"/>
    <w:rsid w:val="00641178"/>
    <w:rsid w:val="00641A2B"/>
    <w:rsid w:val="00641B09"/>
    <w:rsid w:val="00641F7C"/>
    <w:rsid w:val="00643411"/>
    <w:rsid w:val="006438E9"/>
    <w:rsid w:val="00643A57"/>
    <w:rsid w:val="00643E71"/>
    <w:rsid w:val="00644FC7"/>
    <w:rsid w:val="00645578"/>
    <w:rsid w:val="0064581B"/>
    <w:rsid w:val="00645CD3"/>
    <w:rsid w:val="00645F8D"/>
    <w:rsid w:val="00646406"/>
    <w:rsid w:val="0064694A"/>
    <w:rsid w:val="006469A9"/>
    <w:rsid w:val="00646A2E"/>
    <w:rsid w:val="006474E5"/>
    <w:rsid w:val="006475D2"/>
    <w:rsid w:val="00647696"/>
    <w:rsid w:val="0065037A"/>
    <w:rsid w:val="006504AF"/>
    <w:rsid w:val="00650515"/>
    <w:rsid w:val="00650B2C"/>
    <w:rsid w:val="006512A9"/>
    <w:rsid w:val="006515CF"/>
    <w:rsid w:val="00651C64"/>
    <w:rsid w:val="00652B51"/>
    <w:rsid w:val="00652D72"/>
    <w:rsid w:val="006533ED"/>
    <w:rsid w:val="0065399E"/>
    <w:rsid w:val="00653A6C"/>
    <w:rsid w:val="00654175"/>
    <w:rsid w:val="006542A5"/>
    <w:rsid w:val="00654C36"/>
    <w:rsid w:val="0065572E"/>
    <w:rsid w:val="00655826"/>
    <w:rsid w:val="00655B66"/>
    <w:rsid w:val="00656863"/>
    <w:rsid w:val="00656E8D"/>
    <w:rsid w:val="00656FD0"/>
    <w:rsid w:val="00657357"/>
    <w:rsid w:val="00657411"/>
    <w:rsid w:val="00657AE0"/>
    <w:rsid w:val="00657D17"/>
    <w:rsid w:val="00657DCC"/>
    <w:rsid w:val="00660F8A"/>
    <w:rsid w:val="006610B2"/>
    <w:rsid w:val="00661145"/>
    <w:rsid w:val="0066117D"/>
    <w:rsid w:val="0066308E"/>
    <w:rsid w:val="00663113"/>
    <w:rsid w:val="00664412"/>
    <w:rsid w:val="00664D46"/>
    <w:rsid w:val="00665390"/>
    <w:rsid w:val="0066539B"/>
    <w:rsid w:val="006656EA"/>
    <w:rsid w:val="00665803"/>
    <w:rsid w:val="00665823"/>
    <w:rsid w:val="00665FC5"/>
    <w:rsid w:val="00666052"/>
    <w:rsid w:val="006667CF"/>
    <w:rsid w:val="00666D1A"/>
    <w:rsid w:val="00667625"/>
    <w:rsid w:val="0066770E"/>
    <w:rsid w:val="006679B6"/>
    <w:rsid w:val="00667EED"/>
    <w:rsid w:val="00670463"/>
    <w:rsid w:val="00670DFF"/>
    <w:rsid w:val="006717AD"/>
    <w:rsid w:val="0067182B"/>
    <w:rsid w:val="00672017"/>
    <w:rsid w:val="0067268D"/>
    <w:rsid w:val="006727C1"/>
    <w:rsid w:val="00672990"/>
    <w:rsid w:val="00672D56"/>
    <w:rsid w:val="0067333D"/>
    <w:rsid w:val="006733AE"/>
    <w:rsid w:val="006735DE"/>
    <w:rsid w:val="00673889"/>
    <w:rsid w:val="00673B6C"/>
    <w:rsid w:val="00673E3B"/>
    <w:rsid w:val="006744AC"/>
    <w:rsid w:val="00674648"/>
    <w:rsid w:val="00674D9A"/>
    <w:rsid w:val="00674E60"/>
    <w:rsid w:val="00675218"/>
    <w:rsid w:val="00675DD9"/>
    <w:rsid w:val="00675F6F"/>
    <w:rsid w:val="006768F7"/>
    <w:rsid w:val="00676BBD"/>
    <w:rsid w:val="0068046C"/>
    <w:rsid w:val="006807D8"/>
    <w:rsid w:val="00680938"/>
    <w:rsid w:val="0068142C"/>
    <w:rsid w:val="00681521"/>
    <w:rsid w:val="00681DF7"/>
    <w:rsid w:val="0068277C"/>
    <w:rsid w:val="00682862"/>
    <w:rsid w:val="00682DD0"/>
    <w:rsid w:val="00682DFE"/>
    <w:rsid w:val="00683176"/>
    <w:rsid w:val="00683234"/>
    <w:rsid w:val="00683BEE"/>
    <w:rsid w:val="00683F93"/>
    <w:rsid w:val="006847A1"/>
    <w:rsid w:val="00684EFD"/>
    <w:rsid w:val="0068503A"/>
    <w:rsid w:val="00685117"/>
    <w:rsid w:val="0068536A"/>
    <w:rsid w:val="00685755"/>
    <w:rsid w:val="00687100"/>
    <w:rsid w:val="006875A9"/>
    <w:rsid w:val="0068772C"/>
    <w:rsid w:val="00687833"/>
    <w:rsid w:val="00687F4B"/>
    <w:rsid w:val="00687F73"/>
    <w:rsid w:val="0069042F"/>
    <w:rsid w:val="00690431"/>
    <w:rsid w:val="00690525"/>
    <w:rsid w:val="00690AA2"/>
    <w:rsid w:val="00690E67"/>
    <w:rsid w:val="00692159"/>
    <w:rsid w:val="0069302D"/>
    <w:rsid w:val="006936DD"/>
    <w:rsid w:val="00693B50"/>
    <w:rsid w:val="00693B64"/>
    <w:rsid w:val="00693D72"/>
    <w:rsid w:val="00693ED9"/>
    <w:rsid w:val="0069487B"/>
    <w:rsid w:val="00695141"/>
    <w:rsid w:val="00695B56"/>
    <w:rsid w:val="00696BB3"/>
    <w:rsid w:val="00696BF8"/>
    <w:rsid w:val="00697D1A"/>
    <w:rsid w:val="006A02ED"/>
    <w:rsid w:val="006A0474"/>
    <w:rsid w:val="006A1030"/>
    <w:rsid w:val="006A18DC"/>
    <w:rsid w:val="006A1F47"/>
    <w:rsid w:val="006A238A"/>
    <w:rsid w:val="006A2B73"/>
    <w:rsid w:val="006A2C2A"/>
    <w:rsid w:val="006A3507"/>
    <w:rsid w:val="006A481A"/>
    <w:rsid w:val="006A496F"/>
    <w:rsid w:val="006A57EC"/>
    <w:rsid w:val="006A59DD"/>
    <w:rsid w:val="006A61BA"/>
    <w:rsid w:val="006A7938"/>
    <w:rsid w:val="006A7BA4"/>
    <w:rsid w:val="006A7C07"/>
    <w:rsid w:val="006B0027"/>
    <w:rsid w:val="006B0475"/>
    <w:rsid w:val="006B14B8"/>
    <w:rsid w:val="006B1EE0"/>
    <w:rsid w:val="006B2486"/>
    <w:rsid w:val="006B2BCB"/>
    <w:rsid w:val="006B2C33"/>
    <w:rsid w:val="006B3F24"/>
    <w:rsid w:val="006B40CA"/>
    <w:rsid w:val="006B4211"/>
    <w:rsid w:val="006B4523"/>
    <w:rsid w:val="006B49C5"/>
    <w:rsid w:val="006B4B81"/>
    <w:rsid w:val="006B5E08"/>
    <w:rsid w:val="006B63DE"/>
    <w:rsid w:val="006B65A1"/>
    <w:rsid w:val="006B698D"/>
    <w:rsid w:val="006B795F"/>
    <w:rsid w:val="006C0278"/>
    <w:rsid w:val="006C10F5"/>
    <w:rsid w:val="006C2319"/>
    <w:rsid w:val="006C23DE"/>
    <w:rsid w:val="006C2549"/>
    <w:rsid w:val="006C2C82"/>
    <w:rsid w:val="006C2D1A"/>
    <w:rsid w:val="006C312A"/>
    <w:rsid w:val="006C36C3"/>
    <w:rsid w:val="006C4948"/>
    <w:rsid w:val="006C5663"/>
    <w:rsid w:val="006C5701"/>
    <w:rsid w:val="006C5940"/>
    <w:rsid w:val="006C5BE9"/>
    <w:rsid w:val="006C64D9"/>
    <w:rsid w:val="006C6843"/>
    <w:rsid w:val="006C6A42"/>
    <w:rsid w:val="006C7AF8"/>
    <w:rsid w:val="006C7E7E"/>
    <w:rsid w:val="006C7EC3"/>
    <w:rsid w:val="006D0945"/>
    <w:rsid w:val="006D1016"/>
    <w:rsid w:val="006D11F5"/>
    <w:rsid w:val="006D14F0"/>
    <w:rsid w:val="006D1F18"/>
    <w:rsid w:val="006D2132"/>
    <w:rsid w:val="006D3935"/>
    <w:rsid w:val="006D3AE2"/>
    <w:rsid w:val="006D3F99"/>
    <w:rsid w:val="006D42CE"/>
    <w:rsid w:val="006D4AA0"/>
    <w:rsid w:val="006D4BFB"/>
    <w:rsid w:val="006D562F"/>
    <w:rsid w:val="006D5738"/>
    <w:rsid w:val="006D5D67"/>
    <w:rsid w:val="006D73F0"/>
    <w:rsid w:val="006D745E"/>
    <w:rsid w:val="006D77C9"/>
    <w:rsid w:val="006D7930"/>
    <w:rsid w:val="006E0001"/>
    <w:rsid w:val="006E0A1F"/>
    <w:rsid w:val="006E1562"/>
    <w:rsid w:val="006E17DD"/>
    <w:rsid w:val="006E224A"/>
    <w:rsid w:val="006E276C"/>
    <w:rsid w:val="006E2DC2"/>
    <w:rsid w:val="006E352F"/>
    <w:rsid w:val="006E365D"/>
    <w:rsid w:val="006E3735"/>
    <w:rsid w:val="006E388F"/>
    <w:rsid w:val="006E3CF1"/>
    <w:rsid w:val="006E438F"/>
    <w:rsid w:val="006E44B8"/>
    <w:rsid w:val="006E5354"/>
    <w:rsid w:val="006E53F2"/>
    <w:rsid w:val="006E5DEF"/>
    <w:rsid w:val="006E6613"/>
    <w:rsid w:val="006E6F01"/>
    <w:rsid w:val="006E79A3"/>
    <w:rsid w:val="006F01D9"/>
    <w:rsid w:val="006F0A39"/>
    <w:rsid w:val="006F125E"/>
    <w:rsid w:val="006F15DD"/>
    <w:rsid w:val="006F1D7B"/>
    <w:rsid w:val="006F1E05"/>
    <w:rsid w:val="006F35E0"/>
    <w:rsid w:val="006F3622"/>
    <w:rsid w:val="006F3CA5"/>
    <w:rsid w:val="006F3DA6"/>
    <w:rsid w:val="006F3FDB"/>
    <w:rsid w:val="006F4728"/>
    <w:rsid w:val="006F486A"/>
    <w:rsid w:val="006F522D"/>
    <w:rsid w:val="006F5C8A"/>
    <w:rsid w:val="006F5EB5"/>
    <w:rsid w:val="006F6296"/>
    <w:rsid w:val="006F65E2"/>
    <w:rsid w:val="006F6AE5"/>
    <w:rsid w:val="007003FE"/>
    <w:rsid w:val="00700B30"/>
    <w:rsid w:val="00700E73"/>
    <w:rsid w:val="00701BBA"/>
    <w:rsid w:val="00702FC1"/>
    <w:rsid w:val="00703A65"/>
    <w:rsid w:val="007043CB"/>
    <w:rsid w:val="00704846"/>
    <w:rsid w:val="00704CA5"/>
    <w:rsid w:val="00706046"/>
    <w:rsid w:val="00706A99"/>
    <w:rsid w:val="00707382"/>
    <w:rsid w:val="007073D0"/>
    <w:rsid w:val="0070789A"/>
    <w:rsid w:val="007078F7"/>
    <w:rsid w:val="0071174A"/>
    <w:rsid w:val="00711B30"/>
    <w:rsid w:val="00713527"/>
    <w:rsid w:val="0071433C"/>
    <w:rsid w:val="007145F1"/>
    <w:rsid w:val="00714D89"/>
    <w:rsid w:val="00714DE5"/>
    <w:rsid w:val="00714DE7"/>
    <w:rsid w:val="00714E0C"/>
    <w:rsid w:val="00715079"/>
    <w:rsid w:val="0071597A"/>
    <w:rsid w:val="00715DF4"/>
    <w:rsid w:val="00715E89"/>
    <w:rsid w:val="0071656B"/>
    <w:rsid w:val="00717A71"/>
    <w:rsid w:val="00717DB0"/>
    <w:rsid w:val="00721022"/>
    <w:rsid w:val="00721145"/>
    <w:rsid w:val="00721588"/>
    <w:rsid w:val="007219AE"/>
    <w:rsid w:val="007236FC"/>
    <w:rsid w:val="00723FD8"/>
    <w:rsid w:val="0072473A"/>
    <w:rsid w:val="0072489A"/>
    <w:rsid w:val="00725780"/>
    <w:rsid w:val="00725993"/>
    <w:rsid w:val="00725B41"/>
    <w:rsid w:val="00726700"/>
    <w:rsid w:val="007267DC"/>
    <w:rsid w:val="007276FC"/>
    <w:rsid w:val="0072782E"/>
    <w:rsid w:val="007278C6"/>
    <w:rsid w:val="007278E6"/>
    <w:rsid w:val="0073034B"/>
    <w:rsid w:val="007307B6"/>
    <w:rsid w:val="00730D96"/>
    <w:rsid w:val="00730FB3"/>
    <w:rsid w:val="00731137"/>
    <w:rsid w:val="00732393"/>
    <w:rsid w:val="0073285A"/>
    <w:rsid w:val="00732C51"/>
    <w:rsid w:val="00732DD1"/>
    <w:rsid w:val="00732DF5"/>
    <w:rsid w:val="007330F7"/>
    <w:rsid w:val="007337DB"/>
    <w:rsid w:val="00733895"/>
    <w:rsid w:val="00734064"/>
    <w:rsid w:val="00734764"/>
    <w:rsid w:val="00735214"/>
    <w:rsid w:val="007356B2"/>
    <w:rsid w:val="00736066"/>
    <w:rsid w:val="0073639F"/>
    <w:rsid w:val="007365DA"/>
    <w:rsid w:val="0073672E"/>
    <w:rsid w:val="0073683C"/>
    <w:rsid w:val="0073688F"/>
    <w:rsid w:val="00736E43"/>
    <w:rsid w:val="00737439"/>
    <w:rsid w:val="007374A2"/>
    <w:rsid w:val="00737737"/>
    <w:rsid w:val="00740291"/>
    <w:rsid w:val="007403D9"/>
    <w:rsid w:val="00740A66"/>
    <w:rsid w:val="00740F55"/>
    <w:rsid w:val="00741635"/>
    <w:rsid w:val="00741952"/>
    <w:rsid w:val="00741EC2"/>
    <w:rsid w:val="00741F1A"/>
    <w:rsid w:val="00742716"/>
    <w:rsid w:val="0074281E"/>
    <w:rsid w:val="00742D33"/>
    <w:rsid w:val="00742E1D"/>
    <w:rsid w:val="007432AA"/>
    <w:rsid w:val="00743674"/>
    <w:rsid w:val="0074389D"/>
    <w:rsid w:val="00744424"/>
    <w:rsid w:val="00746054"/>
    <w:rsid w:val="00747BF8"/>
    <w:rsid w:val="00747E06"/>
    <w:rsid w:val="00750BF5"/>
    <w:rsid w:val="0075133A"/>
    <w:rsid w:val="00751A16"/>
    <w:rsid w:val="00752533"/>
    <w:rsid w:val="007529F7"/>
    <w:rsid w:val="00752A59"/>
    <w:rsid w:val="00752D92"/>
    <w:rsid w:val="00752DB8"/>
    <w:rsid w:val="00752EA4"/>
    <w:rsid w:val="00753A20"/>
    <w:rsid w:val="007540A0"/>
    <w:rsid w:val="00754205"/>
    <w:rsid w:val="00754B29"/>
    <w:rsid w:val="00754C42"/>
    <w:rsid w:val="00755325"/>
    <w:rsid w:val="00755529"/>
    <w:rsid w:val="00755B9E"/>
    <w:rsid w:val="00755C2D"/>
    <w:rsid w:val="00755EE4"/>
    <w:rsid w:val="007563B9"/>
    <w:rsid w:val="0075673D"/>
    <w:rsid w:val="00756D15"/>
    <w:rsid w:val="007573F6"/>
    <w:rsid w:val="0075773D"/>
    <w:rsid w:val="00757C63"/>
    <w:rsid w:val="0076040F"/>
    <w:rsid w:val="0076075B"/>
    <w:rsid w:val="007608DE"/>
    <w:rsid w:val="00760A58"/>
    <w:rsid w:val="00761432"/>
    <w:rsid w:val="0076196A"/>
    <w:rsid w:val="00762DCD"/>
    <w:rsid w:val="0076335C"/>
    <w:rsid w:val="00763705"/>
    <w:rsid w:val="00763CDF"/>
    <w:rsid w:val="0076428E"/>
    <w:rsid w:val="007642E7"/>
    <w:rsid w:val="00764772"/>
    <w:rsid w:val="00764821"/>
    <w:rsid w:val="00764A30"/>
    <w:rsid w:val="00766EAC"/>
    <w:rsid w:val="00767466"/>
    <w:rsid w:val="007676FE"/>
    <w:rsid w:val="00767C2E"/>
    <w:rsid w:val="00767FEB"/>
    <w:rsid w:val="00770831"/>
    <w:rsid w:val="00770A2C"/>
    <w:rsid w:val="00770DF6"/>
    <w:rsid w:val="0077110B"/>
    <w:rsid w:val="007713FA"/>
    <w:rsid w:val="007714D2"/>
    <w:rsid w:val="00771530"/>
    <w:rsid w:val="00771817"/>
    <w:rsid w:val="007719F6"/>
    <w:rsid w:val="00771CC8"/>
    <w:rsid w:val="00771E10"/>
    <w:rsid w:val="0077229D"/>
    <w:rsid w:val="00772577"/>
    <w:rsid w:val="00772BF6"/>
    <w:rsid w:val="00772C0C"/>
    <w:rsid w:val="007738BC"/>
    <w:rsid w:val="00773A33"/>
    <w:rsid w:val="00774159"/>
    <w:rsid w:val="00774875"/>
    <w:rsid w:val="007748D3"/>
    <w:rsid w:val="0077531F"/>
    <w:rsid w:val="00775835"/>
    <w:rsid w:val="00775F48"/>
    <w:rsid w:val="0077692A"/>
    <w:rsid w:val="00776E59"/>
    <w:rsid w:val="00777173"/>
    <w:rsid w:val="00777DD0"/>
    <w:rsid w:val="00780E69"/>
    <w:rsid w:val="00780FCC"/>
    <w:rsid w:val="007811DB"/>
    <w:rsid w:val="00781D19"/>
    <w:rsid w:val="007820C4"/>
    <w:rsid w:val="00782176"/>
    <w:rsid w:val="00782D83"/>
    <w:rsid w:val="007837F6"/>
    <w:rsid w:val="00785CB5"/>
    <w:rsid w:val="00785E2A"/>
    <w:rsid w:val="0078732E"/>
    <w:rsid w:val="00787F4F"/>
    <w:rsid w:val="00787FE5"/>
    <w:rsid w:val="0079012E"/>
    <w:rsid w:val="007913B6"/>
    <w:rsid w:val="00791AF1"/>
    <w:rsid w:val="00791FE7"/>
    <w:rsid w:val="00793549"/>
    <w:rsid w:val="00793D6B"/>
    <w:rsid w:val="007941C8"/>
    <w:rsid w:val="0079427E"/>
    <w:rsid w:val="00794397"/>
    <w:rsid w:val="0079446E"/>
    <w:rsid w:val="00794B30"/>
    <w:rsid w:val="00794C10"/>
    <w:rsid w:val="00794C4F"/>
    <w:rsid w:val="00794E98"/>
    <w:rsid w:val="007956BE"/>
    <w:rsid w:val="0079590E"/>
    <w:rsid w:val="00795C18"/>
    <w:rsid w:val="00795D6D"/>
    <w:rsid w:val="00795D87"/>
    <w:rsid w:val="00795EEE"/>
    <w:rsid w:val="007964B9"/>
    <w:rsid w:val="00796A95"/>
    <w:rsid w:val="00796C49"/>
    <w:rsid w:val="00796C70"/>
    <w:rsid w:val="00796E4F"/>
    <w:rsid w:val="00796ED9"/>
    <w:rsid w:val="00796EFA"/>
    <w:rsid w:val="0079717F"/>
    <w:rsid w:val="00797F7D"/>
    <w:rsid w:val="007A019B"/>
    <w:rsid w:val="007A07D4"/>
    <w:rsid w:val="007A0D61"/>
    <w:rsid w:val="007A133E"/>
    <w:rsid w:val="007A16F7"/>
    <w:rsid w:val="007A1F33"/>
    <w:rsid w:val="007A273F"/>
    <w:rsid w:val="007A2DF4"/>
    <w:rsid w:val="007A2F99"/>
    <w:rsid w:val="007A5028"/>
    <w:rsid w:val="007A5E9B"/>
    <w:rsid w:val="007A60DF"/>
    <w:rsid w:val="007A68D4"/>
    <w:rsid w:val="007A7033"/>
    <w:rsid w:val="007A71C9"/>
    <w:rsid w:val="007A7550"/>
    <w:rsid w:val="007A7B9F"/>
    <w:rsid w:val="007B001E"/>
    <w:rsid w:val="007B005F"/>
    <w:rsid w:val="007B0523"/>
    <w:rsid w:val="007B0837"/>
    <w:rsid w:val="007B1558"/>
    <w:rsid w:val="007B15AA"/>
    <w:rsid w:val="007B1641"/>
    <w:rsid w:val="007B169B"/>
    <w:rsid w:val="007B1E56"/>
    <w:rsid w:val="007B29EF"/>
    <w:rsid w:val="007B2DB0"/>
    <w:rsid w:val="007B3022"/>
    <w:rsid w:val="007B3833"/>
    <w:rsid w:val="007B3A70"/>
    <w:rsid w:val="007B3B3C"/>
    <w:rsid w:val="007B3DFD"/>
    <w:rsid w:val="007B4148"/>
    <w:rsid w:val="007B446B"/>
    <w:rsid w:val="007B541D"/>
    <w:rsid w:val="007B55E5"/>
    <w:rsid w:val="007B69BD"/>
    <w:rsid w:val="007B7056"/>
    <w:rsid w:val="007B70A2"/>
    <w:rsid w:val="007B7106"/>
    <w:rsid w:val="007B731C"/>
    <w:rsid w:val="007B73AB"/>
    <w:rsid w:val="007C0113"/>
    <w:rsid w:val="007C0209"/>
    <w:rsid w:val="007C0257"/>
    <w:rsid w:val="007C028B"/>
    <w:rsid w:val="007C0655"/>
    <w:rsid w:val="007C08F3"/>
    <w:rsid w:val="007C0C94"/>
    <w:rsid w:val="007C0D4F"/>
    <w:rsid w:val="007C1AAC"/>
    <w:rsid w:val="007C251E"/>
    <w:rsid w:val="007C2757"/>
    <w:rsid w:val="007C2810"/>
    <w:rsid w:val="007C2A3E"/>
    <w:rsid w:val="007C3998"/>
    <w:rsid w:val="007C419C"/>
    <w:rsid w:val="007C4321"/>
    <w:rsid w:val="007C47EF"/>
    <w:rsid w:val="007C51BC"/>
    <w:rsid w:val="007C5247"/>
    <w:rsid w:val="007C6504"/>
    <w:rsid w:val="007C6C98"/>
    <w:rsid w:val="007C6CE4"/>
    <w:rsid w:val="007D0974"/>
    <w:rsid w:val="007D0E01"/>
    <w:rsid w:val="007D174C"/>
    <w:rsid w:val="007D17CB"/>
    <w:rsid w:val="007D1A14"/>
    <w:rsid w:val="007D1AA4"/>
    <w:rsid w:val="007D1B3A"/>
    <w:rsid w:val="007D2017"/>
    <w:rsid w:val="007D2468"/>
    <w:rsid w:val="007D262C"/>
    <w:rsid w:val="007D2B8E"/>
    <w:rsid w:val="007D2F1C"/>
    <w:rsid w:val="007D38D9"/>
    <w:rsid w:val="007D3DCC"/>
    <w:rsid w:val="007D44BE"/>
    <w:rsid w:val="007D4873"/>
    <w:rsid w:val="007D4B3A"/>
    <w:rsid w:val="007D4E66"/>
    <w:rsid w:val="007D51F3"/>
    <w:rsid w:val="007D5BF5"/>
    <w:rsid w:val="007D5C56"/>
    <w:rsid w:val="007D6294"/>
    <w:rsid w:val="007D6380"/>
    <w:rsid w:val="007D671B"/>
    <w:rsid w:val="007D7700"/>
    <w:rsid w:val="007D77BA"/>
    <w:rsid w:val="007D789E"/>
    <w:rsid w:val="007E02B9"/>
    <w:rsid w:val="007E0ADA"/>
    <w:rsid w:val="007E0B95"/>
    <w:rsid w:val="007E0DED"/>
    <w:rsid w:val="007E0EA6"/>
    <w:rsid w:val="007E170D"/>
    <w:rsid w:val="007E3236"/>
    <w:rsid w:val="007E3277"/>
    <w:rsid w:val="007E3D97"/>
    <w:rsid w:val="007E3F54"/>
    <w:rsid w:val="007E4A34"/>
    <w:rsid w:val="007E51DA"/>
    <w:rsid w:val="007E5555"/>
    <w:rsid w:val="007E55E9"/>
    <w:rsid w:val="007E5839"/>
    <w:rsid w:val="007E5977"/>
    <w:rsid w:val="007E622E"/>
    <w:rsid w:val="007E7636"/>
    <w:rsid w:val="007F0266"/>
    <w:rsid w:val="007F04B7"/>
    <w:rsid w:val="007F0DA9"/>
    <w:rsid w:val="007F0F15"/>
    <w:rsid w:val="007F1186"/>
    <w:rsid w:val="007F1B01"/>
    <w:rsid w:val="007F2090"/>
    <w:rsid w:val="007F25E4"/>
    <w:rsid w:val="007F3008"/>
    <w:rsid w:val="007F4546"/>
    <w:rsid w:val="007F46B7"/>
    <w:rsid w:val="007F4C99"/>
    <w:rsid w:val="007F4DAC"/>
    <w:rsid w:val="007F51A5"/>
    <w:rsid w:val="007F55AE"/>
    <w:rsid w:val="007F584C"/>
    <w:rsid w:val="007F5A53"/>
    <w:rsid w:val="007F5A84"/>
    <w:rsid w:val="007F5DBF"/>
    <w:rsid w:val="007F65B8"/>
    <w:rsid w:val="007F6B6C"/>
    <w:rsid w:val="007F7569"/>
    <w:rsid w:val="007F76E3"/>
    <w:rsid w:val="007F7799"/>
    <w:rsid w:val="007F7886"/>
    <w:rsid w:val="00800023"/>
    <w:rsid w:val="0080090E"/>
    <w:rsid w:val="00800AC3"/>
    <w:rsid w:val="00800CC3"/>
    <w:rsid w:val="008014BE"/>
    <w:rsid w:val="00803F8C"/>
    <w:rsid w:val="00804354"/>
    <w:rsid w:val="00804D35"/>
    <w:rsid w:val="00804F83"/>
    <w:rsid w:val="0080516F"/>
    <w:rsid w:val="008055E0"/>
    <w:rsid w:val="00805B36"/>
    <w:rsid w:val="00806F35"/>
    <w:rsid w:val="00807901"/>
    <w:rsid w:val="008079C0"/>
    <w:rsid w:val="00807DD3"/>
    <w:rsid w:val="0081095A"/>
    <w:rsid w:val="00811728"/>
    <w:rsid w:val="00811ECC"/>
    <w:rsid w:val="0081233D"/>
    <w:rsid w:val="00812B23"/>
    <w:rsid w:val="00813095"/>
    <w:rsid w:val="008131B6"/>
    <w:rsid w:val="00813259"/>
    <w:rsid w:val="008132EE"/>
    <w:rsid w:val="008135BE"/>
    <w:rsid w:val="0081470D"/>
    <w:rsid w:val="00814757"/>
    <w:rsid w:val="008148D9"/>
    <w:rsid w:val="00816470"/>
    <w:rsid w:val="008167A2"/>
    <w:rsid w:val="00817A0A"/>
    <w:rsid w:val="00820346"/>
    <w:rsid w:val="00820B26"/>
    <w:rsid w:val="00820B56"/>
    <w:rsid w:val="00820D1E"/>
    <w:rsid w:val="008217E6"/>
    <w:rsid w:val="00822442"/>
    <w:rsid w:val="00822615"/>
    <w:rsid w:val="00823045"/>
    <w:rsid w:val="00824632"/>
    <w:rsid w:val="00824991"/>
    <w:rsid w:val="00825043"/>
    <w:rsid w:val="0082538E"/>
    <w:rsid w:val="00825678"/>
    <w:rsid w:val="00826789"/>
    <w:rsid w:val="00826DC9"/>
    <w:rsid w:val="00827988"/>
    <w:rsid w:val="00827BC8"/>
    <w:rsid w:val="00830509"/>
    <w:rsid w:val="008306D9"/>
    <w:rsid w:val="0083081C"/>
    <w:rsid w:val="00830BFD"/>
    <w:rsid w:val="00831104"/>
    <w:rsid w:val="0083119A"/>
    <w:rsid w:val="008311EE"/>
    <w:rsid w:val="0083162A"/>
    <w:rsid w:val="00831A83"/>
    <w:rsid w:val="00831B1E"/>
    <w:rsid w:val="00831C39"/>
    <w:rsid w:val="00831D68"/>
    <w:rsid w:val="008323BD"/>
    <w:rsid w:val="008327CD"/>
    <w:rsid w:val="00832D5D"/>
    <w:rsid w:val="00832ED5"/>
    <w:rsid w:val="00832FDE"/>
    <w:rsid w:val="008361C5"/>
    <w:rsid w:val="00836AF6"/>
    <w:rsid w:val="008372F2"/>
    <w:rsid w:val="00840058"/>
    <w:rsid w:val="00840081"/>
    <w:rsid w:val="00840503"/>
    <w:rsid w:val="00840F4F"/>
    <w:rsid w:val="0084152F"/>
    <w:rsid w:val="0084236E"/>
    <w:rsid w:val="00843022"/>
    <w:rsid w:val="008431BF"/>
    <w:rsid w:val="00843383"/>
    <w:rsid w:val="00843D97"/>
    <w:rsid w:val="00843E0D"/>
    <w:rsid w:val="00843EDA"/>
    <w:rsid w:val="0084428D"/>
    <w:rsid w:val="00844888"/>
    <w:rsid w:val="00844C6A"/>
    <w:rsid w:val="00845ABD"/>
    <w:rsid w:val="0084605F"/>
    <w:rsid w:val="00846857"/>
    <w:rsid w:val="00846C45"/>
    <w:rsid w:val="0084724E"/>
    <w:rsid w:val="00847D5C"/>
    <w:rsid w:val="00847DF1"/>
    <w:rsid w:val="00847FF2"/>
    <w:rsid w:val="0085049E"/>
    <w:rsid w:val="00850E8A"/>
    <w:rsid w:val="00850FD0"/>
    <w:rsid w:val="00851256"/>
    <w:rsid w:val="0085146E"/>
    <w:rsid w:val="008515FC"/>
    <w:rsid w:val="00851BB9"/>
    <w:rsid w:val="00852BE9"/>
    <w:rsid w:val="00852C7E"/>
    <w:rsid w:val="0085305C"/>
    <w:rsid w:val="00853167"/>
    <w:rsid w:val="008533FF"/>
    <w:rsid w:val="00853400"/>
    <w:rsid w:val="00853D8E"/>
    <w:rsid w:val="0085446C"/>
    <w:rsid w:val="008545B9"/>
    <w:rsid w:val="00855DB1"/>
    <w:rsid w:val="00856651"/>
    <w:rsid w:val="00856666"/>
    <w:rsid w:val="00856BC9"/>
    <w:rsid w:val="0085705B"/>
    <w:rsid w:val="0085712A"/>
    <w:rsid w:val="008575EE"/>
    <w:rsid w:val="00857C5A"/>
    <w:rsid w:val="00860854"/>
    <w:rsid w:val="00861EC4"/>
    <w:rsid w:val="00861F47"/>
    <w:rsid w:val="008620CA"/>
    <w:rsid w:val="00862696"/>
    <w:rsid w:val="00862CB0"/>
    <w:rsid w:val="008633CB"/>
    <w:rsid w:val="008635C2"/>
    <w:rsid w:val="00863771"/>
    <w:rsid w:val="00863CA4"/>
    <w:rsid w:val="00863CBA"/>
    <w:rsid w:val="00863D6F"/>
    <w:rsid w:val="00864192"/>
    <w:rsid w:val="008644EF"/>
    <w:rsid w:val="00864526"/>
    <w:rsid w:val="00864FC8"/>
    <w:rsid w:val="00865087"/>
    <w:rsid w:val="00865344"/>
    <w:rsid w:val="0086582B"/>
    <w:rsid w:val="00865A5F"/>
    <w:rsid w:val="00865B68"/>
    <w:rsid w:val="00866CC3"/>
    <w:rsid w:val="008671A3"/>
    <w:rsid w:val="00867F73"/>
    <w:rsid w:val="00870694"/>
    <w:rsid w:val="008709B3"/>
    <w:rsid w:val="00870DC0"/>
    <w:rsid w:val="00871A59"/>
    <w:rsid w:val="00871B34"/>
    <w:rsid w:val="00871C5E"/>
    <w:rsid w:val="008729CC"/>
    <w:rsid w:val="00872B84"/>
    <w:rsid w:val="00872DF1"/>
    <w:rsid w:val="00872E5E"/>
    <w:rsid w:val="0087314A"/>
    <w:rsid w:val="0087350C"/>
    <w:rsid w:val="0087430B"/>
    <w:rsid w:val="0087479D"/>
    <w:rsid w:val="00874AC3"/>
    <w:rsid w:val="00874B8B"/>
    <w:rsid w:val="00874FBB"/>
    <w:rsid w:val="00875075"/>
    <w:rsid w:val="008754D5"/>
    <w:rsid w:val="0087599E"/>
    <w:rsid w:val="008763F9"/>
    <w:rsid w:val="00876683"/>
    <w:rsid w:val="008771F6"/>
    <w:rsid w:val="00877964"/>
    <w:rsid w:val="00877B20"/>
    <w:rsid w:val="008801E3"/>
    <w:rsid w:val="0088048A"/>
    <w:rsid w:val="008804E7"/>
    <w:rsid w:val="00880573"/>
    <w:rsid w:val="008808BA"/>
    <w:rsid w:val="00880FA7"/>
    <w:rsid w:val="00881D96"/>
    <w:rsid w:val="0088284A"/>
    <w:rsid w:val="00882DC7"/>
    <w:rsid w:val="0088338B"/>
    <w:rsid w:val="008833B1"/>
    <w:rsid w:val="008839AF"/>
    <w:rsid w:val="00884543"/>
    <w:rsid w:val="008845B8"/>
    <w:rsid w:val="008849FC"/>
    <w:rsid w:val="00884D4D"/>
    <w:rsid w:val="00884FA0"/>
    <w:rsid w:val="0088626F"/>
    <w:rsid w:val="00886842"/>
    <w:rsid w:val="008868CE"/>
    <w:rsid w:val="00886C06"/>
    <w:rsid w:val="00886E9B"/>
    <w:rsid w:val="00890322"/>
    <w:rsid w:val="00890AAB"/>
    <w:rsid w:val="00891756"/>
    <w:rsid w:val="0089187B"/>
    <w:rsid w:val="00891E3D"/>
    <w:rsid w:val="00893683"/>
    <w:rsid w:val="00893C98"/>
    <w:rsid w:val="00893E3B"/>
    <w:rsid w:val="0089428E"/>
    <w:rsid w:val="00894C9F"/>
    <w:rsid w:val="008950CB"/>
    <w:rsid w:val="008958A6"/>
    <w:rsid w:val="008961C1"/>
    <w:rsid w:val="008973B5"/>
    <w:rsid w:val="00897577"/>
    <w:rsid w:val="0089788A"/>
    <w:rsid w:val="008A01B3"/>
    <w:rsid w:val="008A02A0"/>
    <w:rsid w:val="008A0304"/>
    <w:rsid w:val="008A1475"/>
    <w:rsid w:val="008A1B36"/>
    <w:rsid w:val="008A2522"/>
    <w:rsid w:val="008A3B9B"/>
    <w:rsid w:val="008A3EC9"/>
    <w:rsid w:val="008A4436"/>
    <w:rsid w:val="008A4DE3"/>
    <w:rsid w:val="008A4DFA"/>
    <w:rsid w:val="008A4EE0"/>
    <w:rsid w:val="008A5A81"/>
    <w:rsid w:val="008A63B9"/>
    <w:rsid w:val="008A7754"/>
    <w:rsid w:val="008A7BE8"/>
    <w:rsid w:val="008A7D1D"/>
    <w:rsid w:val="008A7DA5"/>
    <w:rsid w:val="008B05D5"/>
    <w:rsid w:val="008B062A"/>
    <w:rsid w:val="008B09A9"/>
    <w:rsid w:val="008B0A7D"/>
    <w:rsid w:val="008B0F80"/>
    <w:rsid w:val="008B0F98"/>
    <w:rsid w:val="008B1747"/>
    <w:rsid w:val="008B1E94"/>
    <w:rsid w:val="008B24A6"/>
    <w:rsid w:val="008B2652"/>
    <w:rsid w:val="008B3612"/>
    <w:rsid w:val="008B4CA2"/>
    <w:rsid w:val="008B5327"/>
    <w:rsid w:val="008B7B79"/>
    <w:rsid w:val="008B7C9B"/>
    <w:rsid w:val="008B7F5B"/>
    <w:rsid w:val="008C00CE"/>
    <w:rsid w:val="008C0717"/>
    <w:rsid w:val="008C0ED7"/>
    <w:rsid w:val="008C1818"/>
    <w:rsid w:val="008C32A2"/>
    <w:rsid w:val="008C3AD1"/>
    <w:rsid w:val="008C446F"/>
    <w:rsid w:val="008C484A"/>
    <w:rsid w:val="008C4C5A"/>
    <w:rsid w:val="008C5360"/>
    <w:rsid w:val="008C58B0"/>
    <w:rsid w:val="008C5DDB"/>
    <w:rsid w:val="008C5E90"/>
    <w:rsid w:val="008C6704"/>
    <w:rsid w:val="008C71AD"/>
    <w:rsid w:val="008C7229"/>
    <w:rsid w:val="008C79EB"/>
    <w:rsid w:val="008D0014"/>
    <w:rsid w:val="008D0344"/>
    <w:rsid w:val="008D0401"/>
    <w:rsid w:val="008D06C4"/>
    <w:rsid w:val="008D06E8"/>
    <w:rsid w:val="008D0900"/>
    <w:rsid w:val="008D0CC3"/>
    <w:rsid w:val="008D1620"/>
    <w:rsid w:val="008D1962"/>
    <w:rsid w:val="008D1A3B"/>
    <w:rsid w:val="008D26AE"/>
    <w:rsid w:val="008D2B25"/>
    <w:rsid w:val="008D2D49"/>
    <w:rsid w:val="008D379E"/>
    <w:rsid w:val="008D3837"/>
    <w:rsid w:val="008D3979"/>
    <w:rsid w:val="008D4499"/>
    <w:rsid w:val="008D44B2"/>
    <w:rsid w:val="008D45FA"/>
    <w:rsid w:val="008D4C14"/>
    <w:rsid w:val="008D4EFD"/>
    <w:rsid w:val="008D51AA"/>
    <w:rsid w:val="008D5318"/>
    <w:rsid w:val="008D5ECA"/>
    <w:rsid w:val="008D68DF"/>
    <w:rsid w:val="008D68E6"/>
    <w:rsid w:val="008D6CE2"/>
    <w:rsid w:val="008D7888"/>
    <w:rsid w:val="008D7D9F"/>
    <w:rsid w:val="008E09D0"/>
    <w:rsid w:val="008E0A0A"/>
    <w:rsid w:val="008E1580"/>
    <w:rsid w:val="008E19AD"/>
    <w:rsid w:val="008E1C44"/>
    <w:rsid w:val="008E1E7C"/>
    <w:rsid w:val="008E2458"/>
    <w:rsid w:val="008E2687"/>
    <w:rsid w:val="008E2DD6"/>
    <w:rsid w:val="008E33A9"/>
    <w:rsid w:val="008E3595"/>
    <w:rsid w:val="008E39A7"/>
    <w:rsid w:val="008E39B8"/>
    <w:rsid w:val="008E479B"/>
    <w:rsid w:val="008E48F9"/>
    <w:rsid w:val="008E56D4"/>
    <w:rsid w:val="008E69A8"/>
    <w:rsid w:val="008E7166"/>
    <w:rsid w:val="008E7582"/>
    <w:rsid w:val="008E75AB"/>
    <w:rsid w:val="008E798A"/>
    <w:rsid w:val="008E7BFC"/>
    <w:rsid w:val="008E7EA1"/>
    <w:rsid w:val="008E7F0D"/>
    <w:rsid w:val="008F00C5"/>
    <w:rsid w:val="008F1136"/>
    <w:rsid w:val="008F1A28"/>
    <w:rsid w:val="008F28BA"/>
    <w:rsid w:val="008F312A"/>
    <w:rsid w:val="008F345B"/>
    <w:rsid w:val="008F46C0"/>
    <w:rsid w:val="008F4729"/>
    <w:rsid w:val="008F4969"/>
    <w:rsid w:val="008F50FE"/>
    <w:rsid w:val="008F5529"/>
    <w:rsid w:val="008F5A07"/>
    <w:rsid w:val="008F63BE"/>
    <w:rsid w:val="008F67AD"/>
    <w:rsid w:val="008F6954"/>
    <w:rsid w:val="008F6A93"/>
    <w:rsid w:val="008F7473"/>
    <w:rsid w:val="008F78DC"/>
    <w:rsid w:val="008F78F8"/>
    <w:rsid w:val="008F7AA5"/>
    <w:rsid w:val="008F7EE5"/>
    <w:rsid w:val="008F7F47"/>
    <w:rsid w:val="009000BE"/>
    <w:rsid w:val="009000E6"/>
    <w:rsid w:val="009004E7"/>
    <w:rsid w:val="00900F0B"/>
    <w:rsid w:val="00901478"/>
    <w:rsid w:val="0090162C"/>
    <w:rsid w:val="00901850"/>
    <w:rsid w:val="009018F1"/>
    <w:rsid w:val="009019DC"/>
    <w:rsid w:val="00902064"/>
    <w:rsid w:val="00902143"/>
    <w:rsid w:val="00902666"/>
    <w:rsid w:val="00902A8E"/>
    <w:rsid w:val="009038B6"/>
    <w:rsid w:val="00903F40"/>
    <w:rsid w:val="009048CC"/>
    <w:rsid w:val="009049A6"/>
    <w:rsid w:val="00904B57"/>
    <w:rsid w:val="00904CFC"/>
    <w:rsid w:val="00904D79"/>
    <w:rsid w:val="00905B55"/>
    <w:rsid w:val="009060FB"/>
    <w:rsid w:val="009107EF"/>
    <w:rsid w:val="00910B44"/>
    <w:rsid w:val="00911538"/>
    <w:rsid w:val="00911545"/>
    <w:rsid w:val="00911B95"/>
    <w:rsid w:val="00911FD2"/>
    <w:rsid w:val="0091224D"/>
    <w:rsid w:val="00912FC9"/>
    <w:rsid w:val="009131CD"/>
    <w:rsid w:val="00913474"/>
    <w:rsid w:val="00913502"/>
    <w:rsid w:val="00913A89"/>
    <w:rsid w:val="00914B5F"/>
    <w:rsid w:val="00914E18"/>
    <w:rsid w:val="00915020"/>
    <w:rsid w:val="00915070"/>
    <w:rsid w:val="00915601"/>
    <w:rsid w:val="00915773"/>
    <w:rsid w:val="00915843"/>
    <w:rsid w:val="009159E3"/>
    <w:rsid w:val="00915F63"/>
    <w:rsid w:val="00916698"/>
    <w:rsid w:val="009177EA"/>
    <w:rsid w:val="00917939"/>
    <w:rsid w:val="00917A06"/>
    <w:rsid w:val="00917D90"/>
    <w:rsid w:val="00917EC4"/>
    <w:rsid w:val="00921221"/>
    <w:rsid w:val="0092130E"/>
    <w:rsid w:val="0092146C"/>
    <w:rsid w:val="009216FC"/>
    <w:rsid w:val="00921A90"/>
    <w:rsid w:val="00922052"/>
    <w:rsid w:val="00922999"/>
    <w:rsid w:val="00922E88"/>
    <w:rsid w:val="00923523"/>
    <w:rsid w:val="00923D1C"/>
    <w:rsid w:val="00923F51"/>
    <w:rsid w:val="00924200"/>
    <w:rsid w:val="00924873"/>
    <w:rsid w:val="00924A94"/>
    <w:rsid w:val="00924BD1"/>
    <w:rsid w:val="00924FA6"/>
    <w:rsid w:val="0092539B"/>
    <w:rsid w:val="00925449"/>
    <w:rsid w:val="0092551B"/>
    <w:rsid w:val="009255C7"/>
    <w:rsid w:val="00925CFF"/>
    <w:rsid w:val="00925F22"/>
    <w:rsid w:val="00925F30"/>
    <w:rsid w:val="0092653E"/>
    <w:rsid w:val="009267FD"/>
    <w:rsid w:val="00926E49"/>
    <w:rsid w:val="009271A4"/>
    <w:rsid w:val="0092750A"/>
    <w:rsid w:val="009276D4"/>
    <w:rsid w:val="009276FC"/>
    <w:rsid w:val="00927EE5"/>
    <w:rsid w:val="00930153"/>
    <w:rsid w:val="0093027D"/>
    <w:rsid w:val="00930290"/>
    <w:rsid w:val="0093085C"/>
    <w:rsid w:val="0093090E"/>
    <w:rsid w:val="00930B2F"/>
    <w:rsid w:val="009311E2"/>
    <w:rsid w:val="00931482"/>
    <w:rsid w:val="00931550"/>
    <w:rsid w:val="00931DDE"/>
    <w:rsid w:val="009321DC"/>
    <w:rsid w:val="009322C6"/>
    <w:rsid w:val="00932C49"/>
    <w:rsid w:val="0093340B"/>
    <w:rsid w:val="0093378B"/>
    <w:rsid w:val="00933E15"/>
    <w:rsid w:val="00933E48"/>
    <w:rsid w:val="009345B7"/>
    <w:rsid w:val="00934E0C"/>
    <w:rsid w:val="00934FA8"/>
    <w:rsid w:val="00935190"/>
    <w:rsid w:val="00935C37"/>
    <w:rsid w:val="00935D01"/>
    <w:rsid w:val="00935FD4"/>
    <w:rsid w:val="00936426"/>
    <w:rsid w:val="009365AC"/>
    <w:rsid w:val="00936E50"/>
    <w:rsid w:val="00936FB6"/>
    <w:rsid w:val="00937627"/>
    <w:rsid w:val="00937908"/>
    <w:rsid w:val="00937A38"/>
    <w:rsid w:val="00937A45"/>
    <w:rsid w:val="00937F07"/>
    <w:rsid w:val="00942AF4"/>
    <w:rsid w:val="00942C14"/>
    <w:rsid w:val="00942DEF"/>
    <w:rsid w:val="0094300A"/>
    <w:rsid w:val="00943042"/>
    <w:rsid w:val="00943535"/>
    <w:rsid w:val="00943AB6"/>
    <w:rsid w:val="00943DCB"/>
    <w:rsid w:val="00944D73"/>
    <w:rsid w:val="00945360"/>
    <w:rsid w:val="00945C98"/>
    <w:rsid w:val="009462E7"/>
    <w:rsid w:val="009474EF"/>
    <w:rsid w:val="00947C03"/>
    <w:rsid w:val="00947F01"/>
    <w:rsid w:val="0095013F"/>
    <w:rsid w:val="0095022C"/>
    <w:rsid w:val="00950492"/>
    <w:rsid w:val="00950A71"/>
    <w:rsid w:val="00950D82"/>
    <w:rsid w:val="009513C3"/>
    <w:rsid w:val="0095150F"/>
    <w:rsid w:val="00951B1A"/>
    <w:rsid w:val="0095227F"/>
    <w:rsid w:val="00952A51"/>
    <w:rsid w:val="00952DA0"/>
    <w:rsid w:val="00953721"/>
    <w:rsid w:val="00953971"/>
    <w:rsid w:val="00953F50"/>
    <w:rsid w:val="00954144"/>
    <w:rsid w:val="00954340"/>
    <w:rsid w:val="00954564"/>
    <w:rsid w:val="00954571"/>
    <w:rsid w:val="00954D64"/>
    <w:rsid w:val="00955412"/>
    <w:rsid w:val="009558DC"/>
    <w:rsid w:val="00956132"/>
    <w:rsid w:val="0095688B"/>
    <w:rsid w:val="00956C42"/>
    <w:rsid w:val="00956F51"/>
    <w:rsid w:val="009572BD"/>
    <w:rsid w:val="00957729"/>
    <w:rsid w:val="00957D7C"/>
    <w:rsid w:val="00957F58"/>
    <w:rsid w:val="00960717"/>
    <w:rsid w:val="00961E41"/>
    <w:rsid w:val="00962663"/>
    <w:rsid w:val="009627D6"/>
    <w:rsid w:val="00962E36"/>
    <w:rsid w:val="00963A98"/>
    <w:rsid w:val="0096423B"/>
    <w:rsid w:val="009645DE"/>
    <w:rsid w:val="0096558A"/>
    <w:rsid w:val="0097061B"/>
    <w:rsid w:val="00970E81"/>
    <w:rsid w:val="00971D82"/>
    <w:rsid w:val="00971F34"/>
    <w:rsid w:val="009725F7"/>
    <w:rsid w:val="0097280E"/>
    <w:rsid w:val="00972C7D"/>
    <w:rsid w:val="00972D67"/>
    <w:rsid w:val="00972E22"/>
    <w:rsid w:val="00972E5A"/>
    <w:rsid w:val="009731C5"/>
    <w:rsid w:val="00973996"/>
    <w:rsid w:val="009739F0"/>
    <w:rsid w:val="00974F38"/>
    <w:rsid w:val="00975032"/>
    <w:rsid w:val="009755EB"/>
    <w:rsid w:val="00975DDF"/>
    <w:rsid w:val="00976132"/>
    <w:rsid w:val="009765A6"/>
    <w:rsid w:val="009773AB"/>
    <w:rsid w:val="0097767A"/>
    <w:rsid w:val="009776CC"/>
    <w:rsid w:val="009804BF"/>
    <w:rsid w:val="009811A1"/>
    <w:rsid w:val="009811EF"/>
    <w:rsid w:val="009827DB"/>
    <w:rsid w:val="00982AF6"/>
    <w:rsid w:val="00983A7C"/>
    <w:rsid w:val="00983BA5"/>
    <w:rsid w:val="00984021"/>
    <w:rsid w:val="00985665"/>
    <w:rsid w:val="00985A26"/>
    <w:rsid w:val="00985EAD"/>
    <w:rsid w:val="009863CD"/>
    <w:rsid w:val="00986A96"/>
    <w:rsid w:val="00987352"/>
    <w:rsid w:val="00987458"/>
    <w:rsid w:val="009875C1"/>
    <w:rsid w:val="00987BB7"/>
    <w:rsid w:val="00990754"/>
    <w:rsid w:val="00990EAF"/>
    <w:rsid w:val="009910A8"/>
    <w:rsid w:val="009912D2"/>
    <w:rsid w:val="00991942"/>
    <w:rsid w:val="00991E78"/>
    <w:rsid w:val="00992785"/>
    <w:rsid w:val="00992821"/>
    <w:rsid w:val="0099282F"/>
    <w:rsid w:val="0099285E"/>
    <w:rsid w:val="0099372B"/>
    <w:rsid w:val="00993B36"/>
    <w:rsid w:val="009940BE"/>
    <w:rsid w:val="00994208"/>
    <w:rsid w:val="00994584"/>
    <w:rsid w:val="009947E1"/>
    <w:rsid w:val="00994878"/>
    <w:rsid w:val="00994EF6"/>
    <w:rsid w:val="00994FA2"/>
    <w:rsid w:val="00995623"/>
    <w:rsid w:val="00995C6C"/>
    <w:rsid w:val="00995D76"/>
    <w:rsid w:val="00995DA6"/>
    <w:rsid w:val="00995F0D"/>
    <w:rsid w:val="00996359"/>
    <w:rsid w:val="00996481"/>
    <w:rsid w:val="00996937"/>
    <w:rsid w:val="0099711B"/>
    <w:rsid w:val="009975A5"/>
    <w:rsid w:val="00997D72"/>
    <w:rsid w:val="009A0745"/>
    <w:rsid w:val="009A07E6"/>
    <w:rsid w:val="009A0BF8"/>
    <w:rsid w:val="009A0E25"/>
    <w:rsid w:val="009A1B2B"/>
    <w:rsid w:val="009A2701"/>
    <w:rsid w:val="009A2CD2"/>
    <w:rsid w:val="009A2D5A"/>
    <w:rsid w:val="009A3014"/>
    <w:rsid w:val="009A31B0"/>
    <w:rsid w:val="009A324A"/>
    <w:rsid w:val="009A351D"/>
    <w:rsid w:val="009A3650"/>
    <w:rsid w:val="009A396A"/>
    <w:rsid w:val="009A4353"/>
    <w:rsid w:val="009A48CC"/>
    <w:rsid w:val="009A49D8"/>
    <w:rsid w:val="009A4FF2"/>
    <w:rsid w:val="009A5140"/>
    <w:rsid w:val="009A526D"/>
    <w:rsid w:val="009A529D"/>
    <w:rsid w:val="009A5697"/>
    <w:rsid w:val="009A63EB"/>
    <w:rsid w:val="009A6423"/>
    <w:rsid w:val="009A6480"/>
    <w:rsid w:val="009A68BE"/>
    <w:rsid w:val="009A6C5A"/>
    <w:rsid w:val="009A70BB"/>
    <w:rsid w:val="009A7E0F"/>
    <w:rsid w:val="009B0B0D"/>
    <w:rsid w:val="009B1B43"/>
    <w:rsid w:val="009B1E13"/>
    <w:rsid w:val="009B23F7"/>
    <w:rsid w:val="009B2812"/>
    <w:rsid w:val="009B3BFE"/>
    <w:rsid w:val="009B4140"/>
    <w:rsid w:val="009B4684"/>
    <w:rsid w:val="009B47C7"/>
    <w:rsid w:val="009B47CF"/>
    <w:rsid w:val="009B484A"/>
    <w:rsid w:val="009B4C38"/>
    <w:rsid w:val="009B4F38"/>
    <w:rsid w:val="009B524B"/>
    <w:rsid w:val="009B5473"/>
    <w:rsid w:val="009B55A7"/>
    <w:rsid w:val="009B5A0B"/>
    <w:rsid w:val="009B6292"/>
    <w:rsid w:val="009B6309"/>
    <w:rsid w:val="009B751C"/>
    <w:rsid w:val="009B75FF"/>
    <w:rsid w:val="009B7E63"/>
    <w:rsid w:val="009C01BC"/>
    <w:rsid w:val="009C0597"/>
    <w:rsid w:val="009C0C8E"/>
    <w:rsid w:val="009C0E37"/>
    <w:rsid w:val="009C0F9D"/>
    <w:rsid w:val="009C1407"/>
    <w:rsid w:val="009C16DD"/>
    <w:rsid w:val="009C221D"/>
    <w:rsid w:val="009C2373"/>
    <w:rsid w:val="009C24B2"/>
    <w:rsid w:val="009C2695"/>
    <w:rsid w:val="009C2836"/>
    <w:rsid w:val="009C2BA5"/>
    <w:rsid w:val="009C2E54"/>
    <w:rsid w:val="009C30BC"/>
    <w:rsid w:val="009C4F5D"/>
    <w:rsid w:val="009C5EDE"/>
    <w:rsid w:val="009C6004"/>
    <w:rsid w:val="009C60C3"/>
    <w:rsid w:val="009C6427"/>
    <w:rsid w:val="009C64DD"/>
    <w:rsid w:val="009C681A"/>
    <w:rsid w:val="009C68FB"/>
    <w:rsid w:val="009C7212"/>
    <w:rsid w:val="009C733C"/>
    <w:rsid w:val="009C73B3"/>
    <w:rsid w:val="009C740A"/>
    <w:rsid w:val="009C7952"/>
    <w:rsid w:val="009C7EDE"/>
    <w:rsid w:val="009C7F75"/>
    <w:rsid w:val="009C7FE8"/>
    <w:rsid w:val="009D0E9E"/>
    <w:rsid w:val="009D10A7"/>
    <w:rsid w:val="009D20C4"/>
    <w:rsid w:val="009D24A1"/>
    <w:rsid w:val="009D29F2"/>
    <w:rsid w:val="009D36F9"/>
    <w:rsid w:val="009D3933"/>
    <w:rsid w:val="009D3D72"/>
    <w:rsid w:val="009D418E"/>
    <w:rsid w:val="009D46E8"/>
    <w:rsid w:val="009D4F24"/>
    <w:rsid w:val="009D596D"/>
    <w:rsid w:val="009D5AAA"/>
    <w:rsid w:val="009D6457"/>
    <w:rsid w:val="009D64E5"/>
    <w:rsid w:val="009D6827"/>
    <w:rsid w:val="009D7033"/>
    <w:rsid w:val="009D758F"/>
    <w:rsid w:val="009D7E79"/>
    <w:rsid w:val="009D7FF3"/>
    <w:rsid w:val="009E04C7"/>
    <w:rsid w:val="009E14A9"/>
    <w:rsid w:val="009E18FD"/>
    <w:rsid w:val="009E1F53"/>
    <w:rsid w:val="009E2429"/>
    <w:rsid w:val="009E26A4"/>
    <w:rsid w:val="009E28D5"/>
    <w:rsid w:val="009E28E1"/>
    <w:rsid w:val="009E3AA1"/>
    <w:rsid w:val="009E3CCB"/>
    <w:rsid w:val="009E3F91"/>
    <w:rsid w:val="009E4ABA"/>
    <w:rsid w:val="009E575D"/>
    <w:rsid w:val="009E57F8"/>
    <w:rsid w:val="009E5A29"/>
    <w:rsid w:val="009E6326"/>
    <w:rsid w:val="009E6B13"/>
    <w:rsid w:val="009E78DB"/>
    <w:rsid w:val="009E7A85"/>
    <w:rsid w:val="009E7C50"/>
    <w:rsid w:val="009E7E37"/>
    <w:rsid w:val="009F0125"/>
    <w:rsid w:val="009F0FFA"/>
    <w:rsid w:val="009F119B"/>
    <w:rsid w:val="009F2EBB"/>
    <w:rsid w:val="009F3565"/>
    <w:rsid w:val="009F3607"/>
    <w:rsid w:val="009F3BBE"/>
    <w:rsid w:val="009F43C7"/>
    <w:rsid w:val="009F446E"/>
    <w:rsid w:val="009F523D"/>
    <w:rsid w:val="009F5CEB"/>
    <w:rsid w:val="009F625C"/>
    <w:rsid w:val="009F6290"/>
    <w:rsid w:val="009F67CB"/>
    <w:rsid w:val="009F79AC"/>
    <w:rsid w:val="00A01ADF"/>
    <w:rsid w:val="00A0237E"/>
    <w:rsid w:val="00A025CE"/>
    <w:rsid w:val="00A02C20"/>
    <w:rsid w:val="00A02CE4"/>
    <w:rsid w:val="00A02ED6"/>
    <w:rsid w:val="00A03255"/>
    <w:rsid w:val="00A03E8A"/>
    <w:rsid w:val="00A04378"/>
    <w:rsid w:val="00A0452A"/>
    <w:rsid w:val="00A04764"/>
    <w:rsid w:val="00A04FC2"/>
    <w:rsid w:val="00A053C0"/>
    <w:rsid w:val="00A058ED"/>
    <w:rsid w:val="00A0598C"/>
    <w:rsid w:val="00A05DD4"/>
    <w:rsid w:val="00A066B8"/>
    <w:rsid w:val="00A06F50"/>
    <w:rsid w:val="00A07C03"/>
    <w:rsid w:val="00A10574"/>
    <w:rsid w:val="00A11875"/>
    <w:rsid w:val="00A11F4A"/>
    <w:rsid w:val="00A1253D"/>
    <w:rsid w:val="00A127A7"/>
    <w:rsid w:val="00A12816"/>
    <w:rsid w:val="00A12AD5"/>
    <w:rsid w:val="00A12E8C"/>
    <w:rsid w:val="00A13134"/>
    <w:rsid w:val="00A137A2"/>
    <w:rsid w:val="00A1393B"/>
    <w:rsid w:val="00A13E43"/>
    <w:rsid w:val="00A140E3"/>
    <w:rsid w:val="00A141AD"/>
    <w:rsid w:val="00A1496B"/>
    <w:rsid w:val="00A15208"/>
    <w:rsid w:val="00A153EB"/>
    <w:rsid w:val="00A15CDE"/>
    <w:rsid w:val="00A161C7"/>
    <w:rsid w:val="00A16235"/>
    <w:rsid w:val="00A16AA9"/>
    <w:rsid w:val="00A16E14"/>
    <w:rsid w:val="00A17999"/>
    <w:rsid w:val="00A179F4"/>
    <w:rsid w:val="00A20AA7"/>
    <w:rsid w:val="00A22683"/>
    <w:rsid w:val="00A2332D"/>
    <w:rsid w:val="00A2364A"/>
    <w:rsid w:val="00A23D0A"/>
    <w:rsid w:val="00A23EB4"/>
    <w:rsid w:val="00A24089"/>
    <w:rsid w:val="00A2465E"/>
    <w:rsid w:val="00A2477E"/>
    <w:rsid w:val="00A251D8"/>
    <w:rsid w:val="00A25D4C"/>
    <w:rsid w:val="00A25DF2"/>
    <w:rsid w:val="00A25EC0"/>
    <w:rsid w:val="00A25EFD"/>
    <w:rsid w:val="00A26249"/>
    <w:rsid w:val="00A26350"/>
    <w:rsid w:val="00A268CD"/>
    <w:rsid w:val="00A26B94"/>
    <w:rsid w:val="00A26C75"/>
    <w:rsid w:val="00A27EE2"/>
    <w:rsid w:val="00A30392"/>
    <w:rsid w:val="00A304B5"/>
    <w:rsid w:val="00A30566"/>
    <w:rsid w:val="00A30B2B"/>
    <w:rsid w:val="00A30E91"/>
    <w:rsid w:val="00A322F7"/>
    <w:rsid w:val="00A3259A"/>
    <w:rsid w:val="00A32CD1"/>
    <w:rsid w:val="00A32E35"/>
    <w:rsid w:val="00A33643"/>
    <w:rsid w:val="00A33712"/>
    <w:rsid w:val="00A33844"/>
    <w:rsid w:val="00A33C47"/>
    <w:rsid w:val="00A33F94"/>
    <w:rsid w:val="00A34219"/>
    <w:rsid w:val="00A35478"/>
    <w:rsid w:val="00A35E7C"/>
    <w:rsid w:val="00A36435"/>
    <w:rsid w:val="00A3684A"/>
    <w:rsid w:val="00A3758A"/>
    <w:rsid w:val="00A3771B"/>
    <w:rsid w:val="00A37B99"/>
    <w:rsid w:val="00A37BEF"/>
    <w:rsid w:val="00A403B2"/>
    <w:rsid w:val="00A4063C"/>
    <w:rsid w:val="00A4068F"/>
    <w:rsid w:val="00A40D8F"/>
    <w:rsid w:val="00A41315"/>
    <w:rsid w:val="00A4139E"/>
    <w:rsid w:val="00A4151A"/>
    <w:rsid w:val="00A418DC"/>
    <w:rsid w:val="00A41C5D"/>
    <w:rsid w:val="00A41F42"/>
    <w:rsid w:val="00A4240F"/>
    <w:rsid w:val="00A42554"/>
    <w:rsid w:val="00A435C1"/>
    <w:rsid w:val="00A4362D"/>
    <w:rsid w:val="00A43729"/>
    <w:rsid w:val="00A45D60"/>
    <w:rsid w:val="00A46B23"/>
    <w:rsid w:val="00A46BA7"/>
    <w:rsid w:val="00A46CBF"/>
    <w:rsid w:val="00A47CBF"/>
    <w:rsid w:val="00A50250"/>
    <w:rsid w:val="00A50271"/>
    <w:rsid w:val="00A5054E"/>
    <w:rsid w:val="00A507AE"/>
    <w:rsid w:val="00A507B4"/>
    <w:rsid w:val="00A50D8B"/>
    <w:rsid w:val="00A51479"/>
    <w:rsid w:val="00A52434"/>
    <w:rsid w:val="00A52D9B"/>
    <w:rsid w:val="00A539CF"/>
    <w:rsid w:val="00A53B21"/>
    <w:rsid w:val="00A53C6C"/>
    <w:rsid w:val="00A53E2E"/>
    <w:rsid w:val="00A53F81"/>
    <w:rsid w:val="00A54226"/>
    <w:rsid w:val="00A544DC"/>
    <w:rsid w:val="00A54C16"/>
    <w:rsid w:val="00A559B1"/>
    <w:rsid w:val="00A55B3D"/>
    <w:rsid w:val="00A55DCB"/>
    <w:rsid w:val="00A5687D"/>
    <w:rsid w:val="00A57280"/>
    <w:rsid w:val="00A57462"/>
    <w:rsid w:val="00A57DEE"/>
    <w:rsid w:val="00A57F05"/>
    <w:rsid w:val="00A607F0"/>
    <w:rsid w:val="00A6152B"/>
    <w:rsid w:val="00A61994"/>
    <w:rsid w:val="00A61A23"/>
    <w:rsid w:val="00A61AF3"/>
    <w:rsid w:val="00A620D5"/>
    <w:rsid w:val="00A625FC"/>
    <w:rsid w:val="00A626BA"/>
    <w:rsid w:val="00A62E3F"/>
    <w:rsid w:val="00A6363B"/>
    <w:rsid w:val="00A63A39"/>
    <w:rsid w:val="00A63C80"/>
    <w:rsid w:val="00A63E5B"/>
    <w:rsid w:val="00A64187"/>
    <w:rsid w:val="00A6512A"/>
    <w:rsid w:val="00A6555F"/>
    <w:rsid w:val="00A6575A"/>
    <w:rsid w:val="00A65821"/>
    <w:rsid w:val="00A6609D"/>
    <w:rsid w:val="00A661ED"/>
    <w:rsid w:val="00A66584"/>
    <w:rsid w:val="00A671C0"/>
    <w:rsid w:val="00A6772C"/>
    <w:rsid w:val="00A67AF2"/>
    <w:rsid w:val="00A67D15"/>
    <w:rsid w:val="00A70068"/>
    <w:rsid w:val="00A70099"/>
    <w:rsid w:val="00A71908"/>
    <w:rsid w:val="00A71B2C"/>
    <w:rsid w:val="00A7256A"/>
    <w:rsid w:val="00A72ADC"/>
    <w:rsid w:val="00A72E77"/>
    <w:rsid w:val="00A72F79"/>
    <w:rsid w:val="00A735FD"/>
    <w:rsid w:val="00A73B0E"/>
    <w:rsid w:val="00A73B72"/>
    <w:rsid w:val="00A7440B"/>
    <w:rsid w:val="00A74957"/>
    <w:rsid w:val="00A74E65"/>
    <w:rsid w:val="00A7502E"/>
    <w:rsid w:val="00A755C1"/>
    <w:rsid w:val="00A7596C"/>
    <w:rsid w:val="00A75B22"/>
    <w:rsid w:val="00A75B2C"/>
    <w:rsid w:val="00A75EBF"/>
    <w:rsid w:val="00A76105"/>
    <w:rsid w:val="00A76318"/>
    <w:rsid w:val="00A77828"/>
    <w:rsid w:val="00A77A36"/>
    <w:rsid w:val="00A77D2A"/>
    <w:rsid w:val="00A8062E"/>
    <w:rsid w:val="00A80B13"/>
    <w:rsid w:val="00A81FA4"/>
    <w:rsid w:val="00A82E67"/>
    <w:rsid w:val="00A82FBD"/>
    <w:rsid w:val="00A836EF"/>
    <w:rsid w:val="00A83E55"/>
    <w:rsid w:val="00A85158"/>
    <w:rsid w:val="00A85BBC"/>
    <w:rsid w:val="00A85BF6"/>
    <w:rsid w:val="00A862A2"/>
    <w:rsid w:val="00A86B13"/>
    <w:rsid w:val="00A871DA"/>
    <w:rsid w:val="00A87634"/>
    <w:rsid w:val="00A879E6"/>
    <w:rsid w:val="00A87FB1"/>
    <w:rsid w:val="00A90247"/>
    <w:rsid w:val="00A90782"/>
    <w:rsid w:val="00A9078D"/>
    <w:rsid w:val="00A908A0"/>
    <w:rsid w:val="00A9300F"/>
    <w:rsid w:val="00A93016"/>
    <w:rsid w:val="00A9463C"/>
    <w:rsid w:val="00A94A3E"/>
    <w:rsid w:val="00A94B0F"/>
    <w:rsid w:val="00A951B4"/>
    <w:rsid w:val="00A952D5"/>
    <w:rsid w:val="00A954A2"/>
    <w:rsid w:val="00A9586D"/>
    <w:rsid w:val="00A95AC4"/>
    <w:rsid w:val="00A96167"/>
    <w:rsid w:val="00A963AC"/>
    <w:rsid w:val="00A96EAD"/>
    <w:rsid w:val="00A973B6"/>
    <w:rsid w:val="00A9772F"/>
    <w:rsid w:val="00AA0094"/>
    <w:rsid w:val="00AA0179"/>
    <w:rsid w:val="00AA0221"/>
    <w:rsid w:val="00AA0293"/>
    <w:rsid w:val="00AA0A89"/>
    <w:rsid w:val="00AA0AE7"/>
    <w:rsid w:val="00AA0B5F"/>
    <w:rsid w:val="00AA2992"/>
    <w:rsid w:val="00AA3758"/>
    <w:rsid w:val="00AA3F36"/>
    <w:rsid w:val="00AA3FFC"/>
    <w:rsid w:val="00AA4172"/>
    <w:rsid w:val="00AA4626"/>
    <w:rsid w:val="00AA48A5"/>
    <w:rsid w:val="00AA4F9E"/>
    <w:rsid w:val="00AA5745"/>
    <w:rsid w:val="00AA5B52"/>
    <w:rsid w:val="00AA5FD7"/>
    <w:rsid w:val="00AA65E1"/>
    <w:rsid w:val="00AA6AA0"/>
    <w:rsid w:val="00AA6BC2"/>
    <w:rsid w:val="00AA6D2F"/>
    <w:rsid w:val="00AA79E8"/>
    <w:rsid w:val="00AB00AF"/>
    <w:rsid w:val="00AB0236"/>
    <w:rsid w:val="00AB05DD"/>
    <w:rsid w:val="00AB0923"/>
    <w:rsid w:val="00AB0A3E"/>
    <w:rsid w:val="00AB0E93"/>
    <w:rsid w:val="00AB14B9"/>
    <w:rsid w:val="00AB1786"/>
    <w:rsid w:val="00AB18D8"/>
    <w:rsid w:val="00AB1E6F"/>
    <w:rsid w:val="00AB235A"/>
    <w:rsid w:val="00AB326B"/>
    <w:rsid w:val="00AB35E4"/>
    <w:rsid w:val="00AB3740"/>
    <w:rsid w:val="00AB4962"/>
    <w:rsid w:val="00AB4C47"/>
    <w:rsid w:val="00AB674B"/>
    <w:rsid w:val="00AB6D64"/>
    <w:rsid w:val="00AB7117"/>
    <w:rsid w:val="00AB71CC"/>
    <w:rsid w:val="00AB7D75"/>
    <w:rsid w:val="00AC05B4"/>
    <w:rsid w:val="00AC0C12"/>
    <w:rsid w:val="00AC0C57"/>
    <w:rsid w:val="00AC0D56"/>
    <w:rsid w:val="00AC0E87"/>
    <w:rsid w:val="00AC11EF"/>
    <w:rsid w:val="00AC152E"/>
    <w:rsid w:val="00AC1AEF"/>
    <w:rsid w:val="00AC1EF2"/>
    <w:rsid w:val="00AC2B67"/>
    <w:rsid w:val="00AC2F14"/>
    <w:rsid w:val="00AC2F32"/>
    <w:rsid w:val="00AC37B7"/>
    <w:rsid w:val="00AC39A5"/>
    <w:rsid w:val="00AC4148"/>
    <w:rsid w:val="00AC46E0"/>
    <w:rsid w:val="00AC4863"/>
    <w:rsid w:val="00AC4ACE"/>
    <w:rsid w:val="00AC5082"/>
    <w:rsid w:val="00AC5A11"/>
    <w:rsid w:val="00AC5C5C"/>
    <w:rsid w:val="00AC5F75"/>
    <w:rsid w:val="00AC6171"/>
    <w:rsid w:val="00AC66BD"/>
    <w:rsid w:val="00AC69C9"/>
    <w:rsid w:val="00AC74FB"/>
    <w:rsid w:val="00AD0218"/>
    <w:rsid w:val="00AD0294"/>
    <w:rsid w:val="00AD1180"/>
    <w:rsid w:val="00AD11CD"/>
    <w:rsid w:val="00AD1686"/>
    <w:rsid w:val="00AD178F"/>
    <w:rsid w:val="00AD1ACA"/>
    <w:rsid w:val="00AD1D59"/>
    <w:rsid w:val="00AD201B"/>
    <w:rsid w:val="00AD25C7"/>
    <w:rsid w:val="00AD2780"/>
    <w:rsid w:val="00AD2E56"/>
    <w:rsid w:val="00AD33AB"/>
    <w:rsid w:val="00AD351C"/>
    <w:rsid w:val="00AD37D6"/>
    <w:rsid w:val="00AD456C"/>
    <w:rsid w:val="00AD48F0"/>
    <w:rsid w:val="00AD4D5E"/>
    <w:rsid w:val="00AD55EE"/>
    <w:rsid w:val="00AD5BDD"/>
    <w:rsid w:val="00AD608A"/>
    <w:rsid w:val="00AD63BD"/>
    <w:rsid w:val="00AD7A13"/>
    <w:rsid w:val="00AE0B73"/>
    <w:rsid w:val="00AE0DDF"/>
    <w:rsid w:val="00AE142E"/>
    <w:rsid w:val="00AE17EC"/>
    <w:rsid w:val="00AE1C7C"/>
    <w:rsid w:val="00AE2849"/>
    <w:rsid w:val="00AE290B"/>
    <w:rsid w:val="00AE2FCB"/>
    <w:rsid w:val="00AE38B0"/>
    <w:rsid w:val="00AE4A50"/>
    <w:rsid w:val="00AE5890"/>
    <w:rsid w:val="00AE58E6"/>
    <w:rsid w:val="00AE66A0"/>
    <w:rsid w:val="00AE7240"/>
    <w:rsid w:val="00AE7648"/>
    <w:rsid w:val="00AE7906"/>
    <w:rsid w:val="00AE7E2D"/>
    <w:rsid w:val="00AE7EBF"/>
    <w:rsid w:val="00AF0370"/>
    <w:rsid w:val="00AF04E4"/>
    <w:rsid w:val="00AF085C"/>
    <w:rsid w:val="00AF0AE6"/>
    <w:rsid w:val="00AF1317"/>
    <w:rsid w:val="00AF223D"/>
    <w:rsid w:val="00AF2F4A"/>
    <w:rsid w:val="00AF3270"/>
    <w:rsid w:val="00AF3B6E"/>
    <w:rsid w:val="00AF4001"/>
    <w:rsid w:val="00AF451A"/>
    <w:rsid w:val="00AF54F7"/>
    <w:rsid w:val="00AF5520"/>
    <w:rsid w:val="00AF573E"/>
    <w:rsid w:val="00AF5749"/>
    <w:rsid w:val="00AF5CFB"/>
    <w:rsid w:val="00AF5F08"/>
    <w:rsid w:val="00AF6580"/>
    <w:rsid w:val="00AF6BED"/>
    <w:rsid w:val="00AF7446"/>
    <w:rsid w:val="00AF7521"/>
    <w:rsid w:val="00AF7745"/>
    <w:rsid w:val="00AF7BBA"/>
    <w:rsid w:val="00B0049F"/>
    <w:rsid w:val="00B0079B"/>
    <w:rsid w:val="00B00DB9"/>
    <w:rsid w:val="00B01111"/>
    <w:rsid w:val="00B018E3"/>
    <w:rsid w:val="00B03B39"/>
    <w:rsid w:val="00B0525A"/>
    <w:rsid w:val="00B05537"/>
    <w:rsid w:val="00B058A8"/>
    <w:rsid w:val="00B05A22"/>
    <w:rsid w:val="00B05A2E"/>
    <w:rsid w:val="00B05AA2"/>
    <w:rsid w:val="00B05D8C"/>
    <w:rsid w:val="00B06285"/>
    <w:rsid w:val="00B06CB0"/>
    <w:rsid w:val="00B06D6E"/>
    <w:rsid w:val="00B070D9"/>
    <w:rsid w:val="00B07365"/>
    <w:rsid w:val="00B07F53"/>
    <w:rsid w:val="00B1039C"/>
    <w:rsid w:val="00B103E3"/>
    <w:rsid w:val="00B10492"/>
    <w:rsid w:val="00B1080A"/>
    <w:rsid w:val="00B10DC5"/>
    <w:rsid w:val="00B11041"/>
    <w:rsid w:val="00B1178F"/>
    <w:rsid w:val="00B11AF6"/>
    <w:rsid w:val="00B1217E"/>
    <w:rsid w:val="00B12CF9"/>
    <w:rsid w:val="00B13502"/>
    <w:rsid w:val="00B136FB"/>
    <w:rsid w:val="00B13780"/>
    <w:rsid w:val="00B149F0"/>
    <w:rsid w:val="00B1506F"/>
    <w:rsid w:val="00B152FC"/>
    <w:rsid w:val="00B15646"/>
    <w:rsid w:val="00B1579E"/>
    <w:rsid w:val="00B15891"/>
    <w:rsid w:val="00B15DE3"/>
    <w:rsid w:val="00B16786"/>
    <w:rsid w:val="00B169EC"/>
    <w:rsid w:val="00B17F85"/>
    <w:rsid w:val="00B20910"/>
    <w:rsid w:val="00B20A2B"/>
    <w:rsid w:val="00B21390"/>
    <w:rsid w:val="00B21F0F"/>
    <w:rsid w:val="00B21F1D"/>
    <w:rsid w:val="00B21F4E"/>
    <w:rsid w:val="00B22734"/>
    <w:rsid w:val="00B22996"/>
    <w:rsid w:val="00B22EC6"/>
    <w:rsid w:val="00B2386C"/>
    <w:rsid w:val="00B23E64"/>
    <w:rsid w:val="00B23EA1"/>
    <w:rsid w:val="00B243F1"/>
    <w:rsid w:val="00B24A53"/>
    <w:rsid w:val="00B24F8D"/>
    <w:rsid w:val="00B25FFC"/>
    <w:rsid w:val="00B26CA8"/>
    <w:rsid w:val="00B27214"/>
    <w:rsid w:val="00B27338"/>
    <w:rsid w:val="00B273BD"/>
    <w:rsid w:val="00B27528"/>
    <w:rsid w:val="00B2760B"/>
    <w:rsid w:val="00B2790A"/>
    <w:rsid w:val="00B303E4"/>
    <w:rsid w:val="00B30855"/>
    <w:rsid w:val="00B30B7A"/>
    <w:rsid w:val="00B31E36"/>
    <w:rsid w:val="00B3244F"/>
    <w:rsid w:val="00B3314D"/>
    <w:rsid w:val="00B3377F"/>
    <w:rsid w:val="00B3411C"/>
    <w:rsid w:val="00B346E2"/>
    <w:rsid w:val="00B34D95"/>
    <w:rsid w:val="00B3542F"/>
    <w:rsid w:val="00B35BFA"/>
    <w:rsid w:val="00B35DA0"/>
    <w:rsid w:val="00B36317"/>
    <w:rsid w:val="00B366E3"/>
    <w:rsid w:val="00B373BC"/>
    <w:rsid w:val="00B375A9"/>
    <w:rsid w:val="00B376C2"/>
    <w:rsid w:val="00B37F64"/>
    <w:rsid w:val="00B4033C"/>
    <w:rsid w:val="00B40362"/>
    <w:rsid w:val="00B40524"/>
    <w:rsid w:val="00B4112B"/>
    <w:rsid w:val="00B41142"/>
    <w:rsid w:val="00B414FE"/>
    <w:rsid w:val="00B416CF"/>
    <w:rsid w:val="00B41F28"/>
    <w:rsid w:val="00B42438"/>
    <w:rsid w:val="00B42EAE"/>
    <w:rsid w:val="00B42EF9"/>
    <w:rsid w:val="00B43A1C"/>
    <w:rsid w:val="00B43B1F"/>
    <w:rsid w:val="00B4502B"/>
    <w:rsid w:val="00B4592A"/>
    <w:rsid w:val="00B45C78"/>
    <w:rsid w:val="00B46A53"/>
    <w:rsid w:val="00B46E51"/>
    <w:rsid w:val="00B47165"/>
    <w:rsid w:val="00B4735C"/>
    <w:rsid w:val="00B47DD4"/>
    <w:rsid w:val="00B505E4"/>
    <w:rsid w:val="00B5111F"/>
    <w:rsid w:val="00B511B7"/>
    <w:rsid w:val="00B5258F"/>
    <w:rsid w:val="00B52819"/>
    <w:rsid w:val="00B53870"/>
    <w:rsid w:val="00B53BBA"/>
    <w:rsid w:val="00B53CC8"/>
    <w:rsid w:val="00B53D94"/>
    <w:rsid w:val="00B53EBA"/>
    <w:rsid w:val="00B54091"/>
    <w:rsid w:val="00B541F9"/>
    <w:rsid w:val="00B543E8"/>
    <w:rsid w:val="00B544A4"/>
    <w:rsid w:val="00B54CDF"/>
    <w:rsid w:val="00B55164"/>
    <w:rsid w:val="00B55408"/>
    <w:rsid w:val="00B5558C"/>
    <w:rsid w:val="00B555F0"/>
    <w:rsid w:val="00B55B93"/>
    <w:rsid w:val="00B55D29"/>
    <w:rsid w:val="00B574D4"/>
    <w:rsid w:val="00B574EC"/>
    <w:rsid w:val="00B57FDF"/>
    <w:rsid w:val="00B60757"/>
    <w:rsid w:val="00B60FF7"/>
    <w:rsid w:val="00B61A53"/>
    <w:rsid w:val="00B622D1"/>
    <w:rsid w:val="00B6284C"/>
    <w:rsid w:val="00B62EC0"/>
    <w:rsid w:val="00B632CC"/>
    <w:rsid w:val="00B634DE"/>
    <w:rsid w:val="00B64036"/>
    <w:rsid w:val="00B642A7"/>
    <w:rsid w:val="00B64437"/>
    <w:rsid w:val="00B64823"/>
    <w:rsid w:val="00B64892"/>
    <w:rsid w:val="00B64F8F"/>
    <w:rsid w:val="00B65084"/>
    <w:rsid w:val="00B66F54"/>
    <w:rsid w:val="00B671AA"/>
    <w:rsid w:val="00B677D2"/>
    <w:rsid w:val="00B67D7C"/>
    <w:rsid w:val="00B67D9F"/>
    <w:rsid w:val="00B67DA3"/>
    <w:rsid w:val="00B708AE"/>
    <w:rsid w:val="00B7100F"/>
    <w:rsid w:val="00B7115D"/>
    <w:rsid w:val="00B716AA"/>
    <w:rsid w:val="00B7184B"/>
    <w:rsid w:val="00B71A32"/>
    <w:rsid w:val="00B722F0"/>
    <w:rsid w:val="00B7306D"/>
    <w:rsid w:val="00B7358F"/>
    <w:rsid w:val="00B73C22"/>
    <w:rsid w:val="00B74869"/>
    <w:rsid w:val="00B748AE"/>
    <w:rsid w:val="00B74ED8"/>
    <w:rsid w:val="00B75BBB"/>
    <w:rsid w:val="00B76042"/>
    <w:rsid w:val="00B760C9"/>
    <w:rsid w:val="00B76992"/>
    <w:rsid w:val="00B77B91"/>
    <w:rsid w:val="00B80FA3"/>
    <w:rsid w:val="00B80FEE"/>
    <w:rsid w:val="00B814FB"/>
    <w:rsid w:val="00B81AFF"/>
    <w:rsid w:val="00B8214B"/>
    <w:rsid w:val="00B8217F"/>
    <w:rsid w:val="00B82678"/>
    <w:rsid w:val="00B82BD2"/>
    <w:rsid w:val="00B83A8D"/>
    <w:rsid w:val="00B83F56"/>
    <w:rsid w:val="00B840F5"/>
    <w:rsid w:val="00B8429F"/>
    <w:rsid w:val="00B84C5B"/>
    <w:rsid w:val="00B8530E"/>
    <w:rsid w:val="00B856DF"/>
    <w:rsid w:val="00B85A4B"/>
    <w:rsid w:val="00B85B57"/>
    <w:rsid w:val="00B85C51"/>
    <w:rsid w:val="00B86745"/>
    <w:rsid w:val="00B86879"/>
    <w:rsid w:val="00B87396"/>
    <w:rsid w:val="00B87C46"/>
    <w:rsid w:val="00B9008E"/>
    <w:rsid w:val="00B91E31"/>
    <w:rsid w:val="00B920F5"/>
    <w:rsid w:val="00B92306"/>
    <w:rsid w:val="00B92452"/>
    <w:rsid w:val="00B9399B"/>
    <w:rsid w:val="00B94AE5"/>
    <w:rsid w:val="00B94C7C"/>
    <w:rsid w:val="00B94FB5"/>
    <w:rsid w:val="00B951EF"/>
    <w:rsid w:val="00B95351"/>
    <w:rsid w:val="00B95E35"/>
    <w:rsid w:val="00B95F08"/>
    <w:rsid w:val="00B961DA"/>
    <w:rsid w:val="00B96721"/>
    <w:rsid w:val="00B96A3C"/>
    <w:rsid w:val="00B96A70"/>
    <w:rsid w:val="00B96B51"/>
    <w:rsid w:val="00B9700A"/>
    <w:rsid w:val="00B97434"/>
    <w:rsid w:val="00BA03EA"/>
    <w:rsid w:val="00BA05E2"/>
    <w:rsid w:val="00BA07E5"/>
    <w:rsid w:val="00BA11B4"/>
    <w:rsid w:val="00BA1298"/>
    <w:rsid w:val="00BA16B6"/>
    <w:rsid w:val="00BA1755"/>
    <w:rsid w:val="00BA1901"/>
    <w:rsid w:val="00BA1D96"/>
    <w:rsid w:val="00BA273D"/>
    <w:rsid w:val="00BA30D2"/>
    <w:rsid w:val="00BA331F"/>
    <w:rsid w:val="00BA3D83"/>
    <w:rsid w:val="00BA3F59"/>
    <w:rsid w:val="00BA40F7"/>
    <w:rsid w:val="00BA423C"/>
    <w:rsid w:val="00BA4319"/>
    <w:rsid w:val="00BA46FF"/>
    <w:rsid w:val="00BA4CB6"/>
    <w:rsid w:val="00BA58AD"/>
    <w:rsid w:val="00BA5F17"/>
    <w:rsid w:val="00BA5FF1"/>
    <w:rsid w:val="00BA6314"/>
    <w:rsid w:val="00BA671A"/>
    <w:rsid w:val="00BA73CA"/>
    <w:rsid w:val="00BA7EF7"/>
    <w:rsid w:val="00BB0244"/>
    <w:rsid w:val="00BB0C39"/>
    <w:rsid w:val="00BB15DF"/>
    <w:rsid w:val="00BB1BDE"/>
    <w:rsid w:val="00BB2282"/>
    <w:rsid w:val="00BB2563"/>
    <w:rsid w:val="00BB2A15"/>
    <w:rsid w:val="00BB31BF"/>
    <w:rsid w:val="00BB31F2"/>
    <w:rsid w:val="00BB3F5D"/>
    <w:rsid w:val="00BB4E84"/>
    <w:rsid w:val="00BB4F2B"/>
    <w:rsid w:val="00BB532E"/>
    <w:rsid w:val="00BB5E77"/>
    <w:rsid w:val="00BB6B1B"/>
    <w:rsid w:val="00BB7273"/>
    <w:rsid w:val="00BB7A05"/>
    <w:rsid w:val="00BC025B"/>
    <w:rsid w:val="00BC096D"/>
    <w:rsid w:val="00BC0E0B"/>
    <w:rsid w:val="00BC1031"/>
    <w:rsid w:val="00BC11D4"/>
    <w:rsid w:val="00BC146D"/>
    <w:rsid w:val="00BC33FB"/>
    <w:rsid w:val="00BC401C"/>
    <w:rsid w:val="00BC413F"/>
    <w:rsid w:val="00BC573E"/>
    <w:rsid w:val="00BC5AC2"/>
    <w:rsid w:val="00BC6337"/>
    <w:rsid w:val="00BC6B7B"/>
    <w:rsid w:val="00BC6BC3"/>
    <w:rsid w:val="00BC6D72"/>
    <w:rsid w:val="00BC7E73"/>
    <w:rsid w:val="00BD0288"/>
    <w:rsid w:val="00BD0760"/>
    <w:rsid w:val="00BD0824"/>
    <w:rsid w:val="00BD19C0"/>
    <w:rsid w:val="00BD29CA"/>
    <w:rsid w:val="00BD2E00"/>
    <w:rsid w:val="00BD2E3D"/>
    <w:rsid w:val="00BD3467"/>
    <w:rsid w:val="00BD4472"/>
    <w:rsid w:val="00BD480D"/>
    <w:rsid w:val="00BD4977"/>
    <w:rsid w:val="00BD4E37"/>
    <w:rsid w:val="00BD4FE2"/>
    <w:rsid w:val="00BD4FF8"/>
    <w:rsid w:val="00BD577C"/>
    <w:rsid w:val="00BD67DB"/>
    <w:rsid w:val="00BD6B0D"/>
    <w:rsid w:val="00BD6B61"/>
    <w:rsid w:val="00BD6D7E"/>
    <w:rsid w:val="00BD7AC8"/>
    <w:rsid w:val="00BD7F06"/>
    <w:rsid w:val="00BE0F62"/>
    <w:rsid w:val="00BE124F"/>
    <w:rsid w:val="00BE203D"/>
    <w:rsid w:val="00BE2466"/>
    <w:rsid w:val="00BE25FD"/>
    <w:rsid w:val="00BE2B1F"/>
    <w:rsid w:val="00BE3260"/>
    <w:rsid w:val="00BE356A"/>
    <w:rsid w:val="00BE359B"/>
    <w:rsid w:val="00BE3A6B"/>
    <w:rsid w:val="00BE3B1D"/>
    <w:rsid w:val="00BE407D"/>
    <w:rsid w:val="00BE429C"/>
    <w:rsid w:val="00BE4A8F"/>
    <w:rsid w:val="00BE4D56"/>
    <w:rsid w:val="00BE4E13"/>
    <w:rsid w:val="00BE5157"/>
    <w:rsid w:val="00BE55DA"/>
    <w:rsid w:val="00BE5AEA"/>
    <w:rsid w:val="00BE633A"/>
    <w:rsid w:val="00BE64B1"/>
    <w:rsid w:val="00BE67E3"/>
    <w:rsid w:val="00BE699E"/>
    <w:rsid w:val="00BE74E7"/>
    <w:rsid w:val="00BF002B"/>
    <w:rsid w:val="00BF0C15"/>
    <w:rsid w:val="00BF0D43"/>
    <w:rsid w:val="00BF0E12"/>
    <w:rsid w:val="00BF11A3"/>
    <w:rsid w:val="00BF23AB"/>
    <w:rsid w:val="00BF2773"/>
    <w:rsid w:val="00BF326F"/>
    <w:rsid w:val="00BF32E8"/>
    <w:rsid w:val="00BF32ED"/>
    <w:rsid w:val="00BF3FDB"/>
    <w:rsid w:val="00BF4759"/>
    <w:rsid w:val="00BF49E1"/>
    <w:rsid w:val="00BF4A07"/>
    <w:rsid w:val="00BF4F31"/>
    <w:rsid w:val="00BF5186"/>
    <w:rsid w:val="00BF54C8"/>
    <w:rsid w:val="00BF63B3"/>
    <w:rsid w:val="00BF7135"/>
    <w:rsid w:val="00BF748E"/>
    <w:rsid w:val="00C00273"/>
    <w:rsid w:val="00C003F6"/>
    <w:rsid w:val="00C00B54"/>
    <w:rsid w:val="00C01337"/>
    <w:rsid w:val="00C0165C"/>
    <w:rsid w:val="00C01F57"/>
    <w:rsid w:val="00C0216A"/>
    <w:rsid w:val="00C03161"/>
    <w:rsid w:val="00C03266"/>
    <w:rsid w:val="00C034A3"/>
    <w:rsid w:val="00C048C5"/>
    <w:rsid w:val="00C051D3"/>
    <w:rsid w:val="00C054E9"/>
    <w:rsid w:val="00C0572D"/>
    <w:rsid w:val="00C05CDD"/>
    <w:rsid w:val="00C0609C"/>
    <w:rsid w:val="00C0618B"/>
    <w:rsid w:val="00C06BF8"/>
    <w:rsid w:val="00C06F15"/>
    <w:rsid w:val="00C06F35"/>
    <w:rsid w:val="00C07B8B"/>
    <w:rsid w:val="00C100F0"/>
    <w:rsid w:val="00C10DD9"/>
    <w:rsid w:val="00C11384"/>
    <w:rsid w:val="00C118AA"/>
    <w:rsid w:val="00C11D11"/>
    <w:rsid w:val="00C12270"/>
    <w:rsid w:val="00C12AAA"/>
    <w:rsid w:val="00C137F3"/>
    <w:rsid w:val="00C138F4"/>
    <w:rsid w:val="00C1477F"/>
    <w:rsid w:val="00C14884"/>
    <w:rsid w:val="00C14A85"/>
    <w:rsid w:val="00C14E9F"/>
    <w:rsid w:val="00C1521B"/>
    <w:rsid w:val="00C15A5A"/>
    <w:rsid w:val="00C15E58"/>
    <w:rsid w:val="00C16007"/>
    <w:rsid w:val="00C1625C"/>
    <w:rsid w:val="00C16A66"/>
    <w:rsid w:val="00C16ACE"/>
    <w:rsid w:val="00C16B8A"/>
    <w:rsid w:val="00C16CBC"/>
    <w:rsid w:val="00C170A7"/>
    <w:rsid w:val="00C175DB"/>
    <w:rsid w:val="00C17606"/>
    <w:rsid w:val="00C17706"/>
    <w:rsid w:val="00C207F8"/>
    <w:rsid w:val="00C208AD"/>
    <w:rsid w:val="00C20AC9"/>
    <w:rsid w:val="00C21506"/>
    <w:rsid w:val="00C2192A"/>
    <w:rsid w:val="00C220D1"/>
    <w:rsid w:val="00C22509"/>
    <w:rsid w:val="00C230D0"/>
    <w:rsid w:val="00C234C7"/>
    <w:rsid w:val="00C2355C"/>
    <w:rsid w:val="00C23C2D"/>
    <w:rsid w:val="00C242C9"/>
    <w:rsid w:val="00C2442F"/>
    <w:rsid w:val="00C24437"/>
    <w:rsid w:val="00C24B1E"/>
    <w:rsid w:val="00C250A1"/>
    <w:rsid w:val="00C25861"/>
    <w:rsid w:val="00C25DA3"/>
    <w:rsid w:val="00C2606C"/>
    <w:rsid w:val="00C264D2"/>
    <w:rsid w:val="00C26A78"/>
    <w:rsid w:val="00C279F1"/>
    <w:rsid w:val="00C27E3C"/>
    <w:rsid w:val="00C30168"/>
    <w:rsid w:val="00C30D0F"/>
    <w:rsid w:val="00C30E9F"/>
    <w:rsid w:val="00C31C2E"/>
    <w:rsid w:val="00C31D05"/>
    <w:rsid w:val="00C326E5"/>
    <w:rsid w:val="00C327EB"/>
    <w:rsid w:val="00C33618"/>
    <w:rsid w:val="00C3368F"/>
    <w:rsid w:val="00C336B0"/>
    <w:rsid w:val="00C34A32"/>
    <w:rsid w:val="00C34A3A"/>
    <w:rsid w:val="00C35392"/>
    <w:rsid w:val="00C355CC"/>
    <w:rsid w:val="00C364B3"/>
    <w:rsid w:val="00C373EE"/>
    <w:rsid w:val="00C37412"/>
    <w:rsid w:val="00C37570"/>
    <w:rsid w:val="00C37AB3"/>
    <w:rsid w:val="00C37EE8"/>
    <w:rsid w:val="00C37F34"/>
    <w:rsid w:val="00C40F77"/>
    <w:rsid w:val="00C411D3"/>
    <w:rsid w:val="00C41CBC"/>
    <w:rsid w:val="00C41E06"/>
    <w:rsid w:val="00C425F3"/>
    <w:rsid w:val="00C42B6F"/>
    <w:rsid w:val="00C438B5"/>
    <w:rsid w:val="00C438ED"/>
    <w:rsid w:val="00C44BCC"/>
    <w:rsid w:val="00C45446"/>
    <w:rsid w:val="00C45D6E"/>
    <w:rsid w:val="00C4684B"/>
    <w:rsid w:val="00C46A5F"/>
    <w:rsid w:val="00C4727F"/>
    <w:rsid w:val="00C47725"/>
    <w:rsid w:val="00C47A59"/>
    <w:rsid w:val="00C47CAD"/>
    <w:rsid w:val="00C5030B"/>
    <w:rsid w:val="00C5042D"/>
    <w:rsid w:val="00C50D26"/>
    <w:rsid w:val="00C50FAF"/>
    <w:rsid w:val="00C51127"/>
    <w:rsid w:val="00C51208"/>
    <w:rsid w:val="00C512F1"/>
    <w:rsid w:val="00C519F2"/>
    <w:rsid w:val="00C5255B"/>
    <w:rsid w:val="00C52FD3"/>
    <w:rsid w:val="00C533FE"/>
    <w:rsid w:val="00C53712"/>
    <w:rsid w:val="00C53B41"/>
    <w:rsid w:val="00C54149"/>
    <w:rsid w:val="00C555A7"/>
    <w:rsid w:val="00C55752"/>
    <w:rsid w:val="00C57026"/>
    <w:rsid w:val="00C572CA"/>
    <w:rsid w:val="00C573B1"/>
    <w:rsid w:val="00C57895"/>
    <w:rsid w:val="00C57C4C"/>
    <w:rsid w:val="00C57CEE"/>
    <w:rsid w:val="00C57E13"/>
    <w:rsid w:val="00C60412"/>
    <w:rsid w:val="00C60458"/>
    <w:rsid w:val="00C60A83"/>
    <w:rsid w:val="00C60CAF"/>
    <w:rsid w:val="00C617FF"/>
    <w:rsid w:val="00C61BD3"/>
    <w:rsid w:val="00C62242"/>
    <w:rsid w:val="00C62431"/>
    <w:rsid w:val="00C62955"/>
    <w:rsid w:val="00C62BF1"/>
    <w:rsid w:val="00C640DC"/>
    <w:rsid w:val="00C64DBF"/>
    <w:rsid w:val="00C65059"/>
    <w:rsid w:val="00C65A93"/>
    <w:rsid w:val="00C6670C"/>
    <w:rsid w:val="00C66A50"/>
    <w:rsid w:val="00C70EC7"/>
    <w:rsid w:val="00C71217"/>
    <w:rsid w:val="00C713FE"/>
    <w:rsid w:val="00C7148A"/>
    <w:rsid w:val="00C7194D"/>
    <w:rsid w:val="00C7296C"/>
    <w:rsid w:val="00C731FB"/>
    <w:rsid w:val="00C7325D"/>
    <w:rsid w:val="00C73997"/>
    <w:rsid w:val="00C74031"/>
    <w:rsid w:val="00C74C02"/>
    <w:rsid w:val="00C75938"/>
    <w:rsid w:val="00C75E35"/>
    <w:rsid w:val="00C76522"/>
    <w:rsid w:val="00C77A17"/>
    <w:rsid w:val="00C77E10"/>
    <w:rsid w:val="00C80536"/>
    <w:rsid w:val="00C805D2"/>
    <w:rsid w:val="00C80710"/>
    <w:rsid w:val="00C807A5"/>
    <w:rsid w:val="00C80841"/>
    <w:rsid w:val="00C80F6E"/>
    <w:rsid w:val="00C821CB"/>
    <w:rsid w:val="00C82249"/>
    <w:rsid w:val="00C82A7B"/>
    <w:rsid w:val="00C82B5E"/>
    <w:rsid w:val="00C82B8D"/>
    <w:rsid w:val="00C82FA0"/>
    <w:rsid w:val="00C830EE"/>
    <w:rsid w:val="00C83878"/>
    <w:rsid w:val="00C83CCE"/>
    <w:rsid w:val="00C83D16"/>
    <w:rsid w:val="00C83D7E"/>
    <w:rsid w:val="00C83FD4"/>
    <w:rsid w:val="00C843AE"/>
    <w:rsid w:val="00C84A56"/>
    <w:rsid w:val="00C84F6C"/>
    <w:rsid w:val="00C85071"/>
    <w:rsid w:val="00C859BA"/>
    <w:rsid w:val="00C85D48"/>
    <w:rsid w:val="00C8622A"/>
    <w:rsid w:val="00C86688"/>
    <w:rsid w:val="00C8670F"/>
    <w:rsid w:val="00C867B8"/>
    <w:rsid w:val="00C8697B"/>
    <w:rsid w:val="00C86D37"/>
    <w:rsid w:val="00C8733C"/>
    <w:rsid w:val="00C8740C"/>
    <w:rsid w:val="00C8754F"/>
    <w:rsid w:val="00C87FB4"/>
    <w:rsid w:val="00C9089E"/>
    <w:rsid w:val="00C90D4B"/>
    <w:rsid w:val="00C91056"/>
    <w:rsid w:val="00C916B3"/>
    <w:rsid w:val="00C92718"/>
    <w:rsid w:val="00C9349C"/>
    <w:rsid w:val="00C93945"/>
    <w:rsid w:val="00C93FC8"/>
    <w:rsid w:val="00C94CEB"/>
    <w:rsid w:val="00C95A9C"/>
    <w:rsid w:val="00C95B68"/>
    <w:rsid w:val="00C95EF2"/>
    <w:rsid w:val="00C9633C"/>
    <w:rsid w:val="00C976BD"/>
    <w:rsid w:val="00C97BC4"/>
    <w:rsid w:val="00CA02FB"/>
    <w:rsid w:val="00CA09C0"/>
    <w:rsid w:val="00CA0EC0"/>
    <w:rsid w:val="00CA1354"/>
    <w:rsid w:val="00CA1487"/>
    <w:rsid w:val="00CA14BF"/>
    <w:rsid w:val="00CA1895"/>
    <w:rsid w:val="00CA1D46"/>
    <w:rsid w:val="00CA3024"/>
    <w:rsid w:val="00CA3F87"/>
    <w:rsid w:val="00CA4BA1"/>
    <w:rsid w:val="00CA55C1"/>
    <w:rsid w:val="00CA5C06"/>
    <w:rsid w:val="00CA5EE2"/>
    <w:rsid w:val="00CA6919"/>
    <w:rsid w:val="00CA6D45"/>
    <w:rsid w:val="00CA6DF2"/>
    <w:rsid w:val="00CA70C1"/>
    <w:rsid w:val="00CA747B"/>
    <w:rsid w:val="00CA74D0"/>
    <w:rsid w:val="00CA7C72"/>
    <w:rsid w:val="00CA7CB3"/>
    <w:rsid w:val="00CB0133"/>
    <w:rsid w:val="00CB0805"/>
    <w:rsid w:val="00CB1062"/>
    <w:rsid w:val="00CB1E69"/>
    <w:rsid w:val="00CB22A0"/>
    <w:rsid w:val="00CB2767"/>
    <w:rsid w:val="00CB31A1"/>
    <w:rsid w:val="00CB31C1"/>
    <w:rsid w:val="00CB38D8"/>
    <w:rsid w:val="00CB4A9B"/>
    <w:rsid w:val="00CB53A4"/>
    <w:rsid w:val="00CB55C4"/>
    <w:rsid w:val="00CB5746"/>
    <w:rsid w:val="00CB75F9"/>
    <w:rsid w:val="00CB77B2"/>
    <w:rsid w:val="00CC0040"/>
    <w:rsid w:val="00CC0230"/>
    <w:rsid w:val="00CC086E"/>
    <w:rsid w:val="00CC14BA"/>
    <w:rsid w:val="00CC2096"/>
    <w:rsid w:val="00CC20FB"/>
    <w:rsid w:val="00CC2A0C"/>
    <w:rsid w:val="00CC2A6B"/>
    <w:rsid w:val="00CC2DF6"/>
    <w:rsid w:val="00CC2E07"/>
    <w:rsid w:val="00CC3481"/>
    <w:rsid w:val="00CC35E8"/>
    <w:rsid w:val="00CC3A80"/>
    <w:rsid w:val="00CC3A93"/>
    <w:rsid w:val="00CC458D"/>
    <w:rsid w:val="00CC4833"/>
    <w:rsid w:val="00CC4C69"/>
    <w:rsid w:val="00CC4CD3"/>
    <w:rsid w:val="00CC5C30"/>
    <w:rsid w:val="00CC5CB2"/>
    <w:rsid w:val="00CC5F85"/>
    <w:rsid w:val="00CC63A1"/>
    <w:rsid w:val="00CC65F7"/>
    <w:rsid w:val="00CC6B96"/>
    <w:rsid w:val="00CC6D56"/>
    <w:rsid w:val="00CC7276"/>
    <w:rsid w:val="00CC74D6"/>
    <w:rsid w:val="00CC7805"/>
    <w:rsid w:val="00CD03E2"/>
    <w:rsid w:val="00CD163C"/>
    <w:rsid w:val="00CD17EB"/>
    <w:rsid w:val="00CD2C92"/>
    <w:rsid w:val="00CD3192"/>
    <w:rsid w:val="00CD4073"/>
    <w:rsid w:val="00CD4533"/>
    <w:rsid w:val="00CD480C"/>
    <w:rsid w:val="00CD4C4A"/>
    <w:rsid w:val="00CD4D5E"/>
    <w:rsid w:val="00CD4F18"/>
    <w:rsid w:val="00CD5040"/>
    <w:rsid w:val="00CD56D4"/>
    <w:rsid w:val="00CD5E28"/>
    <w:rsid w:val="00CD63FC"/>
    <w:rsid w:val="00CD73F9"/>
    <w:rsid w:val="00CD7478"/>
    <w:rsid w:val="00CD7638"/>
    <w:rsid w:val="00CD78F7"/>
    <w:rsid w:val="00CD7934"/>
    <w:rsid w:val="00CD7CFF"/>
    <w:rsid w:val="00CD7E81"/>
    <w:rsid w:val="00CE06D1"/>
    <w:rsid w:val="00CE0C25"/>
    <w:rsid w:val="00CE178F"/>
    <w:rsid w:val="00CE1803"/>
    <w:rsid w:val="00CE1CF5"/>
    <w:rsid w:val="00CE1CF8"/>
    <w:rsid w:val="00CE2D3C"/>
    <w:rsid w:val="00CE3405"/>
    <w:rsid w:val="00CE4739"/>
    <w:rsid w:val="00CE4922"/>
    <w:rsid w:val="00CE5362"/>
    <w:rsid w:val="00CE555B"/>
    <w:rsid w:val="00CE5676"/>
    <w:rsid w:val="00CE64DD"/>
    <w:rsid w:val="00CE70D2"/>
    <w:rsid w:val="00CE7593"/>
    <w:rsid w:val="00CE7966"/>
    <w:rsid w:val="00CE7A83"/>
    <w:rsid w:val="00CE7A92"/>
    <w:rsid w:val="00CF0C04"/>
    <w:rsid w:val="00CF0C90"/>
    <w:rsid w:val="00CF1AB1"/>
    <w:rsid w:val="00CF2179"/>
    <w:rsid w:val="00CF2B8A"/>
    <w:rsid w:val="00CF4272"/>
    <w:rsid w:val="00CF45ED"/>
    <w:rsid w:val="00CF48A0"/>
    <w:rsid w:val="00CF5019"/>
    <w:rsid w:val="00CF51A6"/>
    <w:rsid w:val="00CF5846"/>
    <w:rsid w:val="00CF5DDB"/>
    <w:rsid w:val="00CF66DC"/>
    <w:rsid w:val="00CF67E1"/>
    <w:rsid w:val="00CF6853"/>
    <w:rsid w:val="00CF7456"/>
    <w:rsid w:val="00CF768C"/>
    <w:rsid w:val="00CF771C"/>
    <w:rsid w:val="00CF78D6"/>
    <w:rsid w:val="00D00860"/>
    <w:rsid w:val="00D00CD0"/>
    <w:rsid w:val="00D00D56"/>
    <w:rsid w:val="00D016C0"/>
    <w:rsid w:val="00D016D2"/>
    <w:rsid w:val="00D01C96"/>
    <w:rsid w:val="00D01F37"/>
    <w:rsid w:val="00D0276E"/>
    <w:rsid w:val="00D028FF"/>
    <w:rsid w:val="00D02D67"/>
    <w:rsid w:val="00D03364"/>
    <w:rsid w:val="00D035E4"/>
    <w:rsid w:val="00D03D8D"/>
    <w:rsid w:val="00D04136"/>
    <w:rsid w:val="00D05391"/>
    <w:rsid w:val="00D05430"/>
    <w:rsid w:val="00D05579"/>
    <w:rsid w:val="00D059B8"/>
    <w:rsid w:val="00D060B9"/>
    <w:rsid w:val="00D06276"/>
    <w:rsid w:val="00D0681A"/>
    <w:rsid w:val="00D06C58"/>
    <w:rsid w:val="00D070BA"/>
    <w:rsid w:val="00D075EE"/>
    <w:rsid w:val="00D07B9F"/>
    <w:rsid w:val="00D07D32"/>
    <w:rsid w:val="00D07EF6"/>
    <w:rsid w:val="00D100DA"/>
    <w:rsid w:val="00D1085B"/>
    <w:rsid w:val="00D108EB"/>
    <w:rsid w:val="00D10C44"/>
    <w:rsid w:val="00D10CEA"/>
    <w:rsid w:val="00D10E05"/>
    <w:rsid w:val="00D11030"/>
    <w:rsid w:val="00D11688"/>
    <w:rsid w:val="00D11D73"/>
    <w:rsid w:val="00D12D5F"/>
    <w:rsid w:val="00D13603"/>
    <w:rsid w:val="00D13753"/>
    <w:rsid w:val="00D13DE5"/>
    <w:rsid w:val="00D140A2"/>
    <w:rsid w:val="00D14478"/>
    <w:rsid w:val="00D158D3"/>
    <w:rsid w:val="00D16C86"/>
    <w:rsid w:val="00D16FF3"/>
    <w:rsid w:val="00D17F34"/>
    <w:rsid w:val="00D2001A"/>
    <w:rsid w:val="00D202C8"/>
    <w:rsid w:val="00D2042E"/>
    <w:rsid w:val="00D215C6"/>
    <w:rsid w:val="00D21625"/>
    <w:rsid w:val="00D21678"/>
    <w:rsid w:val="00D22681"/>
    <w:rsid w:val="00D2268F"/>
    <w:rsid w:val="00D22860"/>
    <w:rsid w:val="00D22A36"/>
    <w:rsid w:val="00D240B0"/>
    <w:rsid w:val="00D24458"/>
    <w:rsid w:val="00D24A3D"/>
    <w:rsid w:val="00D24C12"/>
    <w:rsid w:val="00D24F22"/>
    <w:rsid w:val="00D25027"/>
    <w:rsid w:val="00D25BB4"/>
    <w:rsid w:val="00D25F1D"/>
    <w:rsid w:val="00D267AC"/>
    <w:rsid w:val="00D26A5A"/>
    <w:rsid w:val="00D26A6D"/>
    <w:rsid w:val="00D2712C"/>
    <w:rsid w:val="00D27698"/>
    <w:rsid w:val="00D27D13"/>
    <w:rsid w:val="00D30679"/>
    <w:rsid w:val="00D3083B"/>
    <w:rsid w:val="00D30DBA"/>
    <w:rsid w:val="00D31BB9"/>
    <w:rsid w:val="00D3422E"/>
    <w:rsid w:val="00D34997"/>
    <w:rsid w:val="00D34CA8"/>
    <w:rsid w:val="00D35175"/>
    <w:rsid w:val="00D3538E"/>
    <w:rsid w:val="00D35560"/>
    <w:rsid w:val="00D3599C"/>
    <w:rsid w:val="00D35DEE"/>
    <w:rsid w:val="00D35E5F"/>
    <w:rsid w:val="00D362FC"/>
    <w:rsid w:val="00D37240"/>
    <w:rsid w:val="00D37261"/>
    <w:rsid w:val="00D374A5"/>
    <w:rsid w:val="00D402B3"/>
    <w:rsid w:val="00D408A0"/>
    <w:rsid w:val="00D4110B"/>
    <w:rsid w:val="00D412A0"/>
    <w:rsid w:val="00D419D2"/>
    <w:rsid w:val="00D42C4D"/>
    <w:rsid w:val="00D430AB"/>
    <w:rsid w:val="00D43EEB"/>
    <w:rsid w:val="00D440B7"/>
    <w:rsid w:val="00D4460D"/>
    <w:rsid w:val="00D447AA"/>
    <w:rsid w:val="00D44828"/>
    <w:rsid w:val="00D4496D"/>
    <w:rsid w:val="00D4544B"/>
    <w:rsid w:val="00D45D39"/>
    <w:rsid w:val="00D46449"/>
    <w:rsid w:val="00D46E45"/>
    <w:rsid w:val="00D4727C"/>
    <w:rsid w:val="00D47781"/>
    <w:rsid w:val="00D50002"/>
    <w:rsid w:val="00D50617"/>
    <w:rsid w:val="00D50703"/>
    <w:rsid w:val="00D50A09"/>
    <w:rsid w:val="00D52DC4"/>
    <w:rsid w:val="00D53BE2"/>
    <w:rsid w:val="00D53C56"/>
    <w:rsid w:val="00D53D1D"/>
    <w:rsid w:val="00D55E6E"/>
    <w:rsid w:val="00D56191"/>
    <w:rsid w:val="00D570E7"/>
    <w:rsid w:val="00D57D22"/>
    <w:rsid w:val="00D57D57"/>
    <w:rsid w:val="00D601B1"/>
    <w:rsid w:val="00D607C7"/>
    <w:rsid w:val="00D6102E"/>
    <w:rsid w:val="00D61229"/>
    <w:rsid w:val="00D61B4B"/>
    <w:rsid w:val="00D62651"/>
    <w:rsid w:val="00D6269A"/>
    <w:rsid w:val="00D62943"/>
    <w:rsid w:val="00D6381E"/>
    <w:rsid w:val="00D63F1B"/>
    <w:rsid w:val="00D64144"/>
    <w:rsid w:val="00D64CA0"/>
    <w:rsid w:val="00D656E0"/>
    <w:rsid w:val="00D65C2B"/>
    <w:rsid w:val="00D6671C"/>
    <w:rsid w:val="00D66E1E"/>
    <w:rsid w:val="00D67AB8"/>
    <w:rsid w:val="00D67E03"/>
    <w:rsid w:val="00D711EB"/>
    <w:rsid w:val="00D713D0"/>
    <w:rsid w:val="00D7151D"/>
    <w:rsid w:val="00D72F8D"/>
    <w:rsid w:val="00D730B5"/>
    <w:rsid w:val="00D73574"/>
    <w:rsid w:val="00D73864"/>
    <w:rsid w:val="00D73DF1"/>
    <w:rsid w:val="00D73F4A"/>
    <w:rsid w:val="00D740DB"/>
    <w:rsid w:val="00D742CB"/>
    <w:rsid w:val="00D749AC"/>
    <w:rsid w:val="00D7560C"/>
    <w:rsid w:val="00D75B49"/>
    <w:rsid w:val="00D75F90"/>
    <w:rsid w:val="00D766B4"/>
    <w:rsid w:val="00D76E48"/>
    <w:rsid w:val="00D76EBB"/>
    <w:rsid w:val="00D77023"/>
    <w:rsid w:val="00D774DB"/>
    <w:rsid w:val="00D776D0"/>
    <w:rsid w:val="00D77AB6"/>
    <w:rsid w:val="00D80694"/>
    <w:rsid w:val="00D80823"/>
    <w:rsid w:val="00D81874"/>
    <w:rsid w:val="00D819C8"/>
    <w:rsid w:val="00D81B2F"/>
    <w:rsid w:val="00D81F19"/>
    <w:rsid w:val="00D82578"/>
    <w:rsid w:val="00D82996"/>
    <w:rsid w:val="00D82A7A"/>
    <w:rsid w:val="00D82BEF"/>
    <w:rsid w:val="00D82F22"/>
    <w:rsid w:val="00D83976"/>
    <w:rsid w:val="00D85663"/>
    <w:rsid w:val="00D8657D"/>
    <w:rsid w:val="00D87400"/>
    <w:rsid w:val="00D8773B"/>
    <w:rsid w:val="00D878DF"/>
    <w:rsid w:val="00D87D30"/>
    <w:rsid w:val="00D90277"/>
    <w:rsid w:val="00D90DE3"/>
    <w:rsid w:val="00D9183A"/>
    <w:rsid w:val="00D922A3"/>
    <w:rsid w:val="00D93244"/>
    <w:rsid w:val="00D93991"/>
    <w:rsid w:val="00D93AA8"/>
    <w:rsid w:val="00D94037"/>
    <w:rsid w:val="00D9411E"/>
    <w:rsid w:val="00D9431E"/>
    <w:rsid w:val="00D94C82"/>
    <w:rsid w:val="00D95AD7"/>
    <w:rsid w:val="00D95D2C"/>
    <w:rsid w:val="00D975EE"/>
    <w:rsid w:val="00D9773A"/>
    <w:rsid w:val="00D97816"/>
    <w:rsid w:val="00DA00CA"/>
    <w:rsid w:val="00DA1BFD"/>
    <w:rsid w:val="00DA28D1"/>
    <w:rsid w:val="00DA2C05"/>
    <w:rsid w:val="00DA2D99"/>
    <w:rsid w:val="00DA35F7"/>
    <w:rsid w:val="00DA45C2"/>
    <w:rsid w:val="00DA4732"/>
    <w:rsid w:val="00DA6675"/>
    <w:rsid w:val="00DA6CC7"/>
    <w:rsid w:val="00DA7472"/>
    <w:rsid w:val="00DA7556"/>
    <w:rsid w:val="00DB0C28"/>
    <w:rsid w:val="00DB12DA"/>
    <w:rsid w:val="00DB134F"/>
    <w:rsid w:val="00DB14FC"/>
    <w:rsid w:val="00DB17E6"/>
    <w:rsid w:val="00DB1DF9"/>
    <w:rsid w:val="00DB2B0B"/>
    <w:rsid w:val="00DB2CC7"/>
    <w:rsid w:val="00DB2D86"/>
    <w:rsid w:val="00DB31D3"/>
    <w:rsid w:val="00DB350E"/>
    <w:rsid w:val="00DB3A31"/>
    <w:rsid w:val="00DB5047"/>
    <w:rsid w:val="00DB5266"/>
    <w:rsid w:val="00DB5844"/>
    <w:rsid w:val="00DB5E52"/>
    <w:rsid w:val="00DB62A8"/>
    <w:rsid w:val="00DB6C78"/>
    <w:rsid w:val="00DB704E"/>
    <w:rsid w:val="00DB71B9"/>
    <w:rsid w:val="00DB73B8"/>
    <w:rsid w:val="00DB78D1"/>
    <w:rsid w:val="00DB78FF"/>
    <w:rsid w:val="00DB7BA6"/>
    <w:rsid w:val="00DC0221"/>
    <w:rsid w:val="00DC0B00"/>
    <w:rsid w:val="00DC0C29"/>
    <w:rsid w:val="00DC0D87"/>
    <w:rsid w:val="00DC15A2"/>
    <w:rsid w:val="00DC17B9"/>
    <w:rsid w:val="00DC1A94"/>
    <w:rsid w:val="00DC1D3F"/>
    <w:rsid w:val="00DC1F86"/>
    <w:rsid w:val="00DC3D28"/>
    <w:rsid w:val="00DC43B3"/>
    <w:rsid w:val="00DC50CE"/>
    <w:rsid w:val="00DC526E"/>
    <w:rsid w:val="00DC5C2C"/>
    <w:rsid w:val="00DC5FAE"/>
    <w:rsid w:val="00DC5FFA"/>
    <w:rsid w:val="00DC69BF"/>
    <w:rsid w:val="00DC6C75"/>
    <w:rsid w:val="00DC6FA5"/>
    <w:rsid w:val="00DC73D4"/>
    <w:rsid w:val="00DC777A"/>
    <w:rsid w:val="00DD0373"/>
    <w:rsid w:val="00DD03DA"/>
    <w:rsid w:val="00DD0AC7"/>
    <w:rsid w:val="00DD1172"/>
    <w:rsid w:val="00DD14BF"/>
    <w:rsid w:val="00DD165B"/>
    <w:rsid w:val="00DD17BA"/>
    <w:rsid w:val="00DD1808"/>
    <w:rsid w:val="00DD1892"/>
    <w:rsid w:val="00DD19D5"/>
    <w:rsid w:val="00DD1F2D"/>
    <w:rsid w:val="00DD2173"/>
    <w:rsid w:val="00DD3C37"/>
    <w:rsid w:val="00DD40B7"/>
    <w:rsid w:val="00DD49D7"/>
    <w:rsid w:val="00DD509D"/>
    <w:rsid w:val="00DD5529"/>
    <w:rsid w:val="00DD5C84"/>
    <w:rsid w:val="00DD5EC0"/>
    <w:rsid w:val="00DD5F13"/>
    <w:rsid w:val="00DD63BE"/>
    <w:rsid w:val="00DD6745"/>
    <w:rsid w:val="00DD6861"/>
    <w:rsid w:val="00DD6E66"/>
    <w:rsid w:val="00DD728E"/>
    <w:rsid w:val="00DD778D"/>
    <w:rsid w:val="00DD79F0"/>
    <w:rsid w:val="00DE0170"/>
    <w:rsid w:val="00DE02B2"/>
    <w:rsid w:val="00DE0318"/>
    <w:rsid w:val="00DE04E6"/>
    <w:rsid w:val="00DE09CF"/>
    <w:rsid w:val="00DE1467"/>
    <w:rsid w:val="00DE1EA8"/>
    <w:rsid w:val="00DE26F5"/>
    <w:rsid w:val="00DE2C09"/>
    <w:rsid w:val="00DE2E1F"/>
    <w:rsid w:val="00DE2F8E"/>
    <w:rsid w:val="00DE3E11"/>
    <w:rsid w:val="00DE457C"/>
    <w:rsid w:val="00DE49A5"/>
    <w:rsid w:val="00DE5029"/>
    <w:rsid w:val="00DE5094"/>
    <w:rsid w:val="00DE5357"/>
    <w:rsid w:val="00DE539E"/>
    <w:rsid w:val="00DE5C85"/>
    <w:rsid w:val="00DF00C2"/>
    <w:rsid w:val="00DF08F8"/>
    <w:rsid w:val="00DF13A0"/>
    <w:rsid w:val="00DF1C55"/>
    <w:rsid w:val="00DF1FB8"/>
    <w:rsid w:val="00DF30F7"/>
    <w:rsid w:val="00DF3790"/>
    <w:rsid w:val="00DF3EC3"/>
    <w:rsid w:val="00DF4170"/>
    <w:rsid w:val="00DF420B"/>
    <w:rsid w:val="00DF4440"/>
    <w:rsid w:val="00DF4556"/>
    <w:rsid w:val="00DF4808"/>
    <w:rsid w:val="00DF4D71"/>
    <w:rsid w:val="00DF4E2C"/>
    <w:rsid w:val="00DF5829"/>
    <w:rsid w:val="00DF693C"/>
    <w:rsid w:val="00DF72B6"/>
    <w:rsid w:val="00DF777A"/>
    <w:rsid w:val="00E00F75"/>
    <w:rsid w:val="00E01320"/>
    <w:rsid w:val="00E01363"/>
    <w:rsid w:val="00E017ED"/>
    <w:rsid w:val="00E01DE4"/>
    <w:rsid w:val="00E01EB6"/>
    <w:rsid w:val="00E02234"/>
    <w:rsid w:val="00E02851"/>
    <w:rsid w:val="00E0299C"/>
    <w:rsid w:val="00E02E0E"/>
    <w:rsid w:val="00E02FF1"/>
    <w:rsid w:val="00E0358C"/>
    <w:rsid w:val="00E03667"/>
    <w:rsid w:val="00E0384A"/>
    <w:rsid w:val="00E03CA9"/>
    <w:rsid w:val="00E03FD3"/>
    <w:rsid w:val="00E052BC"/>
    <w:rsid w:val="00E055A6"/>
    <w:rsid w:val="00E0586C"/>
    <w:rsid w:val="00E0676C"/>
    <w:rsid w:val="00E06CCF"/>
    <w:rsid w:val="00E10416"/>
    <w:rsid w:val="00E1070C"/>
    <w:rsid w:val="00E10B9B"/>
    <w:rsid w:val="00E10E07"/>
    <w:rsid w:val="00E10F6E"/>
    <w:rsid w:val="00E111CF"/>
    <w:rsid w:val="00E120A7"/>
    <w:rsid w:val="00E122C9"/>
    <w:rsid w:val="00E12433"/>
    <w:rsid w:val="00E126DD"/>
    <w:rsid w:val="00E12D2D"/>
    <w:rsid w:val="00E12E40"/>
    <w:rsid w:val="00E1314D"/>
    <w:rsid w:val="00E13F8A"/>
    <w:rsid w:val="00E14224"/>
    <w:rsid w:val="00E14528"/>
    <w:rsid w:val="00E1493E"/>
    <w:rsid w:val="00E14AC1"/>
    <w:rsid w:val="00E14FB0"/>
    <w:rsid w:val="00E155F2"/>
    <w:rsid w:val="00E1574D"/>
    <w:rsid w:val="00E158F7"/>
    <w:rsid w:val="00E1590C"/>
    <w:rsid w:val="00E15D9C"/>
    <w:rsid w:val="00E15FB4"/>
    <w:rsid w:val="00E16321"/>
    <w:rsid w:val="00E166DA"/>
    <w:rsid w:val="00E16C36"/>
    <w:rsid w:val="00E20382"/>
    <w:rsid w:val="00E20DE3"/>
    <w:rsid w:val="00E213E4"/>
    <w:rsid w:val="00E21543"/>
    <w:rsid w:val="00E21667"/>
    <w:rsid w:val="00E224ED"/>
    <w:rsid w:val="00E228A0"/>
    <w:rsid w:val="00E22B01"/>
    <w:rsid w:val="00E22C81"/>
    <w:rsid w:val="00E230EE"/>
    <w:rsid w:val="00E23628"/>
    <w:rsid w:val="00E238FC"/>
    <w:rsid w:val="00E239E3"/>
    <w:rsid w:val="00E23C49"/>
    <w:rsid w:val="00E23C81"/>
    <w:rsid w:val="00E243B3"/>
    <w:rsid w:val="00E24A54"/>
    <w:rsid w:val="00E24C3E"/>
    <w:rsid w:val="00E2513C"/>
    <w:rsid w:val="00E25BBC"/>
    <w:rsid w:val="00E25C4B"/>
    <w:rsid w:val="00E260F7"/>
    <w:rsid w:val="00E263A8"/>
    <w:rsid w:val="00E26DD1"/>
    <w:rsid w:val="00E27142"/>
    <w:rsid w:val="00E27358"/>
    <w:rsid w:val="00E27740"/>
    <w:rsid w:val="00E278E5"/>
    <w:rsid w:val="00E27A05"/>
    <w:rsid w:val="00E27A9E"/>
    <w:rsid w:val="00E3028B"/>
    <w:rsid w:val="00E30459"/>
    <w:rsid w:val="00E307C5"/>
    <w:rsid w:val="00E308DD"/>
    <w:rsid w:val="00E30E9D"/>
    <w:rsid w:val="00E31574"/>
    <w:rsid w:val="00E33A8F"/>
    <w:rsid w:val="00E33EDD"/>
    <w:rsid w:val="00E35C9F"/>
    <w:rsid w:val="00E36CCD"/>
    <w:rsid w:val="00E378BC"/>
    <w:rsid w:val="00E37B38"/>
    <w:rsid w:val="00E37BAE"/>
    <w:rsid w:val="00E37CF6"/>
    <w:rsid w:val="00E407AF"/>
    <w:rsid w:val="00E41478"/>
    <w:rsid w:val="00E41E46"/>
    <w:rsid w:val="00E42941"/>
    <w:rsid w:val="00E43DAF"/>
    <w:rsid w:val="00E45ADB"/>
    <w:rsid w:val="00E45B38"/>
    <w:rsid w:val="00E4603C"/>
    <w:rsid w:val="00E461D1"/>
    <w:rsid w:val="00E465F6"/>
    <w:rsid w:val="00E46A05"/>
    <w:rsid w:val="00E46A25"/>
    <w:rsid w:val="00E46CA4"/>
    <w:rsid w:val="00E50119"/>
    <w:rsid w:val="00E5029F"/>
    <w:rsid w:val="00E50507"/>
    <w:rsid w:val="00E506CA"/>
    <w:rsid w:val="00E50C5E"/>
    <w:rsid w:val="00E512B9"/>
    <w:rsid w:val="00E514FC"/>
    <w:rsid w:val="00E5219C"/>
    <w:rsid w:val="00E52A11"/>
    <w:rsid w:val="00E52A17"/>
    <w:rsid w:val="00E52C6B"/>
    <w:rsid w:val="00E53088"/>
    <w:rsid w:val="00E53470"/>
    <w:rsid w:val="00E53BC8"/>
    <w:rsid w:val="00E53BCA"/>
    <w:rsid w:val="00E53C15"/>
    <w:rsid w:val="00E53D73"/>
    <w:rsid w:val="00E53F5C"/>
    <w:rsid w:val="00E54192"/>
    <w:rsid w:val="00E54447"/>
    <w:rsid w:val="00E54F4F"/>
    <w:rsid w:val="00E54FFB"/>
    <w:rsid w:val="00E559E6"/>
    <w:rsid w:val="00E55AA7"/>
    <w:rsid w:val="00E55BB8"/>
    <w:rsid w:val="00E55C26"/>
    <w:rsid w:val="00E567C4"/>
    <w:rsid w:val="00E569D5"/>
    <w:rsid w:val="00E569E3"/>
    <w:rsid w:val="00E56A2C"/>
    <w:rsid w:val="00E57182"/>
    <w:rsid w:val="00E57B4B"/>
    <w:rsid w:val="00E606C1"/>
    <w:rsid w:val="00E609D0"/>
    <w:rsid w:val="00E615B5"/>
    <w:rsid w:val="00E6164E"/>
    <w:rsid w:val="00E61930"/>
    <w:rsid w:val="00E61BA4"/>
    <w:rsid w:val="00E622A9"/>
    <w:rsid w:val="00E6271D"/>
    <w:rsid w:val="00E62BB1"/>
    <w:rsid w:val="00E62C08"/>
    <w:rsid w:val="00E62F4A"/>
    <w:rsid w:val="00E62F7E"/>
    <w:rsid w:val="00E64650"/>
    <w:rsid w:val="00E64CB7"/>
    <w:rsid w:val="00E64E6C"/>
    <w:rsid w:val="00E652C9"/>
    <w:rsid w:val="00E6598F"/>
    <w:rsid w:val="00E65A65"/>
    <w:rsid w:val="00E65B2E"/>
    <w:rsid w:val="00E6663C"/>
    <w:rsid w:val="00E6738B"/>
    <w:rsid w:val="00E67B63"/>
    <w:rsid w:val="00E67FDA"/>
    <w:rsid w:val="00E70254"/>
    <w:rsid w:val="00E70484"/>
    <w:rsid w:val="00E71065"/>
    <w:rsid w:val="00E712D5"/>
    <w:rsid w:val="00E71700"/>
    <w:rsid w:val="00E71A02"/>
    <w:rsid w:val="00E72D17"/>
    <w:rsid w:val="00E731F9"/>
    <w:rsid w:val="00E73360"/>
    <w:rsid w:val="00E73652"/>
    <w:rsid w:val="00E741F1"/>
    <w:rsid w:val="00E76012"/>
    <w:rsid w:val="00E76663"/>
    <w:rsid w:val="00E7695B"/>
    <w:rsid w:val="00E76A42"/>
    <w:rsid w:val="00E770F1"/>
    <w:rsid w:val="00E77310"/>
    <w:rsid w:val="00E7773A"/>
    <w:rsid w:val="00E778FF"/>
    <w:rsid w:val="00E77D45"/>
    <w:rsid w:val="00E80685"/>
    <w:rsid w:val="00E80AA2"/>
    <w:rsid w:val="00E8100C"/>
    <w:rsid w:val="00E81111"/>
    <w:rsid w:val="00E8170E"/>
    <w:rsid w:val="00E81842"/>
    <w:rsid w:val="00E81AD3"/>
    <w:rsid w:val="00E824CE"/>
    <w:rsid w:val="00E82C66"/>
    <w:rsid w:val="00E82F19"/>
    <w:rsid w:val="00E82F54"/>
    <w:rsid w:val="00E839DA"/>
    <w:rsid w:val="00E839DD"/>
    <w:rsid w:val="00E84203"/>
    <w:rsid w:val="00E84318"/>
    <w:rsid w:val="00E84584"/>
    <w:rsid w:val="00E8491C"/>
    <w:rsid w:val="00E85061"/>
    <w:rsid w:val="00E857CA"/>
    <w:rsid w:val="00E85CA4"/>
    <w:rsid w:val="00E8667C"/>
    <w:rsid w:val="00E86852"/>
    <w:rsid w:val="00E870CD"/>
    <w:rsid w:val="00E87DE4"/>
    <w:rsid w:val="00E87E22"/>
    <w:rsid w:val="00E906AA"/>
    <w:rsid w:val="00E908BC"/>
    <w:rsid w:val="00E908CA"/>
    <w:rsid w:val="00E90F8D"/>
    <w:rsid w:val="00E910CB"/>
    <w:rsid w:val="00E914BD"/>
    <w:rsid w:val="00E916B1"/>
    <w:rsid w:val="00E91C17"/>
    <w:rsid w:val="00E91EC1"/>
    <w:rsid w:val="00E924D7"/>
    <w:rsid w:val="00E9287A"/>
    <w:rsid w:val="00E9295B"/>
    <w:rsid w:val="00E92F4B"/>
    <w:rsid w:val="00E92FBA"/>
    <w:rsid w:val="00E931CC"/>
    <w:rsid w:val="00E94265"/>
    <w:rsid w:val="00E943ED"/>
    <w:rsid w:val="00E947AF"/>
    <w:rsid w:val="00E94B57"/>
    <w:rsid w:val="00E9577C"/>
    <w:rsid w:val="00E95A0A"/>
    <w:rsid w:val="00E964FF"/>
    <w:rsid w:val="00E96D55"/>
    <w:rsid w:val="00E96F63"/>
    <w:rsid w:val="00E97755"/>
    <w:rsid w:val="00E978CE"/>
    <w:rsid w:val="00EA019B"/>
    <w:rsid w:val="00EA0A7C"/>
    <w:rsid w:val="00EA13EA"/>
    <w:rsid w:val="00EA18A4"/>
    <w:rsid w:val="00EA1C65"/>
    <w:rsid w:val="00EA2167"/>
    <w:rsid w:val="00EA273B"/>
    <w:rsid w:val="00EA31F6"/>
    <w:rsid w:val="00EA38CE"/>
    <w:rsid w:val="00EA4A0D"/>
    <w:rsid w:val="00EA4D0E"/>
    <w:rsid w:val="00EA4FD5"/>
    <w:rsid w:val="00EA52BF"/>
    <w:rsid w:val="00EA54B7"/>
    <w:rsid w:val="00EA54F6"/>
    <w:rsid w:val="00EA5748"/>
    <w:rsid w:val="00EA578F"/>
    <w:rsid w:val="00EA59E0"/>
    <w:rsid w:val="00EA5B4C"/>
    <w:rsid w:val="00EA6231"/>
    <w:rsid w:val="00EA6F9C"/>
    <w:rsid w:val="00EA73DB"/>
    <w:rsid w:val="00EA7715"/>
    <w:rsid w:val="00EA7EE3"/>
    <w:rsid w:val="00EB0783"/>
    <w:rsid w:val="00EB0A46"/>
    <w:rsid w:val="00EB0CAD"/>
    <w:rsid w:val="00EB0F19"/>
    <w:rsid w:val="00EB1165"/>
    <w:rsid w:val="00EB1839"/>
    <w:rsid w:val="00EB18EF"/>
    <w:rsid w:val="00EB2162"/>
    <w:rsid w:val="00EB270E"/>
    <w:rsid w:val="00EB556F"/>
    <w:rsid w:val="00EB65B7"/>
    <w:rsid w:val="00EB6D49"/>
    <w:rsid w:val="00EB7293"/>
    <w:rsid w:val="00EB7813"/>
    <w:rsid w:val="00EC0678"/>
    <w:rsid w:val="00EC08DA"/>
    <w:rsid w:val="00EC08DF"/>
    <w:rsid w:val="00EC0998"/>
    <w:rsid w:val="00EC0FE7"/>
    <w:rsid w:val="00EC1D6F"/>
    <w:rsid w:val="00EC1F1F"/>
    <w:rsid w:val="00EC221C"/>
    <w:rsid w:val="00EC24A0"/>
    <w:rsid w:val="00EC2F62"/>
    <w:rsid w:val="00EC3585"/>
    <w:rsid w:val="00EC3DFC"/>
    <w:rsid w:val="00EC486E"/>
    <w:rsid w:val="00EC5D82"/>
    <w:rsid w:val="00EC6722"/>
    <w:rsid w:val="00EC70BC"/>
    <w:rsid w:val="00EC73EB"/>
    <w:rsid w:val="00EC74FE"/>
    <w:rsid w:val="00EC7904"/>
    <w:rsid w:val="00EC7952"/>
    <w:rsid w:val="00EC7988"/>
    <w:rsid w:val="00ED035C"/>
    <w:rsid w:val="00ED087E"/>
    <w:rsid w:val="00ED12AA"/>
    <w:rsid w:val="00ED14E1"/>
    <w:rsid w:val="00ED1FDC"/>
    <w:rsid w:val="00ED209D"/>
    <w:rsid w:val="00ED2D8C"/>
    <w:rsid w:val="00ED2DAB"/>
    <w:rsid w:val="00ED35BF"/>
    <w:rsid w:val="00ED38ED"/>
    <w:rsid w:val="00ED3CB5"/>
    <w:rsid w:val="00ED43AC"/>
    <w:rsid w:val="00ED443B"/>
    <w:rsid w:val="00ED4600"/>
    <w:rsid w:val="00ED4A28"/>
    <w:rsid w:val="00ED5233"/>
    <w:rsid w:val="00ED52AC"/>
    <w:rsid w:val="00ED571F"/>
    <w:rsid w:val="00ED5D7D"/>
    <w:rsid w:val="00ED6643"/>
    <w:rsid w:val="00ED69E5"/>
    <w:rsid w:val="00ED6B06"/>
    <w:rsid w:val="00ED6BF9"/>
    <w:rsid w:val="00ED70CC"/>
    <w:rsid w:val="00ED7CB4"/>
    <w:rsid w:val="00EE0399"/>
    <w:rsid w:val="00EE133D"/>
    <w:rsid w:val="00EE1838"/>
    <w:rsid w:val="00EE242F"/>
    <w:rsid w:val="00EE24C4"/>
    <w:rsid w:val="00EE2760"/>
    <w:rsid w:val="00EE2DF5"/>
    <w:rsid w:val="00EE2F0A"/>
    <w:rsid w:val="00EE314E"/>
    <w:rsid w:val="00EE33C4"/>
    <w:rsid w:val="00EE383B"/>
    <w:rsid w:val="00EE3985"/>
    <w:rsid w:val="00EE3B7B"/>
    <w:rsid w:val="00EE3D67"/>
    <w:rsid w:val="00EE3F2A"/>
    <w:rsid w:val="00EE4465"/>
    <w:rsid w:val="00EE4CDA"/>
    <w:rsid w:val="00EE4F09"/>
    <w:rsid w:val="00EE52CA"/>
    <w:rsid w:val="00EE5E43"/>
    <w:rsid w:val="00EE6035"/>
    <w:rsid w:val="00EE617F"/>
    <w:rsid w:val="00EE6302"/>
    <w:rsid w:val="00EE656A"/>
    <w:rsid w:val="00EE77B8"/>
    <w:rsid w:val="00EE7BD4"/>
    <w:rsid w:val="00EF0284"/>
    <w:rsid w:val="00EF09B7"/>
    <w:rsid w:val="00EF1C3B"/>
    <w:rsid w:val="00EF2410"/>
    <w:rsid w:val="00EF41A2"/>
    <w:rsid w:val="00EF4524"/>
    <w:rsid w:val="00EF487A"/>
    <w:rsid w:val="00EF5012"/>
    <w:rsid w:val="00EF549E"/>
    <w:rsid w:val="00EF5782"/>
    <w:rsid w:val="00EF61A5"/>
    <w:rsid w:val="00EF6A3B"/>
    <w:rsid w:val="00EF734E"/>
    <w:rsid w:val="00F00411"/>
    <w:rsid w:val="00F00596"/>
    <w:rsid w:val="00F00782"/>
    <w:rsid w:val="00F00BC2"/>
    <w:rsid w:val="00F00D23"/>
    <w:rsid w:val="00F0119D"/>
    <w:rsid w:val="00F01233"/>
    <w:rsid w:val="00F0140E"/>
    <w:rsid w:val="00F02DD5"/>
    <w:rsid w:val="00F031FA"/>
    <w:rsid w:val="00F039D0"/>
    <w:rsid w:val="00F03DF4"/>
    <w:rsid w:val="00F03E37"/>
    <w:rsid w:val="00F0432A"/>
    <w:rsid w:val="00F04CA1"/>
    <w:rsid w:val="00F05D9D"/>
    <w:rsid w:val="00F05E49"/>
    <w:rsid w:val="00F05E96"/>
    <w:rsid w:val="00F0619A"/>
    <w:rsid w:val="00F074BF"/>
    <w:rsid w:val="00F074D8"/>
    <w:rsid w:val="00F07795"/>
    <w:rsid w:val="00F10300"/>
    <w:rsid w:val="00F10412"/>
    <w:rsid w:val="00F1054B"/>
    <w:rsid w:val="00F10E3C"/>
    <w:rsid w:val="00F11A5F"/>
    <w:rsid w:val="00F11AB5"/>
    <w:rsid w:val="00F11FD4"/>
    <w:rsid w:val="00F12019"/>
    <w:rsid w:val="00F1288A"/>
    <w:rsid w:val="00F12A24"/>
    <w:rsid w:val="00F12F33"/>
    <w:rsid w:val="00F145D2"/>
    <w:rsid w:val="00F15103"/>
    <w:rsid w:val="00F1532E"/>
    <w:rsid w:val="00F159BE"/>
    <w:rsid w:val="00F15ED1"/>
    <w:rsid w:val="00F164D6"/>
    <w:rsid w:val="00F16B7A"/>
    <w:rsid w:val="00F16EED"/>
    <w:rsid w:val="00F1712E"/>
    <w:rsid w:val="00F17638"/>
    <w:rsid w:val="00F17E11"/>
    <w:rsid w:val="00F17FA2"/>
    <w:rsid w:val="00F205E6"/>
    <w:rsid w:val="00F20AD5"/>
    <w:rsid w:val="00F21045"/>
    <w:rsid w:val="00F2110D"/>
    <w:rsid w:val="00F21549"/>
    <w:rsid w:val="00F21AC4"/>
    <w:rsid w:val="00F21C91"/>
    <w:rsid w:val="00F22058"/>
    <w:rsid w:val="00F224EC"/>
    <w:rsid w:val="00F22788"/>
    <w:rsid w:val="00F2291B"/>
    <w:rsid w:val="00F22FCD"/>
    <w:rsid w:val="00F23736"/>
    <w:rsid w:val="00F237B8"/>
    <w:rsid w:val="00F239F8"/>
    <w:rsid w:val="00F24CB7"/>
    <w:rsid w:val="00F25144"/>
    <w:rsid w:val="00F252B7"/>
    <w:rsid w:val="00F25413"/>
    <w:rsid w:val="00F25980"/>
    <w:rsid w:val="00F25B8A"/>
    <w:rsid w:val="00F262F4"/>
    <w:rsid w:val="00F26E17"/>
    <w:rsid w:val="00F27339"/>
    <w:rsid w:val="00F275BC"/>
    <w:rsid w:val="00F277E6"/>
    <w:rsid w:val="00F27909"/>
    <w:rsid w:val="00F30061"/>
    <w:rsid w:val="00F31196"/>
    <w:rsid w:val="00F311B2"/>
    <w:rsid w:val="00F312D4"/>
    <w:rsid w:val="00F31BE9"/>
    <w:rsid w:val="00F31F91"/>
    <w:rsid w:val="00F3264E"/>
    <w:rsid w:val="00F32F85"/>
    <w:rsid w:val="00F33551"/>
    <w:rsid w:val="00F33B03"/>
    <w:rsid w:val="00F33B36"/>
    <w:rsid w:val="00F340C5"/>
    <w:rsid w:val="00F34AEB"/>
    <w:rsid w:val="00F360EE"/>
    <w:rsid w:val="00F364DE"/>
    <w:rsid w:val="00F36ED2"/>
    <w:rsid w:val="00F374F8"/>
    <w:rsid w:val="00F377EA"/>
    <w:rsid w:val="00F40A2C"/>
    <w:rsid w:val="00F40E28"/>
    <w:rsid w:val="00F41CA0"/>
    <w:rsid w:val="00F421DB"/>
    <w:rsid w:val="00F42314"/>
    <w:rsid w:val="00F42FC9"/>
    <w:rsid w:val="00F43F74"/>
    <w:rsid w:val="00F44931"/>
    <w:rsid w:val="00F44A1B"/>
    <w:rsid w:val="00F44A88"/>
    <w:rsid w:val="00F46148"/>
    <w:rsid w:val="00F46420"/>
    <w:rsid w:val="00F465BA"/>
    <w:rsid w:val="00F470E0"/>
    <w:rsid w:val="00F474D7"/>
    <w:rsid w:val="00F477EC"/>
    <w:rsid w:val="00F479D0"/>
    <w:rsid w:val="00F47E49"/>
    <w:rsid w:val="00F504A1"/>
    <w:rsid w:val="00F5075F"/>
    <w:rsid w:val="00F5104F"/>
    <w:rsid w:val="00F510A2"/>
    <w:rsid w:val="00F510EA"/>
    <w:rsid w:val="00F51661"/>
    <w:rsid w:val="00F51778"/>
    <w:rsid w:val="00F5183C"/>
    <w:rsid w:val="00F51B5D"/>
    <w:rsid w:val="00F51ED1"/>
    <w:rsid w:val="00F52064"/>
    <w:rsid w:val="00F52F7F"/>
    <w:rsid w:val="00F53223"/>
    <w:rsid w:val="00F538D6"/>
    <w:rsid w:val="00F5390E"/>
    <w:rsid w:val="00F5457B"/>
    <w:rsid w:val="00F54E55"/>
    <w:rsid w:val="00F55236"/>
    <w:rsid w:val="00F556B3"/>
    <w:rsid w:val="00F55DF3"/>
    <w:rsid w:val="00F55E2F"/>
    <w:rsid w:val="00F55E53"/>
    <w:rsid w:val="00F5600C"/>
    <w:rsid w:val="00F560B5"/>
    <w:rsid w:val="00F5615B"/>
    <w:rsid w:val="00F569A1"/>
    <w:rsid w:val="00F6000F"/>
    <w:rsid w:val="00F6024F"/>
    <w:rsid w:val="00F612E5"/>
    <w:rsid w:val="00F61FFB"/>
    <w:rsid w:val="00F625B9"/>
    <w:rsid w:val="00F62EBA"/>
    <w:rsid w:val="00F6355E"/>
    <w:rsid w:val="00F6493F"/>
    <w:rsid w:val="00F6535F"/>
    <w:rsid w:val="00F65A12"/>
    <w:rsid w:val="00F65E80"/>
    <w:rsid w:val="00F66440"/>
    <w:rsid w:val="00F70ED4"/>
    <w:rsid w:val="00F7123B"/>
    <w:rsid w:val="00F71452"/>
    <w:rsid w:val="00F719EF"/>
    <w:rsid w:val="00F7209D"/>
    <w:rsid w:val="00F724B3"/>
    <w:rsid w:val="00F72888"/>
    <w:rsid w:val="00F72A07"/>
    <w:rsid w:val="00F73AF6"/>
    <w:rsid w:val="00F73F08"/>
    <w:rsid w:val="00F7404C"/>
    <w:rsid w:val="00F7481A"/>
    <w:rsid w:val="00F7517E"/>
    <w:rsid w:val="00F75F68"/>
    <w:rsid w:val="00F7644F"/>
    <w:rsid w:val="00F765B9"/>
    <w:rsid w:val="00F76C27"/>
    <w:rsid w:val="00F76C37"/>
    <w:rsid w:val="00F76D31"/>
    <w:rsid w:val="00F76E37"/>
    <w:rsid w:val="00F76FA3"/>
    <w:rsid w:val="00F77799"/>
    <w:rsid w:val="00F77A44"/>
    <w:rsid w:val="00F80348"/>
    <w:rsid w:val="00F80E7B"/>
    <w:rsid w:val="00F81251"/>
    <w:rsid w:val="00F815B4"/>
    <w:rsid w:val="00F81D0B"/>
    <w:rsid w:val="00F81E6B"/>
    <w:rsid w:val="00F8367D"/>
    <w:rsid w:val="00F83870"/>
    <w:rsid w:val="00F846CF"/>
    <w:rsid w:val="00F847AB"/>
    <w:rsid w:val="00F84BD7"/>
    <w:rsid w:val="00F8527D"/>
    <w:rsid w:val="00F855CF"/>
    <w:rsid w:val="00F85C83"/>
    <w:rsid w:val="00F85FF0"/>
    <w:rsid w:val="00F864B3"/>
    <w:rsid w:val="00F8677B"/>
    <w:rsid w:val="00F8749F"/>
    <w:rsid w:val="00F875F3"/>
    <w:rsid w:val="00F87F4E"/>
    <w:rsid w:val="00F90070"/>
    <w:rsid w:val="00F900E7"/>
    <w:rsid w:val="00F902F8"/>
    <w:rsid w:val="00F906FE"/>
    <w:rsid w:val="00F90764"/>
    <w:rsid w:val="00F911A4"/>
    <w:rsid w:val="00F919B5"/>
    <w:rsid w:val="00F91BD5"/>
    <w:rsid w:val="00F91E1F"/>
    <w:rsid w:val="00F9236D"/>
    <w:rsid w:val="00F93492"/>
    <w:rsid w:val="00F93AED"/>
    <w:rsid w:val="00F93D6F"/>
    <w:rsid w:val="00F93F3D"/>
    <w:rsid w:val="00F940E0"/>
    <w:rsid w:val="00F9500E"/>
    <w:rsid w:val="00F965C8"/>
    <w:rsid w:val="00F969D4"/>
    <w:rsid w:val="00F97C20"/>
    <w:rsid w:val="00FA0199"/>
    <w:rsid w:val="00FA01B2"/>
    <w:rsid w:val="00FA04AF"/>
    <w:rsid w:val="00FA092F"/>
    <w:rsid w:val="00FA1641"/>
    <w:rsid w:val="00FA1754"/>
    <w:rsid w:val="00FA1BE8"/>
    <w:rsid w:val="00FA2D17"/>
    <w:rsid w:val="00FA2DB2"/>
    <w:rsid w:val="00FA302E"/>
    <w:rsid w:val="00FA34C9"/>
    <w:rsid w:val="00FA354A"/>
    <w:rsid w:val="00FA3EAF"/>
    <w:rsid w:val="00FA4157"/>
    <w:rsid w:val="00FA445B"/>
    <w:rsid w:val="00FA4590"/>
    <w:rsid w:val="00FA4E3D"/>
    <w:rsid w:val="00FA5D65"/>
    <w:rsid w:val="00FA5E69"/>
    <w:rsid w:val="00FA6197"/>
    <w:rsid w:val="00FA64A4"/>
    <w:rsid w:val="00FA6882"/>
    <w:rsid w:val="00FA6C77"/>
    <w:rsid w:val="00FA6D33"/>
    <w:rsid w:val="00FA751B"/>
    <w:rsid w:val="00FB0186"/>
    <w:rsid w:val="00FB1424"/>
    <w:rsid w:val="00FB17C4"/>
    <w:rsid w:val="00FB3072"/>
    <w:rsid w:val="00FB5852"/>
    <w:rsid w:val="00FB5D55"/>
    <w:rsid w:val="00FB64A5"/>
    <w:rsid w:val="00FB6B6E"/>
    <w:rsid w:val="00FB6F11"/>
    <w:rsid w:val="00FB77D5"/>
    <w:rsid w:val="00FC0D5A"/>
    <w:rsid w:val="00FC0F80"/>
    <w:rsid w:val="00FC19FB"/>
    <w:rsid w:val="00FC25FA"/>
    <w:rsid w:val="00FC2665"/>
    <w:rsid w:val="00FC2AEC"/>
    <w:rsid w:val="00FC2F32"/>
    <w:rsid w:val="00FC2F93"/>
    <w:rsid w:val="00FC3370"/>
    <w:rsid w:val="00FC35C7"/>
    <w:rsid w:val="00FC3C0A"/>
    <w:rsid w:val="00FC428D"/>
    <w:rsid w:val="00FC4437"/>
    <w:rsid w:val="00FC48A4"/>
    <w:rsid w:val="00FC5147"/>
    <w:rsid w:val="00FC520E"/>
    <w:rsid w:val="00FC5290"/>
    <w:rsid w:val="00FC53BA"/>
    <w:rsid w:val="00FC580D"/>
    <w:rsid w:val="00FC7A13"/>
    <w:rsid w:val="00FC7A21"/>
    <w:rsid w:val="00FC7BC9"/>
    <w:rsid w:val="00FD064B"/>
    <w:rsid w:val="00FD09BC"/>
    <w:rsid w:val="00FD0E11"/>
    <w:rsid w:val="00FD1370"/>
    <w:rsid w:val="00FD183D"/>
    <w:rsid w:val="00FD1B80"/>
    <w:rsid w:val="00FD26E8"/>
    <w:rsid w:val="00FD2E90"/>
    <w:rsid w:val="00FD305A"/>
    <w:rsid w:val="00FD503B"/>
    <w:rsid w:val="00FD62B5"/>
    <w:rsid w:val="00FD6959"/>
    <w:rsid w:val="00FD6CB2"/>
    <w:rsid w:val="00FD7204"/>
    <w:rsid w:val="00FD7227"/>
    <w:rsid w:val="00FD73E7"/>
    <w:rsid w:val="00FD75AE"/>
    <w:rsid w:val="00FE032F"/>
    <w:rsid w:val="00FE0644"/>
    <w:rsid w:val="00FE0841"/>
    <w:rsid w:val="00FE08F6"/>
    <w:rsid w:val="00FE1245"/>
    <w:rsid w:val="00FE19C5"/>
    <w:rsid w:val="00FE21F7"/>
    <w:rsid w:val="00FE25EA"/>
    <w:rsid w:val="00FE2D1C"/>
    <w:rsid w:val="00FE2F25"/>
    <w:rsid w:val="00FE40E3"/>
    <w:rsid w:val="00FE4A0F"/>
    <w:rsid w:val="00FE4F35"/>
    <w:rsid w:val="00FE5835"/>
    <w:rsid w:val="00FE5894"/>
    <w:rsid w:val="00FE5D25"/>
    <w:rsid w:val="00FE6029"/>
    <w:rsid w:val="00FE65B6"/>
    <w:rsid w:val="00FE713A"/>
    <w:rsid w:val="00FE720A"/>
    <w:rsid w:val="00FE7237"/>
    <w:rsid w:val="00FE7EA0"/>
    <w:rsid w:val="00FF0107"/>
    <w:rsid w:val="00FF0DF3"/>
    <w:rsid w:val="00FF0E6C"/>
    <w:rsid w:val="00FF13EA"/>
    <w:rsid w:val="00FF153C"/>
    <w:rsid w:val="00FF1B80"/>
    <w:rsid w:val="00FF1DE1"/>
    <w:rsid w:val="00FF2054"/>
    <w:rsid w:val="00FF22DD"/>
    <w:rsid w:val="00FF25F5"/>
    <w:rsid w:val="00FF2DB5"/>
    <w:rsid w:val="00FF2DB8"/>
    <w:rsid w:val="00FF2EE9"/>
    <w:rsid w:val="00FF3241"/>
    <w:rsid w:val="00FF34AD"/>
    <w:rsid w:val="00FF3883"/>
    <w:rsid w:val="00FF40C0"/>
    <w:rsid w:val="00FF488E"/>
    <w:rsid w:val="00FF4B08"/>
    <w:rsid w:val="00FF520D"/>
    <w:rsid w:val="00FF5294"/>
    <w:rsid w:val="00FF52E9"/>
    <w:rsid w:val="00FF58DB"/>
    <w:rsid w:val="00FF5A2B"/>
    <w:rsid w:val="00FF65EB"/>
    <w:rsid w:val="00FF6795"/>
    <w:rsid w:val="00FF698A"/>
    <w:rsid w:val="00FF7018"/>
    <w:rsid w:val="00FF7050"/>
    <w:rsid w:val="00FF713E"/>
    <w:rsid w:val="00FF71E2"/>
    <w:rsid w:val="00FF73CA"/>
    <w:rsid w:val="00FF764F"/>
    <w:rsid w:val="00FF777A"/>
    <w:rsid w:val="00FF79BC"/>
    <w:rsid w:val="00FF7AD3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9613AE"/>
  <w15:docId w15:val="{7BB11037-C314-4310-B4B2-EC746D81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iPriority="0"/>
    <w:lsdException w:name="Table Theme" w:locked="1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7EE8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A7440B"/>
    <w:pPr>
      <w:keepNext/>
      <w:numPr>
        <w:numId w:val="12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A7440B"/>
    <w:pPr>
      <w:keepNext/>
      <w:numPr>
        <w:ilvl w:val="1"/>
        <w:numId w:val="12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517E86"/>
    <w:pPr>
      <w:keepNext/>
      <w:numPr>
        <w:ilvl w:val="2"/>
        <w:numId w:val="12"/>
      </w:numPr>
      <w:spacing w:before="240" w:after="60"/>
      <w:ind w:left="72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A7440B"/>
    <w:pPr>
      <w:keepNext/>
      <w:numPr>
        <w:ilvl w:val="3"/>
        <w:numId w:val="12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A744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7440B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7440B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A744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A7440B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A7440B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Heading2Char">
    <w:name w:val="Heading 2 Char"/>
    <w:link w:val="Heading2"/>
    <w:locked/>
    <w:rsid w:val="00A7440B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locked/>
    <w:rsid w:val="00517E86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locked/>
    <w:rsid w:val="00A7440B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locked/>
    <w:rsid w:val="00A7440B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locked/>
    <w:rsid w:val="00A7440B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locked/>
    <w:rsid w:val="00A7440B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locked/>
    <w:rsid w:val="00A7440B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locked/>
    <w:rsid w:val="00A7440B"/>
    <w:rPr>
      <w:rFonts w:ascii="Arial" w:hAnsi="Arial" w:cs="Arial"/>
      <w:color w:val="002E36"/>
      <w:sz w:val="22"/>
      <w:szCs w:val="22"/>
      <w:lang w:val="en-GB" w:eastAsia="en-GB"/>
    </w:rPr>
  </w:style>
  <w:style w:type="character" w:customStyle="1" w:styleId="Heading1Char1">
    <w:name w:val="Heading 1 Char1"/>
    <w:uiPriority w:val="99"/>
    <w:locked/>
    <w:rsid w:val="00F34AEB"/>
    <w:rPr>
      <w:rFonts w:ascii="Arial" w:hAnsi="Arial" w:cs="Arial"/>
      <w:b/>
      <w:bCs/>
      <w:color w:val="FF0000"/>
      <w:sz w:val="24"/>
      <w:szCs w:val="24"/>
    </w:rPr>
  </w:style>
  <w:style w:type="character" w:customStyle="1" w:styleId="Heading2Char1">
    <w:name w:val="Heading 2 Char1"/>
    <w:uiPriority w:val="99"/>
    <w:locked/>
    <w:rsid w:val="00F34AEB"/>
    <w:rPr>
      <w:rFonts w:ascii="Cambria" w:eastAsia="MS Mincho" w:hAnsi="Cambria" w:cs="Arial"/>
      <w:b/>
      <w:bCs/>
      <w:i/>
      <w:iCs/>
      <w:kern w:val="32"/>
      <w:sz w:val="28"/>
      <w:szCs w:val="28"/>
    </w:rPr>
  </w:style>
  <w:style w:type="character" w:customStyle="1" w:styleId="Heading3Char1">
    <w:name w:val="Heading 3 Char1"/>
    <w:uiPriority w:val="99"/>
    <w:locked/>
    <w:rsid w:val="00F34AEB"/>
    <w:rPr>
      <w:rFonts w:ascii="Cambria" w:eastAsia="MS Mincho" w:hAnsi="Cambria" w:cs="Arial"/>
      <w:b/>
      <w:bCs/>
      <w:kern w:val="32"/>
      <w:sz w:val="26"/>
      <w:szCs w:val="26"/>
    </w:rPr>
  </w:style>
  <w:style w:type="paragraph" w:customStyle="1" w:styleId="Style4">
    <w:name w:val="Style4"/>
    <w:basedOn w:val="BodyText2"/>
    <w:uiPriority w:val="99"/>
    <w:rsid w:val="00286CAE"/>
    <w:pPr>
      <w:spacing w:after="60" w:line="240" w:lineRule="auto"/>
    </w:pPr>
    <w:rPr>
      <w:rFonts w:ascii="Tahoma" w:hAnsi="Tahoma" w:cs="Tahoma"/>
    </w:rPr>
  </w:style>
  <w:style w:type="paragraph" w:styleId="BodyText2">
    <w:name w:val="Body Text 2"/>
    <w:basedOn w:val="Normal"/>
    <w:link w:val="BodyText2Char"/>
    <w:uiPriority w:val="99"/>
    <w:rsid w:val="00286CAE"/>
    <w:pPr>
      <w:numPr>
        <w:numId w:val="2"/>
      </w:numPr>
      <w:spacing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locked/>
    <w:rsid w:val="007B29EF"/>
    <w:rPr>
      <w:rFonts w:ascii="Arial" w:hAnsi="Arial"/>
      <w:color w:val="002E36"/>
      <w:sz w:val="22"/>
      <w:szCs w:val="24"/>
      <w:lang w:val="x-none" w:eastAsia="x-none"/>
    </w:rPr>
  </w:style>
  <w:style w:type="paragraph" w:styleId="Header">
    <w:name w:val="header"/>
    <w:basedOn w:val="Normal"/>
    <w:link w:val="HeaderChar"/>
    <w:rsid w:val="00A7440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locked/>
    <w:rsid w:val="00A7440B"/>
    <w:rPr>
      <w:rFonts w:ascii="Arial" w:hAnsi="Arial"/>
      <w:color w:val="002E36"/>
      <w:sz w:val="22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A7440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A7440B"/>
    <w:rPr>
      <w:rFonts w:ascii="Arial" w:hAnsi="Arial"/>
      <w:color w:val="002E36"/>
      <w:sz w:val="22"/>
      <w:szCs w:val="24"/>
      <w:lang w:val="en-GB" w:eastAsia="en-GB"/>
    </w:rPr>
  </w:style>
  <w:style w:type="character" w:styleId="PageNumber">
    <w:name w:val="page number"/>
    <w:uiPriority w:val="99"/>
    <w:rsid w:val="00286CAE"/>
    <w:rPr>
      <w:rFonts w:cs="Times New Roman"/>
    </w:rPr>
  </w:style>
  <w:style w:type="paragraph" w:customStyle="1" w:styleId="Title1">
    <w:name w:val="Title 1"/>
    <w:basedOn w:val="Normal"/>
    <w:next w:val="BodyText1"/>
    <w:uiPriority w:val="99"/>
    <w:rsid w:val="00286CAE"/>
    <w:pPr>
      <w:keepNext/>
      <w:keepLines/>
      <w:numPr>
        <w:numId w:val="3"/>
      </w:numPr>
      <w:pBdr>
        <w:bottom w:val="single" w:sz="4" w:space="1" w:color="auto"/>
      </w:pBdr>
      <w:spacing w:before="120"/>
      <w:outlineLvl w:val="0"/>
    </w:pPr>
    <w:rPr>
      <w:b/>
      <w:bCs/>
      <w:sz w:val="28"/>
      <w:szCs w:val="28"/>
      <w:u w:val="single"/>
    </w:rPr>
  </w:style>
  <w:style w:type="paragraph" w:customStyle="1" w:styleId="BodyText1">
    <w:name w:val="Body Text 1"/>
    <w:basedOn w:val="title3"/>
    <w:uiPriority w:val="99"/>
    <w:rsid w:val="00286CAE"/>
    <w:pPr>
      <w:keepNext w:val="0"/>
      <w:keepLines w:val="0"/>
      <w:numPr>
        <w:numId w:val="0"/>
      </w:numPr>
      <w:ind w:left="360"/>
      <w:outlineLvl w:val="9"/>
    </w:pPr>
    <w:rPr>
      <w:b w:val="0"/>
      <w:bCs w:val="0"/>
    </w:rPr>
  </w:style>
  <w:style w:type="paragraph" w:customStyle="1" w:styleId="title3">
    <w:name w:val="title 3"/>
    <w:basedOn w:val="title2"/>
    <w:next w:val="BodyText3"/>
    <w:uiPriority w:val="99"/>
    <w:rsid w:val="00286CAE"/>
    <w:pPr>
      <w:numPr>
        <w:ilvl w:val="0"/>
      </w:numPr>
      <w:outlineLvl w:val="2"/>
    </w:pPr>
    <w:rPr>
      <w:sz w:val="20"/>
      <w:szCs w:val="20"/>
      <w:u w:val="none"/>
    </w:rPr>
  </w:style>
  <w:style w:type="paragraph" w:customStyle="1" w:styleId="title2">
    <w:name w:val="title 2"/>
    <w:basedOn w:val="Normal"/>
    <w:next w:val="BodyText2"/>
    <w:uiPriority w:val="99"/>
    <w:rsid w:val="00286CAE"/>
    <w:pPr>
      <w:keepNext/>
      <w:keepLines/>
      <w:numPr>
        <w:ilvl w:val="1"/>
        <w:numId w:val="4"/>
      </w:numPr>
      <w:spacing w:after="60"/>
      <w:outlineLvl w:val="1"/>
    </w:pPr>
    <w:rPr>
      <w:b/>
      <w:bCs/>
      <w:szCs w:val="22"/>
      <w:u w:val="single"/>
    </w:rPr>
  </w:style>
  <w:style w:type="paragraph" w:styleId="BodyText3">
    <w:name w:val="Body Text 3"/>
    <w:basedOn w:val="Normal"/>
    <w:link w:val="BodyText3Char"/>
    <w:uiPriority w:val="99"/>
    <w:rsid w:val="00286CAE"/>
    <w:pPr>
      <w:numPr>
        <w:ilvl w:val="2"/>
        <w:numId w:val="4"/>
      </w:numPr>
      <w:spacing w:after="60"/>
    </w:pPr>
    <w:rPr>
      <w:lang w:val="x-none" w:eastAsia="x-none"/>
    </w:rPr>
  </w:style>
  <w:style w:type="character" w:customStyle="1" w:styleId="BodyText3Char">
    <w:name w:val="Body Text 3 Char"/>
    <w:link w:val="BodyText3"/>
    <w:uiPriority w:val="99"/>
    <w:locked/>
    <w:rsid w:val="007B29EF"/>
    <w:rPr>
      <w:rFonts w:ascii="Arial" w:hAnsi="Arial"/>
      <w:color w:val="002E36"/>
      <w:sz w:val="22"/>
      <w:szCs w:val="24"/>
      <w:lang w:val="x-none" w:eastAsia="x-none"/>
    </w:rPr>
  </w:style>
  <w:style w:type="character" w:styleId="Strong">
    <w:name w:val="Strong"/>
    <w:uiPriority w:val="99"/>
    <w:qFormat/>
    <w:rsid w:val="00286CAE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286CAE"/>
    <w:pPr>
      <w:jc w:val="center"/>
    </w:pPr>
  </w:style>
  <w:style w:type="character" w:customStyle="1" w:styleId="BodyTextChar">
    <w:name w:val="Body Text Char"/>
    <w:link w:val="BodyText"/>
    <w:uiPriority w:val="99"/>
    <w:semiHidden/>
    <w:locked/>
    <w:rsid w:val="007B29EF"/>
    <w:rPr>
      <w:rFonts w:ascii="Arial" w:hAnsi="Arial" w:cs="Arial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286CAE"/>
    <w:pPr>
      <w:spacing w:after="60"/>
      <w:ind w:left="108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7B29EF"/>
    <w:rPr>
      <w:rFonts w:ascii="Arial" w:hAnsi="Arial" w:cs="Arial"/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A7440B"/>
    <w:pPr>
      <w:ind w:left="440"/>
    </w:pPr>
  </w:style>
  <w:style w:type="paragraph" w:customStyle="1" w:styleId="BodyText10">
    <w:name w:val="Body Text1"/>
    <w:uiPriority w:val="99"/>
    <w:rsid w:val="00286CAE"/>
    <w:pPr>
      <w:keepLines/>
      <w:spacing w:after="120" w:line="220" w:lineRule="atLeast"/>
    </w:pPr>
    <w:rPr>
      <w:rFonts w:ascii="Arial" w:hAnsi="Arial"/>
      <w:lang w:val="en-GB"/>
    </w:rPr>
  </w:style>
  <w:style w:type="paragraph" w:customStyle="1" w:styleId="InfoBlue">
    <w:name w:val="InfoBlue"/>
    <w:basedOn w:val="Normal"/>
    <w:next w:val="BodyText"/>
    <w:autoRedefine/>
    <w:uiPriority w:val="99"/>
    <w:rsid w:val="00286CAE"/>
    <w:pPr>
      <w:widowControl w:val="0"/>
      <w:spacing w:line="240" w:lineRule="atLeast"/>
    </w:pPr>
  </w:style>
  <w:style w:type="paragraph" w:styleId="Title">
    <w:name w:val="Title"/>
    <w:basedOn w:val="Normal"/>
    <w:next w:val="Normal"/>
    <w:link w:val="TitleChar"/>
    <w:uiPriority w:val="99"/>
    <w:qFormat/>
    <w:rsid w:val="00286CAE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B29EF"/>
    <w:rPr>
      <w:rFonts w:ascii="Cambria" w:hAnsi="Cambria" w:cs="Cambria"/>
      <w:b/>
      <w:bCs/>
      <w:kern w:val="28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A7440B"/>
    <w:pPr>
      <w:ind w:left="220"/>
    </w:pPr>
  </w:style>
  <w:style w:type="paragraph" w:styleId="DocumentMap">
    <w:name w:val="Document Map"/>
    <w:basedOn w:val="Normal"/>
    <w:link w:val="DocumentMapChar"/>
    <w:uiPriority w:val="99"/>
    <w:semiHidden/>
    <w:rsid w:val="00286CAE"/>
    <w:pPr>
      <w:widowControl w:val="0"/>
      <w:shd w:val="clear" w:color="auto" w:fill="000080"/>
      <w:spacing w:line="240" w:lineRule="atLeast"/>
    </w:pPr>
    <w:rPr>
      <w:rFonts w:ascii="Times New Roman" w:hAnsi="Times New Roman"/>
      <w:sz w:val="2"/>
      <w:szCs w:val="2"/>
    </w:rPr>
  </w:style>
  <w:style w:type="character" w:customStyle="1" w:styleId="DocumentMapChar">
    <w:name w:val="Document Map Char"/>
    <w:link w:val="DocumentMap"/>
    <w:uiPriority w:val="99"/>
    <w:semiHidden/>
    <w:locked/>
    <w:rsid w:val="007B29EF"/>
    <w:rPr>
      <w:rFonts w:cs="Times New Roman"/>
      <w:sz w:val="2"/>
      <w:szCs w:val="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7440B"/>
  </w:style>
  <w:style w:type="paragraph" w:styleId="TOC4">
    <w:name w:val="toc 4"/>
    <w:basedOn w:val="Normal"/>
    <w:next w:val="Normal"/>
    <w:autoRedefine/>
    <w:uiPriority w:val="99"/>
    <w:semiHidden/>
    <w:rsid w:val="00286CAE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286CAE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286CAE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286CAE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286CAE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286CAE"/>
    <w:pPr>
      <w:ind w:left="1600"/>
    </w:pPr>
  </w:style>
  <w:style w:type="character" w:styleId="Hyperlink">
    <w:name w:val="Hyperlink"/>
    <w:uiPriority w:val="99"/>
    <w:rsid w:val="00A7440B"/>
    <w:rPr>
      <w:color w:val="0000FF"/>
      <w:u w:val="single"/>
    </w:rPr>
  </w:style>
  <w:style w:type="character" w:customStyle="1" w:styleId="bodytextChar0">
    <w:name w:val="body text Char"/>
    <w:uiPriority w:val="99"/>
    <w:rsid w:val="00286CAE"/>
    <w:rPr>
      <w:rFonts w:cs="Times New Roman"/>
      <w:lang w:val="en-GB" w:eastAsia="en-US"/>
    </w:rPr>
  </w:style>
  <w:style w:type="paragraph" w:customStyle="1" w:styleId="BodyText1Char">
    <w:name w:val="Body Text 1 Char"/>
    <w:basedOn w:val="title3"/>
    <w:link w:val="BodyText1CharChar"/>
    <w:uiPriority w:val="99"/>
    <w:rsid w:val="00286CAE"/>
    <w:pPr>
      <w:keepNext w:val="0"/>
      <w:keepLines w:val="0"/>
      <w:numPr>
        <w:numId w:val="0"/>
      </w:numPr>
      <w:ind w:left="360"/>
      <w:outlineLvl w:val="9"/>
    </w:pPr>
    <w:rPr>
      <w:rFonts w:ascii="Tahoma" w:hAnsi="Tahoma"/>
      <w:sz w:val="22"/>
      <w:szCs w:val="22"/>
      <w:u w:val="single"/>
    </w:rPr>
  </w:style>
  <w:style w:type="character" w:customStyle="1" w:styleId="BodyText1CharChar">
    <w:name w:val="Body Text 1 Char Char"/>
    <w:link w:val="BodyText1Char"/>
    <w:uiPriority w:val="99"/>
    <w:locked/>
    <w:rsid w:val="00286CAE"/>
    <w:rPr>
      <w:rFonts w:ascii="Tahoma" w:hAnsi="Tahoma" w:cs="Tahoma"/>
      <w:b/>
      <w:bCs/>
      <w:sz w:val="22"/>
      <w:szCs w:val="22"/>
      <w:u w:val="single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B76042"/>
    <w:rPr>
      <w:rFonts w:ascii="Times New Roman" w:hAnsi="Times New Roman"/>
      <w:sz w:val="20"/>
      <w:szCs w:val="2"/>
    </w:rPr>
  </w:style>
  <w:style w:type="character" w:customStyle="1" w:styleId="BalloonTextChar">
    <w:name w:val="Balloon Text Char"/>
    <w:link w:val="BalloonText"/>
    <w:uiPriority w:val="99"/>
    <w:semiHidden/>
    <w:locked/>
    <w:rsid w:val="00B76042"/>
    <w:rPr>
      <w:color w:val="002E36"/>
      <w:szCs w:val="2"/>
      <w:lang w:val="en-GB" w:eastAsia="en-GB"/>
    </w:rPr>
  </w:style>
  <w:style w:type="character" w:customStyle="1" w:styleId="StyleBodyText1Char1ItalicBlueUnderlineCharCharCharCharChar">
    <w:name w:val="Style Body Text 1 Char1 + Italic Blue Underline Char Char Char Char Char"/>
    <w:link w:val="StyleBodyText1Char1ItalicBlueUnderlineCharCharCharChar"/>
    <w:uiPriority w:val="99"/>
    <w:locked/>
    <w:rsid w:val="00286CAE"/>
    <w:rPr>
      <w:rFonts w:ascii="Tahoma" w:hAnsi="Tahoma" w:cs="Tahoma"/>
      <w:i/>
      <w:iCs/>
      <w:color w:val="0000FF"/>
      <w:u w:val="single"/>
      <w:lang w:val="en-US" w:eastAsia="en-US"/>
    </w:rPr>
  </w:style>
  <w:style w:type="paragraph" w:customStyle="1" w:styleId="StyleBodyText1Char1ItalicBlueUnderlineCharCharCharChar">
    <w:name w:val="Style Body Text 1 Char1 + Italic Blue Underline Char Char Char Char"/>
    <w:basedOn w:val="Normal"/>
    <w:link w:val="StyleBodyText1Char1ItalicBlueUnderlineCharCharCharCharChar"/>
    <w:autoRedefine/>
    <w:uiPriority w:val="99"/>
    <w:rsid w:val="00286CAE"/>
    <w:pPr>
      <w:spacing w:after="60"/>
      <w:ind w:left="360"/>
    </w:pPr>
    <w:rPr>
      <w:rFonts w:ascii="Tahoma" w:hAnsi="Tahoma"/>
      <w:i/>
      <w:iCs/>
      <w:color w:val="0000FF"/>
      <w:u w:val="single"/>
    </w:rPr>
  </w:style>
  <w:style w:type="paragraph" w:customStyle="1" w:styleId="StyleBodyText1Char1ItalicBlueUnderlineCharCharChar">
    <w:name w:val="Style Body Text 1 Char1 + Italic Blue Underline Char Char Char"/>
    <w:basedOn w:val="Normal"/>
    <w:link w:val="StyleBodyText1Char1ItalicBlueUnderlineCharCharCharChar1"/>
    <w:autoRedefine/>
    <w:uiPriority w:val="99"/>
    <w:rsid w:val="00286CAE"/>
    <w:pPr>
      <w:spacing w:after="60"/>
      <w:ind w:left="360"/>
    </w:pPr>
    <w:rPr>
      <w:rFonts w:ascii="Tahoma" w:hAnsi="Tahoma"/>
      <w:i/>
      <w:iCs/>
      <w:color w:val="0000FF"/>
      <w:u w:val="single"/>
    </w:rPr>
  </w:style>
  <w:style w:type="character" w:customStyle="1" w:styleId="StyleBodyText1Char1ItalicBlueUnderlineCharCharCharChar1">
    <w:name w:val="Style Body Text 1 Char1 + Italic Blue Underline Char Char Char Char1"/>
    <w:link w:val="StyleBodyText1Char1ItalicBlueUnderlineCharCharChar"/>
    <w:uiPriority w:val="99"/>
    <w:locked/>
    <w:rsid w:val="00286CAE"/>
    <w:rPr>
      <w:rFonts w:ascii="Tahoma" w:hAnsi="Tahoma" w:cs="Tahoma"/>
      <w:i/>
      <w:iCs/>
      <w:color w:val="0000FF"/>
      <w:u w:val="single"/>
      <w:lang w:val="en-US" w:eastAsia="en-US"/>
    </w:rPr>
  </w:style>
  <w:style w:type="character" w:styleId="FollowedHyperlink">
    <w:name w:val="FollowedHyperlink"/>
    <w:uiPriority w:val="99"/>
    <w:locked/>
    <w:rsid w:val="00347004"/>
    <w:rPr>
      <w:rFonts w:cs="Times New Roman"/>
      <w:color w:val="800080"/>
      <w:u w:val="single"/>
    </w:rPr>
  </w:style>
  <w:style w:type="table" w:styleId="TableGrid">
    <w:name w:val="Table Grid"/>
    <w:basedOn w:val="TableNormal"/>
    <w:locked/>
    <w:rsid w:val="00A7440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521"/>
    <w:pPr>
      <w:ind w:left="720"/>
    </w:pPr>
  </w:style>
  <w:style w:type="paragraph" w:customStyle="1" w:styleId="ListNumbered1">
    <w:name w:val="List_Numbered_1"/>
    <w:basedOn w:val="Normal"/>
    <w:uiPriority w:val="99"/>
    <w:rsid w:val="00E52A17"/>
    <w:pPr>
      <w:keepLines/>
      <w:numPr>
        <w:numId w:val="6"/>
      </w:numPr>
      <w:tabs>
        <w:tab w:val="left" w:pos="964"/>
      </w:tabs>
      <w:spacing w:after="60"/>
    </w:pPr>
    <w:rPr>
      <w:szCs w:val="22"/>
    </w:rPr>
  </w:style>
  <w:style w:type="paragraph" w:customStyle="1" w:styleId="BodyTextRed">
    <w:name w:val="Body Text + Red"/>
    <w:basedOn w:val="BodyText"/>
    <w:link w:val="BodyTextRedCharChar"/>
    <w:uiPriority w:val="99"/>
    <w:rsid w:val="00E52A17"/>
    <w:pPr>
      <w:spacing w:before="100" w:beforeAutospacing="1" w:after="100" w:afterAutospacing="1"/>
      <w:jc w:val="left"/>
    </w:pPr>
    <w:rPr>
      <w:color w:val="FF0000"/>
      <w:sz w:val="24"/>
    </w:rPr>
  </w:style>
  <w:style w:type="character" w:customStyle="1" w:styleId="BodyTextRedCharChar">
    <w:name w:val="Body Text + Red Char Char"/>
    <w:link w:val="BodyTextRed"/>
    <w:uiPriority w:val="99"/>
    <w:locked/>
    <w:rsid w:val="00E52A17"/>
    <w:rPr>
      <w:rFonts w:ascii="Arial" w:hAnsi="Arial" w:cs="Arial"/>
      <w:color w:val="FF0000"/>
      <w:sz w:val="24"/>
      <w:szCs w:val="24"/>
      <w:lang w:val="en-GB" w:eastAsia="en-US"/>
    </w:rPr>
  </w:style>
  <w:style w:type="paragraph" w:customStyle="1" w:styleId="BodyTextBullet">
    <w:name w:val="Body Text Bullet"/>
    <w:basedOn w:val="BodyText"/>
    <w:uiPriority w:val="99"/>
    <w:rsid w:val="00E52A17"/>
    <w:pPr>
      <w:numPr>
        <w:numId w:val="7"/>
      </w:numPr>
      <w:spacing w:before="100" w:beforeAutospacing="1" w:after="100" w:afterAutospacing="1"/>
      <w:jc w:val="left"/>
    </w:pPr>
    <w:rPr>
      <w:color w:val="FF0000"/>
      <w:szCs w:val="22"/>
    </w:rPr>
  </w:style>
  <w:style w:type="paragraph" w:customStyle="1" w:styleId="TableColumnHeadings">
    <w:name w:val="Table Column Headings"/>
    <w:basedOn w:val="Normal"/>
    <w:uiPriority w:val="99"/>
    <w:rsid w:val="00630511"/>
    <w:pPr>
      <w:spacing w:after="40"/>
      <w:ind w:left="113" w:right="113"/>
    </w:pPr>
    <w:rPr>
      <w:b/>
      <w:bCs/>
      <w:spacing w:val="-5"/>
      <w:szCs w:val="22"/>
    </w:rPr>
  </w:style>
  <w:style w:type="paragraph" w:customStyle="1" w:styleId="TableContents">
    <w:name w:val="Table Contents"/>
    <w:basedOn w:val="Normal"/>
    <w:uiPriority w:val="99"/>
    <w:rsid w:val="00FF2EE9"/>
    <w:pPr>
      <w:widowControl w:val="0"/>
      <w:suppressLineNumbers/>
      <w:suppressAutoHyphens/>
      <w:spacing w:after="60"/>
      <w:ind w:left="113" w:right="113"/>
    </w:pPr>
    <w:rPr>
      <w:color w:val="000000"/>
    </w:rPr>
  </w:style>
  <w:style w:type="paragraph" w:customStyle="1" w:styleId="Listbullettick">
    <w:name w:val="List bullet tick"/>
    <w:basedOn w:val="ListBullet"/>
    <w:next w:val="Normal"/>
    <w:uiPriority w:val="99"/>
    <w:rsid w:val="00630511"/>
    <w:pPr>
      <w:numPr>
        <w:numId w:val="8"/>
      </w:numPr>
      <w:spacing w:after="40"/>
      <w:ind w:right="113"/>
    </w:pPr>
    <w:rPr>
      <w:szCs w:val="22"/>
    </w:rPr>
  </w:style>
  <w:style w:type="paragraph" w:styleId="ListBullet">
    <w:name w:val="List Bullet"/>
    <w:basedOn w:val="Normal"/>
    <w:uiPriority w:val="99"/>
    <w:locked/>
    <w:rsid w:val="00630511"/>
    <w:pPr>
      <w:numPr>
        <w:numId w:val="1"/>
      </w:numPr>
      <w:tabs>
        <w:tab w:val="clear" w:pos="360"/>
        <w:tab w:val="num" w:pos="397"/>
      </w:tabs>
    </w:pPr>
  </w:style>
  <w:style w:type="character" w:styleId="CommentReference">
    <w:name w:val="annotation reference"/>
    <w:uiPriority w:val="99"/>
    <w:semiHidden/>
    <w:rsid w:val="00C74C02"/>
    <w:rPr>
      <w:rFonts w:cs="Times New Roman"/>
      <w:sz w:val="16"/>
      <w:szCs w:val="16"/>
    </w:rPr>
  </w:style>
  <w:style w:type="paragraph" w:customStyle="1" w:styleId="Appendix">
    <w:name w:val="Appendix"/>
    <w:basedOn w:val="Heading1"/>
    <w:rsid w:val="00A7440B"/>
    <w:pPr>
      <w:numPr>
        <w:numId w:val="0"/>
      </w:numPr>
    </w:pPr>
  </w:style>
  <w:style w:type="paragraph" w:customStyle="1" w:styleId="Heading2intro">
    <w:name w:val="Heading 2 intro"/>
    <w:basedOn w:val="Normal"/>
    <w:next w:val="Normal"/>
    <w:uiPriority w:val="99"/>
    <w:rsid w:val="007374A2"/>
    <w:pPr>
      <w:spacing w:before="100" w:beforeAutospacing="1" w:after="100" w:afterAutospacing="1"/>
    </w:pPr>
    <w:rPr>
      <w:b/>
      <w:bCs/>
      <w:color w:val="FF0000"/>
      <w:sz w:val="24"/>
    </w:rPr>
  </w:style>
  <w:style w:type="paragraph" w:customStyle="1" w:styleId="StyleTablecolumnheadings9pt">
    <w:name w:val="Style Table column headings + 9 pt"/>
    <w:basedOn w:val="TableColumnHeadings"/>
    <w:uiPriority w:val="99"/>
    <w:rsid w:val="009000E6"/>
    <w:pPr>
      <w:keepNext/>
    </w:pPr>
    <w:rPr>
      <w:sz w:val="18"/>
      <w:szCs w:val="18"/>
    </w:rPr>
  </w:style>
  <w:style w:type="paragraph" w:customStyle="1" w:styleId="Guide">
    <w:name w:val="Guide"/>
    <w:basedOn w:val="Normal"/>
    <w:link w:val="GuideCharChar"/>
    <w:uiPriority w:val="99"/>
    <w:rsid w:val="00332413"/>
    <w:rPr>
      <w:i/>
      <w:iCs/>
    </w:rPr>
  </w:style>
  <w:style w:type="character" w:customStyle="1" w:styleId="GuideCharChar">
    <w:name w:val="Guide Char Char"/>
    <w:link w:val="Guide"/>
    <w:uiPriority w:val="99"/>
    <w:locked/>
    <w:rsid w:val="00332413"/>
    <w:rPr>
      <w:rFonts w:ascii="Arial" w:hAnsi="Arial" w:cs="Arial"/>
      <w:i/>
      <w:iCs/>
      <w:lang w:val="en-US" w:eastAsia="en-US"/>
    </w:rPr>
  </w:style>
  <w:style w:type="paragraph" w:customStyle="1" w:styleId="ClientName">
    <w:name w:val="Client Name"/>
    <w:basedOn w:val="Normal"/>
    <w:next w:val="Normal"/>
    <w:rsid w:val="00A7440B"/>
    <w:pPr>
      <w:jc w:val="right"/>
    </w:pPr>
    <w:rPr>
      <w:b/>
      <w:sz w:val="32"/>
    </w:rPr>
  </w:style>
  <w:style w:type="character" w:customStyle="1" w:styleId="Heading">
    <w:name w:val="Heading"/>
    <w:rsid w:val="00A7440B"/>
    <w:rPr>
      <w:rFonts w:ascii="Arial" w:hAnsi="Arial"/>
      <w:b/>
      <w:bCs/>
      <w:color w:val="FF0000"/>
      <w:sz w:val="28"/>
    </w:rPr>
  </w:style>
  <w:style w:type="paragraph" w:customStyle="1" w:styleId="Style8ptGray-50RightBefore0ptAfter0pt">
    <w:name w:val="Style 8 pt Gray-50% Right Before:  0 pt After:  0 pt"/>
    <w:basedOn w:val="Normal"/>
    <w:uiPriority w:val="99"/>
    <w:rsid w:val="00202332"/>
    <w:pPr>
      <w:jc w:val="right"/>
    </w:pPr>
    <w:rPr>
      <w:color w:val="808080"/>
      <w:sz w:val="16"/>
      <w:szCs w:val="16"/>
    </w:rPr>
  </w:style>
  <w:style w:type="paragraph" w:customStyle="1" w:styleId="Bold">
    <w:name w:val="Bold"/>
    <w:aliases w:val="Right"/>
    <w:basedOn w:val="Normal"/>
    <w:next w:val="Normal"/>
    <w:uiPriority w:val="99"/>
    <w:rsid w:val="00202332"/>
    <w:pPr>
      <w:jc w:val="right"/>
    </w:pPr>
    <w:rPr>
      <w:b/>
      <w:bCs/>
      <w:szCs w:val="22"/>
    </w:rPr>
  </w:style>
  <w:style w:type="paragraph" w:customStyle="1" w:styleId="ProposalTitleRight">
    <w:name w:val="Proposal Title Right"/>
    <w:basedOn w:val="Normal"/>
    <w:next w:val="Normal"/>
    <w:uiPriority w:val="99"/>
    <w:rsid w:val="00202332"/>
    <w:pPr>
      <w:jc w:val="right"/>
    </w:pPr>
    <w:rPr>
      <w:b/>
      <w:bCs/>
      <w:color w:val="FF0000"/>
      <w:sz w:val="28"/>
      <w:szCs w:val="28"/>
    </w:rPr>
  </w:style>
  <w:style w:type="paragraph" w:customStyle="1" w:styleId="Headingintro">
    <w:name w:val="Heading intro"/>
    <w:basedOn w:val="BodyText10"/>
    <w:uiPriority w:val="99"/>
    <w:rsid w:val="007374A2"/>
  </w:style>
  <w:style w:type="numbering" w:styleId="111111">
    <w:name w:val="Outline List 2"/>
    <w:basedOn w:val="NoList"/>
    <w:uiPriority w:val="99"/>
    <w:semiHidden/>
    <w:unhideWhenUsed/>
    <w:locked/>
    <w:rsid w:val="00FE6C7B"/>
    <w:pPr>
      <w:numPr>
        <w:numId w:val="10"/>
      </w:numPr>
    </w:pPr>
  </w:style>
  <w:style w:type="numbering" w:customStyle="1" w:styleId="BulletPoint">
    <w:name w:val="Bullet Point"/>
    <w:basedOn w:val="NoList"/>
    <w:rsid w:val="00A7440B"/>
    <w:pPr>
      <w:numPr>
        <w:numId w:val="11"/>
      </w:numPr>
    </w:pPr>
  </w:style>
  <w:style w:type="numbering" w:customStyle="1" w:styleId="StyleBulleted">
    <w:name w:val="Style Bulleted"/>
    <w:rsid w:val="00FE6C7B"/>
    <w:pPr>
      <w:numPr>
        <w:numId w:val="5"/>
      </w:numPr>
    </w:pPr>
  </w:style>
  <w:style w:type="paragraph" w:customStyle="1" w:styleId="AuthorDate">
    <w:name w:val="Author/Date"/>
    <w:basedOn w:val="Normal"/>
    <w:rsid w:val="00A7440B"/>
    <w:pPr>
      <w:jc w:val="right"/>
    </w:pPr>
  </w:style>
  <w:style w:type="paragraph" w:customStyle="1" w:styleId="ClientLogo">
    <w:name w:val="Client Logo"/>
    <w:basedOn w:val="Normal"/>
    <w:rsid w:val="00A7440B"/>
    <w:pPr>
      <w:jc w:val="right"/>
    </w:pPr>
  </w:style>
  <w:style w:type="paragraph" w:customStyle="1" w:styleId="ProposalTitle">
    <w:name w:val="Proposal Title"/>
    <w:basedOn w:val="Normal"/>
    <w:rsid w:val="00A7440B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A7440B"/>
    <w:pPr>
      <w:spacing w:line="360" w:lineRule="auto"/>
    </w:pPr>
    <w:rPr>
      <w:bCs/>
      <w:color w:val="FF0000"/>
      <w:szCs w:val="20"/>
    </w:rPr>
  </w:style>
  <w:style w:type="table" w:customStyle="1" w:styleId="TableSoftDevProposal">
    <w:name w:val="Table SoftDev Proposal"/>
    <w:basedOn w:val="TableGrid"/>
    <w:rsid w:val="00A7440B"/>
    <w:pPr>
      <w:jc w:val="left"/>
    </w:pPr>
    <w:rPr>
      <w:rFonts w:ascii="Arial" w:hAnsi="Arial"/>
      <w:b/>
      <w:color w:val="FFFFFF"/>
      <w:sz w:val="22"/>
      <w:szCs w:val="22"/>
    </w:rPr>
    <w:tblPr/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customStyle="1" w:styleId="Version">
    <w:name w:val="Version"/>
    <w:basedOn w:val="Normal"/>
    <w:rsid w:val="00A7440B"/>
    <w:pPr>
      <w:jc w:val="right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B760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042"/>
    <w:rPr>
      <w:rFonts w:ascii="Arial" w:hAnsi="Arial"/>
      <w:color w:val="002E36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76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042"/>
    <w:rPr>
      <w:rFonts w:ascii="Arial" w:hAnsi="Arial"/>
      <w:b/>
      <w:bCs/>
      <w:color w:val="002E36"/>
      <w:lang w:val="en-GB" w:eastAsia="en-GB"/>
    </w:rPr>
  </w:style>
  <w:style w:type="paragraph" w:styleId="Caption">
    <w:name w:val="caption"/>
    <w:basedOn w:val="Normal"/>
    <w:next w:val="Normal"/>
    <w:unhideWhenUsed/>
    <w:qFormat/>
    <w:rsid w:val="00B13780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410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5144F4"/>
    <w:rPr>
      <w:rFonts w:ascii="Arial" w:hAnsi="Arial"/>
      <w:color w:val="002E36"/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6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ucao\AppData\Local\Microsoft\Windows\Temporary%20Internet%20Files\Content.Outlook\KWT0ET8W\HNVN_SD_010_07_Template_Use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44C9E-3E6F-41D1-80E5-54EBFAF48D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24AC8-7128-4664-87A2-6CAF818BDB3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65B15EE-550E-4A2B-92A7-06B6E3AF5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63FF03-6C87-4B3C-81E7-C8203101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HNVN_SD_010_07_Template_UseCase</Template>
  <TotalTime>1360</TotalTime>
  <Pages>10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&lt;Company&gt;</Company>
  <LinksUpToDate>false</LinksUpToDate>
  <CharactersWithSpaces>5557</CharactersWithSpaces>
  <SharedDoc>false</SharedDoc>
  <HLinks>
    <vt:vector size="90" baseType="variant">
      <vt:variant>
        <vt:i4>1769534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_Toc316396280</vt:lpwstr>
      </vt:variant>
      <vt:variant>
        <vt:i4>1310782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_Toc316396279</vt:lpwstr>
      </vt:variant>
      <vt:variant>
        <vt:i4>1310782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_Toc316396278</vt:lpwstr>
      </vt:variant>
      <vt:variant>
        <vt:i4>1310782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_Toc316396277</vt:lpwstr>
      </vt:variant>
      <vt:variant>
        <vt:i4>1310782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_Toc316396276</vt:lpwstr>
      </vt:variant>
      <vt:variant>
        <vt:i4>1310782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_Toc316396275</vt:lpwstr>
      </vt:variant>
      <vt:variant>
        <vt:i4>1310782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_Toc316396274</vt:lpwstr>
      </vt:variant>
      <vt:variant>
        <vt:i4>1310782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_Toc316396273</vt:lpwstr>
      </vt:variant>
      <vt:variant>
        <vt:i4>1310782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_Toc316396272</vt:lpwstr>
      </vt:variant>
      <vt:variant>
        <vt:i4>1310782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_Toc316396271</vt:lpwstr>
      </vt:variant>
      <vt:variant>
        <vt:i4>1310782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_Toc316396270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_Toc316396269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_Toc316396268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_Toc316396267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_Toc316396266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>&lt;Project&gt;</dc:subject>
  <dc:creator>Minh, Nguyen Tran Bao</dc:creator>
  <cp:lastModifiedBy>html</cp:lastModifiedBy>
  <cp:revision>101</cp:revision>
  <cp:lastPrinted>2009-05-13T15:12:00Z</cp:lastPrinted>
  <dcterms:created xsi:type="dcterms:W3CDTF">2014-05-19T11:12:00Z</dcterms:created>
  <dcterms:modified xsi:type="dcterms:W3CDTF">2017-05-20T09:14:00Z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 Case Name">
    <vt:lpwstr>&lt;Use Case&gt;</vt:lpwstr>
  </property>
  <property fmtid="{D5CDD505-2E9C-101B-9397-08002B2CF9AE}" pid="3" name="Use Case Reference">
    <vt:lpwstr>&lt;UCxx&gt;</vt:lpwstr>
  </property>
  <property fmtid="{D5CDD505-2E9C-101B-9397-08002B2CF9AE}" pid="4" name="Author email address">
    <vt:lpwstr>&lt;Author email address&gt;</vt:lpwstr>
  </property>
  <property fmtid="{D5CDD505-2E9C-101B-9397-08002B2CF9AE}" pid="5" name="ContentTypeId">
    <vt:lpwstr>0x010100C568DB52D9D0A14D9B2FDCC96666E9F2007948130EC3DB064584E219954237AF3900EFF1EC5D0BC67D47851D3C42B9B0B7B1</vt:lpwstr>
  </property>
</Properties>
</file>