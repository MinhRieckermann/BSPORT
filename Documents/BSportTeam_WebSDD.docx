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079925" w14:textId="5E668E3C" w:rsidR="00467693" w:rsidRPr="000610F4" w:rsidRDefault="00467693">
      <w:pPr>
        <w:pStyle w:val="CoverPage-Small"/>
        <w:spacing w:before="1440"/>
        <w:rPr>
          <w:rFonts w:asciiTheme="minorHAnsi" w:hAnsiTheme="minorHAnsi" w:cstheme="minorHAnsi"/>
        </w:rPr>
      </w:pPr>
    </w:p>
    <w:p w14:paraId="30079926" w14:textId="77777777" w:rsidR="00467693" w:rsidRPr="000610F4" w:rsidRDefault="00467693">
      <w:pPr>
        <w:pStyle w:val="CoverPage-Small"/>
        <w:rPr>
          <w:rFonts w:asciiTheme="minorHAnsi" w:hAnsiTheme="minorHAnsi" w:cstheme="minorHAnsi"/>
          <w:sz w:val="48"/>
          <w:szCs w:val="48"/>
        </w:rPr>
      </w:pPr>
    </w:p>
    <w:p w14:paraId="30079927" w14:textId="3CD2405F" w:rsidR="00467693" w:rsidRPr="000610F4" w:rsidRDefault="00B074A5" w:rsidP="00467693">
      <w:pPr>
        <w:spacing w:before="240"/>
        <w:jc w:val="center"/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 xml:space="preserve">Development </w:t>
      </w:r>
      <w:r w:rsidR="000A7545">
        <w:rPr>
          <w:rFonts w:cstheme="minorHAnsi"/>
          <w:sz w:val="56"/>
          <w:szCs w:val="56"/>
        </w:rPr>
        <w:t xml:space="preserve">WebCode </w:t>
      </w:r>
    </w:p>
    <w:p w14:paraId="30079928" w14:textId="77777777" w:rsidR="00920717" w:rsidRPr="000610F4" w:rsidRDefault="00920717" w:rsidP="00467693">
      <w:pPr>
        <w:spacing w:before="240"/>
        <w:jc w:val="center"/>
        <w:rPr>
          <w:rFonts w:cstheme="minorHAnsi"/>
          <w:sz w:val="56"/>
          <w:szCs w:val="56"/>
        </w:rPr>
      </w:pPr>
      <w:r w:rsidRPr="000610F4">
        <w:rPr>
          <w:rFonts w:cstheme="minorHAnsi"/>
          <w:sz w:val="56"/>
          <w:szCs w:val="56"/>
        </w:rPr>
        <w:t>Solution Design Document</w:t>
      </w:r>
    </w:p>
    <w:p w14:paraId="30079929" w14:textId="77777777" w:rsidR="00467693" w:rsidRPr="000610F4" w:rsidRDefault="00467693">
      <w:pPr>
        <w:pStyle w:val="CoverPage-Small"/>
        <w:rPr>
          <w:rFonts w:asciiTheme="minorHAnsi" w:hAnsiTheme="minorHAnsi" w:cstheme="minorHAnsi"/>
          <w:sz w:val="48"/>
          <w:szCs w:val="48"/>
        </w:rPr>
      </w:pPr>
    </w:p>
    <w:p w14:paraId="3007992A" w14:textId="77777777" w:rsidR="00467693" w:rsidRPr="000610F4" w:rsidRDefault="00467693">
      <w:pPr>
        <w:pStyle w:val="CoverPage-Small"/>
        <w:rPr>
          <w:rFonts w:asciiTheme="minorHAnsi" w:hAnsiTheme="minorHAnsi" w:cstheme="minorHAnsi"/>
          <w:sz w:val="48"/>
          <w:szCs w:val="4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3278"/>
        <w:gridCol w:w="1620"/>
        <w:gridCol w:w="1547"/>
      </w:tblGrid>
      <w:tr w:rsidR="00FD00BC" w:rsidRPr="000610F4" w14:paraId="3007992E" w14:textId="77777777" w:rsidTr="00D11538">
        <w:trPr>
          <w:jc w:val="center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3007992B" w14:textId="77777777" w:rsidR="00FD00BC" w:rsidRPr="000610F4" w:rsidRDefault="00FD00BC">
            <w:pPr>
              <w:pStyle w:val="TableText"/>
              <w:spacing w:before="180" w:after="180"/>
              <w:rPr>
                <w:rFonts w:cstheme="minorHAnsi"/>
                <w:b/>
                <w:bCs/>
              </w:rPr>
            </w:pPr>
            <w:r w:rsidRPr="000610F4">
              <w:rPr>
                <w:rFonts w:cstheme="minorHAnsi"/>
                <w:b/>
                <w:bCs/>
              </w:rPr>
              <w:t>Document filename:</w:t>
            </w:r>
          </w:p>
        </w:tc>
        <w:tc>
          <w:tcPr>
            <w:tcW w:w="64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07992C" w14:textId="455585E4" w:rsidR="00157682" w:rsidRPr="000610F4" w:rsidRDefault="008F0D13" w:rsidP="00615A97">
            <w:pPr>
              <w:pStyle w:val="TableText"/>
              <w:spacing w:before="180" w:after="180"/>
              <w:rPr>
                <w:rFonts w:cstheme="minorHAnsi"/>
                <w:noProof/>
              </w:rPr>
            </w:pPr>
            <w:r w:rsidRPr="000610F4">
              <w:rPr>
                <w:rFonts w:cstheme="minorHAnsi"/>
              </w:rPr>
              <w:fldChar w:fldCharType="begin"/>
            </w:r>
            <w:r w:rsidRPr="000610F4">
              <w:rPr>
                <w:rFonts w:cstheme="minorHAnsi"/>
              </w:rPr>
              <w:instrText xml:space="preserve"> FILENAME  \* MERGEFORMAT </w:instrText>
            </w:r>
            <w:r w:rsidRPr="000610F4">
              <w:rPr>
                <w:rFonts w:cstheme="minorHAnsi"/>
              </w:rPr>
              <w:fldChar w:fldCharType="separate"/>
            </w:r>
            <w:r w:rsidR="00B074A5">
              <w:rPr>
                <w:rFonts w:cstheme="minorHAnsi"/>
                <w:noProof/>
              </w:rPr>
              <w:t>Development</w:t>
            </w:r>
            <w:r w:rsidR="00ED3114" w:rsidRPr="000610F4">
              <w:rPr>
                <w:rFonts w:cstheme="minorHAnsi"/>
                <w:noProof/>
              </w:rPr>
              <w:t xml:space="preserve"> </w:t>
            </w:r>
            <w:r w:rsidR="000A7545">
              <w:rPr>
                <w:rFonts w:cstheme="minorHAnsi"/>
                <w:noProof/>
              </w:rPr>
              <w:t>Webcode</w:t>
            </w:r>
            <w:r w:rsidR="000F05D3" w:rsidRPr="000610F4">
              <w:rPr>
                <w:rFonts w:cstheme="minorHAnsi"/>
                <w:noProof/>
              </w:rPr>
              <w:t xml:space="preserve"> </w:t>
            </w:r>
            <w:r w:rsidR="00B074A5">
              <w:rPr>
                <w:rFonts w:cstheme="minorHAnsi"/>
                <w:noProof/>
              </w:rPr>
              <w:t xml:space="preserve">  </w:t>
            </w:r>
            <w:r w:rsidR="00615A97" w:rsidRPr="000610F4">
              <w:rPr>
                <w:rFonts w:cstheme="minorHAnsi"/>
                <w:noProof/>
              </w:rPr>
              <w:t xml:space="preserve"> </w:t>
            </w:r>
          </w:p>
          <w:p w14:paraId="3007992D" w14:textId="77777777" w:rsidR="00FD00BC" w:rsidRPr="000610F4" w:rsidRDefault="00615A97" w:rsidP="00615A97">
            <w:pPr>
              <w:pStyle w:val="TableText"/>
              <w:spacing w:before="180" w:after="180"/>
              <w:rPr>
                <w:rFonts w:cstheme="minorHAnsi"/>
              </w:rPr>
            </w:pPr>
            <w:r w:rsidRPr="000610F4">
              <w:rPr>
                <w:rFonts w:cstheme="minorHAnsi"/>
                <w:noProof/>
              </w:rPr>
              <w:t xml:space="preserve">Solution Design Document(SDD) </w:t>
            </w:r>
            <w:r w:rsidR="008F0D13" w:rsidRPr="000610F4">
              <w:rPr>
                <w:rFonts w:cstheme="minorHAnsi"/>
                <w:noProof/>
              </w:rPr>
              <w:fldChar w:fldCharType="end"/>
            </w:r>
          </w:p>
        </w:tc>
      </w:tr>
      <w:tr w:rsidR="00FD00BC" w:rsidRPr="000610F4" w14:paraId="30079931" w14:textId="77777777" w:rsidTr="00D11538">
        <w:trPr>
          <w:cantSplit/>
          <w:jc w:val="center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3007992F" w14:textId="77777777" w:rsidR="00FD00BC" w:rsidRPr="000610F4" w:rsidRDefault="00FD00BC">
            <w:pPr>
              <w:pStyle w:val="TableText"/>
              <w:spacing w:before="180" w:after="180"/>
              <w:rPr>
                <w:rFonts w:cstheme="minorHAnsi"/>
                <w:b/>
                <w:bCs/>
              </w:rPr>
            </w:pPr>
            <w:r w:rsidRPr="000610F4">
              <w:rPr>
                <w:rFonts w:cstheme="minorHAnsi"/>
                <w:b/>
                <w:bCs/>
              </w:rPr>
              <w:t>Issue date:</w:t>
            </w:r>
          </w:p>
        </w:tc>
        <w:tc>
          <w:tcPr>
            <w:tcW w:w="64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079930" w14:textId="0A921DBD" w:rsidR="00FD00BC" w:rsidRPr="000610F4" w:rsidRDefault="000A7545" w:rsidP="008214CA">
            <w:pPr>
              <w:pStyle w:val="TableText"/>
              <w:spacing w:before="180" w:after="18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26</w:t>
            </w:r>
            <w:r w:rsidR="00651F8B" w:rsidRPr="000610F4">
              <w:rPr>
                <w:rFonts w:cstheme="minorHAnsi"/>
                <w:noProof/>
              </w:rPr>
              <w:t>-</w:t>
            </w:r>
            <w:r>
              <w:rPr>
                <w:rFonts w:cstheme="minorHAnsi"/>
                <w:noProof/>
              </w:rPr>
              <w:t>November</w:t>
            </w:r>
            <w:r w:rsidR="00651F8B" w:rsidRPr="000610F4">
              <w:rPr>
                <w:rFonts w:cstheme="minorHAnsi"/>
                <w:noProof/>
              </w:rPr>
              <w:t>-</w:t>
            </w:r>
            <w:r w:rsidR="00920717" w:rsidRPr="000610F4">
              <w:rPr>
                <w:rFonts w:cstheme="minorHAnsi"/>
                <w:noProof/>
              </w:rPr>
              <w:t>201</w:t>
            </w:r>
            <w:r w:rsidR="00B074A5">
              <w:rPr>
                <w:rFonts w:cstheme="minorHAnsi"/>
                <w:noProof/>
              </w:rPr>
              <w:t>6</w:t>
            </w:r>
          </w:p>
        </w:tc>
      </w:tr>
      <w:tr w:rsidR="00FD00BC" w:rsidRPr="000610F4" w14:paraId="30079936" w14:textId="77777777" w:rsidTr="00D11538">
        <w:trPr>
          <w:jc w:val="center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30079932" w14:textId="77777777" w:rsidR="00FD00BC" w:rsidRPr="000610F4" w:rsidRDefault="000040D8">
            <w:pPr>
              <w:pStyle w:val="TableText"/>
              <w:spacing w:before="180" w:after="180"/>
              <w:rPr>
                <w:rFonts w:cstheme="minorHAnsi"/>
                <w:b/>
                <w:bCs/>
              </w:rPr>
            </w:pPr>
            <w:r w:rsidRPr="000610F4">
              <w:rPr>
                <w:rFonts w:cstheme="minorHAnsi"/>
                <w:b/>
                <w:bCs/>
              </w:rPr>
              <w:t>Version: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30079933" w14:textId="52F6F040" w:rsidR="00A65AF5" w:rsidRPr="000610F4" w:rsidRDefault="00B074A5">
            <w:pPr>
              <w:pStyle w:val="TableText"/>
              <w:spacing w:before="180" w:after="18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0079934" w14:textId="77777777" w:rsidR="00FD00BC" w:rsidRPr="000610F4" w:rsidRDefault="00FD00BC">
            <w:pPr>
              <w:pStyle w:val="TableText"/>
              <w:spacing w:before="180" w:after="180"/>
              <w:rPr>
                <w:rFonts w:cstheme="minorHAnsi"/>
                <w:b/>
                <w:bCs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14:paraId="30079935" w14:textId="77777777" w:rsidR="00FD00BC" w:rsidRPr="000610F4" w:rsidRDefault="00FD00BC">
            <w:pPr>
              <w:pStyle w:val="TableText"/>
              <w:spacing w:before="180" w:after="180"/>
              <w:rPr>
                <w:rFonts w:cstheme="minorHAnsi"/>
              </w:rPr>
            </w:pPr>
          </w:p>
        </w:tc>
      </w:tr>
      <w:tr w:rsidR="00FD00BC" w:rsidRPr="000610F4" w14:paraId="30079939" w14:textId="77777777" w:rsidTr="00D11538">
        <w:trPr>
          <w:jc w:val="center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30079937" w14:textId="77777777" w:rsidR="00FD00BC" w:rsidRPr="000610F4" w:rsidRDefault="00FD00BC">
            <w:pPr>
              <w:pStyle w:val="TableText"/>
              <w:spacing w:before="180" w:after="180"/>
              <w:rPr>
                <w:rFonts w:cstheme="minorHAnsi"/>
                <w:b/>
                <w:bCs/>
              </w:rPr>
            </w:pPr>
          </w:p>
        </w:tc>
        <w:tc>
          <w:tcPr>
            <w:tcW w:w="64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079938" w14:textId="77777777" w:rsidR="00FD00BC" w:rsidRPr="000610F4" w:rsidRDefault="00FD00BC">
            <w:pPr>
              <w:pStyle w:val="TableText"/>
              <w:spacing w:before="180" w:after="180"/>
              <w:rPr>
                <w:rFonts w:cstheme="minorHAnsi"/>
              </w:rPr>
            </w:pPr>
          </w:p>
        </w:tc>
      </w:tr>
    </w:tbl>
    <w:p w14:paraId="3007993A" w14:textId="77777777" w:rsidR="00A92E02" w:rsidRPr="000610F4" w:rsidRDefault="00A92E02" w:rsidP="00D11538">
      <w:pPr>
        <w:pStyle w:val="NormalIndent"/>
        <w:ind w:left="840"/>
        <w:rPr>
          <w:rFonts w:cstheme="minorHAnsi"/>
        </w:rPr>
      </w:pPr>
    </w:p>
    <w:p w14:paraId="3007993B" w14:textId="77777777" w:rsidR="00A92E02" w:rsidRPr="000610F4" w:rsidRDefault="00A92E02" w:rsidP="00D11538">
      <w:pPr>
        <w:rPr>
          <w:rFonts w:cstheme="minorHAnsi"/>
        </w:rPr>
      </w:pPr>
    </w:p>
    <w:p w14:paraId="3007993C" w14:textId="77777777" w:rsidR="00FD00BC" w:rsidRPr="000610F4" w:rsidRDefault="00FD00BC" w:rsidP="00D11538">
      <w:pPr>
        <w:pStyle w:val="Heading1"/>
        <w:numPr>
          <w:ilvl w:val="0"/>
          <w:numId w:val="0"/>
        </w:numPr>
        <w:ind w:left="840" w:hanging="851"/>
        <w:rPr>
          <w:rFonts w:asciiTheme="minorHAnsi" w:hAnsiTheme="minorHAnsi" w:cstheme="minorHAnsi"/>
        </w:rPr>
      </w:pPr>
      <w:bookmarkStart w:id="0" w:name="_Toc467976205"/>
      <w:r w:rsidRPr="000610F4">
        <w:rPr>
          <w:rFonts w:asciiTheme="minorHAnsi" w:hAnsiTheme="minorHAnsi" w:cstheme="minorHAnsi"/>
        </w:rPr>
        <w:lastRenderedPageBreak/>
        <w:t>Approval</w:t>
      </w:r>
      <w:bookmarkEnd w:id="0"/>
    </w:p>
    <w:p w14:paraId="3007993D" w14:textId="77777777" w:rsidR="00FD00BC" w:rsidRPr="000610F4" w:rsidRDefault="00FD00BC" w:rsidP="00D11538">
      <w:pPr>
        <w:rPr>
          <w:rFonts w:cstheme="minorHAnsi"/>
        </w:rPr>
      </w:pPr>
    </w:p>
    <w:p w14:paraId="3007993E" w14:textId="77777777" w:rsidR="00A92E02" w:rsidRPr="000610F4" w:rsidRDefault="00A92E02" w:rsidP="00D11538">
      <w:pPr>
        <w:rPr>
          <w:rFonts w:cstheme="minorHAnsi"/>
          <w:b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1701"/>
        <w:gridCol w:w="2515"/>
      </w:tblGrid>
      <w:tr w:rsidR="00A92E02" w:rsidRPr="000610F4" w14:paraId="30079942" w14:textId="77777777" w:rsidTr="00D11538">
        <w:tc>
          <w:tcPr>
            <w:tcW w:w="5070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14:paraId="3007993F" w14:textId="77777777" w:rsidR="00A92E02" w:rsidRPr="000610F4" w:rsidRDefault="00A92E02" w:rsidP="00385FEF">
            <w:pPr>
              <w:ind w:left="567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610F4">
              <w:rPr>
                <w:rFonts w:cstheme="minorHAnsi"/>
                <w:b/>
                <w:color w:val="000000"/>
                <w:sz w:val="20"/>
                <w:szCs w:val="20"/>
              </w:rPr>
              <w:t>Approver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14:paraId="30079940" w14:textId="77777777" w:rsidR="00A92E02" w:rsidRPr="000610F4" w:rsidRDefault="00626398" w:rsidP="00385FEF">
            <w:pPr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610F4">
              <w:rPr>
                <w:rFonts w:cstheme="minorHAnsi"/>
                <w:b/>
                <w:color w:val="000000"/>
                <w:sz w:val="20"/>
                <w:szCs w:val="20"/>
              </w:rPr>
              <w:t>Approved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14:paraId="30079941" w14:textId="77777777" w:rsidR="00A92E02" w:rsidRPr="000610F4" w:rsidRDefault="00A92E02" w:rsidP="00385FEF">
            <w:pPr>
              <w:ind w:left="33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610F4">
              <w:rPr>
                <w:rFonts w:cstheme="minorHAnsi"/>
                <w:b/>
                <w:color w:val="000000"/>
                <w:sz w:val="20"/>
                <w:szCs w:val="20"/>
              </w:rPr>
              <w:t>Approval Date</w:t>
            </w:r>
          </w:p>
        </w:tc>
      </w:tr>
      <w:tr w:rsidR="00A92E02" w:rsidRPr="000610F4" w14:paraId="30079946" w14:textId="77777777" w:rsidTr="00D11538">
        <w:tc>
          <w:tcPr>
            <w:tcW w:w="507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</w:tcPr>
          <w:p w14:paraId="30079943" w14:textId="77777777" w:rsidR="00D21B06" w:rsidRPr="000610F4" w:rsidRDefault="0006400E" w:rsidP="00AA6C5D">
            <w:pPr>
              <w:ind w:left="567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610F4">
              <w:rPr>
                <w:rFonts w:cstheme="minorHAnsi"/>
                <w:b/>
                <w:color w:val="000000"/>
                <w:sz w:val="20"/>
                <w:szCs w:val="20"/>
              </w:rPr>
              <w:t xml:space="preserve">Project Manager: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0079944" w14:textId="77777777" w:rsidR="00A92E02" w:rsidRPr="000610F4" w:rsidRDefault="00A92E02" w:rsidP="00385FEF">
            <w:pPr>
              <w:ind w:left="567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0079945" w14:textId="77777777" w:rsidR="00A92E02" w:rsidRPr="000610F4" w:rsidRDefault="00A92E02" w:rsidP="00385FEF">
            <w:pPr>
              <w:ind w:left="567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</w:tr>
      <w:tr w:rsidR="006A109C" w:rsidRPr="000610F4" w14:paraId="3007994A" w14:textId="77777777" w:rsidTr="00D11538">
        <w:tc>
          <w:tcPr>
            <w:tcW w:w="507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</w:tcPr>
          <w:p w14:paraId="30079947" w14:textId="77777777" w:rsidR="006A109C" w:rsidRPr="000610F4" w:rsidRDefault="006A109C" w:rsidP="00071F3A">
            <w:pPr>
              <w:ind w:left="567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610F4">
              <w:rPr>
                <w:rFonts w:cstheme="minorHAnsi"/>
                <w:b/>
                <w:color w:val="000000"/>
                <w:sz w:val="20"/>
                <w:szCs w:val="20"/>
              </w:rPr>
              <w:t xml:space="preserve">Project Sponsor: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0079948" w14:textId="77777777" w:rsidR="006A109C" w:rsidRPr="000610F4" w:rsidRDefault="006A109C" w:rsidP="00385FEF">
            <w:pPr>
              <w:ind w:left="567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0079949" w14:textId="77777777" w:rsidR="006A109C" w:rsidRPr="000610F4" w:rsidRDefault="006A109C" w:rsidP="00385FEF">
            <w:pPr>
              <w:ind w:left="567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</w:tr>
      <w:tr w:rsidR="00A92E02" w:rsidRPr="000610F4" w14:paraId="3007994E" w14:textId="77777777" w:rsidTr="00D11538">
        <w:tc>
          <w:tcPr>
            <w:tcW w:w="5070" w:type="dxa"/>
            <w:tcBorders>
              <w:left w:val="nil"/>
              <w:bottom w:val="nil"/>
              <w:right w:val="single" w:sz="8" w:space="0" w:color="000000"/>
            </w:tcBorders>
            <w:shd w:val="clear" w:color="auto" w:fill="FFFFFF"/>
          </w:tcPr>
          <w:p w14:paraId="3007994B" w14:textId="4E0F12FD" w:rsidR="00A92E02" w:rsidRPr="000610F4" w:rsidRDefault="00071F3A" w:rsidP="00AA6C5D">
            <w:pPr>
              <w:ind w:left="567"/>
              <w:rPr>
                <w:rFonts w:cstheme="minorHAnsi"/>
                <w:color w:val="000000"/>
                <w:sz w:val="20"/>
                <w:szCs w:val="20"/>
              </w:rPr>
            </w:pPr>
            <w:r w:rsidRPr="000610F4">
              <w:rPr>
                <w:rFonts w:cstheme="minorHAnsi"/>
                <w:b/>
                <w:color w:val="000000"/>
                <w:sz w:val="20"/>
                <w:szCs w:val="20"/>
              </w:rPr>
              <w:t>Lead BA</w:t>
            </w:r>
            <w:r w:rsidR="00626398" w:rsidRPr="000610F4">
              <w:rPr>
                <w:rFonts w:cstheme="minorHAnsi"/>
                <w:b/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1701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14:paraId="3007994C" w14:textId="77777777" w:rsidR="00A92E02" w:rsidRPr="000610F4" w:rsidRDefault="00A92E02" w:rsidP="00385FEF">
            <w:pPr>
              <w:ind w:left="567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007994D" w14:textId="77777777" w:rsidR="00A92E02" w:rsidRPr="000610F4" w:rsidRDefault="00A92E02" w:rsidP="00385FEF">
            <w:pPr>
              <w:ind w:left="567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</w:tr>
      <w:tr w:rsidR="00071F3A" w:rsidRPr="000610F4" w14:paraId="30079952" w14:textId="77777777" w:rsidTr="00D11538">
        <w:trPr>
          <w:trHeight w:val="80"/>
        </w:trPr>
        <w:tc>
          <w:tcPr>
            <w:tcW w:w="507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</w:tcPr>
          <w:p w14:paraId="3007994F" w14:textId="5C35E13C" w:rsidR="00071F3A" w:rsidRPr="000610F4" w:rsidRDefault="006E0320" w:rsidP="00385FEF">
            <w:pPr>
              <w:ind w:left="567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0610F4">
              <w:rPr>
                <w:rFonts w:cstheme="minorHAnsi"/>
                <w:b/>
                <w:color w:val="000000"/>
                <w:sz w:val="20"/>
                <w:szCs w:val="20"/>
              </w:rPr>
              <w:t xml:space="preserve">Technical Lead: </w:t>
            </w:r>
            <w:r w:rsidRPr="000610F4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0079950" w14:textId="77777777" w:rsidR="00071F3A" w:rsidRPr="000610F4" w:rsidRDefault="00071F3A" w:rsidP="00385FEF">
            <w:pPr>
              <w:ind w:left="567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0079951" w14:textId="77777777" w:rsidR="00071F3A" w:rsidRPr="000610F4" w:rsidRDefault="00071F3A" w:rsidP="00385FEF">
            <w:pPr>
              <w:ind w:left="567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</w:tr>
      <w:tr w:rsidR="006E0320" w:rsidRPr="000610F4" w14:paraId="30079956" w14:textId="77777777" w:rsidTr="00D11538">
        <w:trPr>
          <w:trHeight w:val="80"/>
        </w:trPr>
        <w:tc>
          <w:tcPr>
            <w:tcW w:w="507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</w:tcPr>
          <w:p w14:paraId="30079953" w14:textId="3C2405FE" w:rsidR="006E0320" w:rsidRPr="000610F4" w:rsidRDefault="006E0320" w:rsidP="00AA6C5D">
            <w:pPr>
              <w:ind w:left="567"/>
              <w:rPr>
                <w:rFonts w:cstheme="minorHAnsi"/>
                <w:color w:val="000000"/>
                <w:sz w:val="20"/>
                <w:szCs w:val="20"/>
              </w:rPr>
            </w:pPr>
            <w:r w:rsidRPr="000610F4">
              <w:rPr>
                <w:rFonts w:cstheme="minorHAnsi"/>
                <w:b/>
                <w:color w:val="000000"/>
                <w:sz w:val="20"/>
                <w:szCs w:val="20"/>
              </w:rPr>
              <w:t xml:space="preserve">Solutions Lead: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0079954" w14:textId="77777777" w:rsidR="006E0320" w:rsidRPr="000610F4" w:rsidRDefault="006E0320" w:rsidP="00385FEF">
            <w:pPr>
              <w:ind w:left="567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0079955" w14:textId="77777777" w:rsidR="006E0320" w:rsidRPr="000610F4" w:rsidRDefault="006E0320" w:rsidP="00385FEF">
            <w:pPr>
              <w:ind w:left="567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</w:tr>
      <w:tr w:rsidR="006E0320" w:rsidRPr="000610F4" w14:paraId="3007995A" w14:textId="77777777" w:rsidTr="00D11538">
        <w:trPr>
          <w:trHeight w:val="80"/>
        </w:trPr>
        <w:tc>
          <w:tcPr>
            <w:tcW w:w="507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</w:tcPr>
          <w:p w14:paraId="30079957" w14:textId="77777777" w:rsidR="006E0320" w:rsidRPr="000610F4" w:rsidRDefault="006E0320" w:rsidP="00385FEF">
            <w:pPr>
              <w:ind w:left="567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0079958" w14:textId="77777777" w:rsidR="006E0320" w:rsidRPr="000610F4" w:rsidRDefault="006E0320" w:rsidP="00385FEF">
            <w:pPr>
              <w:ind w:left="567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0079959" w14:textId="77777777" w:rsidR="006E0320" w:rsidRPr="000610F4" w:rsidRDefault="006E0320" w:rsidP="00385FEF">
            <w:pPr>
              <w:ind w:left="567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</w:tr>
    </w:tbl>
    <w:p w14:paraId="3007995B" w14:textId="77777777" w:rsidR="00D21B06" w:rsidRPr="000610F4" w:rsidRDefault="00D21B06" w:rsidP="00D11538">
      <w:pPr>
        <w:rPr>
          <w:rFonts w:cstheme="minorHAnsi"/>
          <w:b/>
        </w:rPr>
      </w:pPr>
    </w:p>
    <w:p w14:paraId="3007995C" w14:textId="77777777" w:rsidR="00D21B06" w:rsidRPr="000610F4" w:rsidRDefault="00D21B06" w:rsidP="00D11538">
      <w:pPr>
        <w:rPr>
          <w:rFonts w:cstheme="minorHAnsi"/>
        </w:rPr>
      </w:pPr>
    </w:p>
    <w:p w14:paraId="3007995D" w14:textId="77777777" w:rsidR="0049640F" w:rsidRPr="000610F4" w:rsidRDefault="0049640F" w:rsidP="00D11538">
      <w:pPr>
        <w:pStyle w:val="Heading1"/>
        <w:numPr>
          <w:ilvl w:val="0"/>
          <w:numId w:val="0"/>
        </w:numPr>
        <w:ind w:left="840" w:hanging="851"/>
        <w:rPr>
          <w:rFonts w:asciiTheme="minorHAnsi" w:hAnsiTheme="minorHAnsi" w:cstheme="minorHAnsi"/>
          <w:lang w:val="en-AU"/>
        </w:rPr>
      </w:pPr>
      <w:bookmarkStart w:id="1" w:name="_Toc217810749"/>
      <w:bookmarkStart w:id="2" w:name="_Toc467976206"/>
      <w:r w:rsidRPr="000610F4">
        <w:rPr>
          <w:rFonts w:asciiTheme="minorHAnsi" w:hAnsiTheme="minorHAnsi" w:cstheme="minorHAnsi"/>
          <w:lang w:val="en-AU"/>
        </w:rPr>
        <w:lastRenderedPageBreak/>
        <w:t>Document History</w:t>
      </w:r>
      <w:bookmarkEnd w:id="1"/>
      <w:bookmarkEnd w:id="2"/>
    </w:p>
    <w:p w14:paraId="3007995E" w14:textId="77777777" w:rsidR="000F6866" w:rsidRPr="000610F4" w:rsidRDefault="000F6866" w:rsidP="00D11538">
      <w:pPr>
        <w:pStyle w:val="NormalIndent"/>
        <w:ind w:left="840"/>
        <w:rPr>
          <w:rFonts w:cstheme="minorHAnsi"/>
          <w:lang w:val="en-AU"/>
        </w:rPr>
      </w:pPr>
    </w:p>
    <w:tbl>
      <w:tblPr>
        <w:tblStyle w:val="LightList1"/>
        <w:tblW w:w="0" w:type="auto"/>
        <w:tblLayout w:type="fixed"/>
        <w:tblLook w:val="01E0" w:firstRow="1" w:lastRow="1" w:firstColumn="1" w:lastColumn="1" w:noHBand="0" w:noVBand="0"/>
      </w:tblPr>
      <w:tblGrid>
        <w:gridCol w:w="1385"/>
        <w:gridCol w:w="1855"/>
        <w:gridCol w:w="1820"/>
        <w:gridCol w:w="4358"/>
      </w:tblGrid>
      <w:tr w:rsidR="0049640F" w:rsidRPr="000610F4" w14:paraId="30079963" w14:textId="77777777" w:rsidTr="00B074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3007995F" w14:textId="77777777" w:rsidR="0049640F" w:rsidRPr="000610F4" w:rsidRDefault="0049640F" w:rsidP="0050039B">
            <w:pPr>
              <w:pStyle w:val="TableNormal1"/>
              <w:rPr>
                <w:rFonts w:asciiTheme="minorHAnsi" w:hAnsiTheme="minorHAnsi" w:cstheme="minorHAnsi"/>
                <w:b w:val="0"/>
                <w:color w:val="000000"/>
                <w:sz w:val="24"/>
              </w:rPr>
            </w:pPr>
            <w:r w:rsidRPr="000610F4">
              <w:rPr>
                <w:rFonts w:asciiTheme="minorHAnsi" w:hAnsiTheme="minorHAnsi" w:cstheme="minorHAnsi"/>
                <w:color w:val="000000"/>
                <w:sz w:val="24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5" w:type="dxa"/>
          </w:tcPr>
          <w:p w14:paraId="30079960" w14:textId="77777777" w:rsidR="0049640F" w:rsidRPr="000610F4" w:rsidRDefault="0049640F" w:rsidP="0050039B">
            <w:pPr>
              <w:pStyle w:val="TableNormal1"/>
              <w:rPr>
                <w:rFonts w:asciiTheme="minorHAnsi" w:hAnsiTheme="minorHAnsi" w:cstheme="minorHAnsi"/>
                <w:b w:val="0"/>
                <w:color w:val="000000"/>
                <w:sz w:val="24"/>
              </w:rPr>
            </w:pPr>
            <w:r w:rsidRPr="000610F4">
              <w:rPr>
                <w:rFonts w:asciiTheme="minorHAnsi" w:hAnsiTheme="minorHAnsi" w:cstheme="minorHAnsi"/>
                <w:color w:val="000000"/>
                <w:sz w:val="24"/>
              </w:rPr>
              <w:t>Responsible</w:t>
            </w:r>
          </w:p>
        </w:tc>
        <w:tc>
          <w:tcPr>
            <w:tcW w:w="1820" w:type="dxa"/>
          </w:tcPr>
          <w:p w14:paraId="30079961" w14:textId="77777777" w:rsidR="0049640F" w:rsidRPr="000610F4" w:rsidRDefault="0049640F" w:rsidP="0050039B">
            <w:pPr>
              <w:pStyle w:val="TableNormal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000000"/>
                <w:sz w:val="24"/>
              </w:rPr>
            </w:pPr>
            <w:r w:rsidRPr="000610F4">
              <w:rPr>
                <w:rFonts w:asciiTheme="minorHAnsi" w:hAnsiTheme="minorHAnsi" w:cstheme="minorHAnsi"/>
                <w:color w:val="000000"/>
                <w:sz w:val="24"/>
              </w:rPr>
              <w:t>Date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58" w:type="dxa"/>
          </w:tcPr>
          <w:p w14:paraId="30079962" w14:textId="77777777" w:rsidR="0049640F" w:rsidRPr="000610F4" w:rsidRDefault="0049640F" w:rsidP="0050039B">
            <w:pPr>
              <w:pStyle w:val="TableNormal1"/>
              <w:rPr>
                <w:rFonts w:asciiTheme="minorHAnsi" w:hAnsiTheme="minorHAnsi" w:cstheme="minorHAnsi"/>
                <w:b w:val="0"/>
                <w:color w:val="000000"/>
                <w:sz w:val="24"/>
              </w:rPr>
            </w:pPr>
            <w:r w:rsidRPr="000610F4">
              <w:rPr>
                <w:rFonts w:asciiTheme="minorHAnsi" w:hAnsiTheme="minorHAnsi" w:cstheme="minorHAnsi"/>
                <w:color w:val="000000"/>
                <w:sz w:val="24"/>
              </w:rPr>
              <w:t>Notes</w:t>
            </w:r>
          </w:p>
        </w:tc>
      </w:tr>
      <w:tr w:rsidR="0049640F" w:rsidRPr="000610F4" w14:paraId="30079968" w14:textId="77777777" w:rsidTr="00B07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30079964" w14:textId="77777777" w:rsidR="00096662" w:rsidRPr="000610F4" w:rsidRDefault="0049640F" w:rsidP="0050039B">
            <w:pPr>
              <w:pStyle w:val="TableNormal1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0610F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Version 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5" w:type="dxa"/>
          </w:tcPr>
          <w:p w14:paraId="30079965" w14:textId="751383B0" w:rsidR="00096662" w:rsidRPr="000610F4" w:rsidRDefault="00B074A5" w:rsidP="0050039B">
            <w:pPr>
              <w:pStyle w:val="TableNormal1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Minh</w:t>
            </w:r>
          </w:p>
        </w:tc>
        <w:tc>
          <w:tcPr>
            <w:tcW w:w="1820" w:type="dxa"/>
          </w:tcPr>
          <w:p w14:paraId="30079966" w14:textId="2CE160EB" w:rsidR="00096662" w:rsidRPr="000610F4" w:rsidRDefault="00B074A5" w:rsidP="009E36B6">
            <w:pPr>
              <w:pStyle w:val="Table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06-March-2016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58" w:type="dxa"/>
          </w:tcPr>
          <w:p w14:paraId="30079967" w14:textId="4C559F38" w:rsidR="00096662" w:rsidRPr="000610F4" w:rsidRDefault="0049640F" w:rsidP="00B074A5">
            <w:pPr>
              <w:pStyle w:val="TableNormal1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0610F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Initial </w:t>
            </w:r>
            <w:r w:rsidR="00B074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Solution Design Database</w:t>
            </w:r>
          </w:p>
        </w:tc>
      </w:tr>
      <w:tr w:rsidR="0049640F" w:rsidRPr="000610F4" w14:paraId="300799A1" w14:textId="77777777" w:rsidTr="00B074A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8" w:type="dxa"/>
            <w:gridSpan w:val="4"/>
          </w:tcPr>
          <w:p w14:paraId="300799A0" w14:textId="77777777" w:rsidR="0049640F" w:rsidRPr="000610F4" w:rsidRDefault="0049640F" w:rsidP="00385FEF">
            <w:pPr>
              <w:pStyle w:val="TableNormal1"/>
              <w:jc w:val="center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0610F4">
              <w:rPr>
                <w:rFonts w:asciiTheme="minorHAnsi" w:hAnsiTheme="minorHAnsi" w:cstheme="minorHAnsi"/>
                <w:color w:val="000000"/>
                <w:sz w:val="24"/>
              </w:rPr>
              <w:t>*** End of Revision List ***</w:t>
            </w:r>
          </w:p>
        </w:tc>
      </w:tr>
    </w:tbl>
    <w:p w14:paraId="300799A2" w14:textId="77777777" w:rsidR="00A92E02" w:rsidRPr="000610F4" w:rsidRDefault="00A92E02" w:rsidP="00D11538">
      <w:pPr>
        <w:rPr>
          <w:rFonts w:cstheme="minorHAnsi"/>
        </w:rPr>
        <w:sectPr w:rsidR="00A92E02" w:rsidRPr="000610F4" w:rsidSect="0088240C">
          <w:headerReference w:type="default" r:id="rId12"/>
          <w:footerReference w:type="default" r:id="rId13"/>
          <w:headerReference w:type="first" r:id="rId14"/>
          <w:type w:val="continuous"/>
          <w:pgSz w:w="11906" w:h="16838" w:code="9"/>
          <w:pgMar w:top="720" w:right="720" w:bottom="720" w:left="720" w:header="709" w:footer="567" w:gutter="0"/>
          <w:cols w:space="708"/>
          <w:titlePg/>
          <w:docGrid w:linePitch="360"/>
        </w:sectPr>
      </w:pPr>
    </w:p>
    <w:p w14:paraId="300799A3" w14:textId="77777777" w:rsidR="00633C10" w:rsidRPr="000610F4" w:rsidRDefault="00FD00BC" w:rsidP="00D11538">
      <w:pPr>
        <w:pStyle w:val="Heading-TOC"/>
        <w:rPr>
          <w:rFonts w:asciiTheme="minorHAnsi" w:hAnsiTheme="minorHAnsi" w:cstheme="minorHAnsi"/>
        </w:rPr>
      </w:pPr>
      <w:r w:rsidRPr="000610F4">
        <w:rPr>
          <w:rFonts w:asciiTheme="minorHAnsi" w:hAnsiTheme="minorHAnsi" w:cstheme="minorHAnsi"/>
        </w:rPr>
        <w:lastRenderedPageBreak/>
        <w:t>Table of Contents</w:t>
      </w:r>
    </w:p>
    <w:p w14:paraId="300799A4" w14:textId="77777777" w:rsidR="00633C10" w:rsidRPr="000610F4" w:rsidRDefault="00633C10" w:rsidP="00D11538">
      <w:pPr>
        <w:pStyle w:val="Heading-TOC"/>
        <w:rPr>
          <w:rFonts w:asciiTheme="minorHAnsi" w:hAnsiTheme="minorHAnsi" w:cstheme="minorHAnsi"/>
        </w:rPr>
      </w:pPr>
    </w:p>
    <w:p w14:paraId="5E992F2F" w14:textId="77777777" w:rsidR="000574F4" w:rsidRDefault="00E47F2A">
      <w:pPr>
        <w:pStyle w:val="TOC1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r w:rsidRPr="000610F4">
        <w:rPr>
          <w:rFonts w:asciiTheme="minorHAnsi" w:hAnsiTheme="minorHAnsi" w:cstheme="minorHAnsi"/>
        </w:rPr>
        <w:fldChar w:fldCharType="begin"/>
      </w:r>
      <w:r w:rsidR="00FD00BC" w:rsidRPr="000610F4">
        <w:rPr>
          <w:rFonts w:asciiTheme="minorHAnsi" w:hAnsiTheme="minorHAnsi" w:cstheme="minorHAnsi"/>
        </w:rPr>
        <w:instrText xml:space="preserve"> TOC \o "1-3" \h \z </w:instrText>
      </w:r>
      <w:r w:rsidRPr="000610F4">
        <w:rPr>
          <w:rFonts w:asciiTheme="minorHAnsi" w:hAnsiTheme="minorHAnsi" w:cstheme="minorHAnsi"/>
        </w:rPr>
        <w:fldChar w:fldCharType="separate"/>
      </w:r>
      <w:hyperlink w:anchor="_Toc467976205" w:history="1">
        <w:r w:rsidR="000574F4" w:rsidRPr="000456ED">
          <w:rPr>
            <w:rStyle w:val="Hyperlink"/>
            <w:rFonts w:cstheme="minorHAnsi"/>
          </w:rPr>
          <w:t>Approval</w:t>
        </w:r>
        <w:r w:rsidR="000574F4">
          <w:rPr>
            <w:webHidden/>
          </w:rPr>
          <w:tab/>
        </w:r>
        <w:r w:rsidR="000574F4">
          <w:rPr>
            <w:webHidden/>
          </w:rPr>
          <w:fldChar w:fldCharType="begin"/>
        </w:r>
        <w:r w:rsidR="000574F4">
          <w:rPr>
            <w:webHidden/>
          </w:rPr>
          <w:instrText xml:space="preserve"> PAGEREF _Toc467976205 \h </w:instrText>
        </w:r>
        <w:r w:rsidR="000574F4">
          <w:rPr>
            <w:webHidden/>
          </w:rPr>
        </w:r>
        <w:r w:rsidR="000574F4">
          <w:rPr>
            <w:webHidden/>
          </w:rPr>
          <w:fldChar w:fldCharType="separate"/>
        </w:r>
        <w:r w:rsidR="000574F4">
          <w:rPr>
            <w:webHidden/>
          </w:rPr>
          <w:t>2</w:t>
        </w:r>
        <w:r w:rsidR="000574F4">
          <w:rPr>
            <w:webHidden/>
          </w:rPr>
          <w:fldChar w:fldCharType="end"/>
        </w:r>
      </w:hyperlink>
    </w:p>
    <w:p w14:paraId="35B410CA" w14:textId="77777777" w:rsidR="000574F4" w:rsidRDefault="000574F4">
      <w:pPr>
        <w:pStyle w:val="TOC1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67976206" w:history="1">
        <w:r w:rsidRPr="000456ED">
          <w:rPr>
            <w:rStyle w:val="Hyperlink"/>
            <w:rFonts w:cstheme="minorHAnsi"/>
            <w:lang w:val="en-AU"/>
          </w:rPr>
          <w:t>Document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_Toc467976206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7F4F2BE" w14:textId="77777777" w:rsidR="000574F4" w:rsidRDefault="000574F4">
      <w:pPr>
        <w:pStyle w:val="TOC1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67976207" w:history="1">
        <w:r w:rsidRPr="000456ED">
          <w:rPr>
            <w:rStyle w:val="Hyperlink"/>
            <w:rFonts w:cstheme="minorHAnsi"/>
          </w:rPr>
          <w:t>1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0456ED">
          <w:rPr>
            <w:rStyle w:val="Hyperlink"/>
            <w:rFonts w:cstheme="minorHAnsi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_Toc467976207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B11494C" w14:textId="77777777" w:rsidR="000574F4" w:rsidRDefault="000574F4">
      <w:pPr>
        <w:pStyle w:val="TOC2"/>
        <w:rPr>
          <w:rFonts w:asciiTheme="minorHAnsi" w:eastAsiaTheme="minorEastAsia" w:hAnsiTheme="minorHAnsi" w:cstheme="minorBidi"/>
          <w:szCs w:val="22"/>
          <w:lang w:val="en-GB" w:eastAsia="en-GB"/>
        </w:rPr>
      </w:pPr>
      <w:hyperlink w:anchor="_Toc467976208" w:history="1">
        <w:r w:rsidRPr="000456ED">
          <w:rPr>
            <w:rStyle w:val="Hyperlink"/>
            <w:rFonts w:cstheme="minorHAnsi"/>
          </w:rPr>
          <w:t>1.1</w:t>
        </w:r>
        <w:r>
          <w:rPr>
            <w:rFonts w:asciiTheme="minorHAnsi" w:eastAsiaTheme="minorEastAsia" w:hAnsiTheme="minorHAnsi" w:cstheme="minorBidi"/>
            <w:szCs w:val="22"/>
            <w:lang w:val="en-GB" w:eastAsia="en-GB"/>
          </w:rPr>
          <w:tab/>
        </w:r>
        <w:r w:rsidRPr="000456ED">
          <w:rPr>
            <w:rStyle w:val="Hyperlink"/>
            <w:rFonts w:cstheme="minorHAnsi"/>
          </w:rPr>
          <w:t>Background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_Toc467976208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135E67E" w14:textId="77777777" w:rsidR="000574F4" w:rsidRDefault="000574F4">
      <w:pPr>
        <w:pStyle w:val="TOC2"/>
        <w:rPr>
          <w:rFonts w:asciiTheme="minorHAnsi" w:eastAsiaTheme="minorEastAsia" w:hAnsiTheme="minorHAnsi" w:cstheme="minorBidi"/>
          <w:szCs w:val="22"/>
          <w:lang w:val="en-GB" w:eastAsia="en-GB"/>
        </w:rPr>
      </w:pPr>
      <w:hyperlink w:anchor="_Toc467976209" w:history="1">
        <w:r w:rsidRPr="000456ED">
          <w:rPr>
            <w:rStyle w:val="Hyperlink"/>
            <w:rFonts w:cstheme="minorHAnsi"/>
          </w:rPr>
          <w:t>1.2</w:t>
        </w:r>
        <w:r>
          <w:rPr>
            <w:rFonts w:asciiTheme="minorHAnsi" w:eastAsiaTheme="minorEastAsia" w:hAnsiTheme="minorHAnsi" w:cstheme="minorBidi"/>
            <w:szCs w:val="22"/>
            <w:lang w:val="en-GB" w:eastAsia="en-GB"/>
          </w:rPr>
          <w:tab/>
        </w:r>
        <w:r w:rsidRPr="000456ED">
          <w:rPr>
            <w:rStyle w:val="Hyperlink"/>
            <w:rFonts w:cstheme="minorHAnsi"/>
          </w:rPr>
          <w:t>Document Purpose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_Toc467976209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BD8293E" w14:textId="77777777" w:rsidR="000574F4" w:rsidRDefault="000574F4">
      <w:pPr>
        <w:pStyle w:val="TOC2"/>
        <w:rPr>
          <w:rFonts w:asciiTheme="minorHAnsi" w:eastAsiaTheme="minorEastAsia" w:hAnsiTheme="minorHAnsi" w:cstheme="minorBidi"/>
          <w:szCs w:val="22"/>
          <w:lang w:val="en-GB" w:eastAsia="en-GB"/>
        </w:rPr>
      </w:pPr>
      <w:hyperlink w:anchor="_Toc467976210" w:history="1">
        <w:r w:rsidRPr="000456ED">
          <w:rPr>
            <w:rStyle w:val="Hyperlink"/>
            <w:rFonts w:cstheme="minorHAnsi"/>
          </w:rPr>
          <w:t>1.3</w:t>
        </w:r>
        <w:r>
          <w:rPr>
            <w:rFonts w:asciiTheme="minorHAnsi" w:eastAsiaTheme="minorEastAsia" w:hAnsiTheme="minorHAnsi" w:cstheme="minorBidi"/>
            <w:szCs w:val="22"/>
            <w:lang w:val="en-GB" w:eastAsia="en-GB"/>
          </w:rPr>
          <w:tab/>
        </w:r>
        <w:r w:rsidRPr="000456ED">
          <w:rPr>
            <w:rStyle w:val="Hyperlink"/>
            <w:rFonts w:cstheme="minorHAnsi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_Toc467976210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EB31594" w14:textId="77777777" w:rsidR="000574F4" w:rsidRDefault="000574F4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467976211" w:history="1">
        <w:r w:rsidRPr="000456E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0456ED">
          <w:rPr>
            <w:rStyle w:val="Hyperlink"/>
          </w:rPr>
          <w:t>In 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_Toc467976211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74F9161" w14:textId="77777777" w:rsidR="000574F4" w:rsidRDefault="000574F4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467976212" w:history="1">
        <w:r w:rsidRPr="000456E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0456ED">
          <w:rPr>
            <w:rStyle w:val="Hyperlink"/>
          </w:rPr>
          <w:t>Not in 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_Toc467976212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288FC13" w14:textId="77777777" w:rsidR="000574F4" w:rsidRDefault="000574F4">
      <w:pPr>
        <w:pStyle w:val="TOC2"/>
        <w:rPr>
          <w:rFonts w:asciiTheme="minorHAnsi" w:eastAsiaTheme="minorEastAsia" w:hAnsiTheme="minorHAnsi" w:cstheme="minorBidi"/>
          <w:szCs w:val="22"/>
          <w:lang w:val="en-GB" w:eastAsia="en-GB"/>
        </w:rPr>
      </w:pPr>
      <w:hyperlink w:anchor="_Toc467976213" w:history="1">
        <w:r w:rsidRPr="000456ED">
          <w:rPr>
            <w:rStyle w:val="Hyperlink"/>
            <w:rFonts w:cstheme="minorHAnsi"/>
          </w:rPr>
          <w:t>1.4</w:t>
        </w:r>
        <w:r>
          <w:rPr>
            <w:rFonts w:asciiTheme="minorHAnsi" w:eastAsiaTheme="minorEastAsia" w:hAnsiTheme="minorHAnsi" w:cstheme="minorBidi"/>
            <w:szCs w:val="22"/>
            <w:lang w:val="en-GB" w:eastAsia="en-GB"/>
          </w:rPr>
          <w:tab/>
        </w:r>
        <w:r w:rsidRPr="000456ED">
          <w:rPr>
            <w:rStyle w:val="Hyperlink"/>
            <w:rFonts w:cstheme="minorHAnsi"/>
          </w:rPr>
          <w:t>Definitions, acronyms and 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_Toc467976213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C3B2378" w14:textId="77777777" w:rsidR="000574F4" w:rsidRDefault="000574F4">
      <w:pPr>
        <w:pStyle w:val="TOC2"/>
        <w:rPr>
          <w:rFonts w:asciiTheme="minorHAnsi" w:eastAsiaTheme="minorEastAsia" w:hAnsiTheme="minorHAnsi" w:cstheme="minorBidi"/>
          <w:szCs w:val="22"/>
          <w:lang w:val="en-GB" w:eastAsia="en-GB"/>
        </w:rPr>
      </w:pPr>
      <w:hyperlink w:anchor="_Toc467976214" w:history="1">
        <w:r w:rsidRPr="000456ED">
          <w:rPr>
            <w:rStyle w:val="Hyperlink"/>
            <w:rFonts w:cstheme="minorHAnsi"/>
          </w:rPr>
          <w:t>1.5</w:t>
        </w:r>
        <w:r>
          <w:rPr>
            <w:rFonts w:asciiTheme="minorHAnsi" w:eastAsiaTheme="minorEastAsia" w:hAnsiTheme="minorHAnsi" w:cstheme="minorBidi"/>
            <w:szCs w:val="22"/>
            <w:lang w:val="en-GB" w:eastAsia="en-GB"/>
          </w:rPr>
          <w:tab/>
        </w:r>
        <w:r w:rsidRPr="000456ED">
          <w:rPr>
            <w:rStyle w:val="Hyperlink"/>
            <w:rFonts w:cstheme="minorHAnsi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_Toc467976214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3CC7FC4" w14:textId="77777777" w:rsidR="000574F4" w:rsidRDefault="000574F4">
      <w:pPr>
        <w:pStyle w:val="TOC2"/>
        <w:rPr>
          <w:rFonts w:asciiTheme="minorHAnsi" w:eastAsiaTheme="minorEastAsia" w:hAnsiTheme="minorHAnsi" w:cstheme="minorBidi"/>
          <w:szCs w:val="22"/>
          <w:lang w:val="en-GB" w:eastAsia="en-GB"/>
        </w:rPr>
      </w:pPr>
      <w:hyperlink w:anchor="_Toc467976215" w:history="1">
        <w:r w:rsidRPr="000456ED">
          <w:rPr>
            <w:rStyle w:val="Hyperlink"/>
            <w:rFonts w:cstheme="minorHAnsi"/>
          </w:rPr>
          <w:t>1.6</w:t>
        </w:r>
        <w:r>
          <w:rPr>
            <w:rFonts w:asciiTheme="minorHAnsi" w:eastAsiaTheme="minorEastAsia" w:hAnsiTheme="minorHAnsi" w:cstheme="minorBidi"/>
            <w:szCs w:val="22"/>
            <w:lang w:val="en-GB" w:eastAsia="en-GB"/>
          </w:rPr>
          <w:tab/>
        </w:r>
        <w:r w:rsidRPr="000456ED">
          <w:rPr>
            <w:rStyle w:val="Hyperlink"/>
            <w:rFonts w:cstheme="minorHAnsi"/>
          </w:rPr>
          <w:t>Issues and Assumptions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_Toc467976215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74E85DB" w14:textId="77777777" w:rsidR="000574F4" w:rsidRDefault="000574F4">
      <w:pPr>
        <w:pStyle w:val="TOC1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67976216" w:history="1">
        <w:r w:rsidRPr="000456ED">
          <w:rPr>
            <w:rStyle w:val="Hyperlink"/>
            <w:rFonts w:cstheme="minorHAnsi"/>
          </w:rPr>
          <w:t>2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0456ED">
          <w:rPr>
            <w:rStyle w:val="Hyperlink"/>
            <w:rFonts w:cstheme="minorHAnsi"/>
          </w:rPr>
          <w:t>SSD WebSite Sourcecode Structure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_Toc467976216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A71DB94" w14:textId="77777777" w:rsidR="000574F4" w:rsidRDefault="000574F4">
      <w:pPr>
        <w:pStyle w:val="TOC2"/>
        <w:rPr>
          <w:rFonts w:asciiTheme="minorHAnsi" w:eastAsiaTheme="minorEastAsia" w:hAnsiTheme="minorHAnsi" w:cstheme="minorBidi"/>
          <w:szCs w:val="22"/>
          <w:lang w:val="en-GB" w:eastAsia="en-GB"/>
        </w:rPr>
      </w:pPr>
      <w:hyperlink w:anchor="_Toc467976217" w:history="1">
        <w:r w:rsidRPr="000456ED">
          <w:rPr>
            <w:rStyle w:val="Hyperlink"/>
            <w:rFonts w:cstheme="minorHAnsi"/>
          </w:rPr>
          <w:t>2.1</w:t>
        </w:r>
        <w:r>
          <w:rPr>
            <w:rFonts w:asciiTheme="minorHAnsi" w:eastAsiaTheme="minorEastAsia" w:hAnsiTheme="minorHAnsi" w:cstheme="minorBidi"/>
            <w:szCs w:val="22"/>
            <w:lang w:val="en-GB" w:eastAsia="en-GB"/>
          </w:rPr>
          <w:tab/>
        </w:r>
        <w:r w:rsidRPr="000456ED">
          <w:rPr>
            <w:rStyle w:val="Hyperlink"/>
            <w:rFonts w:cstheme="minorHAnsi"/>
          </w:rPr>
          <w:t>Structure Solution Sourcecode Management Map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_Toc467976217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D019F5F" w14:textId="77777777" w:rsidR="000574F4" w:rsidRDefault="000574F4">
      <w:pPr>
        <w:pStyle w:val="TOC2"/>
        <w:rPr>
          <w:rFonts w:asciiTheme="minorHAnsi" w:eastAsiaTheme="minorEastAsia" w:hAnsiTheme="minorHAnsi" w:cstheme="minorBidi"/>
          <w:szCs w:val="22"/>
          <w:lang w:val="en-GB" w:eastAsia="en-GB"/>
        </w:rPr>
      </w:pPr>
      <w:hyperlink w:anchor="_Toc467976218" w:history="1">
        <w:r w:rsidRPr="000456ED">
          <w:rPr>
            <w:rStyle w:val="Hyperlink"/>
            <w:rFonts w:cstheme="minorHAnsi"/>
          </w:rPr>
          <w:t>2.2</w:t>
        </w:r>
        <w:r>
          <w:rPr>
            <w:rFonts w:asciiTheme="minorHAnsi" w:eastAsiaTheme="minorEastAsia" w:hAnsiTheme="minorHAnsi" w:cstheme="minorBidi"/>
            <w:szCs w:val="22"/>
            <w:lang w:val="en-GB" w:eastAsia="en-GB"/>
          </w:rPr>
          <w:tab/>
        </w:r>
        <w:r w:rsidRPr="000456ED">
          <w:rPr>
            <w:rStyle w:val="Hyperlink"/>
            <w:rFonts w:cstheme="minorHAnsi"/>
          </w:rPr>
          <w:t>Technology Building Website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_Toc467976218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24BDADA" w14:textId="77777777" w:rsidR="000574F4" w:rsidRDefault="000574F4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467976219" w:history="1">
        <w:r w:rsidRPr="000456E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0456ED">
          <w:rPr>
            <w:rStyle w:val="Hyperlink"/>
          </w:rPr>
          <w:t>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_Toc467976219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317A0C8" w14:textId="77777777" w:rsidR="000574F4" w:rsidRDefault="000574F4">
      <w:pPr>
        <w:pStyle w:val="TOC2"/>
        <w:rPr>
          <w:rFonts w:asciiTheme="minorHAnsi" w:eastAsiaTheme="minorEastAsia" w:hAnsiTheme="minorHAnsi" w:cstheme="minorBidi"/>
          <w:szCs w:val="22"/>
          <w:lang w:val="en-GB" w:eastAsia="en-GB"/>
        </w:rPr>
      </w:pPr>
      <w:hyperlink w:anchor="_Toc467976220" w:history="1">
        <w:r w:rsidRPr="000456ED">
          <w:rPr>
            <w:rStyle w:val="Hyperlink"/>
            <w:rFonts w:cstheme="minorHAnsi"/>
          </w:rPr>
          <w:t>2.3</w:t>
        </w:r>
        <w:r>
          <w:rPr>
            <w:rFonts w:asciiTheme="minorHAnsi" w:eastAsiaTheme="minorEastAsia" w:hAnsiTheme="minorHAnsi" w:cstheme="minorBidi"/>
            <w:szCs w:val="22"/>
            <w:lang w:val="en-GB" w:eastAsia="en-GB"/>
          </w:rPr>
          <w:tab/>
        </w:r>
        <w:r w:rsidRPr="000456ED">
          <w:rPr>
            <w:rStyle w:val="Hyperlink"/>
            <w:rFonts w:cstheme="minorHAnsi"/>
          </w:rPr>
          <w:t>Structure Bsportproject Solution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_Toc467976220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C7FEC5A" w14:textId="77777777" w:rsidR="000574F4" w:rsidRDefault="000574F4">
      <w:pPr>
        <w:pStyle w:val="TOC1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67976221" w:history="1">
        <w:r w:rsidRPr="000456ED">
          <w:rPr>
            <w:rStyle w:val="Hyperlink"/>
            <w:rFonts w:cstheme="minorHAnsi"/>
          </w:rPr>
          <w:t>3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0456ED">
          <w:rPr>
            <w:rStyle w:val="Hyperlink"/>
            <w:rFonts w:cstheme="minorHAnsi"/>
          </w:rPr>
          <w:t>. Development Process data in Project Solution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_Toc467976221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329B0E6A" w14:textId="77777777" w:rsidR="000574F4" w:rsidRDefault="000574F4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467976222" w:history="1">
        <w:r w:rsidRPr="000456ED">
          <w:rPr>
            <w:rStyle w:val="Hyperlink"/>
          </w:rPr>
          <w:t>3.1. 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_Toc467976222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0184CA8F" w14:textId="77777777" w:rsidR="000574F4" w:rsidRDefault="000574F4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467976223" w:history="1">
        <w:r w:rsidRPr="000456ED">
          <w:rPr>
            <w:rStyle w:val="Hyperlink"/>
          </w:rPr>
          <w:t>3.2. Process flow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_Toc467976223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E5B7F74" w14:textId="77777777" w:rsidR="000574F4" w:rsidRDefault="000574F4">
      <w:pPr>
        <w:pStyle w:val="TOC1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67976224" w:history="1">
        <w:r w:rsidRPr="000456ED">
          <w:rPr>
            <w:rStyle w:val="Hyperlink"/>
            <w:rFonts w:cstheme="minorHAnsi"/>
          </w:rPr>
          <w:t>4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0456ED">
          <w:rPr>
            <w:rStyle w:val="Hyperlink"/>
            <w:rFonts w:cstheme="minorHAnsi"/>
          </w:rPr>
          <w:t>Architecture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_Toc467976224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7735651F" w14:textId="77777777" w:rsidR="000574F4" w:rsidRDefault="000574F4">
      <w:pPr>
        <w:pStyle w:val="TOC2"/>
        <w:rPr>
          <w:rFonts w:asciiTheme="minorHAnsi" w:eastAsiaTheme="minorEastAsia" w:hAnsiTheme="minorHAnsi" w:cstheme="minorBidi"/>
          <w:szCs w:val="22"/>
          <w:lang w:val="en-GB" w:eastAsia="en-GB"/>
        </w:rPr>
      </w:pPr>
      <w:hyperlink w:anchor="_Toc467976225" w:history="1">
        <w:r w:rsidRPr="000456ED">
          <w:rPr>
            <w:rStyle w:val="Hyperlink"/>
            <w:rFonts w:cstheme="minorHAnsi"/>
          </w:rPr>
          <w:t>4.1</w:t>
        </w:r>
        <w:r>
          <w:rPr>
            <w:rFonts w:asciiTheme="minorHAnsi" w:eastAsiaTheme="minorEastAsia" w:hAnsiTheme="minorHAnsi" w:cstheme="minorBidi"/>
            <w:szCs w:val="22"/>
            <w:lang w:val="en-GB" w:eastAsia="en-GB"/>
          </w:rPr>
          <w:tab/>
        </w:r>
        <w:r w:rsidRPr="000456ED">
          <w:rPr>
            <w:rStyle w:val="Hyperlink"/>
            <w:rFonts w:cstheme="minorHAnsi"/>
          </w:rPr>
          <w:t>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_Toc467976225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567555B7" w14:textId="77777777" w:rsidR="000574F4" w:rsidRDefault="000574F4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467976226" w:history="1">
        <w:r w:rsidRPr="000456ED">
          <w:rPr>
            <w:rStyle w:val="Hyperlink"/>
            <w:lang w:val="en-AU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0456ED">
          <w:rPr>
            <w:rStyle w:val="Hyperlink"/>
          </w:rPr>
          <w:t>Metadata Architecture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_Toc467976226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6E662645" w14:textId="77777777" w:rsidR="000574F4" w:rsidRDefault="000574F4">
      <w:pPr>
        <w:pStyle w:val="TOC1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67976227" w:history="1">
        <w:r w:rsidRPr="000456ED">
          <w:rPr>
            <w:rStyle w:val="Hyperlink"/>
            <w:rFonts w:cstheme="minorHAnsi"/>
          </w:rPr>
          <w:t>Appendix A – Implementation Strategy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_Toc467976227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300799CB" w14:textId="77777777" w:rsidR="00FD00BC" w:rsidRPr="000610F4" w:rsidRDefault="00E47F2A" w:rsidP="00D11538">
      <w:pPr>
        <w:pStyle w:val="Heading1"/>
        <w:ind w:left="840"/>
        <w:rPr>
          <w:rFonts w:asciiTheme="minorHAnsi" w:hAnsiTheme="minorHAnsi" w:cstheme="minorHAnsi"/>
        </w:rPr>
      </w:pPr>
      <w:r w:rsidRPr="000610F4">
        <w:rPr>
          <w:rFonts w:asciiTheme="minorHAnsi" w:hAnsiTheme="minorHAnsi" w:cstheme="minorHAnsi"/>
        </w:rPr>
        <w:lastRenderedPageBreak/>
        <w:fldChar w:fldCharType="end"/>
      </w:r>
      <w:bookmarkStart w:id="3" w:name="_Toc38856127"/>
      <w:bookmarkStart w:id="4" w:name="_Toc36887384"/>
      <w:bookmarkStart w:id="5" w:name="_Toc36887502"/>
      <w:bookmarkStart w:id="6" w:name="_Toc467976207"/>
      <w:r w:rsidR="00FD00BC" w:rsidRPr="000610F4">
        <w:rPr>
          <w:rFonts w:asciiTheme="minorHAnsi" w:hAnsiTheme="minorHAnsi" w:cstheme="minorHAnsi"/>
        </w:rPr>
        <w:t>Introduction</w:t>
      </w:r>
      <w:bookmarkEnd w:id="3"/>
      <w:bookmarkEnd w:id="6"/>
    </w:p>
    <w:p w14:paraId="300799CC" w14:textId="77777777" w:rsidR="00613CEB" w:rsidRPr="000610F4" w:rsidRDefault="00613CEB" w:rsidP="00D11538">
      <w:pPr>
        <w:pStyle w:val="Heading2"/>
        <w:tabs>
          <w:tab w:val="clear" w:pos="576"/>
          <w:tab w:val="num" w:pos="565"/>
        </w:tabs>
        <w:ind w:left="565"/>
        <w:rPr>
          <w:rFonts w:asciiTheme="minorHAnsi" w:hAnsiTheme="minorHAnsi" w:cstheme="minorHAnsi"/>
        </w:rPr>
      </w:pPr>
      <w:bookmarkStart w:id="7" w:name="_Toc38856128"/>
      <w:bookmarkStart w:id="8" w:name="_Toc467976208"/>
      <w:r w:rsidRPr="000610F4">
        <w:rPr>
          <w:rFonts w:asciiTheme="minorHAnsi" w:hAnsiTheme="minorHAnsi" w:cstheme="minorHAnsi"/>
        </w:rPr>
        <w:t>Background</w:t>
      </w:r>
      <w:bookmarkEnd w:id="8"/>
    </w:p>
    <w:p w14:paraId="300799CD" w14:textId="77777777" w:rsidR="00821119" w:rsidRPr="000610F4" w:rsidRDefault="00821119" w:rsidP="00D11538">
      <w:pPr>
        <w:pStyle w:val="NormalIndent"/>
        <w:ind w:left="120"/>
        <w:rPr>
          <w:rFonts w:cstheme="minorHAnsi"/>
        </w:rPr>
      </w:pPr>
    </w:p>
    <w:p w14:paraId="300799CE" w14:textId="5F4DAD5D" w:rsidR="00CE7CD7" w:rsidRPr="000610F4" w:rsidRDefault="00CE7CD7" w:rsidP="00CE7CD7">
      <w:pPr>
        <w:pStyle w:val="TemplateInformation"/>
        <w:jc w:val="both"/>
        <w:rPr>
          <w:rFonts w:asciiTheme="minorHAnsi" w:hAnsiTheme="minorHAnsi" w:cstheme="minorHAnsi"/>
          <w:sz w:val="24"/>
          <w:szCs w:val="24"/>
        </w:rPr>
      </w:pPr>
      <w:r w:rsidRPr="000610F4">
        <w:rPr>
          <w:rFonts w:asciiTheme="minorHAnsi" w:hAnsiTheme="minorHAnsi" w:cstheme="minorHAnsi"/>
          <w:sz w:val="24"/>
          <w:szCs w:val="24"/>
        </w:rPr>
        <w:t xml:space="preserve">This document will </w:t>
      </w:r>
      <w:r w:rsidR="00B36967">
        <w:rPr>
          <w:rFonts w:asciiTheme="minorHAnsi" w:hAnsiTheme="minorHAnsi" w:cstheme="minorHAnsi"/>
          <w:sz w:val="24"/>
          <w:szCs w:val="24"/>
        </w:rPr>
        <w:t xml:space="preserve">initial concept and </w:t>
      </w:r>
      <w:r w:rsidR="000A7545">
        <w:rPr>
          <w:rFonts w:asciiTheme="minorHAnsi" w:hAnsiTheme="minorHAnsi" w:cstheme="minorHAnsi"/>
          <w:sz w:val="24"/>
          <w:szCs w:val="24"/>
        </w:rPr>
        <w:t xml:space="preserve">Structure SourceCode MVC Asp.Net </w:t>
      </w:r>
      <w:r w:rsidR="00B36967">
        <w:rPr>
          <w:rFonts w:asciiTheme="minorHAnsi" w:hAnsiTheme="minorHAnsi" w:cstheme="minorHAnsi"/>
          <w:sz w:val="24"/>
          <w:szCs w:val="24"/>
        </w:rPr>
        <w:t xml:space="preserve">for </w:t>
      </w:r>
      <w:r w:rsidRPr="000610F4">
        <w:rPr>
          <w:rFonts w:asciiTheme="minorHAnsi" w:hAnsiTheme="minorHAnsi" w:cstheme="minorHAnsi"/>
          <w:sz w:val="24"/>
          <w:szCs w:val="24"/>
        </w:rPr>
        <w:t xml:space="preserve">the requirements to </w:t>
      </w:r>
      <w:r w:rsidR="00B36967">
        <w:rPr>
          <w:rFonts w:asciiTheme="minorHAnsi" w:hAnsiTheme="minorHAnsi" w:cstheme="minorHAnsi"/>
          <w:sz w:val="24"/>
          <w:szCs w:val="24"/>
        </w:rPr>
        <w:t xml:space="preserve">design solution </w:t>
      </w:r>
      <w:r w:rsidR="000A7545">
        <w:rPr>
          <w:rFonts w:asciiTheme="minorHAnsi" w:hAnsiTheme="minorHAnsi" w:cstheme="minorHAnsi"/>
          <w:sz w:val="24"/>
          <w:szCs w:val="24"/>
        </w:rPr>
        <w:t xml:space="preserve">Web </w:t>
      </w:r>
      <w:r w:rsidR="006A5864">
        <w:rPr>
          <w:rFonts w:cstheme="minorHAnsi"/>
          <w:sz w:val="24"/>
        </w:rPr>
        <w:t>BSportTeam</w:t>
      </w:r>
      <w:r w:rsidRPr="000610F4">
        <w:rPr>
          <w:rFonts w:asciiTheme="minorHAnsi" w:hAnsiTheme="minorHAnsi" w:cstheme="minorHAnsi"/>
          <w:sz w:val="24"/>
          <w:szCs w:val="24"/>
        </w:rPr>
        <w:t xml:space="preserve">. The </w:t>
      </w:r>
      <w:r w:rsidR="006A5864">
        <w:rPr>
          <w:rFonts w:cstheme="minorHAnsi"/>
          <w:sz w:val="24"/>
        </w:rPr>
        <w:t>BSport</w:t>
      </w:r>
      <w:r w:rsidR="000A7545">
        <w:rPr>
          <w:rFonts w:cstheme="minorHAnsi"/>
          <w:sz w:val="24"/>
        </w:rPr>
        <w:t>Project</w:t>
      </w:r>
      <w:r w:rsidR="006A5864">
        <w:rPr>
          <w:rFonts w:asciiTheme="minorHAnsi" w:hAnsiTheme="minorHAnsi" w:cstheme="minorHAnsi"/>
          <w:sz w:val="24"/>
          <w:szCs w:val="24"/>
        </w:rPr>
        <w:t xml:space="preserve"> </w:t>
      </w:r>
      <w:r w:rsidR="000A7545">
        <w:rPr>
          <w:rFonts w:asciiTheme="minorHAnsi" w:hAnsiTheme="minorHAnsi" w:cstheme="minorHAnsi"/>
          <w:sz w:val="24"/>
          <w:szCs w:val="24"/>
        </w:rPr>
        <w:t>is the central sourcecode</w:t>
      </w:r>
      <w:r w:rsidRPr="000610F4">
        <w:rPr>
          <w:rFonts w:asciiTheme="minorHAnsi" w:hAnsiTheme="minorHAnsi" w:cstheme="minorHAnsi"/>
          <w:sz w:val="24"/>
          <w:szCs w:val="24"/>
        </w:rPr>
        <w:t xml:space="preserve"> for</w:t>
      </w:r>
      <w:r w:rsidR="00B36967">
        <w:rPr>
          <w:rFonts w:asciiTheme="minorHAnsi" w:hAnsiTheme="minorHAnsi" w:cstheme="minorHAnsi"/>
          <w:sz w:val="24"/>
          <w:szCs w:val="24"/>
        </w:rPr>
        <w:t xml:space="preserve"> developing application web</w:t>
      </w:r>
      <w:r w:rsidRPr="000610F4">
        <w:rPr>
          <w:rFonts w:asciiTheme="minorHAnsi" w:hAnsiTheme="minorHAnsi" w:cstheme="minorHAnsi"/>
          <w:sz w:val="24"/>
          <w:szCs w:val="24"/>
        </w:rPr>
        <w:t xml:space="preserve">. </w:t>
      </w:r>
      <w:bookmarkStart w:id="9" w:name="_GoBack"/>
      <w:bookmarkEnd w:id="9"/>
    </w:p>
    <w:p w14:paraId="300799CF" w14:textId="59D4BF4E" w:rsidR="00CE7CD7" w:rsidRPr="000610F4" w:rsidRDefault="00E15E13" w:rsidP="003A4C96">
      <w:pPr>
        <w:pStyle w:val="TemplateInformation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BSportTeam for Booking Team football</w:t>
      </w:r>
    </w:p>
    <w:p w14:paraId="300799D3" w14:textId="6E903C72" w:rsidR="00CE7CD7" w:rsidRPr="000610F4" w:rsidRDefault="00193DAC" w:rsidP="00CE7CD7">
      <w:pPr>
        <w:pStyle w:val="TemplateInformation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SSD</w:t>
      </w:r>
      <w:r w:rsidR="00CE7CD7" w:rsidRPr="000610F4">
        <w:rPr>
          <w:rFonts w:asciiTheme="minorHAnsi" w:hAnsiTheme="minorHAnsi" w:cstheme="minorHAnsi"/>
          <w:sz w:val="24"/>
          <w:szCs w:val="24"/>
        </w:rPr>
        <w:t xml:space="preserve"> will has the capability to </w:t>
      </w:r>
      <w:r>
        <w:rPr>
          <w:rFonts w:asciiTheme="minorHAnsi" w:hAnsiTheme="minorHAnsi" w:cstheme="minorHAnsi"/>
          <w:sz w:val="24"/>
          <w:szCs w:val="24"/>
        </w:rPr>
        <w:t xml:space="preserve">analyse and clarify clearly requirements development Database adapt as solution design </w:t>
      </w:r>
      <w:r w:rsidR="00CE7CD7" w:rsidRPr="000610F4">
        <w:rPr>
          <w:rFonts w:asciiTheme="minorHAnsi" w:hAnsiTheme="minorHAnsi" w:cstheme="minorHAnsi"/>
          <w:sz w:val="24"/>
          <w:szCs w:val="24"/>
        </w:rPr>
        <w:t>central database</w:t>
      </w:r>
      <w:r>
        <w:rPr>
          <w:rFonts w:asciiTheme="minorHAnsi" w:hAnsiTheme="minorHAnsi" w:cstheme="minorHAnsi"/>
          <w:sz w:val="24"/>
          <w:szCs w:val="24"/>
        </w:rPr>
        <w:t xml:space="preserve"> for application web</w:t>
      </w:r>
      <w:r w:rsidR="00CE7CD7" w:rsidRPr="000610F4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300799D4" w14:textId="77777777" w:rsidR="009920E5" w:rsidRPr="000610F4" w:rsidRDefault="009920E5" w:rsidP="00D11538">
      <w:pPr>
        <w:pStyle w:val="NormalIndent"/>
        <w:ind w:left="120"/>
        <w:rPr>
          <w:rFonts w:cstheme="minorHAnsi"/>
          <w:lang w:val="en-AU"/>
        </w:rPr>
      </w:pPr>
    </w:p>
    <w:p w14:paraId="300799D5" w14:textId="6CB3208C" w:rsidR="009920E5" w:rsidRPr="000610F4" w:rsidRDefault="00C33FDA" w:rsidP="00D11538">
      <w:pPr>
        <w:pStyle w:val="NormalIndent"/>
        <w:ind w:left="120"/>
        <w:rPr>
          <w:rFonts w:cstheme="minorHAnsi"/>
        </w:rPr>
      </w:pPr>
      <w:r w:rsidRPr="000610F4">
        <w:rPr>
          <w:rFonts w:cstheme="minorHAnsi"/>
        </w:rPr>
        <w:t xml:space="preserve">In </w:t>
      </w:r>
      <w:r w:rsidR="00C724E7">
        <w:rPr>
          <w:rFonts w:cstheme="minorHAnsi"/>
        </w:rPr>
        <w:t>SSD</w:t>
      </w:r>
      <w:r w:rsidR="009920E5" w:rsidRPr="000610F4">
        <w:rPr>
          <w:rFonts w:cstheme="minorHAnsi"/>
        </w:rPr>
        <w:t>,</w:t>
      </w:r>
      <w:r w:rsidR="00C724E7">
        <w:rPr>
          <w:rFonts w:cstheme="minorHAnsi"/>
        </w:rPr>
        <w:t xml:space="preserve"> I only record solution design to be updated until present. For development in future</w:t>
      </w:r>
      <w:r w:rsidR="009920E5" w:rsidRPr="000610F4">
        <w:rPr>
          <w:rFonts w:cstheme="minorHAnsi"/>
        </w:rPr>
        <w:t>,</w:t>
      </w:r>
      <w:r w:rsidR="00C724E7">
        <w:rPr>
          <w:rFonts w:cstheme="minorHAnsi"/>
        </w:rPr>
        <w:t xml:space="preserve"> this document will be updated to the latest solution </w:t>
      </w:r>
      <w:r w:rsidRPr="000610F4">
        <w:rPr>
          <w:rFonts w:cstheme="minorHAnsi"/>
        </w:rPr>
        <w:t xml:space="preserve">. </w:t>
      </w:r>
      <w:r w:rsidR="009920E5" w:rsidRPr="000610F4">
        <w:rPr>
          <w:rFonts w:cstheme="minorHAnsi"/>
        </w:rPr>
        <w:t xml:space="preserve">   </w:t>
      </w:r>
    </w:p>
    <w:p w14:paraId="300799D6" w14:textId="77777777" w:rsidR="00FD00BC" w:rsidRPr="000610F4" w:rsidRDefault="00FD00BC" w:rsidP="00D11538">
      <w:pPr>
        <w:pStyle w:val="Heading2"/>
        <w:tabs>
          <w:tab w:val="num" w:pos="696"/>
        </w:tabs>
        <w:ind w:left="696"/>
        <w:rPr>
          <w:rFonts w:asciiTheme="minorHAnsi" w:hAnsiTheme="minorHAnsi" w:cstheme="minorHAnsi"/>
        </w:rPr>
      </w:pPr>
      <w:bookmarkStart w:id="10" w:name="_Toc467976209"/>
      <w:r w:rsidRPr="000610F4">
        <w:rPr>
          <w:rFonts w:asciiTheme="minorHAnsi" w:hAnsiTheme="minorHAnsi" w:cstheme="minorHAnsi"/>
        </w:rPr>
        <w:t>Document Purpose</w:t>
      </w:r>
      <w:bookmarkEnd w:id="7"/>
      <w:bookmarkEnd w:id="10"/>
    </w:p>
    <w:p w14:paraId="300799D7" w14:textId="77777777" w:rsidR="00071F3A" w:rsidRPr="000610F4" w:rsidRDefault="00071F3A" w:rsidP="00D11538">
      <w:pPr>
        <w:pStyle w:val="NormalIndent"/>
        <w:ind w:left="251"/>
        <w:rPr>
          <w:rFonts w:cstheme="minorHAnsi"/>
        </w:rPr>
      </w:pPr>
    </w:p>
    <w:p w14:paraId="300799D8" w14:textId="7A20D550" w:rsidR="00EF4583" w:rsidRPr="000610F4" w:rsidRDefault="00A73942" w:rsidP="00D11538">
      <w:pPr>
        <w:pStyle w:val="NormalIndent"/>
        <w:ind w:left="251"/>
        <w:rPr>
          <w:rFonts w:cstheme="minorHAnsi"/>
        </w:rPr>
      </w:pPr>
      <w:r w:rsidRPr="000610F4">
        <w:rPr>
          <w:rFonts w:cstheme="minorHAnsi"/>
        </w:rPr>
        <w:t xml:space="preserve">This document will identify the requirements specific to </w:t>
      </w:r>
      <w:r w:rsidR="00C724E7">
        <w:rPr>
          <w:rFonts w:cstheme="minorHAnsi"/>
        </w:rPr>
        <w:t xml:space="preserve">in scope follow version development </w:t>
      </w:r>
      <w:r w:rsidR="00E15E13">
        <w:rPr>
          <w:rFonts w:cstheme="minorHAnsi"/>
          <w:sz w:val="24"/>
        </w:rPr>
        <w:t>BSport</w:t>
      </w:r>
      <w:r w:rsidR="000A7545">
        <w:rPr>
          <w:rFonts w:cstheme="minorHAnsi"/>
          <w:sz w:val="24"/>
        </w:rPr>
        <w:t>Project</w:t>
      </w:r>
      <w:r w:rsidRPr="000610F4">
        <w:rPr>
          <w:rFonts w:cstheme="minorHAnsi"/>
        </w:rPr>
        <w:t>.</w:t>
      </w:r>
    </w:p>
    <w:p w14:paraId="300799E9" w14:textId="189C0907" w:rsidR="00C7091B" w:rsidRPr="000610F4" w:rsidRDefault="007645AB" w:rsidP="0088240C">
      <w:pPr>
        <w:pStyle w:val="Heading2"/>
        <w:tabs>
          <w:tab w:val="num" w:pos="0"/>
        </w:tabs>
        <w:ind w:left="0" w:firstLine="0"/>
        <w:rPr>
          <w:rFonts w:asciiTheme="minorHAnsi" w:hAnsiTheme="minorHAnsi" w:cstheme="minorHAnsi"/>
        </w:rPr>
      </w:pPr>
      <w:bookmarkStart w:id="11" w:name="_Toc467976210"/>
      <w:r w:rsidRPr="000610F4">
        <w:rPr>
          <w:rFonts w:asciiTheme="minorHAnsi" w:hAnsiTheme="minorHAnsi" w:cstheme="minorHAnsi"/>
        </w:rPr>
        <w:t>Scope</w:t>
      </w:r>
      <w:bookmarkEnd w:id="11"/>
    </w:p>
    <w:p w14:paraId="300799EA" w14:textId="77777777" w:rsidR="00902BA0" w:rsidRPr="000610F4" w:rsidRDefault="00902BA0" w:rsidP="00EE64CF">
      <w:pPr>
        <w:pStyle w:val="Heading3"/>
      </w:pPr>
      <w:bookmarkStart w:id="12" w:name="_Toc467976211"/>
      <w:r w:rsidRPr="000610F4">
        <w:t>In scope</w:t>
      </w:r>
      <w:bookmarkEnd w:id="12"/>
    </w:p>
    <w:p w14:paraId="300799EB" w14:textId="4B42A6C5" w:rsidR="00D62A72" w:rsidRDefault="00C81534" w:rsidP="00C81534">
      <w:pPr>
        <w:pStyle w:val="ListParagraph"/>
        <w:tabs>
          <w:tab w:val="num" w:pos="0"/>
        </w:tabs>
        <w:rPr>
          <w:rFonts w:cstheme="minorHAnsi"/>
        </w:rPr>
      </w:pPr>
      <w:r>
        <w:rPr>
          <w:rFonts w:cstheme="minorHAnsi"/>
        </w:rPr>
        <w:t>Account Management</w:t>
      </w:r>
    </w:p>
    <w:p w14:paraId="5704B5B9" w14:textId="050FE0E8" w:rsidR="00C81534" w:rsidRDefault="00C81534" w:rsidP="00C81534">
      <w:pPr>
        <w:pStyle w:val="ListParagraph"/>
        <w:tabs>
          <w:tab w:val="num" w:pos="0"/>
        </w:tabs>
        <w:rPr>
          <w:rFonts w:cstheme="minorHAnsi"/>
        </w:rPr>
      </w:pPr>
      <w:r>
        <w:rPr>
          <w:rFonts w:cstheme="minorHAnsi"/>
        </w:rPr>
        <w:t>Team’sport Management Activities</w:t>
      </w:r>
    </w:p>
    <w:p w14:paraId="0DA81A91" w14:textId="4D33C88C" w:rsidR="00C81534" w:rsidRPr="00C81534" w:rsidRDefault="00C81534" w:rsidP="00C81534">
      <w:pPr>
        <w:pStyle w:val="ListParagraph"/>
        <w:tabs>
          <w:tab w:val="num" w:pos="0"/>
        </w:tabs>
        <w:rPr>
          <w:rFonts w:cstheme="minorHAnsi"/>
        </w:rPr>
      </w:pPr>
      <w:r>
        <w:rPr>
          <w:rFonts w:cstheme="minorHAnsi"/>
        </w:rPr>
        <w:t>Website Operation</w:t>
      </w:r>
    </w:p>
    <w:p w14:paraId="300799FD" w14:textId="77777777" w:rsidR="007645AB" w:rsidRPr="000610F4" w:rsidRDefault="007645AB" w:rsidP="00EE64CF">
      <w:pPr>
        <w:pStyle w:val="Heading3"/>
      </w:pPr>
      <w:bookmarkStart w:id="13" w:name="_Toc467976212"/>
      <w:r w:rsidRPr="000610F4">
        <w:t>Not in scope</w:t>
      </w:r>
      <w:bookmarkEnd w:id="13"/>
    </w:p>
    <w:p w14:paraId="300799FF" w14:textId="4B2BBA2D" w:rsidR="00792B58" w:rsidRPr="000610F4" w:rsidRDefault="00C81534" w:rsidP="00C81534">
      <w:pPr>
        <w:tabs>
          <w:tab w:val="num" w:pos="0"/>
        </w:tabs>
        <w:ind w:left="720"/>
        <w:rPr>
          <w:rFonts w:cstheme="minorHAnsi"/>
        </w:rPr>
      </w:pPr>
      <w:r>
        <w:rPr>
          <w:rFonts w:cstheme="minorHAnsi"/>
        </w:rPr>
        <w:t>Account Host Management</w:t>
      </w:r>
    </w:p>
    <w:p w14:paraId="30079A00" w14:textId="77777777" w:rsidR="00792B58" w:rsidRPr="000610F4" w:rsidRDefault="00792B58" w:rsidP="0088240C">
      <w:pPr>
        <w:tabs>
          <w:tab w:val="num" w:pos="0"/>
        </w:tabs>
        <w:rPr>
          <w:rFonts w:cstheme="minorHAnsi"/>
        </w:rPr>
      </w:pPr>
    </w:p>
    <w:p w14:paraId="30079A01" w14:textId="77777777" w:rsidR="00792B58" w:rsidRPr="000610F4" w:rsidRDefault="00792B58" w:rsidP="0088240C">
      <w:pPr>
        <w:tabs>
          <w:tab w:val="num" w:pos="0"/>
        </w:tabs>
        <w:rPr>
          <w:rFonts w:cstheme="minorHAnsi"/>
        </w:rPr>
      </w:pPr>
    </w:p>
    <w:p w14:paraId="30079A02" w14:textId="77777777" w:rsidR="00792B58" w:rsidRPr="000610F4" w:rsidRDefault="00792B58" w:rsidP="0088240C">
      <w:pPr>
        <w:tabs>
          <w:tab w:val="num" w:pos="0"/>
        </w:tabs>
        <w:rPr>
          <w:rFonts w:cstheme="minorHAnsi"/>
        </w:rPr>
      </w:pPr>
    </w:p>
    <w:p w14:paraId="30079A03" w14:textId="77777777" w:rsidR="00792B58" w:rsidRPr="000610F4" w:rsidRDefault="00792B58" w:rsidP="0088240C">
      <w:pPr>
        <w:tabs>
          <w:tab w:val="num" w:pos="0"/>
        </w:tabs>
        <w:rPr>
          <w:rFonts w:cstheme="minorHAnsi"/>
        </w:rPr>
      </w:pPr>
    </w:p>
    <w:p w14:paraId="30079A0A" w14:textId="77777777" w:rsidR="00FD00BC" w:rsidRPr="000610F4" w:rsidRDefault="00FD00BC" w:rsidP="0088240C">
      <w:pPr>
        <w:pStyle w:val="Heading2"/>
        <w:tabs>
          <w:tab w:val="clear" w:pos="576"/>
          <w:tab w:val="num" w:pos="0"/>
          <w:tab w:val="num" w:pos="565"/>
        </w:tabs>
        <w:ind w:left="0" w:firstLine="0"/>
        <w:rPr>
          <w:rFonts w:asciiTheme="minorHAnsi" w:hAnsiTheme="minorHAnsi" w:cstheme="minorHAnsi"/>
        </w:rPr>
      </w:pPr>
      <w:bookmarkStart w:id="14" w:name="_Toc38856131"/>
      <w:bookmarkStart w:id="15" w:name="_Toc467976213"/>
      <w:r w:rsidRPr="000610F4">
        <w:rPr>
          <w:rFonts w:asciiTheme="minorHAnsi" w:hAnsiTheme="minorHAnsi" w:cstheme="minorHAnsi"/>
        </w:rPr>
        <w:t>Definitions, acronyms and abbreviations</w:t>
      </w:r>
      <w:bookmarkEnd w:id="14"/>
      <w:bookmarkEnd w:id="15"/>
    </w:p>
    <w:p w14:paraId="30079A0B" w14:textId="77777777" w:rsidR="00D744B5" w:rsidRPr="000610F4" w:rsidRDefault="00D744B5" w:rsidP="00D11538">
      <w:pPr>
        <w:pStyle w:val="NormalIndent"/>
        <w:ind w:left="120"/>
        <w:rPr>
          <w:rFonts w:cstheme="minorHAnsi"/>
        </w:rPr>
      </w:pPr>
    </w:p>
    <w:tbl>
      <w:tblPr>
        <w:tblW w:w="9240" w:type="dxa"/>
        <w:tblLook w:val="0000" w:firstRow="0" w:lastRow="0" w:firstColumn="0" w:lastColumn="0" w:noHBand="0" w:noVBand="0"/>
      </w:tblPr>
      <w:tblGrid>
        <w:gridCol w:w="2400"/>
        <w:gridCol w:w="6840"/>
      </w:tblGrid>
      <w:tr w:rsidR="00FD00BC" w:rsidRPr="000610F4" w14:paraId="30079A0E" w14:textId="77777777" w:rsidTr="00D11538">
        <w:tc>
          <w:tcPr>
            <w:tcW w:w="2400" w:type="dxa"/>
            <w:tcBorders>
              <w:bottom w:val="single" w:sz="24" w:space="0" w:color="auto"/>
            </w:tcBorders>
          </w:tcPr>
          <w:p w14:paraId="30079A0C" w14:textId="77777777" w:rsidR="00FD00BC" w:rsidRPr="000610F4" w:rsidRDefault="00FD00BC" w:rsidP="00924C52">
            <w:pPr>
              <w:pStyle w:val="TableHeading"/>
              <w:ind w:left="567"/>
              <w:jc w:val="left"/>
              <w:rPr>
                <w:rFonts w:asciiTheme="minorHAnsi" w:hAnsiTheme="minorHAnsi" w:cstheme="minorHAnsi"/>
              </w:rPr>
            </w:pPr>
            <w:r w:rsidRPr="000610F4">
              <w:rPr>
                <w:rFonts w:asciiTheme="minorHAnsi" w:hAnsiTheme="minorHAnsi" w:cstheme="minorHAnsi"/>
              </w:rPr>
              <w:t>Term</w:t>
            </w:r>
          </w:p>
        </w:tc>
        <w:tc>
          <w:tcPr>
            <w:tcW w:w="6840" w:type="dxa"/>
            <w:tcBorders>
              <w:bottom w:val="single" w:sz="24" w:space="0" w:color="auto"/>
            </w:tcBorders>
          </w:tcPr>
          <w:p w14:paraId="30079A0D" w14:textId="77777777" w:rsidR="00FD00BC" w:rsidRPr="000610F4" w:rsidRDefault="00FD00BC" w:rsidP="00924C52">
            <w:pPr>
              <w:pStyle w:val="TableHeading"/>
              <w:ind w:left="567"/>
              <w:jc w:val="left"/>
              <w:rPr>
                <w:rFonts w:asciiTheme="minorHAnsi" w:hAnsiTheme="minorHAnsi" w:cstheme="minorHAnsi"/>
              </w:rPr>
            </w:pPr>
            <w:r w:rsidRPr="000610F4">
              <w:rPr>
                <w:rFonts w:asciiTheme="minorHAnsi" w:hAnsiTheme="minorHAnsi" w:cstheme="minorHAnsi"/>
              </w:rPr>
              <w:t>Definition</w:t>
            </w:r>
          </w:p>
        </w:tc>
      </w:tr>
      <w:tr w:rsidR="005F52C5" w:rsidRPr="000610F4" w14:paraId="30079A11" w14:textId="77777777" w:rsidTr="00D11538">
        <w:tc>
          <w:tcPr>
            <w:tcW w:w="2400" w:type="dxa"/>
            <w:tcBorders>
              <w:right w:val="single" w:sz="2" w:space="0" w:color="auto"/>
            </w:tcBorders>
          </w:tcPr>
          <w:p w14:paraId="30079A0F" w14:textId="73FE5D30" w:rsidR="005F52C5" w:rsidRPr="000610F4" w:rsidRDefault="00E15E13" w:rsidP="00E15E13">
            <w:pPr>
              <w:ind w:left="132"/>
              <w:rPr>
                <w:rFonts w:cstheme="minorHAnsi"/>
              </w:rPr>
            </w:pPr>
            <w:r>
              <w:rPr>
                <w:rFonts w:cstheme="minorHAnsi"/>
                <w:sz w:val="24"/>
              </w:rPr>
              <w:t>BSport</w:t>
            </w:r>
            <w:r w:rsidR="00C81534">
              <w:rPr>
                <w:rFonts w:cstheme="minorHAnsi"/>
                <w:sz w:val="24"/>
              </w:rPr>
              <w:t>Project</w:t>
            </w:r>
          </w:p>
        </w:tc>
        <w:tc>
          <w:tcPr>
            <w:tcW w:w="6840" w:type="dxa"/>
            <w:tcBorders>
              <w:left w:val="single" w:sz="2" w:space="0" w:color="auto"/>
            </w:tcBorders>
          </w:tcPr>
          <w:p w14:paraId="30079A10" w14:textId="05109881" w:rsidR="005F52C5" w:rsidRPr="000610F4" w:rsidRDefault="00E15E13" w:rsidP="00821119">
            <w:pPr>
              <w:ind w:left="201"/>
              <w:rPr>
                <w:rFonts w:cstheme="minorHAnsi"/>
                <w:szCs w:val="22"/>
              </w:rPr>
            </w:pPr>
            <w:r>
              <w:rPr>
                <w:rFonts w:cstheme="minorHAnsi"/>
                <w:sz w:val="24"/>
              </w:rPr>
              <w:t>B</w:t>
            </w:r>
            <w:r w:rsidR="00C81534">
              <w:rPr>
                <w:rFonts w:cstheme="minorHAnsi"/>
                <w:sz w:val="24"/>
              </w:rPr>
              <w:t>s</w:t>
            </w:r>
            <w:r>
              <w:rPr>
                <w:rFonts w:cstheme="minorHAnsi"/>
                <w:sz w:val="24"/>
              </w:rPr>
              <w:t>port</w:t>
            </w:r>
            <w:r w:rsidR="00C81534">
              <w:rPr>
                <w:rFonts w:cstheme="minorHAnsi"/>
                <w:sz w:val="24"/>
              </w:rPr>
              <w:t>Project Solution Sourcecode</w:t>
            </w:r>
          </w:p>
        </w:tc>
      </w:tr>
      <w:tr w:rsidR="00163BC1" w:rsidRPr="000610F4" w14:paraId="30079A14" w14:textId="77777777" w:rsidTr="00D11538">
        <w:tc>
          <w:tcPr>
            <w:tcW w:w="2400" w:type="dxa"/>
            <w:tcBorders>
              <w:right w:val="single" w:sz="2" w:space="0" w:color="auto"/>
            </w:tcBorders>
          </w:tcPr>
          <w:p w14:paraId="30079A12" w14:textId="64291DD3" w:rsidR="00163BC1" w:rsidRPr="000610F4" w:rsidRDefault="00BC3542" w:rsidP="00F467A1">
            <w:pPr>
              <w:ind w:left="132"/>
              <w:rPr>
                <w:rFonts w:cstheme="minorHAnsi"/>
              </w:rPr>
            </w:pPr>
            <w:r>
              <w:rPr>
                <w:rFonts w:cstheme="minorHAnsi"/>
              </w:rPr>
              <w:t>SDD</w:t>
            </w:r>
          </w:p>
        </w:tc>
        <w:tc>
          <w:tcPr>
            <w:tcW w:w="6840" w:type="dxa"/>
            <w:tcBorders>
              <w:left w:val="single" w:sz="2" w:space="0" w:color="auto"/>
            </w:tcBorders>
          </w:tcPr>
          <w:p w14:paraId="30079A13" w14:textId="14132E7F" w:rsidR="00163BC1" w:rsidRPr="000610F4" w:rsidRDefault="00BC3542" w:rsidP="00F467A1">
            <w:pPr>
              <w:ind w:left="201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Solution Design Database</w:t>
            </w:r>
          </w:p>
        </w:tc>
      </w:tr>
      <w:tr w:rsidR="00E968E1" w:rsidRPr="000610F4" w14:paraId="30079A17" w14:textId="77777777" w:rsidTr="00D11538">
        <w:tc>
          <w:tcPr>
            <w:tcW w:w="2400" w:type="dxa"/>
            <w:tcBorders>
              <w:right w:val="single" w:sz="2" w:space="0" w:color="auto"/>
            </w:tcBorders>
          </w:tcPr>
          <w:p w14:paraId="30079A15" w14:textId="77777777" w:rsidR="00E968E1" w:rsidRPr="000610F4" w:rsidRDefault="00E968E1" w:rsidP="00821119">
            <w:pPr>
              <w:ind w:left="132"/>
              <w:rPr>
                <w:rFonts w:cstheme="minorHAnsi"/>
              </w:rPr>
            </w:pPr>
          </w:p>
        </w:tc>
        <w:tc>
          <w:tcPr>
            <w:tcW w:w="6840" w:type="dxa"/>
            <w:tcBorders>
              <w:left w:val="single" w:sz="2" w:space="0" w:color="auto"/>
            </w:tcBorders>
          </w:tcPr>
          <w:p w14:paraId="30079A16" w14:textId="77777777" w:rsidR="00E968E1" w:rsidRPr="000610F4" w:rsidRDefault="00E968E1" w:rsidP="006654E2">
            <w:pPr>
              <w:ind w:left="132"/>
              <w:rPr>
                <w:rFonts w:cstheme="minorHAnsi"/>
                <w:szCs w:val="22"/>
              </w:rPr>
            </w:pPr>
          </w:p>
        </w:tc>
      </w:tr>
      <w:tr w:rsidR="00E968E1" w:rsidRPr="000610F4" w14:paraId="30079A32" w14:textId="77777777" w:rsidTr="00D11538">
        <w:tc>
          <w:tcPr>
            <w:tcW w:w="2400" w:type="dxa"/>
            <w:tcBorders>
              <w:right w:val="single" w:sz="2" w:space="0" w:color="auto"/>
            </w:tcBorders>
          </w:tcPr>
          <w:p w14:paraId="30079A30" w14:textId="77777777" w:rsidR="00E968E1" w:rsidRPr="000610F4" w:rsidRDefault="00E968E1" w:rsidP="00821119">
            <w:pPr>
              <w:ind w:left="132"/>
              <w:rPr>
                <w:rFonts w:cstheme="minorHAnsi"/>
              </w:rPr>
            </w:pPr>
          </w:p>
        </w:tc>
        <w:tc>
          <w:tcPr>
            <w:tcW w:w="6840" w:type="dxa"/>
            <w:tcBorders>
              <w:left w:val="single" w:sz="2" w:space="0" w:color="auto"/>
            </w:tcBorders>
          </w:tcPr>
          <w:p w14:paraId="30079A31" w14:textId="77777777" w:rsidR="00E968E1" w:rsidRPr="000610F4" w:rsidRDefault="00E968E1" w:rsidP="006654E2">
            <w:pPr>
              <w:ind w:left="132"/>
              <w:rPr>
                <w:rFonts w:cstheme="minorHAnsi"/>
                <w:szCs w:val="22"/>
              </w:rPr>
            </w:pPr>
          </w:p>
        </w:tc>
      </w:tr>
    </w:tbl>
    <w:p w14:paraId="30079A33" w14:textId="77777777" w:rsidR="00FD00BC" w:rsidRPr="000610F4" w:rsidRDefault="007A3A2A" w:rsidP="0088240C">
      <w:pPr>
        <w:pStyle w:val="Heading2"/>
        <w:tabs>
          <w:tab w:val="num" w:pos="0"/>
        </w:tabs>
        <w:ind w:left="0" w:firstLine="2"/>
        <w:rPr>
          <w:rFonts w:asciiTheme="minorHAnsi" w:hAnsiTheme="minorHAnsi" w:cstheme="minorHAnsi"/>
        </w:rPr>
      </w:pPr>
      <w:bookmarkStart w:id="16" w:name="_Toc38856132"/>
      <w:r w:rsidRPr="000610F4">
        <w:rPr>
          <w:rFonts w:asciiTheme="minorHAnsi" w:hAnsiTheme="minorHAnsi" w:cstheme="minorHAnsi"/>
        </w:rPr>
        <w:br w:type="page"/>
      </w:r>
      <w:bookmarkStart w:id="17" w:name="_Toc467976214"/>
      <w:r w:rsidR="00FD00BC" w:rsidRPr="000610F4">
        <w:rPr>
          <w:rFonts w:asciiTheme="minorHAnsi" w:hAnsiTheme="minorHAnsi" w:cstheme="minorHAnsi"/>
        </w:rPr>
        <w:lastRenderedPageBreak/>
        <w:t>References</w:t>
      </w:r>
      <w:bookmarkEnd w:id="16"/>
      <w:bookmarkEnd w:id="17"/>
    </w:p>
    <w:p w14:paraId="30079A34" w14:textId="77777777" w:rsidR="00447D76" w:rsidRPr="000610F4" w:rsidRDefault="00447D76" w:rsidP="0088240C">
      <w:pPr>
        <w:pStyle w:val="NormalIndent"/>
        <w:tabs>
          <w:tab w:val="num" w:pos="0"/>
        </w:tabs>
        <w:ind w:left="0" w:firstLine="2"/>
        <w:rPr>
          <w:rFonts w:cstheme="minorHAnsi"/>
        </w:rPr>
      </w:pPr>
    </w:p>
    <w:tbl>
      <w:tblPr>
        <w:tblW w:w="900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3184"/>
        <w:gridCol w:w="5816"/>
      </w:tblGrid>
      <w:tr w:rsidR="00047CC4" w:rsidRPr="000610F4" w14:paraId="30079A37" w14:textId="77777777" w:rsidTr="00D11538">
        <w:trPr>
          <w:tblHeader/>
        </w:trPr>
        <w:tc>
          <w:tcPr>
            <w:tcW w:w="3184" w:type="dxa"/>
            <w:tcBorders>
              <w:bottom w:val="single" w:sz="24" w:space="0" w:color="auto"/>
            </w:tcBorders>
          </w:tcPr>
          <w:p w14:paraId="30079A35" w14:textId="77777777" w:rsidR="00047CC4" w:rsidRPr="000610F4" w:rsidRDefault="00047CC4" w:rsidP="0088240C">
            <w:pPr>
              <w:pStyle w:val="TableHeading"/>
              <w:tabs>
                <w:tab w:val="num" w:pos="0"/>
              </w:tabs>
              <w:ind w:firstLine="2"/>
              <w:jc w:val="left"/>
              <w:rPr>
                <w:rFonts w:asciiTheme="minorHAnsi" w:hAnsiTheme="minorHAnsi" w:cstheme="minorHAnsi"/>
              </w:rPr>
            </w:pPr>
            <w:r w:rsidRPr="000610F4">
              <w:rPr>
                <w:rFonts w:asciiTheme="minorHAnsi" w:hAnsiTheme="minorHAnsi" w:cstheme="minorHAnsi"/>
              </w:rPr>
              <w:t>Document</w:t>
            </w:r>
          </w:p>
        </w:tc>
        <w:tc>
          <w:tcPr>
            <w:tcW w:w="5816" w:type="dxa"/>
            <w:tcBorders>
              <w:bottom w:val="single" w:sz="24" w:space="0" w:color="auto"/>
            </w:tcBorders>
          </w:tcPr>
          <w:p w14:paraId="30079A36" w14:textId="77777777" w:rsidR="00047CC4" w:rsidRPr="000610F4" w:rsidRDefault="00047CC4" w:rsidP="0088240C">
            <w:pPr>
              <w:pStyle w:val="TableHeading"/>
              <w:tabs>
                <w:tab w:val="num" w:pos="0"/>
              </w:tabs>
              <w:ind w:firstLine="2"/>
              <w:jc w:val="left"/>
              <w:rPr>
                <w:rFonts w:asciiTheme="minorHAnsi" w:hAnsiTheme="minorHAnsi" w:cstheme="minorHAnsi"/>
              </w:rPr>
            </w:pPr>
            <w:r w:rsidRPr="000610F4">
              <w:rPr>
                <w:rFonts w:asciiTheme="minorHAnsi" w:hAnsiTheme="minorHAnsi" w:cstheme="minorHAnsi"/>
              </w:rPr>
              <w:t>Location</w:t>
            </w:r>
          </w:p>
        </w:tc>
      </w:tr>
      <w:tr w:rsidR="00047CC4" w:rsidRPr="000610F4" w14:paraId="30079A3B" w14:textId="77777777" w:rsidTr="00D11538">
        <w:tc>
          <w:tcPr>
            <w:tcW w:w="3184" w:type="dxa"/>
            <w:tcBorders>
              <w:right w:val="single" w:sz="2" w:space="0" w:color="auto"/>
            </w:tcBorders>
          </w:tcPr>
          <w:p w14:paraId="30079A38" w14:textId="2FFE3FB9" w:rsidR="00047CC4" w:rsidRPr="000610F4" w:rsidRDefault="00047CC4" w:rsidP="0088240C">
            <w:pPr>
              <w:pStyle w:val="TableText"/>
              <w:tabs>
                <w:tab w:val="num" w:pos="0"/>
              </w:tabs>
              <w:ind w:firstLine="2"/>
              <w:rPr>
                <w:rFonts w:cstheme="minorHAnsi"/>
              </w:rPr>
            </w:pPr>
          </w:p>
        </w:tc>
        <w:tc>
          <w:tcPr>
            <w:tcW w:w="5816" w:type="dxa"/>
            <w:tcBorders>
              <w:left w:val="single" w:sz="2" w:space="0" w:color="auto"/>
            </w:tcBorders>
          </w:tcPr>
          <w:p w14:paraId="30079A3A" w14:textId="77777777" w:rsidR="002B0F96" w:rsidRPr="000610F4" w:rsidRDefault="002B0F96" w:rsidP="001F730E">
            <w:pPr>
              <w:pStyle w:val="TableText"/>
              <w:tabs>
                <w:tab w:val="num" w:pos="0"/>
              </w:tabs>
              <w:ind w:firstLine="2"/>
              <w:rPr>
                <w:rFonts w:cstheme="minorHAnsi"/>
              </w:rPr>
            </w:pPr>
          </w:p>
        </w:tc>
      </w:tr>
      <w:bookmarkEnd w:id="4"/>
      <w:bookmarkEnd w:id="5"/>
    </w:tbl>
    <w:p w14:paraId="30079A40" w14:textId="77777777" w:rsidR="009F13B3" w:rsidRPr="000610F4" w:rsidRDefault="00A65AF5" w:rsidP="0088240C">
      <w:pPr>
        <w:pStyle w:val="Heading2"/>
        <w:tabs>
          <w:tab w:val="num" w:pos="0"/>
          <w:tab w:val="num" w:pos="1285"/>
        </w:tabs>
        <w:ind w:left="0" w:firstLine="2"/>
        <w:rPr>
          <w:rFonts w:asciiTheme="minorHAnsi" w:hAnsiTheme="minorHAnsi" w:cstheme="minorHAnsi"/>
        </w:rPr>
      </w:pPr>
      <w:r w:rsidRPr="000610F4">
        <w:rPr>
          <w:rFonts w:asciiTheme="minorHAnsi" w:hAnsiTheme="minorHAnsi" w:cstheme="minorHAnsi"/>
        </w:rPr>
        <w:br w:type="page"/>
      </w:r>
      <w:bookmarkStart w:id="18" w:name="_Toc467976215"/>
      <w:r w:rsidRPr="000610F4">
        <w:rPr>
          <w:rFonts w:asciiTheme="minorHAnsi" w:hAnsiTheme="minorHAnsi" w:cstheme="minorHAnsi"/>
        </w:rPr>
        <w:lastRenderedPageBreak/>
        <w:t>Issues and Assumptions</w:t>
      </w:r>
      <w:bookmarkEnd w:id="18"/>
    </w:p>
    <w:p w14:paraId="30079A41" w14:textId="77777777" w:rsidR="00A65AF5" w:rsidRPr="000610F4" w:rsidRDefault="00A65AF5" w:rsidP="00D11538">
      <w:pPr>
        <w:pStyle w:val="NormalIndent"/>
        <w:ind w:left="840"/>
        <w:rPr>
          <w:rFonts w:cstheme="minorHAnsi"/>
        </w:rPr>
      </w:pPr>
    </w:p>
    <w:tbl>
      <w:tblPr>
        <w:tblW w:w="8160" w:type="dxa"/>
        <w:tblInd w:w="828" w:type="dxa"/>
        <w:tblLook w:val="0000" w:firstRow="0" w:lastRow="0" w:firstColumn="0" w:lastColumn="0" w:noHBand="0" w:noVBand="0"/>
      </w:tblPr>
      <w:tblGrid>
        <w:gridCol w:w="1295"/>
        <w:gridCol w:w="6865"/>
      </w:tblGrid>
      <w:tr w:rsidR="006244C5" w:rsidRPr="000610F4" w14:paraId="30079A44" w14:textId="77777777" w:rsidTr="00D11538">
        <w:tc>
          <w:tcPr>
            <w:tcW w:w="1295" w:type="dxa"/>
            <w:tcBorders>
              <w:bottom w:val="single" w:sz="24" w:space="0" w:color="auto"/>
            </w:tcBorders>
          </w:tcPr>
          <w:p w14:paraId="30079A42" w14:textId="77777777" w:rsidR="006244C5" w:rsidRPr="000610F4" w:rsidRDefault="006244C5" w:rsidP="00A65AF5">
            <w:pPr>
              <w:pStyle w:val="TableHeading"/>
              <w:ind w:left="567"/>
              <w:jc w:val="left"/>
              <w:rPr>
                <w:rFonts w:asciiTheme="minorHAnsi" w:hAnsiTheme="minorHAnsi" w:cstheme="minorHAnsi"/>
              </w:rPr>
            </w:pPr>
            <w:r w:rsidRPr="000610F4">
              <w:rPr>
                <w:rFonts w:asciiTheme="minorHAnsi" w:hAnsiTheme="minorHAnsi" w:cstheme="minorHAnsi"/>
              </w:rPr>
              <w:t>Item</w:t>
            </w:r>
          </w:p>
        </w:tc>
        <w:tc>
          <w:tcPr>
            <w:tcW w:w="6865" w:type="dxa"/>
            <w:tcBorders>
              <w:bottom w:val="single" w:sz="24" w:space="0" w:color="auto"/>
            </w:tcBorders>
          </w:tcPr>
          <w:p w14:paraId="30079A43" w14:textId="77777777" w:rsidR="006244C5" w:rsidRPr="000610F4" w:rsidRDefault="006244C5" w:rsidP="00A65AF5">
            <w:pPr>
              <w:pStyle w:val="TableHeading"/>
              <w:ind w:left="567"/>
              <w:jc w:val="left"/>
              <w:rPr>
                <w:rFonts w:asciiTheme="minorHAnsi" w:hAnsiTheme="minorHAnsi" w:cstheme="minorHAnsi"/>
              </w:rPr>
            </w:pPr>
            <w:r w:rsidRPr="000610F4">
              <w:rPr>
                <w:rFonts w:asciiTheme="minorHAnsi" w:hAnsiTheme="minorHAnsi" w:cstheme="minorHAnsi"/>
              </w:rPr>
              <w:t>Description</w:t>
            </w:r>
          </w:p>
        </w:tc>
      </w:tr>
      <w:tr w:rsidR="006244C5" w:rsidRPr="000610F4" w14:paraId="30079A47" w14:textId="77777777" w:rsidTr="00D11538">
        <w:tc>
          <w:tcPr>
            <w:tcW w:w="1295" w:type="dxa"/>
            <w:tcBorders>
              <w:right w:val="single" w:sz="2" w:space="0" w:color="auto"/>
            </w:tcBorders>
          </w:tcPr>
          <w:p w14:paraId="30079A45" w14:textId="77777777" w:rsidR="006244C5" w:rsidRPr="000610F4" w:rsidRDefault="006244C5" w:rsidP="005371DB">
            <w:pPr>
              <w:ind w:left="132"/>
              <w:rPr>
                <w:rFonts w:cstheme="minorHAnsi"/>
              </w:rPr>
            </w:pPr>
          </w:p>
        </w:tc>
        <w:tc>
          <w:tcPr>
            <w:tcW w:w="6865" w:type="dxa"/>
            <w:tcBorders>
              <w:right w:val="single" w:sz="2" w:space="0" w:color="auto"/>
            </w:tcBorders>
          </w:tcPr>
          <w:p w14:paraId="30079A46" w14:textId="77777777" w:rsidR="006244C5" w:rsidRPr="000610F4" w:rsidRDefault="006244C5" w:rsidP="00AB642F">
            <w:pPr>
              <w:ind w:left="37"/>
              <w:outlineLvl w:val="0"/>
              <w:rPr>
                <w:rFonts w:cstheme="minorHAnsi"/>
              </w:rPr>
            </w:pPr>
          </w:p>
        </w:tc>
      </w:tr>
      <w:tr w:rsidR="00921232" w:rsidRPr="000610F4" w14:paraId="30079A4A" w14:textId="77777777" w:rsidTr="00D11538">
        <w:tc>
          <w:tcPr>
            <w:tcW w:w="1295" w:type="dxa"/>
            <w:tcBorders>
              <w:right w:val="single" w:sz="2" w:space="0" w:color="auto"/>
            </w:tcBorders>
          </w:tcPr>
          <w:p w14:paraId="30079A48" w14:textId="77777777" w:rsidR="00921232" w:rsidRPr="000610F4" w:rsidRDefault="00921232" w:rsidP="005371DB">
            <w:pPr>
              <w:ind w:left="132"/>
              <w:rPr>
                <w:rFonts w:cstheme="minorHAnsi"/>
              </w:rPr>
            </w:pPr>
          </w:p>
        </w:tc>
        <w:tc>
          <w:tcPr>
            <w:tcW w:w="6865" w:type="dxa"/>
            <w:tcBorders>
              <w:right w:val="single" w:sz="2" w:space="0" w:color="auto"/>
            </w:tcBorders>
          </w:tcPr>
          <w:p w14:paraId="30079A49" w14:textId="77777777" w:rsidR="00921232" w:rsidRPr="000610F4" w:rsidRDefault="00921232" w:rsidP="00AB642F">
            <w:pPr>
              <w:ind w:left="37"/>
              <w:outlineLvl w:val="0"/>
              <w:rPr>
                <w:rFonts w:cstheme="minorHAnsi"/>
              </w:rPr>
            </w:pPr>
          </w:p>
        </w:tc>
      </w:tr>
    </w:tbl>
    <w:p w14:paraId="30079A4B" w14:textId="77777777" w:rsidR="00A65AF5" w:rsidRPr="000610F4" w:rsidRDefault="00A65AF5" w:rsidP="00D11538">
      <w:pPr>
        <w:pStyle w:val="NormalIndent"/>
        <w:ind w:left="840"/>
        <w:rPr>
          <w:rFonts w:cstheme="minorHAnsi"/>
        </w:rPr>
        <w:sectPr w:rsidR="00A65AF5" w:rsidRPr="000610F4" w:rsidSect="0088240C">
          <w:headerReference w:type="even" r:id="rId15"/>
          <w:headerReference w:type="first" r:id="rId16"/>
          <w:footerReference w:type="first" r:id="rId17"/>
          <w:type w:val="continuous"/>
          <w:pgSz w:w="11906" w:h="16838" w:code="9"/>
          <w:pgMar w:top="720" w:right="720" w:bottom="720" w:left="720" w:header="709" w:footer="567" w:gutter="0"/>
          <w:cols w:space="708"/>
          <w:docGrid w:linePitch="360"/>
        </w:sectPr>
      </w:pPr>
    </w:p>
    <w:p w14:paraId="30079A4C" w14:textId="3BF86BCB" w:rsidR="009D1466" w:rsidRPr="000610F4" w:rsidRDefault="00C049DF" w:rsidP="00D11538">
      <w:pPr>
        <w:pStyle w:val="Heading1"/>
        <w:ind w:left="840"/>
        <w:rPr>
          <w:rFonts w:asciiTheme="minorHAnsi" w:hAnsiTheme="minorHAnsi" w:cstheme="minorHAnsi"/>
        </w:rPr>
      </w:pPr>
      <w:bookmarkStart w:id="19" w:name="_Update_Order_Details"/>
      <w:bookmarkStart w:id="20" w:name="_Weekly_Notification_Emails"/>
      <w:bookmarkStart w:id="21" w:name="_Recommendations_from_the_Striking_a"/>
      <w:bookmarkStart w:id="22" w:name="_Toc467976216"/>
      <w:bookmarkEnd w:id="19"/>
      <w:bookmarkEnd w:id="20"/>
      <w:bookmarkEnd w:id="21"/>
      <w:r>
        <w:rPr>
          <w:rFonts w:asciiTheme="minorHAnsi" w:hAnsiTheme="minorHAnsi" w:cstheme="minorHAnsi"/>
        </w:rPr>
        <w:lastRenderedPageBreak/>
        <w:t xml:space="preserve">SSD </w:t>
      </w:r>
      <w:r w:rsidR="003B0916">
        <w:rPr>
          <w:rFonts w:asciiTheme="minorHAnsi" w:hAnsiTheme="minorHAnsi" w:cstheme="minorHAnsi"/>
        </w:rPr>
        <w:t>WebSite Sourcecode Structure</w:t>
      </w:r>
      <w:bookmarkEnd w:id="22"/>
      <w:r w:rsidR="00987288" w:rsidRPr="000610F4">
        <w:rPr>
          <w:rFonts w:asciiTheme="minorHAnsi" w:hAnsiTheme="minorHAnsi" w:cstheme="minorHAnsi"/>
        </w:rPr>
        <w:t xml:space="preserve"> </w:t>
      </w:r>
    </w:p>
    <w:p w14:paraId="30079A4D" w14:textId="3C0BF5D6" w:rsidR="009D1466" w:rsidRPr="000610F4" w:rsidRDefault="003B0916" w:rsidP="00AE334F">
      <w:pPr>
        <w:pStyle w:val="Heading2"/>
        <w:rPr>
          <w:rFonts w:asciiTheme="minorHAnsi" w:hAnsiTheme="minorHAnsi" w:cstheme="minorHAnsi"/>
        </w:rPr>
      </w:pPr>
      <w:bookmarkStart w:id="23" w:name="_Toc467976217"/>
      <w:r>
        <w:rPr>
          <w:rFonts w:asciiTheme="minorHAnsi" w:hAnsiTheme="minorHAnsi" w:cstheme="minorHAnsi"/>
        </w:rPr>
        <w:t>Structure Solution</w:t>
      </w:r>
      <w:r w:rsidR="00C049DF">
        <w:rPr>
          <w:rFonts w:asciiTheme="minorHAnsi" w:hAnsiTheme="minorHAnsi" w:cstheme="minorHAnsi"/>
        </w:rPr>
        <w:t xml:space="preserve"> </w:t>
      </w:r>
      <w:r w:rsidR="008A4005">
        <w:rPr>
          <w:rFonts w:asciiTheme="minorHAnsi" w:hAnsiTheme="minorHAnsi" w:cstheme="minorHAnsi"/>
        </w:rPr>
        <w:t xml:space="preserve">Sourcecode </w:t>
      </w:r>
      <w:r w:rsidR="00C049DF">
        <w:rPr>
          <w:rFonts w:asciiTheme="minorHAnsi" w:hAnsiTheme="minorHAnsi" w:cstheme="minorHAnsi"/>
        </w:rPr>
        <w:t>Management Map</w:t>
      </w:r>
      <w:bookmarkEnd w:id="23"/>
    </w:p>
    <w:p w14:paraId="30079A4F" w14:textId="5D18E5D7" w:rsidR="00330803" w:rsidRPr="000610F4" w:rsidRDefault="008A4005" w:rsidP="00330803">
      <w:pPr>
        <w:pStyle w:val="Heading2"/>
        <w:tabs>
          <w:tab w:val="clear" w:pos="576"/>
          <w:tab w:val="num" w:pos="565"/>
        </w:tabs>
        <w:rPr>
          <w:rFonts w:asciiTheme="minorHAnsi" w:hAnsiTheme="minorHAnsi" w:cstheme="minorHAnsi"/>
        </w:rPr>
      </w:pPr>
      <w:bookmarkStart w:id="24" w:name="_Toc467976218"/>
      <w:r>
        <w:rPr>
          <w:rFonts w:asciiTheme="minorHAnsi" w:hAnsiTheme="minorHAnsi" w:cstheme="minorHAnsi"/>
        </w:rPr>
        <w:t>Technology Building Website</w:t>
      </w:r>
      <w:bookmarkEnd w:id="24"/>
    </w:p>
    <w:p w14:paraId="343948A2" w14:textId="6E4B80AA" w:rsidR="00802020" w:rsidRPr="000610F4" w:rsidRDefault="00802020" w:rsidP="00EE64CF">
      <w:pPr>
        <w:pStyle w:val="Heading3"/>
      </w:pPr>
      <w:bookmarkStart w:id="25" w:name="_Toc467976219"/>
      <w:r w:rsidRPr="000610F4">
        <w:t>Overview</w:t>
      </w:r>
      <w:bookmarkEnd w:id="25"/>
    </w:p>
    <w:p w14:paraId="7B5A5FA1" w14:textId="66F0DC8D" w:rsidR="008A2F8B" w:rsidRPr="000610F4" w:rsidRDefault="008A2F8B" w:rsidP="008A4005">
      <w:pPr>
        <w:pStyle w:val="NormalIndent"/>
        <w:ind w:left="0"/>
      </w:pPr>
      <w:r w:rsidRPr="000610F4">
        <w:rPr>
          <w:rFonts w:cstheme="minorHAnsi"/>
        </w:rPr>
        <w:t>Th</w:t>
      </w:r>
      <w:r w:rsidR="00802020" w:rsidRPr="000610F4">
        <w:rPr>
          <w:rFonts w:cstheme="minorHAnsi"/>
        </w:rPr>
        <w:t>e</w:t>
      </w:r>
      <w:r w:rsidRPr="000610F4">
        <w:rPr>
          <w:rFonts w:cstheme="minorHAnsi"/>
        </w:rPr>
        <w:t xml:space="preserve"> application will implement a claims based</w:t>
      </w:r>
      <w:r w:rsidR="008A4005">
        <w:rPr>
          <w:rFonts w:cstheme="minorHAnsi"/>
        </w:rPr>
        <w:t xml:space="preserve"> on Microsoft ASP.Net MVC 5 version Visual Studio 2013</w:t>
      </w:r>
      <w:r w:rsidR="00802020" w:rsidRPr="000610F4">
        <w:rPr>
          <w:rFonts w:cstheme="minorHAnsi"/>
        </w:rPr>
        <w:t xml:space="preserve">. </w:t>
      </w:r>
      <w:r w:rsidR="008A4005">
        <w:rPr>
          <w:rFonts w:cstheme="minorHAnsi"/>
        </w:rPr>
        <w:t xml:space="preserve">Model Structure DB is Entity Model Database. AngularJS is used as one of technology development </w:t>
      </w:r>
    </w:p>
    <w:p w14:paraId="60A1DE68" w14:textId="77777777" w:rsidR="008A2F8B" w:rsidRPr="000610F4" w:rsidRDefault="008A2F8B" w:rsidP="008A2F8B">
      <w:pPr>
        <w:pStyle w:val="NormalIndent"/>
        <w:rPr>
          <w:rFonts w:cstheme="minorHAnsi"/>
        </w:rPr>
      </w:pPr>
    </w:p>
    <w:p w14:paraId="6BF5CF55" w14:textId="77777777" w:rsidR="008A2F8B" w:rsidRPr="000610F4" w:rsidRDefault="008A2F8B" w:rsidP="008A2F8B">
      <w:pPr>
        <w:pStyle w:val="NormalIndent"/>
        <w:rPr>
          <w:rFonts w:cstheme="minorHAnsi"/>
        </w:rPr>
      </w:pPr>
    </w:p>
    <w:p w14:paraId="2D8E0143" w14:textId="321347DD" w:rsidR="00DC36DC" w:rsidRDefault="008A4005" w:rsidP="00DC36DC">
      <w:pPr>
        <w:pStyle w:val="Heading2"/>
        <w:tabs>
          <w:tab w:val="clear" w:pos="576"/>
          <w:tab w:val="num" w:pos="565"/>
        </w:tabs>
        <w:rPr>
          <w:rFonts w:asciiTheme="minorHAnsi" w:hAnsiTheme="minorHAnsi" w:cstheme="minorHAnsi"/>
        </w:rPr>
      </w:pPr>
      <w:bookmarkStart w:id="26" w:name="_Toc467976220"/>
      <w:r>
        <w:rPr>
          <w:rFonts w:asciiTheme="minorHAnsi" w:hAnsiTheme="minorHAnsi" w:cstheme="minorHAnsi"/>
        </w:rPr>
        <w:t>Structure Bsportproject Solution</w:t>
      </w:r>
      <w:bookmarkEnd w:id="26"/>
    </w:p>
    <w:p w14:paraId="22BBEC40" w14:textId="251C1BD6" w:rsidR="00DC36DC" w:rsidRPr="000610F4" w:rsidRDefault="003B6A79" w:rsidP="00F0516E">
      <w:pPr>
        <w:pStyle w:val="NormalIndent"/>
        <w:rPr>
          <w:rFonts w:cstheme="minorHAnsi"/>
        </w:rPr>
      </w:pPr>
      <w:r w:rsidRPr="00C41549">
        <w:rPr>
          <w:b/>
          <w:sz w:val="28"/>
          <w:szCs w:val="28"/>
        </w:rPr>
        <w:t>Diagram:</w:t>
      </w:r>
      <w:r w:rsidR="00DC36DC" w:rsidRPr="000610F4">
        <w:rPr>
          <w:rFonts w:cstheme="minorHAnsi"/>
        </w:rPr>
        <w:t xml:space="preserve"> </w:t>
      </w:r>
    </w:p>
    <w:p w14:paraId="13496D7D" w14:textId="09F401A5" w:rsidR="003C7B51" w:rsidRDefault="00E92AFB" w:rsidP="003C7B51">
      <w:pPr>
        <w:pStyle w:val="NormalIndent"/>
      </w:pPr>
      <w:r>
        <w:rPr>
          <w:noProof/>
          <w:lang w:val="en-GB" w:eastAsia="en-GB"/>
        </w:rPr>
        <w:drawing>
          <wp:inline distT="0" distB="0" distL="0" distR="0" wp14:anchorId="70EFD25B" wp14:editId="3B65EED6">
            <wp:extent cx="5943600" cy="3876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2EC7" w14:textId="5E7FF0D7" w:rsidR="009564DB" w:rsidRDefault="00E92AFB" w:rsidP="00300521">
      <w:pPr>
        <w:pStyle w:val="NormalIndent"/>
        <w:outlineLvl w:val="2"/>
      </w:pPr>
      <w:r>
        <w:t>2.3.1. NutGet Folder</w:t>
      </w:r>
    </w:p>
    <w:p w14:paraId="602A87BF" w14:textId="3F21A5D5" w:rsidR="00AA1CB4" w:rsidRDefault="00E92AFB" w:rsidP="003C7B51">
      <w:pPr>
        <w:pStyle w:val="NormalIndent"/>
      </w:pPr>
      <w:r>
        <w:t>This Folder</w:t>
      </w:r>
      <w:r w:rsidR="00AA1CB4">
        <w:t xml:space="preserve"> will b</w:t>
      </w:r>
      <w:r>
        <w:t>e used to get package to be used development in this solution</w:t>
      </w:r>
    </w:p>
    <w:p w14:paraId="2936D0BE" w14:textId="08E3A2E4" w:rsidR="00AA1CB4" w:rsidRDefault="00AA1CB4" w:rsidP="003C7B51">
      <w:pPr>
        <w:pStyle w:val="NormalIndent"/>
      </w:pPr>
    </w:p>
    <w:p w14:paraId="5B809E35" w14:textId="6CFD58FC" w:rsidR="00AA1CB4" w:rsidRDefault="00AA1CB4" w:rsidP="00300521">
      <w:pPr>
        <w:pStyle w:val="NormalIndent"/>
        <w:outlineLvl w:val="2"/>
      </w:pPr>
      <w:r>
        <w:t>2.3.2.</w:t>
      </w:r>
      <w:r w:rsidR="00E92AFB" w:rsidRPr="00E92AFB">
        <w:t xml:space="preserve"> App_Start</w:t>
      </w:r>
    </w:p>
    <w:p w14:paraId="70424027" w14:textId="480D21EA" w:rsidR="00AA1CB4" w:rsidRDefault="00FC58EA" w:rsidP="003C7B51">
      <w:pPr>
        <w:pStyle w:val="NormalIndent"/>
      </w:pPr>
      <w:r>
        <w:t xml:space="preserve">This </w:t>
      </w:r>
      <w:r w:rsidR="00E92AFB">
        <w:t>Folder is stored Class Code configuration loading when App start on Browser Web</w:t>
      </w:r>
    </w:p>
    <w:p w14:paraId="3ADAE5AD" w14:textId="682A926F" w:rsidR="00E92AFB" w:rsidRDefault="00E92AFB" w:rsidP="003C7B51">
      <w:pPr>
        <w:pStyle w:val="NormalIndent"/>
      </w:pPr>
      <w:r>
        <w:rPr>
          <w:noProof/>
          <w:lang w:val="en-GB" w:eastAsia="en-GB"/>
        </w:rPr>
        <w:drawing>
          <wp:inline distT="0" distB="0" distL="0" distR="0" wp14:anchorId="4440A3C3" wp14:editId="7FF43DEE">
            <wp:extent cx="1885950" cy="9218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92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F089" w14:textId="218648AA" w:rsidR="00FC58EA" w:rsidRDefault="00FC58EA" w:rsidP="003C7B51">
      <w:pPr>
        <w:pStyle w:val="NormalIndent"/>
      </w:pPr>
    </w:p>
    <w:p w14:paraId="58765059" w14:textId="459E857D" w:rsidR="00FC58EA" w:rsidRDefault="00FC58EA" w:rsidP="00300521">
      <w:pPr>
        <w:pStyle w:val="NormalIndent"/>
        <w:outlineLvl w:val="2"/>
      </w:pPr>
      <w:r>
        <w:t xml:space="preserve">2.3.3. </w:t>
      </w:r>
      <w:r w:rsidR="00E92AFB" w:rsidRPr="00E92AFB">
        <w:t>Areas</w:t>
      </w:r>
      <w:r w:rsidR="00E92AFB">
        <w:t xml:space="preserve"> Folder</w:t>
      </w:r>
    </w:p>
    <w:p w14:paraId="07D24759" w14:textId="7412F230" w:rsidR="00FC58EA" w:rsidRDefault="00FC58EA" w:rsidP="003C7B51">
      <w:pPr>
        <w:pStyle w:val="NormalIndent"/>
      </w:pPr>
      <w:r>
        <w:t xml:space="preserve">This </w:t>
      </w:r>
      <w:r w:rsidR="00E92AFB">
        <w:t>Folder is used to group Function will be built up in Websie</w:t>
      </w:r>
    </w:p>
    <w:p w14:paraId="137469FE" w14:textId="4F1EF872" w:rsidR="00E92AFB" w:rsidRDefault="00E92AFB" w:rsidP="003C7B51">
      <w:pPr>
        <w:pStyle w:val="NormalIndent"/>
      </w:pPr>
      <w:r>
        <w:t xml:space="preserve">e.x. In website, Search Function </w:t>
      </w:r>
      <w:r w:rsidR="00293BB7">
        <w:t xml:space="preserve"> will be a areas in Website </w:t>
      </w:r>
    </w:p>
    <w:p w14:paraId="2BCF62A2" w14:textId="10304AA4" w:rsidR="00FC58EA" w:rsidRDefault="00293BB7" w:rsidP="003C7B51">
      <w:pPr>
        <w:pStyle w:val="NormalIndent"/>
      </w:pPr>
      <w:r>
        <w:rPr>
          <w:noProof/>
          <w:lang w:val="en-GB" w:eastAsia="en-GB"/>
        </w:rPr>
        <w:drawing>
          <wp:inline distT="0" distB="0" distL="0" distR="0" wp14:anchorId="27AC2A08" wp14:editId="12D52E14">
            <wp:extent cx="4238625" cy="20288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F33C" w14:textId="316E218B" w:rsidR="00FC58EA" w:rsidRDefault="00FC58EA" w:rsidP="00300521">
      <w:pPr>
        <w:pStyle w:val="NormalIndent"/>
        <w:outlineLvl w:val="2"/>
      </w:pPr>
      <w:r>
        <w:t xml:space="preserve">2.3.4. </w:t>
      </w:r>
      <w:r w:rsidR="00293BB7">
        <w:t>Content Folder</w:t>
      </w:r>
    </w:p>
    <w:p w14:paraId="3464E9B1" w14:textId="47411BF1" w:rsidR="005874A5" w:rsidRDefault="005874A5" w:rsidP="003C7B51">
      <w:pPr>
        <w:pStyle w:val="NormalIndent"/>
      </w:pPr>
      <w:r>
        <w:t xml:space="preserve">This </w:t>
      </w:r>
      <w:r w:rsidR="00293BB7">
        <w:t>Folder is used to store Css, Image ( Bootstrap, Style, Site…)</w:t>
      </w:r>
    </w:p>
    <w:p w14:paraId="65A6247C" w14:textId="60A88DC4" w:rsidR="005874A5" w:rsidRDefault="00293BB7" w:rsidP="003C7B51">
      <w:pPr>
        <w:pStyle w:val="NormalIndent"/>
      </w:pPr>
      <w:r>
        <w:rPr>
          <w:noProof/>
          <w:lang w:val="en-GB" w:eastAsia="en-GB"/>
        </w:rPr>
        <w:drawing>
          <wp:inline distT="0" distB="0" distL="0" distR="0" wp14:anchorId="3D537ACF" wp14:editId="469B3289">
            <wp:extent cx="3762375" cy="24193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B1E7" w14:textId="77777777" w:rsidR="005874A5" w:rsidRDefault="005874A5" w:rsidP="003C7B51">
      <w:pPr>
        <w:pStyle w:val="NormalIndent"/>
      </w:pPr>
    </w:p>
    <w:p w14:paraId="0A17A24F" w14:textId="777E7105" w:rsidR="005874A5" w:rsidRDefault="00293BB7" w:rsidP="00300521">
      <w:pPr>
        <w:pStyle w:val="NormalIndent"/>
        <w:outlineLvl w:val="2"/>
      </w:pPr>
      <w:r>
        <w:t xml:space="preserve">2.3.5. </w:t>
      </w:r>
      <w:r w:rsidRPr="00293BB7">
        <w:t>Controllers</w:t>
      </w:r>
      <w:r>
        <w:t xml:space="preserve"> Folder</w:t>
      </w:r>
    </w:p>
    <w:p w14:paraId="47BA575D" w14:textId="6B4F1873" w:rsidR="005874A5" w:rsidRDefault="005874A5" w:rsidP="003C7B51">
      <w:pPr>
        <w:pStyle w:val="NormalIndent"/>
      </w:pPr>
      <w:r>
        <w:t xml:space="preserve">This </w:t>
      </w:r>
      <w:r w:rsidR="00293BB7">
        <w:t xml:space="preserve">Folder contains Controller Code </w:t>
      </w:r>
      <w:r w:rsidR="005A75C2">
        <w:t xml:space="preserve"> will be processed function of object in Website ( Account, Home etc) at server  </w:t>
      </w:r>
    </w:p>
    <w:p w14:paraId="5431C5CE" w14:textId="03703B12" w:rsidR="005874A5" w:rsidRDefault="005A75C2" w:rsidP="003C7B51">
      <w:pPr>
        <w:pStyle w:val="NormalIndent"/>
      </w:pPr>
      <w:r>
        <w:rPr>
          <w:noProof/>
          <w:lang w:val="en-GB" w:eastAsia="en-GB"/>
        </w:rPr>
        <w:drawing>
          <wp:inline distT="0" distB="0" distL="0" distR="0" wp14:anchorId="0396D7F1" wp14:editId="4CE6E715">
            <wp:extent cx="3286125" cy="9525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7BD4" w14:textId="2CD79A70" w:rsidR="005874A5" w:rsidRDefault="005A75C2" w:rsidP="00300521">
      <w:pPr>
        <w:pStyle w:val="NormalIndent"/>
        <w:outlineLvl w:val="2"/>
      </w:pPr>
      <w:r>
        <w:t>2.3.6. Filtter  Folder</w:t>
      </w:r>
    </w:p>
    <w:p w14:paraId="6ED92324" w14:textId="56CB658A" w:rsidR="005874A5" w:rsidRDefault="005874A5" w:rsidP="003C7B51">
      <w:pPr>
        <w:pStyle w:val="NormalIndent"/>
      </w:pPr>
      <w:r>
        <w:t xml:space="preserve">This </w:t>
      </w:r>
      <w:r w:rsidR="005A75C2">
        <w:t xml:space="preserve">Folder contains Codes to solve </w:t>
      </w:r>
      <w:r w:rsidR="0001312A">
        <w:t>function about Filter to support Searching in Website</w:t>
      </w:r>
    </w:p>
    <w:p w14:paraId="05D5758A" w14:textId="7848CA10" w:rsidR="005874A5" w:rsidRDefault="0001312A" w:rsidP="003C7B51">
      <w:pPr>
        <w:pStyle w:val="NormalIndent"/>
      </w:pPr>
      <w:r>
        <w:rPr>
          <w:noProof/>
          <w:lang w:val="en-GB" w:eastAsia="en-GB"/>
        </w:rPr>
        <w:drawing>
          <wp:inline distT="0" distB="0" distL="0" distR="0" wp14:anchorId="1B7CAD1E" wp14:editId="190A218E">
            <wp:extent cx="3209925" cy="5715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A66D" w14:textId="7C4AA676" w:rsidR="005874A5" w:rsidRDefault="0001312A" w:rsidP="00300521">
      <w:pPr>
        <w:pStyle w:val="NormalIndent"/>
        <w:outlineLvl w:val="2"/>
      </w:pPr>
      <w:r>
        <w:t>2.3.7.Model Folder</w:t>
      </w:r>
    </w:p>
    <w:p w14:paraId="052313EB" w14:textId="78A9403F" w:rsidR="005874A5" w:rsidRDefault="005874A5" w:rsidP="003C7B51">
      <w:pPr>
        <w:pStyle w:val="NormalIndent"/>
      </w:pPr>
      <w:r>
        <w:lastRenderedPageBreak/>
        <w:t xml:space="preserve">This </w:t>
      </w:r>
      <w:r w:rsidR="0001312A">
        <w:t xml:space="preserve">folder contains context </w:t>
      </w:r>
      <w:r w:rsidR="00964024">
        <w:t>model Database or Model Layer protocol Data</w:t>
      </w:r>
    </w:p>
    <w:p w14:paraId="50F5EBAF" w14:textId="7189D123" w:rsidR="005874A5" w:rsidRDefault="00964024" w:rsidP="003C7B51">
      <w:pPr>
        <w:pStyle w:val="NormalIndent"/>
      </w:pPr>
      <w:r>
        <w:rPr>
          <w:noProof/>
          <w:lang w:val="en-GB" w:eastAsia="en-GB"/>
        </w:rPr>
        <w:drawing>
          <wp:inline distT="0" distB="0" distL="0" distR="0" wp14:anchorId="4F2926D2" wp14:editId="78C330E9">
            <wp:extent cx="3295650" cy="13430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83A9" w14:textId="68CC43A9" w:rsidR="005874A5" w:rsidRDefault="00964024" w:rsidP="00300521">
      <w:pPr>
        <w:pStyle w:val="NormalIndent"/>
        <w:outlineLvl w:val="2"/>
      </w:pPr>
      <w:r>
        <w:t>2.3.8.Scipts Folder</w:t>
      </w:r>
    </w:p>
    <w:p w14:paraId="3284CBD3" w14:textId="2C17DB19" w:rsidR="005D2A12" w:rsidRDefault="005D2A12" w:rsidP="003C7B51">
      <w:pPr>
        <w:pStyle w:val="NormalIndent"/>
      </w:pPr>
      <w:r>
        <w:t xml:space="preserve">This </w:t>
      </w:r>
      <w:r w:rsidR="00157F0B">
        <w:t xml:space="preserve">Folders contains Script Angularjs or Javascript will be processed at Client </w:t>
      </w:r>
    </w:p>
    <w:p w14:paraId="399C1817" w14:textId="7B210C10" w:rsidR="005D2A12" w:rsidRDefault="00157F0B" w:rsidP="003C7B51">
      <w:pPr>
        <w:pStyle w:val="NormalIndent"/>
      </w:pPr>
      <w:r>
        <w:rPr>
          <w:noProof/>
          <w:lang w:val="en-GB" w:eastAsia="en-GB"/>
        </w:rPr>
        <w:drawing>
          <wp:inline distT="0" distB="0" distL="0" distR="0" wp14:anchorId="3DD8AC5C" wp14:editId="3C592A80">
            <wp:extent cx="5495925" cy="44100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A6005" w14:textId="3A3154F2" w:rsidR="005D2A12" w:rsidRDefault="00157F0B" w:rsidP="00300521">
      <w:pPr>
        <w:pStyle w:val="NormalIndent"/>
        <w:outlineLvl w:val="2"/>
      </w:pPr>
      <w:r>
        <w:t>2.3.9. Views</w:t>
      </w:r>
    </w:p>
    <w:p w14:paraId="27A73ED8" w14:textId="77777777" w:rsidR="000574F4" w:rsidRDefault="005D2A12" w:rsidP="003C7B51">
      <w:pPr>
        <w:pStyle w:val="NormalIndent"/>
      </w:pPr>
      <w:r>
        <w:t xml:space="preserve">This </w:t>
      </w:r>
      <w:r w:rsidR="003C7EAE">
        <w:t xml:space="preserve">Folder contains UI development  to Display result of app to user  and directly interact with User . In this folder,  will be held child group folder and each folder will represent </w:t>
      </w:r>
      <w:r w:rsidR="000574F4">
        <w:t xml:space="preserve"> Group UI, will be built</w:t>
      </w:r>
      <w:r w:rsidR="003C7EAE">
        <w:t xml:space="preserve"> for object in Website ( Account , Home</w:t>
      </w:r>
      <w:r w:rsidR="000574F4">
        <w:t xml:space="preserve"> etc). But especially, in this Views folder have Shared folder and in this shared folder contains Master UI , it will be used by all other views .</w:t>
      </w:r>
    </w:p>
    <w:p w14:paraId="137E7219" w14:textId="5622A5A8" w:rsidR="005D2A12" w:rsidRDefault="000574F4" w:rsidP="003C7B51">
      <w:pPr>
        <w:pStyle w:val="NormalIndent"/>
      </w:pPr>
      <w:r>
        <w:t xml:space="preserve"> </w:t>
      </w:r>
    </w:p>
    <w:p w14:paraId="61468537" w14:textId="17467B1E" w:rsidR="005D2A12" w:rsidRDefault="000574F4" w:rsidP="003C7B51">
      <w:pPr>
        <w:pStyle w:val="NormalIndent"/>
      </w:pPr>
      <w:r>
        <w:rPr>
          <w:noProof/>
          <w:lang w:val="en-GB" w:eastAsia="en-GB"/>
        </w:rPr>
        <w:lastRenderedPageBreak/>
        <w:drawing>
          <wp:inline distT="0" distB="0" distL="0" distR="0" wp14:anchorId="05EDF648" wp14:editId="150DED78">
            <wp:extent cx="5943600" cy="335026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6EDF" w14:textId="77777777" w:rsidR="005D2A12" w:rsidRDefault="005D2A12" w:rsidP="003C7B51">
      <w:pPr>
        <w:pStyle w:val="NormalIndent"/>
      </w:pPr>
    </w:p>
    <w:p w14:paraId="548F3CF3" w14:textId="77777777" w:rsidR="005D2A12" w:rsidRDefault="005D2A12" w:rsidP="003C7B51">
      <w:pPr>
        <w:pStyle w:val="NormalIndent"/>
      </w:pPr>
    </w:p>
    <w:p w14:paraId="0FCA5F83" w14:textId="280AA4BE" w:rsidR="005D2A12" w:rsidRDefault="000574F4" w:rsidP="00300521">
      <w:pPr>
        <w:pStyle w:val="NormalIndent"/>
        <w:outlineLvl w:val="2"/>
      </w:pPr>
      <w:r>
        <w:t xml:space="preserve">2.3.10. Webconfig </w:t>
      </w:r>
    </w:p>
    <w:p w14:paraId="16220B40" w14:textId="26BB7C8E" w:rsidR="005D2A12" w:rsidRDefault="000574F4" w:rsidP="003C7B51">
      <w:pPr>
        <w:pStyle w:val="NormalIndent"/>
      </w:pPr>
      <w:r>
        <w:t>This file stores all config for this website</w:t>
      </w:r>
    </w:p>
    <w:p w14:paraId="331648FA" w14:textId="159CC454" w:rsidR="005D2A12" w:rsidRDefault="000574F4" w:rsidP="003C7B51">
      <w:pPr>
        <w:pStyle w:val="NormalIndent"/>
      </w:pPr>
      <w:r>
        <w:rPr>
          <w:noProof/>
          <w:lang w:val="en-GB" w:eastAsia="en-GB"/>
        </w:rPr>
        <w:drawing>
          <wp:inline distT="0" distB="0" distL="0" distR="0" wp14:anchorId="3A2492E6" wp14:editId="282446DD">
            <wp:extent cx="3467100" cy="571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F427" w14:textId="0EDB1505" w:rsidR="008F7797" w:rsidRPr="008F7797" w:rsidRDefault="008F7797" w:rsidP="008F7797">
      <w:pPr>
        <w:pStyle w:val="Heading1"/>
        <w:ind w:left="840"/>
        <w:rPr>
          <w:rFonts w:asciiTheme="minorHAnsi" w:hAnsiTheme="minorHAnsi" w:cstheme="minorHAnsi"/>
        </w:rPr>
      </w:pPr>
      <w:bookmarkStart w:id="27" w:name="_Toc467976221"/>
      <w:r w:rsidRPr="008F7797">
        <w:rPr>
          <w:rFonts w:asciiTheme="minorHAnsi" w:hAnsiTheme="minorHAnsi" w:cstheme="minorHAnsi"/>
        </w:rPr>
        <w:lastRenderedPageBreak/>
        <w:t xml:space="preserve">. </w:t>
      </w:r>
      <w:r w:rsidR="0073443A">
        <w:rPr>
          <w:rFonts w:asciiTheme="minorHAnsi" w:hAnsiTheme="minorHAnsi" w:cstheme="minorHAnsi"/>
        </w:rPr>
        <w:t xml:space="preserve">Development Process data in </w:t>
      </w:r>
      <w:r w:rsidR="000574F4">
        <w:rPr>
          <w:rFonts w:asciiTheme="minorHAnsi" w:hAnsiTheme="minorHAnsi" w:cstheme="minorHAnsi"/>
        </w:rPr>
        <w:t>Project Solution</w:t>
      </w:r>
      <w:bookmarkEnd w:id="27"/>
    </w:p>
    <w:p w14:paraId="5CE55AC9" w14:textId="77777777" w:rsidR="000574F4" w:rsidRDefault="0073443A" w:rsidP="00053208">
      <w:pPr>
        <w:pStyle w:val="Heading3"/>
        <w:numPr>
          <w:ilvl w:val="0"/>
          <w:numId w:val="0"/>
        </w:numPr>
        <w:ind w:left="720"/>
      </w:pPr>
      <w:bookmarkStart w:id="28" w:name="_Toc467976222"/>
      <w:r>
        <w:t>3.1. Overview</w:t>
      </w:r>
      <w:bookmarkEnd w:id="28"/>
      <w:r>
        <w:t xml:space="preserve"> </w:t>
      </w:r>
    </w:p>
    <w:p w14:paraId="4CC17A78" w14:textId="7520F9E5" w:rsidR="00F328B8" w:rsidRDefault="00F328B8" w:rsidP="00053208">
      <w:pPr>
        <w:pStyle w:val="Heading3"/>
        <w:numPr>
          <w:ilvl w:val="0"/>
          <w:numId w:val="0"/>
        </w:numPr>
        <w:ind w:left="720"/>
      </w:pPr>
      <w:bookmarkStart w:id="29" w:name="_Toc467976223"/>
      <w:r>
        <w:t>3.</w:t>
      </w:r>
      <w:r w:rsidR="000574F4">
        <w:t>2</w:t>
      </w:r>
      <w:r>
        <w:t>. Process flow</w:t>
      </w:r>
      <w:bookmarkEnd w:id="29"/>
    </w:p>
    <w:p w14:paraId="22021A4B" w14:textId="27ABA321" w:rsidR="00E719EF" w:rsidRDefault="00E719EF" w:rsidP="0088642E">
      <w:pPr>
        <w:pStyle w:val="NormalIndent"/>
        <w:ind w:left="1710"/>
      </w:pPr>
    </w:p>
    <w:p w14:paraId="05E7D3BE" w14:textId="77777777" w:rsidR="00E719EF" w:rsidRDefault="00E719EF" w:rsidP="0088642E">
      <w:pPr>
        <w:pStyle w:val="NormalIndent"/>
        <w:ind w:left="1710"/>
      </w:pPr>
    </w:p>
    <w:p w14:paraId="3007A829" w14:textId="77777777" w:rsidR="00FF2F74" w:rsidRPr="000610F4" w:rsidRDefault="00FF2F74" w:rsidP="004D7CFF">
      <w:pPr>
        <w:pStyle w:val="Heading1"/>
        <w:ind w:left="840"/>
        <w:rPr>
          <w:rFonts w:asciiTheme="minorHAnsi" w:hAnsiTheme="minorHAnsi" w:cstheme="minorHAnsi"/>
        </w:rPr>
      </w:pPr>
      <w:bookmarkStart w:id="30" w:name="_Toc169580896"/>
      <w:bookmarkStart w:id="31" w:name="_Toc467976224"/>
      <w:r w:rsidRPr="000610F4">
        <w:rPr>
          <w:rFonts w:asciiTheme="minorHAnsi" w:hAnsiTheme="minorHAnsi" w:cstheme="minorHAnsi"/>
        </w:rPr>
        <w:lastRenderedPageBreak/>
        <w:t>Architecture</w:t>
      </w:r>
      <w:bookmarkEnd w:id="31"/>
    </w:p>
    <w:p w14:paraId="3007A82A" w14:textId="77777777" w:rsidR="0073745E" w:rsidRPr="000610F4" w:rsidRDefault="0073745E" w:rsidP="004D7CFF">
      <w:pPr>
        <w:pStyle w:val="Heading2"/>
        <w:tabs>
          <w:tab w:val="clear" w:pos="576"/>
          <w:tab w:val="num" w:pos="565"/>
        </w:tabs>
        <w:rPr>
          <w:rFonts w:asciiTheme="minorHAnsi" w:hAnsiTheme="minorHAnsi" w:cstheme="minorHAnsi"/>
        </w:rPr>
      </w:pPr>
      <w:bookmarkStart w:id="32" w:name="_Toc467976225"/>
      <w:r w:rsidRPr="000610F4">
        <w:rPr>
          <w:rFonts w:asciiTheme="minorHAnsi" w:hAnsiTheme="minorHAnsi" w:cstheme="minorHAnsi"/>
        </w:rPr>
        <w:t>Overview</w:t>
      </w:r>
      <w:bookmarkEnd w:id="30"/>
      <w:bookmarkEnd w:id="32"/>
    </w:p>
    <w:p w14:paraId="3007A82C" w14:textId="5149C826" w:rsidR="00030132" w:rsidRPr="000610F4" w:rsidRDefault="000C4B21" w:rsidP="00030132">
      <w:pPr>
        <w:pStyle w:val="NormalIndent"/>
        <w:ind w:left="0"/>
        <w:rPr>
          <w:rFonts w:cstheme="minorHAnsi"/>
          <w:szCs w:val="22"/>
        </w:rPr>
      </w:pPr>
      <w:r>
        <w:rPr>
          <w:rFonts w:cstheme="minorHAnsi"/>
          <w:szCs w:val="22"/>
        </w:rPr>
        <w:t>The development Structure Database</w:t>
      </w:r>
      <w:r w:rsidR="00030132" w:rsidRPr="000610F4">
        <w:rPr>
          <w:rFonts w:cstheme="minorHAnsi"/>
          <w:szCs w:val="22"/>
        </w:rPr>
        <w:t xml:space="preserve"> will use the</w:t>
      </w:r>
      <w:r>
        <w:rPr>
          <w:rFonts w:cstheme="minorHAnsi"/>
          <w:szCs w:val="22"/>
        </w:rPr>
        <w:t xml:space="preserve"> metadata tool to build structure object in DB </w:t>
      </w:r>
      <w:r w:rsidR="00030132" w:rsidRPr="000610F4">
        <w:rPr>
          <w:rFonts w:cstheme="minorHAnsi"/>
          <w:szCs w:val="22"/>
        </w:rPr>
        <w:t>.</w:t>
      </w:r>
    </w:p>
    <w:p w14:paraId="3007A82D" w14:textId="00584A45" w:rsidR="00030132" w:rsidRPr="000610F4" w:rsidRDefault="000C4B21" w:rsidP="00EE64CF">
      <w:pPr>
        <w:pStyle w:val="Heading3"/>
        <w:rPr>
          <w:lang w:val="en-AU"/>
        </w:rPr>
      </w:pPr>
      <w:bookmarkStart w:id="33" w:name="_Toc283289460"/>
      <w:bookmarkStart w:id="34" w:name="_Toc284488649"/>
      <w:bookmarkStart w:id="35" w:name="_Toc296515025"/>
      <w:bookmarkStart w:id="36" w:name="_Toc281982740"/>
      <w:bookmarkStart w:id="37" w:name="_Toc467976226"/>
      <w:bookmarkEnd w:id="33"/>
      <w:bookmarkEnd w:id="34"/>
      <w:bookmarkEnd w:id="35"/>
      <w:r>
        <w:t>Metadata</w:t>
      </w:r>
      <w:r w:rsidR="00030132" w:rsidRPr="000610F4">
        <w:t xml:space="preserve"> Architecture</w:t>
      </w:r>
      <w:bookmarkEnd w:id="36"/>
      <w:bookmarkEnd w:id="37"/>
    </w:p>
    <w:p w14:paraId="3007A87A" w14:textId="77777777" w:rsidR="00FD00BC" w:rsidRPr="000610F4" w:rsidRDefault="004514A8" w:rsidP="004514A8">
      <w:pPr>
        <w:pStyle w:val="Heading1"/>
        <w:numPr>
          <w:ilvl w:val="0"/>
          <w:numId w:val="0"/>
        </w:numPr>
        <w:rPr>
          <w:rFonts w:asciiTheme="minorHAnsi" w:hAnsiTheme="minorHAnsi" w:cstheme="minorHAnsi"/>
        </w:rPr>
      </w:pPr>
      <w:bookmarkStart w:id="38" w:name="_Toc467976227"/>
      <w:r w:rsidRPr="000610F4">
        <w:rPr>
          <w:rFonts w:asciiTheme="minorHAnsi" w:hAnsiTheme="minorHAnsi" w:cstheme="minorHAnsi"/>
        </w:rPr>
        <w:lastRenderedPageBreak/>
        <w:t xml:space="preserve">Appendix </w:t>
      </w:r>
      <w:r w:rsidR="00B55437" w:rsidRPr="000610F4">
        <w:rPr>
          <w:rFonts w:asciiTheme="minorHAnsi" w:hAnsiTheme="minorHAnsi" w:cstheme="minorHAnsi"/>
        </w:rPr>
        <w:t>A</w:t>
      </w:r>
      <w:r w:rsidRPr="000610F4">
        <w:rPr>
          <w:rFonts w:asciiTheme="minorHAnsi" w:hAnsiTheme="minorHAnsi" w:cstheme="minorHAnsi"/>
        </w:rPr>
        <w:t xml:space="preserve"> </w:t>
      </w:r>
      <w:r w:rsidR="008048CC" w:rsidRPr="000610F4">
        <w:rPr>
          <w:rFonts w:asciiTheme="minorHAnsi" w:hAnsiTheme="minorHAnsi" w:cstheme="minorHAnsi"/>
        </w:rPr>
        <w:t>–</w:t>
      </w:r>
      <w:r w:rsidRPr="000610F4">
        <w:rPr>
          <w:rFonts w:asciiTheme="minorHAnsi" w:hAnsiTheme="minorHAnsi" w:cstheme="minorHAnsi"/>
        </w:rPr>
        <w:t xml:space="preserve"> </w:t>
      </w:r>
      <w:r w:rsidR="008048CC" w:rsidRPr="000610F4">
        <w:rPr>
          <w:rFonts w:asciiTheme="minorHAnsi" w:hAnsiTheme="minorHAnsi" w:cstheme="minorHAnsi"/>
        </w:rPr>
        <w:t>Implementation Strategy</w:t>
      </w:r>
      <w:bookmarkEnd w:id="38"/>
    </w:p>
    <w:p w14:paraId="3007A87B" w14:textId="77777777" w:rsidR="00620135" w:rsidRPr="000610F4" w:rsidRDefault="00620135" w:rsidP="0078074B">
      <w:pPr>
        <w:rPr>
          <w:rFonts w:cstheme="minorHAnsi"/>
        </w:rPr>
      </w:pPr>
    </w:p>
    <w:p w14:paraId="3007A87D" w14:textId="77777777" w:rsidR="0078074B" w:rsidRPr="000610F4" w:rsidRDefault="0078074B" w:rsidP="0078074B">
      <w:pPr>
        <w:rPr>
          <w:rFonts w:cstheme="minorHAnsi"/>
        </w:rPr>
      </w:pPr>
    </w:p>
    <w:p w14:paraId="3007A87E" w14:textId="77777777" w:rsidR="00C17CC1" w:rsidRPr="000610F4" w:rsidRDefault="00C17CC1" w:rsidP="0078074B">
      <w:pPr>
        <w:rPr>
          <w:rFonts w:cstheme="minorHAnsi"/>
          <w:b/>
          <w:sz w:val="28"/>
          <w:szCs w:val="28"/>
          <w:lang w:val="en-AU"/>
        </w:rPr>
      </w:pPr>
      <w:r w:rsidRPr="000610F4">
        <w:rPr>
          <w:rFonts w:cstheme="minorHAnsi"/>
          <w:b/>
          <w:sz w:val="28"/>
          <w:szCs w:val="28"/>
          <w:lang w:val="en-AU"/>
        </w:rPr>
        <w:t>Deployment Servers</w:t>
      </w:r>
    </w:p>
    <w:p w14:paraId="3007A87F" w14:textId="77777777" w:rsidR="00C17CC1" w:rsidRPr="000610F4" w:rsidRDefault="00C17CC1" w:rsidP="0078074B">
      <w:pPr>
        <w:rPr>
          <w:rFonts w:cstheme="minorHAnsi"/>
        </w:rPr>
      </w:pPr>
    </w:p>
    <w:p w14:paraId="3007A880" w14:textId="35126569" w:rsidR="00C17CC1" w:rsidRPr="000610F4" w:rsidRDefault="000907B7" w:rsidP="00C17CC1">
      <w:pPr>
        <w:ind w:firstLine="709"/>
        <w:rPr>
          <w:rFonts w:cstheme="minorHAnsi"/>
          <w:b/>
        </w:rPr>
      </w:pPr>
      <w:r>
        <w:rPr>
          <w:rFonts w:cstheme="minorHAnsi"/>
          <w:b/>
        </w:rPr>
        <w:t>Local</w:t>
      </w:r>
    </w:p>
    <w:p w14:paraId="3007A881" w14:textId="77777777" w:rsidR="00C17CC1" w:rsidRPr="000610F4" w:rsidRDefault="00492AE2" w:rsidP="00C17CC1">
      <w:pPr>
        <w:ind w:left="709" w:firstLine="709"/>
        <w:rPr>
          <w:rFonts w:cstheme="minorHAnsi"/>
        </w:rPr>
      </w:pPr>
      <w:r w:rsidRPr="000610F4">
        <w:rPr>
          <w:rFonts w:cstheme="minorHAnsi"/>
        </w:rPr>
        <w:t>-TBC-</w:t>
      </w:r>
    </w:p>
    <w:p w14:paraId="3007A882" w14:textId="77777777" w:rsidR="008F7D61" w:rsidRPr="000610F4" w:rsidRDefault="008F7D61" w:rsidP="00C17CC1">
      <w:pPr>
        <w:ind w:left="709" w:firstLine="709"/>
        <w:rPr>
          <w:rFonts w:cstheme="minorHAnsi"/>
        </w:rPr>
      </w:pPr>
    </w:p>
    <w:p w14:paraId="3007A883" w14:textId="3F425DCB" w:rsidR="00C17CC1" w:rsidRPr="000610F4" w:rsidRDefault="000907B7" w:rsidP="00C17CC1">
      <w:pPr>
        <w:ind w:firstLine="709"/>
        <w:rPr>
          <w:rFonts w:cstheme="minorHAnsi"/>
          <w:b/>
        </w:rPr>
      </w:pPr>
      <w:r>
        <w:rPr>
          <w:rFonts w:cstheme="minorHAnsi"/>
          <w:b/>
        </w:rPr>
        <w:t>Local.\PROD</w:t>
      </w:r>
    </w:p>
    <w:p w14:paraId="3007A884" w14:textId="77777777" w:rsidR="008F7D61" w:rsidRPr="000610F4" w:rsidRDefault="00492AE2" w:rsidP="008F7D61">
      <w:pPr>
        <w:ind w:left="709" w:firstLine="709"/>
        <w:rPr>
          <w:rFonts w:cstheme="minorHAnsi"/>
        </w:rPr>
      </w:pPr>
      <w:r w:rsidRPr="000610F4">
        <w:rPr>
          <w:rFonts w:cstheme="minorHAnsi"/>
        </w:rPr>
        <w:t>-TBC-</w:t>
      </w:r>
    </w:p>
    <w:p w14:paraId="3007A885" w14:textId="77777777" w:rsidR="00C17CC1" w:rsidRPr="000610F4" w:rsidRDefault="00C17CC1" w:rsidP="00C17CC1">
      <w:pPr>
        <w:ind w:left="709" w:firstLine="709"/>
        <w:rPr>
          <w:rFonts w:cstheme="minorHAnsi"/>
        </w:rPr>
      </w:pPr>
    </w:p>
    <w:p w14:paraId="3007A886" w14:textId="70EC1889" w:rsidR="00C17CC1" w:rsidRPr="000610F4" w:rsidRDefault="000907B7" w:rsidP="00C17CC1">
      <w:pPr>
        <w:ind w:firstLine="709"/>
        <w:rPr>
          <w:rFonts w:cstheme="minorHAnsi"/>
          <w:b/>
        </w:rPr>
      </w:pPr>
      <w:r>
        <w:rPr>
          <w:rFonts w:cstheme="minorHAnsi"/>
          <w:b/>
        </w:rPr>
        <w:t>TFS</w:t>
      </w:r>
    </w:p>
    <w:p w14:paraId="3007A887" w14:textId="77777777" w:rsidR="000A750D" w:rsidRPr="000610F4" w:rsidRDefault="000A750D" w:rsidP="000A750D">
      <w:pPr>
        <w:ind w:left="709" w:firstLine="709"/>
        <w:rPr>
          <w:rFonts w:cstheme="minorHAnsi"/>
        </w:rPr>
      </w:pPr>
      <w:r w:rsidRPr="000610F4">
        <w:rPr>
          <w:rFonts w:cstheme="minorHAnsi"/>
        </w:rPr>
        <w:t>-TBC-</w:t>
      </w:r>
    </w:p>
    <w:p w14:paraId="3007A888" w14:textId="7E26A6F4" w:rsidR="0078074B" w:rsidRPr="000919BB" w:rsidRDefault="000907B7" w:rsidP="0078074B">
      <w:pPr>
        <w:rPr>
          <w:rFonts w:cstheme="minorHAnsi"/>
          <w:b/>
        </w:rPr>
      </w:pPr>
      <w:r>
        <w:rPr>
          <w:rFonts w:cstheme="minorHAnsi"/>
        </w:rPr>
        <w:tab/>
      </w:r>
      <w:r w:rsidR="00F0516E">
        <w:rPr>
          <w:rFonts w:cstheme="minorHAnsi"/>
          <w:b/>
        </w:rPr>
        <w:t>Tuan</w:t>
      </w:r>
      <w:r w:rsidRPr="000919BB">
        <w:rPr>
          <w:rFonts w:cstheme="minorHAnsi"/>
          <w:b/>
        </w:rPr>
        <w:t xml:space="preserve"> environment</w:t>
      </w:r>
    </w:p>
    <w:sectPr w:rsidR="0078074B" w:rsidRPr="000919BB" w:rsidSect="008A5B44">
      <w:headerReference w:type="even" r:id="rId28"/>
      <w:headerReference w:type="first" r:id="rId29"/>
      <w:footerReference w:type="first" r:id="rId30"/>
      <w:type w:val="continuous"/>
      <w:pgSz w:w="11906" w:h="16838" w:code="9"/>
      <w:pgMar w:top="720" w:right="720" w:bottom="720" w:left="720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D74435" w14:textId="77777777" w:rsidR="00E33758" w:rsidRDefault="00E33758">
      <w:r>
        <w:separator/>
      </w:r>
    </w:p>
  </w:endnote>
  <w:endnote w:type="continuationSeparator" w:id="0">
    <w:p w14:paraId="65E547D8" w14:textId="77777777" w:rsidR="00E33758" w:rsidRDefault="00E33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New Century Schlbk">
    <w:altName w:val="Century Schoolbook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 Century Schoolboo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07A938" w14:textId="77777777" w:rsidR="00E15E13" w:rsidRDefault="00E15E13">
    <w:pPr>
      <w:pStyle w:val="Footer"/>
      <w:jc w:val="right"/>
      <w:rPr>
        <w:b/>
        <w:bCs/>
        <w:sz w:val="22"/>
      </w:rPr>
    </w:pPr>
  </w:p>
  <w:p w14:paraId="3007A939" w14:textId="77777777" w:rsidR="00E15E13" w:rsidRDefault="00E15E13" w:rsidP="0074290D">
    <w:pPr>
      <w:pStyle w:val="Footer"/>
      <w:jc w:val="right"/>
      <w:rPr>
        <w:b/>
        <w:bCs/>
        <w:sz w:val="22"/>
      </w:rPr>
    </w:pPr>
  </w:p>
  <w:p w14:paraId="3007A93A" w14:textId="77777777" w:rsidR="00E15E13" w:rsidRDefault="00E15E13" w:rsidP="0074290D">
    <w:pPr>
      <w:pStyle w:val="Footer"/>
      <w:jc w:val="right"/>
      <w:rPr>
        <w:b/>
        <w:bCs/>
        <w:sz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07A942" w14:textId="77777777" w:rsidR="00E15E13" w:rsidRDefault="00E15E1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07A945" w14:textId="77777777" w:rsidR="00E15E13" w:rsidRDefault="00E15E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BD6362" w14:textId="77777777" w:rsidR="00E33758" w:rsidRDefault="00E33758">
      <w:r>
        <w:separator/>
      </w:r>
    </w:p>
  </w:footnote>
  <w:footnote w:type="continuationSeparator" w:id="0">
    <w:p w14:paraId="640A578A" w14:textId="77777777" w:rsidR="00E33758" w:rsidRDefault="00E337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07A937" w14:textId="77777777" w:rsidR="00E15E13" w:rsidRDefault="00E15E13" w:rsidP="0074290D">
    <w:pPr>
      <w:pStyle w:val="Header"/>
      <w:pBdr>
        <w:bottom w:val="single" w:sz="4" w:space="1" w:color="auto"/>
      </w:pBdr>
      <w:ind w:firstLine="709"/>
      <w:jc w:val="right"/>
      <w:rPr>
        <w:b w:val="0"/>
        <w:bCs/>
      </w:rPr>
    </w:pPr>
    <w:r>
      <w:rPr>
        <w:b w:val="0"/>
        <w:bCs/>
      </w:rPr>
      <w:t>Solution Design Document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7" w:type="dxa"/>
      <w:tblLayout w:type="fixed"/>
      <w:tblLook w:val="0000" w:firstRow="0" w:lastRow="0" w:firstColumn="0" w:lastColumn="0" w:noHBand="0" w:noVBand="0"/>
    </w:tblPr>
    <w:tblGrid>
      <w:gridCol w:w="1548"/>
      <w:gridCol w:w="5648"/>
      <w:gridCol w:w="2131"/>
    </w:tblGrid>
    <w:tr w:rsidR="00E15E13" w14:paraId="3007A93E" w14:textId="77777777" w:rsidTr="0006079F">
      <w:tc>
        <w:tcPr>
          <w:tcW w:w="1548" w:type="dxa"/>
        </w:tcPr>
        <w:p w14:paraId="3007A93B" w14:textId="77777777" w:rsidR="00E15E13" w:rsidRDefault="00E15E13">
          <w:pPr>
            <w:pStyle w:val="Header"/>
          </w:pPr>
        </w:p>
      </w:tc>
      <w:tc>
        <w:tcPr>
          <w:tcW w:w="5648" w:type="dxa"/>
        </w:tcPr>
        <w:p w14:paraId="3007A93C" w14:textId="77777777" w:rsidR="00E15E13" w:rsidRDefault="00E15E13" w:rsidP="00293462">
          <w:pPr>
            <w:jc w:val="center"/>
          </w:pPr>
        </w:p>
      </w:tc>
      <w:tc>
        <w:tcPr>
          <w:tcW w:w="2131" w:type="dxa"/>
        </w:tcPr>
        <w:p w14:paraId="3007A93D" w14:textId="77777777" w:rsidR="00E15E13" w:rsidRDefault="00E15E13">
          <w:pPr>
            <w:pStyle w:val="Header"/>
          </w:pPr>
        </w:p>
      </w:tc>
    </w:tr>
  </w:tbl>
  <w:p w14:paraId="3007A93F" w14:textId="77777777" w:rsidR="00E15E13" w:rsidRDefault="00E15E13">
    <w:pPr>
      <w:pStyle w:val="Header"/>
      <w:rPr>
        <w:sz w:val="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07A940" w14:textId="77777777" w:rsidR="00E15E13" w:rsidRDefault="00E15E13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07A941" w14:textId="77777777" w:rsidR="00E15E13" w:rsidRDefault="00E15E13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07A943" w14:textId="77777777" w:rsidR="00E15E13" w:rsidRDefault="00E15E13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07A944" w14:textId="77777777" w:rsidR="00E15E13" w:rsidRDefault="00E15E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44433"/>
    <w:multiLevelType w:val="hybridMultilevel"/>
    <w:tmpl w:val="230CC4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842BF8"/>
    <w:multiLevelType w:val="hybridMultilevel"/>
    <w:tmpl w:val="FE4074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846FE"/>
    <w:multiLevelType w:val="hybridMultilevel"/>
    <w:tmpl w:val="A9966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53CA6"/>
    <w:multiLevelType w:val="hybridMultilevel"/>
    <w:tmpl w:val="FF62159E"/>
    <w:lvl w:ilvl="0" w:tplc="71EA8EB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5C86074"/>
    <w:multiLevelType w:val="hybridMultilevel"/>
    <w:tmpl w:val="2958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D109FE"/>
    <w:multiLevelType w:val="hybridMultilevel"/>
    <w:tmpl w:val="153C2070"/>
    <w:lvl w:ilvl="0" w:tplc="F5D220A0">
      <w:numFmt w:val="bullet"/>
      <w:lvlText w:val="-"/>
      <w:lvlJc w:val="left"/>
      <w:pPr>
        <w:ind w:left="1068" w:hanging="708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035D60"/>
    <w:multiLevelType w:val="hybridMultilevel"/>
    <w:tmpl w:val="5834316C"/>
    <w:lvl w:ilvl="0" w:tplc="E376AE1E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2D87478"/>
    <w:multiLevelType w:val="hybridMultilevel"/>
    <w:tmpl w:val="AB16E758"/>
    <w:lvl w:ilvl="0" w:tplc="7EB68922">
      <w:numFmt w:val="bullet"/>
      <w:lvlText w:val="–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3A64983"/>
    <w:multiLevelType w:val="hybridMultilevel"/>
    <w:tmpl w:val="B2A63A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606165"/>
    <w:multiLevelType w:val="hybridMultilevel"/>
    <w:tmpl w:val="77D23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5D6FCF"/>
    <w:multiLevelType w:val="multilevel"/>
    <w:tmpl w:val="2B6C197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2AFD7663"/>
    <w:multiLevelType w:val="hybridMultilevel"/>
    <w:tmpl w:val="F7C62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5E7E5C"/>
    <w:multiLevelType w:val="hybridMultilevel"/>
    <w:tmpl w:val="BBE262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4166A70"/>
    <w:multiLevelType w:val="hybridMultilevel"/>
    <w:tmpl w:val="1E6C6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176736"/>
    <w:multiLevelType w:val="hybridMultilevel"/>
    <w:tmpl w:val="A36C0B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E37CB3"/>
    <w:multiLevelType w:val="hybridMultilevel"/>
    <w:tmpl w:val="64F468EE"/>
    <w:lvl w:ilvl="0" w:tplc="7EB68922">
      <w:numFmt w:val="bullet"/>
      <w:lvlText w:val="–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7DB01BD"/>
    <w:multiLevelType w:val="hybridMultilevel"/>
    <w:tmpl w:val="CD142F1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394F481B"/>
    <w:multiLevelType w:val="hybridMultilevel"/>
    <w:tmpl w:val="D2C2FDA4"/>
    <w:lvl w:ilvl="0" w:tplc="04090009">
      <w:start w:val="1"/>
      <w:numFmt w:val="bullet"/>
      <w:lvlText w:val=""/>
      <w:lvlJc w:val="left"/>
      <w:pPr>
        <w:ind w:left="22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8">
    <w:nsid w:val="41C97316"/>
    <w:multiLevelType w:val="hybridMultilevel"/>
    <w:tmpl w:val="D55820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E5391D"/>
    <w:multiLevelType w:val="hybridMultilevel"/>
    <w:tmpl w:val="A69E89FC"/>
    <w:lvl w:ilvl="0" w:tplc="F5D220A0">
      <w:numFmt w:val="bullet"/>
      <w:lvlText w:val="-"/>
      <w:lvlJc w:val="left"/>
      <w:pPr>
        <w:ind w:left="1068" w:hanging="708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DF295E"/>
    <w:multiLevelType w:val="hybridMultilevel"/>
    <w:tmpl w:val="5DBC6380"/>
    <w:lvl w:ilvl="0" w:tplc="E376AE1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CC3B82"/>
    <w:multiLevelType w:val="hybridMultilevel"/>
    <w:tmpl w:val="F5D45BD0"/>
    <w:lvl w:ilvl="0" w:tplc="C2A25248">
      <w:start w:val="2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2D49A3"/>
    <w:multiLevelType w:val="hybridMultilevel"/>
    <w:tmpl w:val="4DDA31E8"/>
    <w:lvl w:ilvl="0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64223ACC"/>
    <w:multiLevelType w:val="hybridMultilevel"/>
    <w:tmpl w:val="57B8A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9872F5"/>
    <w:multiLevelType w:val="singleLevel"/>
    <w:tmpl w:val="23FCFC8A"/>
    <w:lvl w:ilvl="0">
      <w:start w:val="1"/>
      <w:numFmt w:val="bullet"/>
      <w:pStyle w:val="Bulleted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6F74D22"/>
    <w:multiLevelType w:val="hybridMultilevel"/>
    <w:tmpl w:val="A0B2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075B39"/>
    <w:multiLevelType w:val="hybridMultilevel"/>
    <w:tmpl w:val="B70E31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A339EC"/>
    <w:multiLevelType w:val="hybridMultilevel"/>
    <w:tmpl w:val="BA76F3E0"/>
    <w:lvl w:ilvl="0" w:tplc="D2DA767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6BAC7BBC"/>
    <w:multiLevelType w:val="hybridMultilevel"/>
    <w:tmpl w:val="66704968"/>
    <w:lvl w:ilvl="0" w:tplc="7EB68922">
      <w:numFmt w:val="bullet"/>
      <w:lvlText w:val="–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8B67DF"/>
    <w:multiLevelType w:val="hybridMultilevel"/>
    <w:tmpl w:val="460499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804B95"/>
    <w:multiLevelType w:val="hybridMultilevel"/>
    <w:tmpl w:val="F51CFF4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4F76998"/>
    <w:multiLevelType w:val="hybridMultilevel"/>
    <w:tmpl w:val="81FAB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705198"/>
    <w:multiLevelType w:val="multilevel"/>
    <w:tmpl w:val="05889306"/>
    <w:lvl w:ilvl="0">
      <w:start w:val="1"/>
      <w:numFmt w:val="decimal"/>
      <w:pStyle w:val="StyleBSHeading1Left04Hanging03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>
    <w:nsid w:val="77856BB5"/>
    <w:multiLevelType w:val="hybridMultilevel"/>
    <w:tmpl w:val="52CCCBF0"/>
    <w:lvl w:ilvl="0" w:tplc="3788E80A">
      <w:numFmt w:val="bullet"/>
      <w:lvlText w:val=""/>
      <w:lvlJc w:val="left"/>
      <w:pPr>
        <w:ind w:left="717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4">
    <w:nsid w:val="7B997F66"/>
    <w:multiLevelType w:val="hybridMultilevel"/>
    <w:tmpl w:val="99364C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454041"/>
    <w:multiLevelType w:val="hybridMultilevel"/>
    <w:tmpl w:val="7FF2F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3"/>
  </w:num>
  <w:num w:numId="4">
    <w:abstractNumId w:val="32"/>
  </w:num>
  <w:num w:numId="5">
    <w:abstractNumId w:val="3"/>
  </w:num>
  <w:num w:numId="6">
    <w:abstractNumId w:val="2"/>
  </w:num>
  <w:num w:numId="7">
    <w:abstractNumId w:val="29"/>
  </w:num>
  <w:num w:numId="8">
    <w:abstractNumId w:val="26"/>
  </w:num>
  <w:num w:numId="9">
    <w:abstractNumId w:val="18"/>
  </w:num>
  <w:num w:numId="10">
    <w:abstractNumId w:val="14"/>
  </w:num>
  <w:num w:numId="11">
    <w:abstractNumId w:val="20"/>
  </w:num>
  <w:num w:numId="12">
    <w:abstractNumId w:val="12"/>
  </w:num>
  <w:num w:numId="13">
    <w:abstractNumId w:val="8"/>
  </w:num>
  <w:num w:numId="14">
    <w:abstractNumId w:val="34"/>
  </w:num>
  <w:num w:numId="15">
    <w:abstractNumId w:val="27"/>
  </w:num>
  <w:num w:numId="16">
    <w:abstractNumId w:val="24"/>
  </w:num>
  <w:num w:numId="17">
    <w:abstractNumId w:val="5"/>
  </w:num>
  <w:num w:numId="18">
    <w:abstractNumId w:val="19"/>
  </w:num>
  <w:num w:numId="19">
    <w:abstractNumId w:val="30"/>
  </w:num>
  <w:num w:numId="20">
    <w:abstractNumId w:val="23"/>
  </w:num>
  <w:num w:numId="21">
    <w:abstractNumId w:val="10"/>
  </w:num>
  <w:num w:numId="22">
    <w:abstractNumId w:val="28"/>
  </w:num>
  <w:num w:numId="23">
    <w:abstractNumId w:val="7"/>
  </w:num>
  <w:num w:numId="24">
    <w:abstractNumId w:val="15"/>
  </w:num>
  <w:num w:numId="25">
    <w:abstractNumId w:val="31"/>
  </w:num>
  <w:num w:numId="26">
    <w:abstractNumId w:val="0"/>
  </w:num>
  <w:num w:numId="27">
    <w:abstractNumId w:val="11"/>
  </w:num>
  <w:num w:numId="28">
    <w:abstractNumId w:val="13"/>
  </w:num>
  <w:num w:numId="29">
    <w:abstractNumId w:val="4"/>
  </w:num>
  <w:num w:numId="30">
    <w:abstractNumId w:val="9"/>
  </w:num>
  <w:num w:numId="31">
    <w:abstractNumId w:val="35"/>
  </w:num>
  <w:num w:numId="32">
    <w:abstractNumId w:val="25"/>
  </w:num>
  <w:num w:numId="33">
    <w:abstractNumId w:val="22"/>
  </w:num>
  <w:num w:numId="34">
    <w:abstractNumId w:val="1"/>
  </w:num>
  <w:num w:numId="35">
    <w:abstractNumId w:val="10"/>
  </w:num>
  <w:num w:numId="36">
    <w:abstractNumId w:val="10"/>
  </w:num>
  <w:num w:numId="37">
    <w:abstractNumId w:val="10"/>
  </w:num>
  <w:num w:numId="38">
    <w:abstractNumId w:val="10"/>
  </w:num>
  <w:num w:numId="39">
    <w:abstractNumId w:val="16"/>
  </w:num>
  <w:num w:numId="40">
    <w:abstractNumId w:val="17"/>
  </w:num>
  <w:num w:numId="41">
    <w:abstractNumId w:val="21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noPunctuationKerning/>
  <w:characterSpacingControl w:val="doNotCompress"/>
  <w:hdrShapeDefaults>
    <o:shapedefaults v:ext="edit" spidmax="2049">
      <o:colormru v:ext="edit" colors="#ccec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0BC"/>
    <w:rsid w:val="00000878"/>
    <w:rsid w:val="0000150E"/>
    <w:rsid w:val="0000172E"/>
    <w:rsid w:val="00002A39"/>
    <w:rsid w:val="000039A9"/>
    <w:rsid w:val="0000405C"/>
    <w:rsid w:val="000040D8"/>
    <w:rsid w:val="00004636"/>
    <w:rsid w:val="0000553A"/>
    <w:rsid w:val="00005C29"/>
    <w:rsid w:val="00005D6E"/>
    <w:rsid w:val="00007304"/>
    <w:rsid w:val="0000736B"/>
    <w:rsid w:val="00007FC3"/>
    <w:rsid w:val="0001068A"/>
    <w:rsid w:val="00010D0B"/>
    <w:rsid w:val="00010E6C"/>
    <w:rsid w:val="000126F0"/>
    <w:rsid w:val="0001312A"/>
    <w:rsid w:val="000136A6"/>
    <w:rsid w:val="00015706"/>
    <w:rsid w:val="00016B92"/>
    <w:rsid w:val="000203E9"/>
    <w:rsid w:val="00022E7A"/>
    <w:rsid w:val="00023876"/>
    <w:rsid w:val="0002479B"/>
    <w:rsid w:val="00024DDD"/>
    <w:rsid w:val="00025212"/>
    <w:rsid w:val="000259C6"/>
    <w:rsid w:val="00025F32"/>
    <w:rsid w:val="00026559"/>
    <w:rsid w:val="00027F8C"/>
    <w:rsid w:val="00030132"/>
    <w:rsid w:val="00030F89"/>
    <w:rsid w:val="00031C2D"/>
    <w:rsid w:val="00031C70"/>
    <w:rsid w:val="0003282C"/>
    <w:rsid w:val="000334BC"/>
    <w:rsid w:val="000338C4"/>
    <w:rsid w:val="00033920"/>
    <w:rsid w:val="00033EB8"/>
    <w:rsid w:val="000355D8"/>
    <w:rsid w:val="00035805"/>
    <w:rsid w:val="000368D1"/>
    <w:rsid w:val="00040587"/>
    <w:rsid w:val="000407B9"/>
    <w:rsid w:val="00041452"/>
    <w:rsid w:val="0004334A"/>
    <w:rsid w:val="000436E1"/>
    <w:rsid w:val="00043A64"/>
    <w:rsid w:val="0004437C"/>
    <w:rsid w:val="00045698"/>
    <w:rsid w:val="00045D5C"/>
    <w:rsid w:val="00046B62"/>
    <w:rsid w:val="00046CDF"/>
    <w:rsid w:val="00046DAB"/>
    <w:rsid w:val="00047CC4"/>
    <w:rsid w:val="00050450"/>
    <w:rsid w:val="00051385"/>
    <w:rsid w:val="00053208"/>
    <w:rsid w:val="00053893"/>
    <w:rsid w:val="000542C6"/>
    <w:rsid w:val="00054991"/>
    <w:rsid w:val="0005599E"/>
    <w:rsid w:val="0005715F"/>
    <w:rsid w:val="000574F4"/>
    <w:rsid w:val="00057633"/>
    <w:rsid w:val="00057989"/>
    <w:rsid w:val="0006079F"/>
    <w:rsid w:val="000608C1"/>
    <w:rsid w:val="000609DD"/>
    <w:rsid w:val="00060A80"/>
    <w:rsid w:val="00060F75"/>
    <w:rsid w:val="000610F4"/>
    <w:rsid w:val="000616C4"/>
    <w:rsid w:val="00061D7C"/>
    <w:rsid w:val="00062092"/>
    <w:rsid w:val="0006322C"/>
    <w:rsid w:val="00063527"/>
    <w:rsid w:val="00063EB5"/>
    <w:rsid w:val="0006400E"/>
    <w:rsid w:val="000647E8"/>
    <w:rsid w:val="000655D2"/>
    <w:rsid w:val="000658B7"/>
    <w:rsid w:val="00066A33"/>
    <w:rsid w:val="00066F6B"/>
    <w:rsid w:val="00067FC9"/>
    <w:rsid w:val="00070264"/>
    <w:rsid w:val="00070755"/>
    <w:rsid w:val="00071EAC"/>
    <w:rsid w:val="00071F3A"/>
    <w:rsid w:val="0007292E"/>
    <w:rsid w:val="0007371E"/>
    <w:rsid w:val="00073E86"/>
    <w:rsid w:val="00074182"/>
    <w:rsid w:val="000745E3"/>
    <w:rsid w:val="00074884"/>
    <w:rsid w:val="00074FA4"/>
    <w:rsid w:val="0007563A"/>
    <w:rsid w:val="00075CFE"/>
    <w:rsid w:val="0007617B"/>
    <w:rsid w:val="00076694"/>
    <w:rsid w:val="00076BCA"/>
    <w:rsid w:val="0007758D"/>
    <w:rsid w:val="000775EB"/>
    <w:rsid w:val="00077E72"/>
    <w:rsid w:val="00077FA4"/>
    <w:rsid w:val="000802BA"/>
    <w:rsid w:val="00080549"/>
    <w:rsid w:val="000811B9"/>
    <w:rsid w:val="00081C8D"/>
    <w:rsid w:val="000856BF"/>
    <w:rsid w:val="00086D25"/>
    <w:rsid w:val="00087329"/>
    <w:rsid w:val="000907B7"/>
    <w:rsid w:val="00090886"/>
    <w:rsid w:val="0009116B"/>
    <w:rsid w:val="00091782"/>
    <w:rsid w:val="0009180B"/>
    <w:rsid w:val="000919BB"/>
    <w:rsid w:val="0009381D"/>
    <w:rsid w:val="00093D91"/>
    <w:rsid w:val="00093EDD"/>
    <w:rsid w:val="00094A1F"/>
    <w:rsid w:val="00095B18"/>
    <w:rsid w:val="00095DD4"/>
    <w:rsid w:val="00095DD5"/>
    <w:rsid w:val="0009626C"/>
    <w:rsid w:val="00096354"/>
    <w:rsid w:val="00096662"/>
    <w:rsid w:val="00096C4F"/>
    <w:rsid w:val="00096E15"/>
    <w:rsid w:val="00097004"/>
    <w:rsid w:val="00097275"/>
    <w:rsid w:val="00097AB0"/>
    <w:rsid w:val="00097DD8"/>
    <w:rsid w:val="000A011C"/>
    <w:rsid w:val="000A08B4"/>
    <w:rsid w:val="000A0AD0"/>
    <w:rsid w:val="000A1081"/>
    <w:rsid w:val="000A1D18"/>
    <w:rsid w:val="000A29A5"/>
    <w:rsid w:val="000A29D7"/>
    <w:rsid w:val="000A2F30"/>
    <w:rsid w:val="000A3303"/>
    <w:rsid w:val="000A3943"/>
    <w:rsid w:val="000A39BF"/>
    <w:rsid w:val="000A3F7D"/>
    <w:rsid w:val="000A4470"/>
    <w:rsid w:val="000A449B"/>
    <w:rsid w:val="000A45EF"/>
    <w:rsid w:val="000A4EAA"/>
    <w:rsid w:val="000A55F7"/>
    <w:rsid w:val="000A67B6"/>
    <w:rsid w:val="000A682D"/>
    <w:rsid w:val="000A6ADF"/>
    <w:rsid w:val="000A74BC"/>
    <w:rsid w:val="000A750D"/>
    <w:rsid w:val="000A7545"/>
    <w:rsid w:val="000B067E"/>
    <w:rsid w:val="000B115E"/>
    <w:rsid w:val="000B1285"/>
    <w:rsid w:val="000B2294"/>
    <w:rsid w:val="000B2903"/>
    <w:rsid w:val="000B3CE0"/>
    <w:rsid w:val="000B3E6F"/>
    <w:rsid w:val="000B42EF"/>
    <w:rsid w:val="000B45B4"/>
    <w:rsid w:val="000B462F"/>
    <w:rsid w:val="000B47B5"/>
    <w:rsid w:val="000B5DFE"/>
    <w:rsid w:val="000B6443"/>
    <w:rsid w:val="000B77EF"/>
    <w:rsid w:val="000C0174"/>
    <w:rsid w:val="000C02B0"/>
    <w:rsid w:val="000C0DE6"/>
    <w:rsid w:val="000C1344"/>
    <w:rsid w:val="000C280F"/>
    <w:rsid w:val="000C311A"/>
    <w:rsid w:val="000C3D9D"/>
    <w:rsid w:val="000C4B21"/>
    <w:rsid w:val="000C4E86"/>
    <w:rsid w:val="000C59E4"/>
    <w:rsid w:val="000C59F5"/>
    <w:rsid w:val="000C6A58"/>
    <w:rsid w:val="000C7120"/>
    <w:rsid w:val="000C73A8"/>
    <w:rsid w:val="000C74D7"/>
    <w:rsid w:val="000C7BD5"/>
    <w:rsid w:val="000C7C07"/>
    <w:rsid w:val="000D122C"/>
    <w:rsid w:val="000D1590"/>
    <w:rsid w:val="000D15B7"/>
    <w:rsid w:val="000D1D89"/>
    <w:rsid w:val="000D1EF2"/>
    <w:rsid w:val="000D231F"/>
    <w:rsid w:val="000D2DFC"/>
    <w:rsid w:val="000D2FBA"/>
    <w:rsid w:val="000D3056"/>
    <w:rsid w:val="000D305E"/>
    <w:rsid w:val="000D3AEC"/>
    <w:rsid w:val="000D561A"/>
    <w:rsid w:val="000D573D"/>
    <w:rsid w:val="000D5829"/>
    <w:rsid w:val="000D78A8"/>
    <w:rsid w:val="000D7ECD"/>
    <w:rsid w:val="000E013F"/>
    <w:rsid w:val="000E15FF"/>
    <w:rsid w:val="000E1A9F"/>
    <w:rsid w:val="000E1FD9"/>
    <w:rsid w:val="000E200C"/>
    <w:rsid w:val="000E245B"/>
    <w:rsid w:val="000E2909"/>
    <w:rsid w:val="000E2B06"/>
    <w:rsid w:val="000E2B20"/>
    <w:rsid w:val="000E3AD4"/>
    <w:rsid w:val="000E3DBB"/>
    <w:rsid w:val="000E4725"/>
    <w:rsid w:val="000E4A79"/>
    <w:rsid w:val="000E526F"/>
    <w:rsid w:val="000E5CAE"/>
    <w:rsid w:val="000E6A76"/>
    <w:rsid w:val="000E76C9"/>
    <w:rsid w:val="000E7ADE"/>
    <w:rsid w:val="000E7B1E"/>
    <w:rsid w:val="000F023D"/>
    <w:rsid w:val="000F05D3"/>
    <w:rsid w:val="000F0AC6"/>
    <w:rsid w:val="000F0CC5"/>
    <w:rsid w:val="000F1C3D"/>
    <w:rsid w:val="000F259F"/>
    <w:rsid w:val="000F34C5"/>
    <w:rsid w:val="000F39E3"/>
    <w:rsid w:val="000F51BA"/>
    <w:rsid w:val="000F5490"/>
    <w:rsid w:val="000F54F4"/>
    <w:rsid w:val="000F59A6"/>
    <w:rsid w:val="000F6505"/>
    <w:rsid w:val="000F6552"/>
    <w:rsid w:val="000F6866"/>
    <w:rsid w:val="000F6DFA"/>
    <w:rsid w:val="000F7154"/>
    <w:rsid w:val="000F76C0"/>
    <w:rsid w:val="000F78C4"/>
    <w:rsid w:val="000F7BAE"/>
    <w:rsid w:val="000F7F42"/>
    <w:rsid w:val="001007E3"/>
    <w:rsid w:val="00100852"/>
    <w:rsid w:val="00101092"/>
    <w:rsid w:val="001018B8"/>
    <w:rsid w:val="00102578"/>
    <w:rsid w:val="00102D0A"/>
    <w:rsid w:val="00102D37"/>
    <w:rsid w:val="00103900"/>
    <w:rsid w:val="00105448"/>
    <w:rsid w:val="001056EE"/>
    <w:rsid w:val="001058B3"/>
    <w:rsid w:val="0010723F"/>
    <w:rsid w:val="00110A0F"/>
    <w:rsid w:val="00110FFD"/>
    <w:rsid w:val="0011105C"/>
    <w:rsid w:val="00111579"/>
    <w:rsid w:val="001117DA"/>
    <w:rsid w:val="001119B2"/>
    <w:rsid w:val="00112CE9"/>
    <w:rsid w:val="001133E0"/>
    <w:rsid w:val="00113D23"/>
    <w:rsid w:val="00114B04"/>
    <w:rsid w:val="00114BA1"/>
    <w:rsid w:val="00116C42"/>
    <w:rsid w:val="0011790F"/>
    <w:rsid w:val="00117F23"/>
    <w:rsid w:val="00120AE0"/>
    <w:rsid w:val="00120BFE"/>
    <w:rsid w:val="00120D22"/>
    <w:rsid w:val="0012174E"/>
    <w:rsid w:val="0012183B"/>
    <w:rsid w:val="00122EB6"/>
    <w:rsid w:val="00122ED3"/>
    <w:rsid w:val="0012325A"/>
    <w:rsid w:val="00123B73"/>
    <w:rsid w:val="00125FCD"/>
    <w:rsid w:val="00126357"/>
    <w:rsid w:val="001275D6"/>
    <w:rsid w:val="001276BD"/>
    <w:rsid w:val="00130EAA"/>
    <w:rsid w:val="00131255"/>
    <w:rsid w:val="00131673"/>
    <w:rsid w:val="001316D2"/>
    <w:rsid w:val="00131EBC"/>
    <w:rsid w:val="0013226D"/>
    <w:rsid w:val="00132293"/>
    <w:rsid w:val="0013292D"/>
    <w:rsid w:val="00132AC4"/>
    <w:rsid w:val="001331FF"/>
    <w:rsid w:val="001341DF"/>
    <w:rsid w:val="00134585"/>
    <w:rsid w:val="00134EE3"/>
    <w:rsid w:val="00136448"/>
    <w:rsid w:val="00136F70"/>
    <w:rsid w:val="00137333"/>
    <w:rsid w:val="00137746"/>
    <w:rsid w:val="001379D4"/>
    <w:rsid w:val="00137A30"/>
    <w:rsid w:val="00137DCC"/>
    <w:rsid w:val="001409CF"/>
    <w:rsid w:val="001410C9"/>
    <w:rsid w:val="0014153A"/>
    <w:rsid w:val="001431C6"/>
    <w:rsid w:val="00143850"/>
    <w:rsid w:val="00143DBC"/>
    <w:rsid w:val="00144363"/>
    <w:rsid w:val="00144446"/>
    <w:rsid w:val="0014641F"/>
    <w:rsid w:val="00147381"/>
    <w:rsid w:val="00147553"/>
    <w:rsid w:val="001476B4"/>
    <w:rsid w:val="0014770F"/>
    <w:rsid w:val="00150149"/>
    <w:rsid w:val="001508F2"/>
    <w:rsid w:val="00150BB8"/>
    <w:rsid w:val="00150CE6"/>
    <w:rsid w:val="001511CD"/>
    <w:rsid w:val="00151A20"/>
    <w:rsid w:val="00151BB8"/>
    <w:rsid w:val="001539CA"/>
    <w:rsid w:val="00154F82"/>
    <w:rsid w:val="00155140"/>
    <w:rsid w:val="00155290"/>
    <w:rsid w:val="00155BAE"/>
    <w:rsid w:val="00156273"/>
    <w:rsid w:val="00156A86"/>
    <w:rsid w:val="00157060"/>
    <w:rsid w:val="0015716D"/>
    <w:rsid w:val="00157682"/>
    <w:rsid w:val="00157F0B"/>
    <w:rsid w:val="00157F73"/>
    <w:rsid w:val="0016029F"/>
    <w:rsid w:val="00160CAF"/>
    <w:rsid w:val="00161665"/>
    <w:rsid w:val="00161F25"/>
    <w:rsid w:val="0016202C"/>
    <w:rsid w:val="00163593"/>
    <w:rsid w:val="001636A0"/>
    <w:rsid w:val="00163A8F"/>
    <w:rsid w:val="00163AF9"/>
    <w:rsid w:val="00163BC1"/>
    <w:rsid w:val="001647C8"/>
    <w:rsid w:val="00164C05"/>
    <w:rsid w:val="0016542F"/>
    <w:rsid w:val="001661AE"/>
    <w:rsid w:val="0016704B"/>
    <w:rsid w:val="001673A7"/>
    <w:rsid w:val="001716BA"/>
    <w:rsid w:val="00172501"/>
    <w:rsid w:val="001726C8"/>
    <w:rsid w:val="001731AB"/>
    <w:rsid w:val="00174637"/>
    <w:rsid w:val="00174A95"/>
    <w:rsid w:val="001758ED"/>
    <w:rsid w:val="001759C2"/>
    <w:rsid w:val="00176CDB"/>
    <w:rsid w:val="001770BD"/>
    <w:rsid w:val="0017751B"/>
    <w:rsid w:val="00181324"/>
    <w:rsid w:val="001820DC"/>
    <w:rsid w:val="00182B32"/>
    <w:rsid w:val="00183576"/>
    <w:rsid w:val="0018380D"/>
    <w:rsid w:val="00184CD3"/>
    <w:rsid w:val="00185AEA"/>
    <w:rsid w:val="00185BA0"/>
    <w:rsid w:val="00185C6E"/>
    <w:rsid w:val="00185CEC"/>
    <w:rsid w:val="00185F8B"/>
    <w:rsid w:val="0018711B"/>
    <w:rsid w:val="00187AC2"/>
    <w:rsid w:val="00191276"/>
    <w:rsid w:val="00191413"/>
    <w:rsid w:val="00191653"/>
    <w:rsid w:val="00191AAB"/>
    <w:rsid w:val="00193B81"/>
    <w:rsid w:val="00193C0B"/>
    <w:rsid w:val="00193DAC"/>
    <w:rsid w:val="00193E96"/>
    <w:rsid w:val="00194715"/>
    <w:rsid w:val="0019477F"/>
    <w:rsid w:val="0019561D"/>
    <w:rsid w:val="00195670"/>
    <w:rsid w:val="00195D0F"/>
    <w:rsid w:val="00195F71"/>
    <w:rsid w:val="00196213"/>
    <w:rsid w:val="00196420"/>
    <w:rsid w:val="0019680D"/>
    <w:rsid w:val="001A21C2"/>
    <w:rsid w:val="001A3C56"/>
    <w:rsid w:val="001A49D1"/>
    <w:rsid w:val="001A5030"/>
    <w:rsid w:val="001A5992"/>
    <w:rsid w:val="001A5D24"/>
    <w:rsid w:val="001A754C"/>
    <w:rsid w:val="001A7A11"/>
    <w:rsid w:val="001B013D"/>
    <w:rsid w:val="001B0A78"/>
    <w:rsid w:val="001B1638"/>
    <w:rsid w:val="001B2B0A"/>
    <w:rsid w:val="001B4340"/>
    <w:rsid w:val="001B4BEF"/>
    <w:rsid w:val="001B5796"/>
    <w:rsid w:val="001B5C63"/>
    <w:rsid w:val="001B60E9"/>
    <w:rsid w:val="001B733A"/>
    <w:rsid w:val="001B7DCA"/>
    <w:rsid w:val="001C0E53"/>
    <w:rsid w:val="001C20C4"/>
    <w:rsid w:val="001C2380"/>
    <w:rsid w:val="001C2433"/>
    <w:rsid w:val="001C5070"/>
    <w:rsid w:val="001C5178"/>
    <w:rsid w:val="001C624D"/>
    <w:rsid w:val="001C7EC0"/>
    <w:rsid w:val="001D15AC"/>
    <w:rsid w:val="001D165F"/>
    <w:rsid w:val="001D29F2"/>
    <w:rsid w:val="001D421F"/>
    <w:rsid w:val="001D47C8"/>
    <w:rsid w:val="001D517B"/>
    <w:rsid w:val="001D58AD"/>
    <w:rsid w:val="001D74DB"/>
    <w:rsid w:val="001D7C33"/>
    <w:rsid w:val="001D7E45"/>
    <w:rsid w:val="001E0347"/>
    <w:rsid w:val="001E075C"/>
    <w:rsid w:val="001E1816"/>
    <w:rsid w:val="001E1E71"/>
    <w:rsid w:val="001E2507"/>
    <w:rsid w:val="001E29D1"/>
    <w:rsid w:val="001E3504"/>
    <w:rsid w:val="001E4207"/>
    <w:rsid w:val="001E42A5"/>
    <w:rsid w:val="001E4E95"/>
    <w:rsid w:val="001E7A39"/>
    <w:rsid w:val="001F0513"/>
    <w:rsid w:val="001F0AEB"/>
    <w:rsid w:val="001F142D"/>
    <w:rsid w:val="001F1B88"/>
    <w:rsid w:val="001F200D"/>
    <w:rsid w:val="001F2B19"/>
    <w:rsid w:val="001F2F88"/>
    <w:rsid w:val="001F606F"/>
    <w:rsid w:val="001F63AD"/>
    <w:rsid w:val="001F69B2"/>
    <w:rsid w:val="001F709C"/>
    <w:rsid w:val="001F730E"/>
    <w:rsid w:val="001F73B1"/>
    <w:rsid w:val="001F78B3"/>
    <w:rsid w:val="00200538"/>
    <w:rsid w:val="00200A20"/>
    <w:rsid w:val="00200CA9"/>
    <w:rsid w:val="0020360F"/>
    <w:rsid w:val="00203D7F"/>
    <w:rsid w:val="00203FF5"/>
    <w:rsid w:val="00204752"/>
    <w:rsid w:val="00204A26"/>
    <w:rsid w:val="00204F7E"/>
    <w:rsid w:val="0020604B"/>
    <w:rsid w:val="002066AD"/>
    <w:rsid w:val="00206BAB"/>
    <w:rsid w:val="0020749F"/>
    <w:rsid w:val="00207E31"/>
    <w:rsid w:val="0021021F"/>
    <w:rsid w:val="00210DBE"/>
    <w:rsid w:val="00211641"/>
    <w:rsid w:val="00211EEB"/>
    <w:rsid w:val="002133AE"/>
    <w:rsid w:val="00213C46"/>
    <w:rsid w:val="002141A5"/>
    <w:rsid w:val="002141ED"/>
    <w:rsid w:val="0021449A"/>
    <w:rsid w:val="00215857"/>
    <w:rsid w:val="002163E4"/>
    <w:rsid w:val="00216B54"/>
    <w:rsid w:val="00217F7E"/>
    <w:rsid w:val="00220287"/>
    <w:rsid w:val="002210DF"/>
    <w:rsid w:val="00221344"/>
    <w:rsid w:val="0022374F"/>
    <w:rsid w:val="002240FD"/>
    <w:rsid w:val="00224A21"/>
    <w:rsid w:val="002265F7"/>
    <w:rsid w:val="0022708B"/>
    <w:rsid w:val="00227313"/>
    <w:rsid w:val="00227D83"/>
    <w:rsid w:val="00230D56"/>
    <w:rsid w:val="00231E02"/>
    <w:rsid w:val="00232C21"/>
    <w:rsid w:val="00232C68"/>
    <w:rsid w:val="00233077"/>
    <w:rsid w:val="00233441"/>
    <w:rsid w:val="0023395E"/>
    <w:rsid w:val="00233D11"/>
    <w:rsid w:val="00234DBD"/>
    <w:rsid w:val="00235721"/>
    <w:rsid w:val="002368D5"/>
    <w:rsid w:val="00236AAD"/>
    <w:rsid w:val="00236F7A"/>
    <w:rsid w:val="00237268"/>
    <w:rsid w:val="00237504"/>
    <w:rsid w:val="00240475"/>
    <w:rsid w:val="002404D0"/>
    <w:rsid w:val="00240517"/>
    <w:rsid w:val="002408E5"/>
    <w:rsid w:val="00242264"/>
    <w:rsid w:val="00243A75"/>
    <w:rsid w:val="00244F94"/>
    <w:rsid w:val="002461AD"/>
    <w:rsid w:val="00246F76"/>
    <w:rsid w:val="0024767A"/>
    <w:rsid w:val="002476B9"/>
    <w:rsid w:val="0025090B"/>
    <w:rsid w:val="00250CED"/>
    <w:rsid w:val="00252116"/>
    <w:rsid w:val="00252133"/>
    <w:rsid w:val="002531D4"/>
    <w:rsid w:val="00253661"/>
    <w:rsid w:val="00253D03"/>
    <w:rsid w:val="0025404D"/>
    <w:rsid w:val="00254725"/>
    <w:rsid w:val="0025482A"/>
    <w:rsid w:val="00254960"/>
    <w:rsid w:val="00255422"/>
    <w:rsid w:val="0025545D"/>
    <w:rsid w:val="0025590E"/>
    <w:rsid w:val="00256417"/>
    <w:rsid w:val="00256682"/>
    <w:rsid w:val="002576D9"/>
    <w:rsid w:val="002579F8"/>
    <w:rsid w:val="00257FD5"/>
    <w:rsid w:val="0026094B"/>
    <w:rsid w:val="002609D7"/>
    <w:rsid w:val="00260E18"/>
    <w:rsid w:val="00261102"/>
    <w:rsid w:val="00261481"/>
    <w:rsid w:val="00261669"/>
    <w:rsid w:val="00261F9E"/>
    <w:rsid w:val="002631F8"/>
    <w:rsid w:val="0026337D"/>
    <w:rsid w:val="00263577"/>
    <w:rsid w:val="00263B99"/>
    <w:rsid w:val="00266990"/>
    <w:rsid w:val="00266F8B"/>
    <w:rsid w:val="002672D4"/>
    <w:rsid w:val="002679BA"/>
    <w:rsid w:val="00267CA2"/>
    <w:rsid w:val="00270CBD"/>
    <w:rsid w:val="00270F7A"/>
    <w:rsid w:val="00271434"/>
    <w:rsid w:val="00271565"/>
    <w:rsid w:val="002716C2"/>
    <w:rsid w:val="00271CA2"/>
    <w:rsid w:val="002724F4"/>
    <w:rsid w:val="00272C81"/>
    <w:rsid w:val="00273323"/>
    <w:rsid w:val="0027411E"/>
    <w:rsid w:val="00275247"/>
    <w:rsid w:val="00275364"/>
    <w:rsid w:val="00276033"/>
    <w:rsid w:val="00276195"/>
    <w:rsid w:val="00280D17"/>
    <w:rsid w:val="002810F6"/>
    <w:rsid w:val="00281630"/>
    <w:rsid w:val="002816F3"/>
    <w:rsid w:val="0028197B"/>
    <w:rsid w:val="00281F24"/>
    <w:rsid w:val="002827B9"/>
    <w:rsid w:val="00282C1E"/>
    <w:rsid w:val="0028323A"/>
    <w:rsid w:val="0028335A"/>
    <w:rsid w:val="00284509"/>
    <w:rsid w:val="002846EE"/>
    <w:rsid w:val="002853BA"/>
    <w:rsid w:val="00286D7B"/>
    <w:rsid w:val="0028707D"/>
    <w:rsid w:val="00287D48"/>
    <w:rsid w:val="00290895"/>
    <w:rsid w:val="0029216F"/>
    <w:rsid w:val="00293462"/>
    <w:rsid w:val="00293BB7"/>
    <w:rsid w:val="00294848"/>
    <w:rsid w:val="00294DC9"/>
    <w:rsid w:val="00294EF2"/>
    <w:rsid w:val="00296AFB"/>
    <w:rsid w:val="00296EBA"/>
    <w:rsid w:val="00297455"/>
    <w:rsid w:val="002A007F"/>
    <w:rsid w:val="002A0534"/>
    <w:rsid w:val="002A0C0A"/>
    <w:rsid w:val="002A12B2"/>
    <w:rsid w:val="002A1490"/>
    <w:rsid w:val="002A19CB"/>
    <w:rsid w:val="002A1C07"/>
    <w:rsid w:val="002A433F"/>
    <w:rsid w:val="002A43C9"/>
    <w:rsid w:val="002A4D7B"/>
    <w:rsid w:val="002A56D8"/>
    <w:rsid w:val="002A5A8C"/>
    <w:rsid w:val="002A5B59"/>
    <w:rsid w:val="002A6B24"/>
    <w:rsid w:val="002A6E20"/>
    <w:rsid w:val="002A733E"/>
    <w:rsid w:val="002A780F"/>
    <w:rsid w:val="002B095E"/>
    <w:rsid w:val="002B0BA5"/>
    <w:rsid w:val="002B0F96"/>
    <w:rsid w:val="002B147F"/>
    <w:rsid w:val="002B1631"/>
    <w:rsid w:val="002B1D8B"/>
    <w:rsid w:val="002B21C7"/>
    <w:rsid w:val="002B2F05"/>
    <w:rsid w:val="002B3654"/>
    <w:rsid w:val="002B6434"/>
    <w:rsid w:val="002B6741"/>
    <w:rsid w:val="002B69E2"/>
    <w:rsid w:val="002B78BA"/>
    <w:rsid w:val="002C012D"/>
    <w:rsid w:val="002C09EC"/>
    <w:rsid w:val="002C1349"/>
    <w:rsid w:val="002C14F3"/>
    <w:rsid w:val="002C1E5E"/>
    <w:rsid w:val="002C2778"/>
    <w:rsid w:val="002C2868"/>
    <w:rsid w:val="002C2B69"/>
    <w:rsid w:val="002C3A0F"/>
    <w:rsid w:val="002C3F8D"/>
    <w:rsid w:val="002C496B"/>
    <w:rsid w:val="002C49EC"/>
    <w:rsid w:val="002C6169"/>
    <w:rsid w:val="002D0540"/>
    <w:rsid w:val="002D2FF5"/>
    <w:rsid w:val="002D3415"/>
    <w:rsid w:val="002D3DAF"/>
    <w:rsid w:val="002D42D1"/>
    <w:rsid w:val="002D4977"/>
    <w:rsid w:val="002D4A4E"/>
    <w:rsid w:val="002D50DC"/>
    <w:rsid w:val="002D6CC6"/>
    <w:rsid w:val="002D6EFE"/>
    <w:rsid w:val="002D76AC"/>
    <w:rsid w:val="002D7915"/>
    <w:rsid w:val="002E006A"/>
    <w:rsid w:val="002E033D"/>
    <w:rsid w:val="002E134D"/>
    <w:rsid w:val="002E3157"/>
    <w:rsid w:val="002E370A"/>
    <w:rsid w:val="002E3FC5"/>
    <w:rsid w:val="002E41F3"/>
    <w:rsid w:val="002E5D8B"/>
    <w:rsid w:val="002E6992"/>
    <w:rsid w:val="002F000C"/>
    <w:rsid w:val="002F0337"/>
    <w:rsid w:val="002F0F3E"/>
    <w:rsid w:val="002F152F"/>
    <w:rsid w:val="002F17FE"/>
    <w:rsid w:val="002F23CB"/>
    <w:rsid w:val="002F268E"/>
    <w:rsid w:val="002F3016"/>
    <w:rsid w:val="002F375D"/>
    <w:rsid w:val="002F4160"/>
    <w:rsid w:val="002F4875"/>
    <w:rsid w:val="002F6447"/>
    <w:rsid w:val="002F67DF"/>
    <w:rsid w:val="002F78B6"/>
    <w:rsid w:val="002F790B"/>
    <w:rsid w:val="00300521"/>
    <w:rsid w:val="00300B22"/>
    <w:rsid w:val="00301365"/>
    <w:rsid w:val="0030249B"/>
    <w:rsid w:val="00302FBD"/>
    <w:rsid w:val="00303B3E"/>
    <w:rsid w:val="00304702"/>
    <w:rsid w:val="00304EB9"/>
    <w:rsid w:val="003050A2"/>
    <w:rsid w:val="0030528F"/>
    <w:rsid w:val="0030559E"/>
    <w:rsid w:val="0030761A"/>
    <w:rsid w:val="003107FC"/>
    <w:rsid w:val="00311F12"/>
    <w:rsid w:val="00312742"/>
    <w:rsid w:val="003147C3"/>
    <w:rsid w:val="003150BC"/>
    <w:rsid w:val="00315104"/>
    <w:rsid w:val="00315773"/>
    <w:rsid w:val="00315BBD"/>
    <w:rsid w:val="00315EA7"/>
    <w:rsid w:val="00316288"/>
    <w:rsid w:val="00316F60"/>
    <w:rsid w:val="00320806"/>
    <w:rsid w:val="00320C49"/>
    <w:rsid w:val="00320D32"/>
    <w:rsid w:val="00321740"/>
    <w:rsid w:val="00321F3E"/>
    <w:rsid w:val="003220BE"/>
    <w:rsid w:val="003229E9"/>
    <w:rsid w:val="00322CE3"/>
    <w:rsid w:val="003230D0"/>
    <w:rsid w:val="0032386E"/>
    <w:rsid w:val="00323F6A"/>
    <w:rsid w:val="0032494A"/>
    <w:rsid w:val="00327441"/>
    <w:rsid w:val="0032752B"/>
    <w:rsid w:val="00327ABD"/>
    <w:rsid w:val="00327C05"/>
    <w:rsid w:val="00330803"/>
    <w:rsid w:val="00330808"/>
    <w:rsid w:val="0033108B"/>
    <w:rsid w:val="00331349"/>
    <w:rsid w:val="003317E3"/>
    <w:rsid w:val="00331973"/>
    <w:rsid w:val="00331D42"/>
    <w:rsid w:val="003320F7"/>
    <w:rsid w:val="00332D4A"/>
    <w:rsid w:val="00333D3D"/>
    <w:rsid w:val="003343B4"/>
    <w:rsid w:val="00336667"/>
    <w:rsid w:val="00336F4E"/>
    <w:rsid w:val="0033720F"/>
    <w:rsid w:val="00337494"/>
    <w:rsid w:val="00342525"/>
    <w:rsid w:val="00342E0F"/>
    <w:rsid w:val="003439D0"/>
    <w:rsid w:val="00344041"/>
    <w:rsid w:val="003444E1"/>
    <w:rsid w:val="0034468B"/>
    <w:rsid w:val="00346383"/>
    <w:rsid w:val="00346BF3"/>
    <w:rsid w:val="003473BF"/>
    <w:rsid w:val="00347BB9"/>
    <w:rsid w:val="00350343"/>
    <w:rsid w:val="003509A2"/>
    <w:rsid w:val="00350AFC"/>
    <w:rsid w:val="00350CF5"/>
    <w:rsid w:val="00350FB4"/>
    <w:rsid w:val="00350FE2"/>
    <w:rsid w:val="0035110E"/>
    <w:rsid w:val="0035178D"/>
    <w:rsid w:val="00351BA0"/>
    <w:rsid w:val="00351D8E"/>
    <w:rsid w:val="00353359"/>
    <w:rsid w:val="003556AF"/>
    <w:rsid w:val="003558CC"/>
    <w:rsid w:val="003578A7"/>
    <w:rsid w:val="003600AF"/>
    <w:rsid w:val="00360312"/>
    <w:rsid w:val="003606EA"/>
    <w:rsid w:val="003618E8"/>
    <w:rsid w:val="0036272C"/>
    <w:rsid w:val="00362AFC"/>
    <w:rsid w:val="00363712"/>
    <w:rsid w:val="00363C45"/>
    <w:rsid w:val="003642A8"/>
    <w:rsid w:val="00365AFC"/>
    <w:rsid w:val="00366BFF"/>
    <w:rsid w:val="00370067"/>
    <w:rsid w:val="003708B0"/>
    <w:rsid w:val="00370A8E"/>
    <w:rsid w:val="00371D4E"/>
    <w:rsid w:val="00371F5A"/>
    <w:rsid w:val="00373221"/>
    <w:rsid w:val="003734AA"/>
    <w:rsid w:val="00376061"/>
    <w:rsid w:val="00376169"/>
    <w:rsid w:val="003773C8"/>
    <w:rsid w:val="00380064"/>
    <w:rsid w:val="00380B6A"/>
    <w:rsid w:val="003816B3"/>
    <w:rsid w:val="00383704"/>
    <w:rsid w:val="00383796"/>
    <w:rsid w:val="00383948"/>
    <w:rsid w:val="00383965"/>
    <w:rsid w:val="00383FA3"/>
    <w:rsid w:val="003841F2"/>
    <w:rsid w:val="00384366"/>
    <w:rsid w:val="00384C4E"/>
    <w:rsid w:val="00385C1F"/>
    <w:rsid w:val="00385C5A"/>
    <w:rsid w:val="00385FEF"/>
    <w:rsid w:val="00386B0A"/>
    <w:rsid w:val="00386D28"/>
    <w:rsid w:val="00387693"/>
    <w:rsid w:val="003908BD"/>
    <w:rsid w:val="00392024"/>
    <w:rsid w:val="00392520"/>
    <w:rsid w:val="003926D9"/>
    <w:rsid w:val="00392B5B"/>
    <w:rsid w:val="00392D72"/>
    <w:rsid w:val="00392F42"/>
    <w:rsid w:val="00393AB3"/>
    <w:rsid w:val="0039454D"/>
    <w:rsid w:val="003958D5"/>
    <w:rsid w:val="00396DBB"/>
    <w:rsid w:val="003A0CF2"/>
    <w:rsid w:val="003A1241"/>
    <w:rsid w:val="003A17E1"/>
    <w:rsid w:val="003A1B00"/>
    <w:rsid w:val="003A209E"/>
    <w:rsid w:val="003A2EA0"/>
    <w:rsid w:val="003A3953"/>
    <w:rsid w:val="003A3BC7"/>
    <w:rsid w:val="003A4C96"/>
    <w:rsid w:val="003A4DA4"/>
    <w:rsid w:val="003A539A"/>
    <w:rsid w:val="003A54CC"/>
    <w:rsid w:val="003A637E"/>
    <w:rsid w:val="003A660D"/>
    <w:rsid w:val="003A6B07"/>
    <w:rsid w:val="003A6B61"/>
    <w:rsid w:val="003A72F7"/>
    <w:rsid w:val="003B0916"/>
    <w:rsid w:val="003B0F80"/>
    <w:rsid w:val="003B2AC8"/>
    <w:rsid w:val="003B2F45"/>
    <w:rsid w:val="003B382C"/>
    <w:rsid w:val="003B38FE"/>
    <w:rsid w:val="003B4464"/>
    <w:rsid w:val="003B4AAB"/>
    <w:rsid w:val="003B4DD2"/>
    <w:rsid w:val="003B50F5"/>
    <w:rsid w:val="003B53F0"/>
    <w:rsid w:val="003B5C38"/>
    <w:rsid w:val="003B6A79"/>
    <w:rsid w:val="003C017E"/>
    <w:rsid w:val="003C4977"/>
    <w:rsid w:val="003C5180"/>
    <w:rsid w:val="003C52CA"/>
    <w:rsid w:val="003C5363"/>
    <w:rsid w:val="003C569E"/>
    <w:rsid w:val="003C598D"/>
    <w:rsid w:val="003C5DBF"/>
    <w:rsid w:val="003C690C"/>
    <w:rsid w:val="003C7B51"/>
    <w:rsid w:val="003C7BC2"/>
    <w:rsid w:val="003C7D2B"/>
    <w:rsid w:val="003C7EAE"/>
    <w:rsid w:val="003D133C"/>
    <w:rsid w:val="003D1B28"/>
    <w:rsid w:val="003D1C63"/>
    <w:rsid w:val="003D2C66"/>
    <w:rsid w:val="003D2CEB"/>
    <w:rsid w:val="003D2F72"/>
    <w:rsid w:val="003D3066"/>
    <w:rsid w:val="003D3B2F"/>
    <w:rsid w:val="003D3D43"/>
    <w:rsid w:val="003D4543"/>
    <w:rsid w:val="003D4826"/>
    <w:rsid w:val="003D4DE3"/>
    <w:rsid w:val="003D4E79"/>
    <w:rsid w:val="003D51F3"/>
    <w:rsid w:val="003D5807"/>
    <w:rsid w:val="003D5F58"/>
    <w:rsid w:val="003D6183"/>
    <w:rsid w:val="003D63A0"/>
    <w:rsid w:val="003D67D9"/>
    <w:rsid w:val="003D7F4C"/>
    <w:rsid w:val="003E04BC"/>
    <w:rsid w:val="003E056D"/>
    <w:rsid w:val="003E0D7F"/>
    <w:rsid w:val="003E0E11"/>
    <w:rsid w:val="003E1355"/>
    <w:rsid w:val="003E1A1A"/>
    <w:rsid w:val="003E1A8B"/>
    <w:rsid w:val="003E1F5C"/>
    <w:rsid w:val="003E24C6"/>
    <w:rsid w:val="003E25EE"/>
    <w:rsid w:val="003E281E"/>
    <w:rsid w:val="003E33EA"/>
    <w:rsid w:val="003E3A99"/>
    <w:rsid w:val="003E41D4"/>
    <w:rsid w:val="003E4DAF"/>
    <w:rsid w:val="003E4E41"/>
    <w:rsid w:val="003E529C"/>
    <w:rsid w:val="003E5FB1"/>
    <w:rsid w:val="003E742E"/>
    <w:rsid w:val="003F02DC"/>
    <w:rsid w:val="003F0B5B"/>
    <w:rsid w:val="003F19C9"/>
    <w:rsid w:val="003F2C5E"/>
    <w:rsid w:val="003F2E7F"/>
    <w:rsid w:val="003F306E"/>
    <w:rsid w:val="003F3A2B"/>
    <w:rsid w:val="003F4084"/>
    <w:rsid w:val="003F5609"/>
    <w:rsid w:val="003F5809"/>
    <w:rsid w:val="003F6F21"/>
    <w:rsid w:val="003F701A"/>
    <w:rsid w:val="003F7328"/>
    <w:rsid w:val="003F7E04"/>
    <w:rsid w:val="00400AAA"/>
    <w:rsid w:val="00400BD4"/>
    <w:rsid w:val="0040218C"/>
    <w:rsid w:val="00403A0D"/>
    <w:rsid w:val="00403DD8"/>
    <w:rsid w:val="00403EA5"/>
    <w:rsid w:val="00404983"/>
    <w:rsid w:val="00404CDD"/>
    <w:rsid w:val="004058B1"/>
    <w:rsid w:val="00406037"/>
    <w:rsid w:val="00406562"/>
    <w:rsid w:val="0040751B"/>
    <w:rsid w:val="00411566"/>
    <w:rsid w:val="00411A9A"/>
    <w:rsid w:val="004120BF"/>
    <w:rsid w:val="0041292A"/>
    <w:rsid w:val="004129C8"/>
    <w:rsid w:val="00412BAC"/>
    <w:rsid w:val="00413388"/>
    <w:rsid w:val="004134D1"/>
    <w:rsid w:val="0041353C"/>
    <w:rsid w:val="00413ED9"/>
    <w:rsid w:val="00415385"/>
    <w:rsid w:val="00415B28"/>
    <w:rsid w:val="004168A8"/>
    <w:rsid w:val="00417048"/>
    <w:rsid w:val="00417690"/>
    <w:rsid w:val="004223A9"/>
    <w:rsid w:val="00423936"/>
    <w:rsid w:val="004241B1"/>
    <w:rsid w:val="0042450A"/>
    <w:rsid w:val="00424BB1"/>
    <w:rsid w:val="0042687A"/>
    <w:rsid w:val="00427F41"/>
    <w:rsid w:val="0043002E"/>
    <w:rsid w:val="00430B08"/>
    <w:rsid w:val="0043178F"/>
    <w:rsid w:val="00431ABE"/>
    <w:rsid w:val="00431FC8"/>
    <w:rsid w:val="0043415F"/>
    <w:rsid w:val="00434DAF"/>
    <w:rsid w:val="004358D5"/>
    <w:rsid w:val="0043627B"/>
    <w:rsid w:val="004367B5"/>
    <w:rsid w:val="004368DA"/>
    <w:rsid w:val="00436BC5"/>
    <w:rsid w:val="00437525"/>
    <w:rsid w:val="004377D3"/>
    <w:rsid w:val="0044172B"/>
    <w:rsid w:val="00441FB8"/>
    <w:rsid w:val="00442014"/>
    <w:rsid w:val="00442F6F"/>
    <w:rsid w:val="00443014"/>
    <w:rsid w:val="004430D3"/>
    <w:rsid w:val="00443E70"/>
    <w:rsid w:val="00443FE8"/>
    <w:rsid w:val="00444402"/>
    <w:rsid w:val="00447D76"/>
    <w:rsid w:val="00451244"/>
    <w:rsid w:val="004514A8"/>
    <w:rsid w:val="00451A13"/>
    <w:rsid w:val="00451AC9"/>
    <w:rsid w:val="00451C8D"/>
    <w:rsid w:val="00452B3B"/>
    <w:rsid w:val="00453065"/>
    <w:rsid w:val="00453A1F"/>
    <w:rsid w:val="0045451C"/>
    <w:rsid w:val="0045519D"/>
    <w:rsid w:val="004570B6"/>
    <w:rsid w:val="00457164"/>
    <w:rsid w:val="00457744"/>
    <w:rsid w:val="00457BEF"/>
    <w:rsid w:val="004603AF"/>
    <w:rsid w:val="0046085B"/>
    <w:rsid w:val="00460AD8"/>
    <w:rsid w:val="00461B58"/>
    <w:rsid w:val="00461B5E"/>
    <w:rsid w:val="00461F9F"/>
    <w:rsid w:val="00462499"/>
    <w:rsid w:val="004627C0"/>
    <w:rsid w:val="0046281E"/>
    <w:rsid w:val="0046282E"/>
    <w:rsid w:val="004629E2"/>
    <w:rsid w:val="0046337F"/>
    <w:rsid w:val="0046407F"/>
    <w:rsid w:val="00464122"/>
    <w:rsid w:val="00465884"/>
    <w:rsid w:val="004659E8"/>
    <w:rsid w:val="00466222"/>
    <w:rsid w:val="0046643C"/>
    <w:rsid w:val="004671AF"/>
    <w:rsid w:val="00467693"/>
    <w:rsid w:val="004679E3"/>
    <w:rsid w:val="00467DF3"/>
    <w:rsid w:val="00471307"/>
    <w:rsid w:val="00472272"/>
    <w:rsid w:val="00474AB9"/>
    <w:rsid w:val="004752D9"/>
    <w:rsid w:val="004754C0"/>
    <w:rsid w:val="004772FF"/>
    <w:rsid w:val="00477474"/>
    <w:rsid w:val="00480434"/>
    <w:rsid w:val="004807E5"/>
    <w:rsid w:val="00480DD9"/>
    <w:rsid w:val="00481272"/>
    <w:rsid w:val="004815FE"/>
    <w:rsid w:val="00481C10"/>
    <w:rsid w:val="00483235"/>
    <w:rsid w:val="00483337"/>
    <w:rsid w:val="0048390E"/>
    <w:rsid w:val="00484469"/>
    <w:rsid w:val="00484663"/>
    <w:rsid w:val="004855D6"/>
    <w:rsid w:val="0048593D"/>
    <w:rsid w:val="00485EBD"/>
    <w:rsid w:val="00486723"/>
    <w:rsid w:val="00486D45"/>
    <w:rsid w:val="00486DCF"/>
    <w:rsid w:val="00487034"/>
    <w:rsid w:val="00487237"/>
    <w:rsid w:val="004905BA"/>
    <w:rsid w:val="004909E2"/>
    <w:rsid w:val="0049106B"/>
    <w:rsid w:val="004917D7"/>
    <w:rsid w:val="00492175"/>
    <w:rsid w:val="004921BE"/>
    <w:rsid w:val="00492AE2"/>
    <w:rsid w:val="00493527"/>
    <w:rsid w:val="00493CC0"/>
    <w:rsid w:val="00493E6E"/>
    <w:rsid w:val="00494D86"/>
    <w:rsid w:val="0049544E"/>
    <w:rsid w:val="00495837"/>
    <w:rsid w:val="0049640F"/>
    <w:rsid w:val="00497954"/>
    <w:rsid w:val="004A0C1D"/>
    <w:rsid w:val="004A10BC"/>
    <w:rsid w:val="004A2B3B"/>
    <w:rsid w:val="004A4C95"/>
    <w:rsid w:val="004A4FFF"/>
    <w:rsid w:val="004A54CC"/>
    <w:rsid w:val="004A5BD7"/>
    <w:rsid w:val="004A640F"/>
    <w:rsid w:val="004A73AA"/>
    <w:rsid w:val="004A7A1E"/>
    <w:rsid w:val="004A7FAD"/>
    <w:rsid w:val="004B0570"/>
    <w:rsid w:val="004B127E"/>
    <w:rsid w:val="004B213F"/>
    <w:rsid w:val="004B393F"/>
    <w:rsid w:val="004B3C7D"/>
    <w:rsid w:val="004B488F"/>
    <w:rsid w:val="004C0549"/>
    <w:rsid w:val="004C27AC"/>
    <w:rsid w:val="004C2B24"/>
    <w:rsid w:val="004C35EC"/>
    <w:rsid w:val="004C3BD3"/>
    <w:rsid w:val="004C4945"/>
    <w:rsid w:val="004C5115"/>
    <w:rsid w:val="004C5DF8"/>
    <w:rsid w:val="004C6EF8"/>
    <w:rsid w:val="004C7826"/>
    <w:rsid w:val="004D0C81"/>
    <w:rsid w:val="004D1866"/>
    <w:rsid w:val="004D213C"/>
    <w:rsid w:val="004D2C39"/>
    <w:rsid w:val="004D4255"/>
    <w:rsid w:val="004D4840"/>
    <w:rsid w:val="004D4C3A"/>
    <w:rsid w:val="004D68EB"/>
    <w:rsid w:val="004D713F"/>
    <w:rsid w:val="004D7C9D"/>
    <w:rsid w:val="004D7CFF"/>
    <w:rsid w:val="004E0135"/>
    <w:rsid w:val="004E08FD"/>
    <w:rsid w:val="004E0A47"/>
    <w:rsid w:val="004E21B3"/>
    <w:rsid w:val="004E3156"/>
    <w:rsid w:val="004E34C1"/>
    <w:rsid w:val="004E378F"/>
    <w:rsid w:val="004E3A98"/>
    <w:rsid w:val="004E53C6"/>
    <w:rsid w:val="004E6034"/>
    <w:rsid w:val="004E6DC9"/>
    <w:rsid w:val="004F002D"/>
    <w:rsid w:val="004F1646"/>
    <w:rsid w:val="004F1C37"/>
    <w:rsid w:val="004F1CC2"/>
    <w:rsid w:val="004F2BA8"/>
    <w:rsid w:val="004F3670"/>
    <w:rsid w:val="004F3766"/>
    <w:rsid w:val="004F3ACB"/>
    <w:rsid w:val="004F4B60"/>
    <w:rsid w:val="004F4FA5"/>
    <w:rsid w:val="004F527E"/>
    <w:rsid w:val="004F535D"/>
    <w:rsid w:val="004F6F8F"/>
    <w:rsid w:val="004F7075"/>
    <w:rsid w:val="0050039B"/>
    <w:rsid w:val="00501191"/>
    <w:rsid w:val="00501346"/>
    <w:rsid w:val="00501553"/>
    <w:rsid w:val="0050305C"/>
    <w:rsid w:val="005042A8"/>
    <w:rsid w:val="00504CBC"/>
    <w:rsid w:val="005052AF"/>
    <w:rsid w:val="005058E3"/>
    <w:rsid w:val="005102B4"/>
    <w:rsid w:val="005102E1"/>
    <w:rsid w:val="00512456"/>
    <w:rsid w:val="00512535"/>
    <w:rsid w:val="00512969"/>
    <w:rsid w:val="0051298C"/>
    <w:rsid w:val="005136BE"/>
    <w:rsid w:val="00513746"/>
    <w:rsid w:val="00513F5C"/>
    <w:rsid w:val="00515334"/>
    <w:rsid w:val="00515A26"/>
    <w:rsid w:val="0051693D"/>
    <w:rsid w:val="00516C8D"/>
    <w:rsid w:val="005172DB"/>
    <w:rsid w:val="00517342"/>
    <w:rsid w:val="00520554"/>
    <w:rsid w:val="0052133B"/>
    <w:rsid w:val="0052181C"/>
    <w:rsid w:val="00521E86"/>
    <w:rsid w:val="00523B1C"/>
    <w:rsid w:val="00524171"/>
    <w:rsid w:val="005252DE"/>
    <w:rsid w:val="00525854"/>
    <w:rsid w:val="00526D2E"/>
    <w:rsid w:val="00526FA1"/>
    <w:rsid w:val="00527861"/>
    <w:rsid w:val="005279A6"/>
    <w:rsid w:val="005308B8"/>
    <w:rsid w:val="00530A69"/>
    <w:rsid w:val="00530C7D"/>
    <w:rsid w:val="00530C93"/>
    <w:rsid w:val="00530F04"/>
    <w:rsid w:val="00531543"/>
    <w:rsid w:val="005317A7"/>
    <w:rsid w:val="00531906"/>
    <w:rsid w:val="00531C70"/>
    <w:rsid w:val="00531D2C"/>
    <w:rsid w:val="00532052"/>
    <w:rsid w:val="00532657"/>
    <w:rsid w:val="00532F58"/>
    <w:rsid w:val="0053301A"/>
    <w:rsid w:val="00533550"/>
    <w:rsid w:val="005338AA"/>
    <w:rsid w:val="00534368"/>
    <w:rsid w:val="00534A81"/>
    <w:rsid w:val="0053567C"/>
    <w:rsid w:val="00535CE7"/>
    <w:rsid w:val="00535F6F"/>
    <w:rsid w:val="00536483"/>
    <w:rsid w:val="00536D7A"/>
    <w:rsid w:val="00536F74"/>
    <w:rsid w:val="005371DB"/>
    <w:rsid w:val="00540C34"/>
    <w:rsid w:val="005433B8"/>
    <w:rsid w:val="00544D05"/>
    <w:rsid w:val="00545204"/>
    <w:rsid w:val="00545A5C"/>
    <w:rsid w:val="005464D4"/>
    <w:rsid w:val="0054733A"/>
    <w:rsid w:val="005505F1"/>
    <w:rsid w:val="00550C55"/>
    <w:rsid w:val="00552814"/>
    <w:rsid w:val="005534AB"/>
    <w:rsid w:val="00553770"/>
    <w:rsid w:val="00554306"/>
    <w:rsid w:val="00555986"/>
    <w:rsid w:val="00555B2D"/>
    <w:rsid w:val="00555C41"/>
    <w:rsid w:val="0055628B"/>
    <w:rsid w:val="00556639"/>
    <w:rsid w:val="00556D86"/>
    <w:rsid w:val="005571DC"/>
    <w:rsid w:val="0055768A"/>
    <w:rsid w:val="00557EED"/>
    <w:rsid w:val="00560300"/>
    <w:rsid w:val="00561328"/>
    <w:rsid w:val="00561646"/>
    <w:rsid w:val="005625A8"/>
    <w:rsid w:val="00563E96"/>
    <w:rsid w:val="005648FB"/>
    <w:rsid w:val="0056491F"/>
    <w:rsid w:val="0056509E"/>
    <w:rsid w:val="005656A7"/>
    <w:rsid w:val="00565E4B"/>
    <w:rsid w:val="005662B2"/>
    <w:rsid w:val="0056693A"/>
    <w:rsid w:val="00566E5C"/>
    <w:rsid w:val="00566EA9"/>
    <w:rsid w:val="0056732D"/>
    <w:rsid w:val="00567490"/>
    <w:rsid w:val="00567817"/>
    <w:rsid w:val="00567BCA"/>
    <w:rsid w:val="00567DF4"/>
    <w:rsid w:val="00571524"/>
    <w:rsid w:val="00571747"/>
    <w:rsid w:val="005721A9"/>
    <w:rsid w:val="0057276F"/>
    <w:rsid w:val="00572C33"/>
    <w:rsid w:val="00572DAC"/>
    <w:rsid w:val="0057344B"/>
    <w:rsid w:val="005734A7"/>
    <w:rsid w:val="005736CC"/>
    <w:rsid w:val="00573A0D"/>
    <w:rsid w:val="0057468D"/>
    <w:rsid w:val="00574AE4"/>
    <w:rsid w:val="00574E7F"/>
    <w:rsid w:val="005766C3"/>
    <w:rsid w:val="005771C5"/>
    <w:rsid w:val="00577757"/>
    <w:rsid w:val="00577DF1"/>
    <w:rsid w:val="00580F1C"/>
    <w:rsid w:val="00582183"/>
    <w:rsid w:val="00583017"/>
    <w:rsid w:val="00583198"/>
    <w:rsid w:val="005845A8"/>
    <w:rsid w:val="00584F60"/>
    <w:rsid w:val="00586288"/>
    <w:rsid w:val="005874A5"/>
    <w:rsid w:val="005906C1"/>
    <w:rsid w:val="00590CFB"/>
    <w:rsid w:val="00591B30"/>
    <w:rsid w:val="00592362"/>
    <w:rsid w:val="0059276C"/>
    <w:rsid w:val="00592A49"/>
    <w:rsid w:val="00593398"/>
    <w:rsid w:val="00593674"/>
    <w:rsid w:val="00593BCC"/>
    <w:rsid w:val="00594A59"/>
    <w:rsid w:val="005955ED"/>
    <w:rsid w:val="00595D49"/>
    <w:rsid w:val="005961D2"/>
    <w:rsid w:val="005961DD"/>
    <w:rsid w:val="005964C2"/>
    <w:rsid w:val="0059754E"/>
    <w:rsid w:val="00597681"/>
    <w:rsid w:val="005A0E6B"/>
    <w:rsid w:val="005A268F"/>
    <w:rsid w:val="005A2B0B"/>
    <w:rsid w:val="005A48BD"/>
    <w:rsid w:val="005A550D"/>
    <w:rsid w:val="005A5A20"/>
    <w:rsid w:val="005A660C"/>
    <w:rsid w:val="005A68E7"/>
    <w:rsid w:val="005A75C2"/>
    <w:rsid w:val="005A7D6B"/>
    <w:rsid w:val="005B0712"/>
    <w:rsid w:val="005B099F"/>
    <w:rsid w:val="005B15F0"/>
    <w:rsid w:val="005B3AD3"/>
    <w:rsid w:val="005B4AE3"/>
    <w:rsid w:val="005B4FC3"/>
    <w:rsid w:val="005B530E"/>
    <w:rsid w:val="005B5793"/>
    <w:rsid w:val="005B5EAA"/>
    <w:rsid w:val="005B5F3F"/>
    <w:rsid w:val="005B60E1"/>
    <w:rsid w:val="005B6590"/>
    <w:rsid w:val="005B6BCE"/>
    <w:rsid w:val="005B6C07"/>
    <w:rsid w:val="005B7AA7"/>
    <w:rsid w:val="005C2180"/>
    <w:rsid w:val="005C3614"/>
    <w:rsid w:val="005C38A5"/>
    <w:rsid w:val="005C4A58"/>
    <w:rsid w:val="005C4EBE"/>
    <w:rsid w:val="005C4F59"/>
    <w:rsid w:val="005C5336"/>
    <w:rsid w:val="005C5496"/>
    <w:rsid w:val="005C5952"/>
    <w:rsid w:val="005C5C9A"/>
    <w:rsid w:val="005D061F"/>
    <w:rsid w:val="005D087A"/>
    <w:rsid w:val="005D09CF"/>
    <w:rsid w:val="005D0A23"/>
    <w:rsid w:val="005D0C65"/>
    <w:rsid w:val="005D10C4"/>
    <w:rsid w:val="005D153E"/>
    <w:rsid w:val="005D19B9"/>
    <w:rsid w:val="005D1F2A"/>
    <w:rsid w:val="005D2A12"/>
    <w:rsid w:val="005D2DFD"/>
    <w:rsid w:val="005D3433"/>
    <w:rsid w:val="005D3C89"/>
    <w:rsid w:val="005D4270"/>
    <w:rsid w:val="005D5006"/>
    <w:rsid w:val="005D531A"/>
    <w:rsid w:val="005D719A"/>
    <w:rsid w:val="005D7BEB"/>
    <w:rsid w:val="005E0EBF"/>
    <w:rsid w:val="005E1F39"/>
    <w:rsid w:val="005E2751"/>
    <w:rsid w:val="005E3701"/>
    <w:rsid w:val="005E3CA8"/>
    <w:rsid w:val="005E472C"/>
    <w:rsid w:val="005E59F1"/>
    <w:rsid w:val="005E70B0"/>
    <w:rsid w:val="005E7D7D"/>
    <w:rsid w:val="005F02A3"/>
    <w:rsid w:val="005F1479"/>
    <w:rsid w:val="005F22F1"/>
    <w:rsid w:val="005F249E"/>
    <w:rsid w:val="005F3329"/>
    <w:rsid w:val="005F3868"/>
    <w:rsid w:val="005F4408"/>
    <w:rsid w:val="005F4669"/>
    <w:rsid w:val="005F46D9"/>
    <w:rsid w:val="005F52C5"/>
    <w:rsid w:val="005F573F"/>
    <w:rsid w:val="005F587B"/>
    <w:rsid w:val="005F5B75"/>
    <w:rsid w:val="005F614F"/>
    <w:rsid w:val="005F6412"/>
    <w:rsid w:val="005F6FD2"/>
    <w:rsid w:val="005F7144"/>
    <w:rsid w:val="005F71CB"/>
    <w:rsid w:val="005F727F"/>
    <w:rsid w:val="005F7939"/>
    <w:rsid w:val="005F7D3A"/>
    <w:rsid w:val="006007F8"/>
    <w:rsid w:val="006008E1"/>
    <w:rsid w:val="00601D43"/>
    <w:rsid w:val="00604402"/>
    <w:rsid w:val="006046CB"/>
    <w:rsid w:val="00604D9E"/>
    <w:rsid w:val="0060527F"/>
    <w:rsid w:val="0060543D"/>
    <w:rsid w:val="0060561D"/>
    <w:rsid w:val="00605985"/>
    <w:rsid w:val="0060706F"/>
    <w:rsid w:val="00607609"/>
    <w:rsid w:val="006077E5"/>
    <w:rsid w:val="00610BE2"/>
    <w:rsid w:val="00610DEB"/>
    <w:rsid w:val="006110DD"/>
    <w:rsid w:val="00611536"/>
    <w:rsid w:val="00611619"/>
    <w:rsid w:val="00611C5A"/>
    <w:rsid w:val="0061247D"/>
    <w:rsid w:val="00612884"/>
    <w:rsid w:val="00612DD4"/>
    <w:rsid w:val="006138AE"/>
    <w:rsid w:val="00613AD9"/>
    <w:rsid w:val="00613B28"/>
    <w:rsid w:val="00613CEB"/>
    <w:rsid w:val="00614046"/>
    <w:rsid w:val="0061455C"/>
    <w:rsid w:val="00615634"/>
    <w:rsid w:val="006159C5"/>
    <w:rsid w:val="00615A97"/>
    <w:rsid w:val="00615AFD"/>
    <w:rsid w:val="00615F2A"/>
    <w:rsid w:val="006165F8"/>
    <w:rsid w:val="00616A1A"/>
    <w:rsid w:val="00616CDD"/>
    <w:rsid w:val="00620135"/>
    <w:rsid w:val="00620574"/>
    <w:rsid w:val="00620C67"/>
    <w:rsid w:val="00620E84"/>
    <w:rsid w:val="00620E9E"/>
    <w:rsid w:val="00621F01"/>
    <w:rsid w:val="00621F8C"/>
    <w:rsid w:val="00622DE0"/>
    <w:rsid w:val="006231D0"/>
    <w:rsid w:val="00623305"/>
    <w:rsid w:val="00623397"/>
    <w:rsid w:val="00623EE3"/>
    <w:rsid w:val="006244C5"/>
    <w:rsid w:val="00624658"/>
    <w:rsid w:val="006259EB"/>
    <w:rsid w:val="00625FB8"/>
    <w:rsid w:val="0062630D"/>
    <w:rsid w:val="00626398"/>
    <w:rsid w:val="0062722D"/>
    <w:rsid w:val="006278B8"/>
    <w:rsid w:val="00627E3C"/>
    <w:rsid w:val="00633B17"/>
    <w:rsid w:val="00633BB8"/>
    <w:rsid w:val="00633C0A"/>
    <w:rsid w:val="00633C10"/>
    <w:rsid w:val="00634965"/>
    <w:rsid w:val="00634D85"/>
    <w:rsid w:val="00635861"/>
    <w:rsid w:val="00635AE4"/>
    <w:rsid w:val="00636788"/>
    <w:rsid w:val="0063735C"/>
    <w:rsid w:val="00640042"/>
    <w:rsid w:val="00642B53"/>
    <w:rsid w:val="00643842"/>
    <w:rsid w:val="006444B4"/>
    <w:rsid w:val="006444F2"/>
    <w:rsid w:val="0064477F"/>
    <w:rsid w:val="006449A3"/>
    <w:rsid w:val="00645961"/>
    <w:rsid w:val="00646D5A"/>
    <w:rsid w:val="0065055D"/>
    <w:rsid w:val="0065070F"/>
    <w:rsid w:val="00650944"/>
    <w:rsid w:val="00651F8B"/>
    <w:rsid w:val="00651FF8"/>
    <w:rsid w:val="00652A3F"/>
    <w:rsid w:val="00653552"/>
    <w:rsid w:val="006544D5"/>
    <w:rsid w:val="006556CB"/>
    <w:rsid w:val="00655C2C"/>
    <w:rsid w:val="006573AE"/>
    <w:rsid w:val="006606EA"/>
    <w:rsid w:val="006615CC"/>
    <w:rsid w:val="0066193E"/>
    <w:rsid w:val="00662D1C"/>
    <w:rsid w:val="00662F06"/>
    <w:rsid w:val="0066307B"/>
    <w:rsid w:val="00663435"/>
    <w:rsid w:val="00663618"/>
    <w:rsid w:val="00663D6E"/>
    <w:rsid w:val="00664218"/>
    <w:rsid w:val="006654E2"/>
    <w:rsid w:val="00665871"/>
    <w:rsid w:val="00665FB1"/>
    <w:rsid w:val="00666DC9"/>
    <w:rsid w:val="0067016C"/>
    <w:rsid w:val="00670F2A"/>
    <w:rsid w:val="006713AF"/>
    <w:rsid w:val="006719F4"/>
    <w:rsid w:val="00673312"/>
    <w:rsid w:val="00673435"/>
    <w:rsid w:val="0067434A"/>
    <w:rsid w:val="00674AB3"/>
    <w:rsid w:val="00675436"/>
    <w:rsid w:val="00677F83"/>
    <w:rsid w:val="00680709"/>
    <w:rsid w:val="00680819"/>
    <w:rsid w:val="006819D1"/>
    <w:rsid w:val="00681F56"/>
    <w:rsid w:val="0068277A"/>
    <w:rsid w:val="006830DC"/>
    <w:rsid w:val="006835DA"/>
    <w:rsid w:val="006839E7"/>
    <w:rsid w:val="00683A7B"/>
    <w:rsid w:val="0068650C"/>
    <w:rsid w:val="00686818"/>
    <w:rsid w:val="006877BE"/>
    <w:rsid w:val="00690870"/>
    <w:rsid w:val="0069115D"/>
    <w:rsid w:val="006912DE"/>
    <w:rsid w:val="006913BA"/>
    <w:rsid w:val="00692087"/>
    <w:rsid w:val="0069252E"/>
    <w:rsid w:val="00692ABB"/>
    <w:rsid w:val="0069303D"/>
    <w:rsid w:val="00693176"/>
    <w:rsid w:val="00694BD7"/>
    <w:rsid w:val="00694D80"/>
    <w:rsid w:val="00695A20"/>
    <w:rsid w:val="006960ED"/>
    <w:rsid w:val="00696475"/>
    <w:rsid w:val="00697CB1"/>
    <w:rsid w:val="00697F6B"/>
    <w:rsid w:val="006A0256"/>
    <w:rsid w:val="006A109C"/>
    <w:rsid w:val="006A20C4"/>
    <w:rsid w:val="006A22B7"/>
    <w:rsid w:val="006A248D"/>
    <w:rsid w:val="006A2D5F"/>
    <w:rsid w:val="006A43B0"/>
    <w:rsid w:val="006A540D"/>
    <w:rsid w:val="006A5864"/>
    <w:rsid w:val="006A73E7"/>
    <w:rsid w:val="006B0BCD"/>
    <w:rsid w:val="006B156D"/>
    <w:rsid w:val="006B1B1B"/>
    <w:rsid w:val="006B216A"/>
    <w:rsid w:val="006B27A9"/>
    <w:rsid w:val="006B2912"/>
    <w:rsid w:val="006B308E"/>
    <w:rsid w:val="006B50CC"/>
    <w:rsid w:val="006B5440"/>
    <w:rsid w:val="006B57EA"/>
    <w:rsid w:val="006B5C4D"/>
    <w:rsid w:val="006B6079"/>
    <w:rsid w:val="006B7EB3"/>
    <w:rsid w:val="006B7FFA"/>
    <w:rsid w:val="006C03E3"/>
    <w:rsid w:val="006C043E"/>
    <w:rsid w:val="006C0682"/>
    <w:rsid w:val="006C151C"/>
    <w:rsid w:val="006C2226"/>
    <w:rsid w:val="006C367F"/>
    <w:rsid w:val="006C4270"/>
    <w:rsid w:val="006C42B3"/>
    <w:rsid w:val="006C47AF"/>
    <w:rsid w:val="006C521C"/>
    <w:rsid w:val="006C5565"/>
    <w:rsid w:val="006C5A2D"/>
    <w:rsid w:val="006C5FF5"/>
    <w:rsid w:val="006C7836"/>
    <w:rsid w:val="006D03B3"/>
    <w:rsid w:val="006D0D06"/>
    <w:rsid w:val="006D0DF0"/>
    <w:rsid w:val="006D0DFC"/>
    <w:rsid w:val="006D1A6F"/>
    <w:rsid w:val="006D263A"/>
    <w:rsid w:val="006D2B1B"/>
    <w:rsid w:val="006D3CA8"/>
    <w:rsid w:val="006D4AA1"/>
    <w:rsid w:val="006D4AC3"/>
    <w:rsid w:val="006D4B68"/>
    <w:rsid w:val="006D519A"/>
    <w:rsid w:val="006D5C01"/>
    <w:rsid w:val="006D7B5F"/>
    <w:rsid w:val="006E008C"/>
    <w:rsid w:val="006E0265"/>
    <w:rsid w:val="006E0320"/>
    <w:rsid w:val="006E111E"/>
    <w:rsid w:val="006E1F73"/>
    <w:rsid w:val="006E2612"/>
    <w:rsid w:val="006E371A"/>
    <w:rsid w:val="006E467C"/>
    <w:rsid w:val="006E5E82"/>
    <w:rsid w:val="006E6093"/>
    <w:rsid w:val="006E6430"/>
    <w:rsid w:val="006E68FC"/>
    <w:rsid w:val="006E6C89"/>
    <w:rsid w:val="006F13AE"/>
    <w:rsid w:val="006F1999"/>
    <w:rsid w:val="006F2013"/>
    <w:rsid w:val="006F2395"/>
    <w:rsid w:val="006F2A90"/>
    <w:rsid w:val="006F2B03"/>
    <w:rsid w:val="006F2BB4"/>
    <w:rsid w:val="006F3722"/>
    <w:rsid w:val="006F3FBA"/>
    <w:rsid w:val="006F4B3A"/>
    <w:rsid w:val="006F4C1A"/>
    <w:rsid w:val="006F4F32"/>
    <w:rsid w:val="006F577B"/>
    <w:rsid w:val="006F638F"/>
    <w:rsid w:val="006F668D"/>
    <w:rsid w:val="006F6B8D"/>
    <w:rsid w:val="006F7295"/>
    <w:rsid w:val="006F7781"/>
    <w:rsid w:val="00700CDF"/>
    <w:rsid w:val="00701211"/>
    <w:rsid w:val="007019D8"/>
    <w:rsid w:val="0070214B"/>
    <w:rsid w:val="007025DC"/>
    <w:rsid w:val="007045E6"/>
    <w:rsid w:val="007046EA"/>
    <w:rsid w:val="00706720"/>
    <w:rsid w:val="00706A9B"/>
    <w:rsid w:val="00706B73"/>
    <w:rsid w:val="00707A31"/>
    <w:rsid w:val="0071036F"/>
    <w:rsid w:val="00710569"/>
    <w:rsid w:val="007109E9"/>
    <w:rsid w:val="00710A47"/>
    <w:rsid w:val="007119D2"/>
    <w:rsid w:val="007123FD"/>
    <w:rsid w:val="00712725"/>
    <w:rsid w:val="00713AB2"/>
    <w:rsid w:val="007142AD"/>
    <w:rsid w:val="0071442B"/>
    <w:rsid w:val="00714483"/>
    <w:rsid w:val="0071485F"/>
    <w:rsid w:val="0071568F"/>
    <w:rsid w:val="00715A57"/>
    <w:rsid w:val="00717504"/>
    <w:rsid w:val="00720915"/>
    <w:rsid w:val="0072094D"/>
    <w:rsid w:val="007264F3"/>
    <w:rsid w:val="007302C0"/>
    <w:rsid w:val="007305D0"/>
    <w:rsid w:val="00730958"/>
    <w:rsid w:val="00730F04"/>
    <w:rsid w:val="00732C4F"/>
    <w:rsid w:val="00732CC6"/>
    <w:rsid w:val="00732CED"/>
    <w:rsid w:val="00733653"/>
    <w:rsid w:val="007339C5"/>
    <w:rsid w:val="00734131"/>
    <w:rsid w:val="0073443A"/>
    <w:rsid w:val="00734B69"/>
    <w:rsid w:val="0073629E"/>
    <w:rsid w:val="00736B30"/>
    <w:rsid w:val="0073745E"/>
    <w:rsid w:val="00737550"/>
    <w:rsid w:val="00737A49"/>
    <w:rsid w:val="00741A92"/>
    <w:rsid w:val="0074290D"/>
    <w:rsid w:val="00742988"/>
    <w:rsid w:val="00743FEF"/>
    <w:rsid w:val="00744CA9"/>
    <w:rsid w:val="00744CD9"/>
    <w:rsid w:val="00745802"/>
    <w:rsid w:val="00745F49"/>
    <w:rsid w:val="007460E2"/>
    <w:rsid w:val="00746A2D"/>
    <w:rsid w:val="007470F5"/>
    <w:rsid w:val="007471E3"/>
    <w:rsid w:val="00747CA0"/>
    <w:rsid w:val="00751762"/>
    <w:rsid w:val="007518BC"/>
    <w:rsid w:val="007519D6"/>
    <w:rsid w:val="007529C2"/>
    <w:rsid w:val="00752CB7"/>
    <w:rsid w:val="00754D59"/>
    <w:rsid w:val="00754F56"/>
    <w:rsid w:val="00756576"/>
    <w:rsid w:val="00756C57"/>
    <w:rsid w:val="00757C16"/>
    <w:rsid w:val="007601A2"/>
    <w:rsid w:val="00760E32"/>
    <w:rsid w:val="007611F9"/>
    <w:rsid w:val="007619EB"/>
    <w:rsid w:val="00761D02"/>
    <w:rsid w:val="007627B6"/>
    <w:rsid w:val="007634C6"/>
    <w:rsid w:val="00763889"/>
    <w:rsid w:val="007640B3"/>
    <w:rsid w:val="007645AB"/>
    <w:rsid w:val="007655E8"/>
    <w:rsid w:val="007659AC"/>
    <w:rsid w:val="00765B9A"/>
    <w:rsid w:val="00765C82"/>
    <w:rsid w:val="00765EA5"/>
    <w:rsid w:val="0076650F"/>
    <w:rsid w:val="00766700"/>
    <w:rsid w:val="007673EF"/>
    <w:rsid w:val="007678B1"/>
    <w:rsid w:val="007706A0"/>
    <w:rsid w:val="0077108D"/>
    <w:rsid w:val="00771642"/>
    <w:rsid w:val="007717AA"/>
    <w:rsid w:val="00772E39"/>
    <w:rsid w:val="00774CFF"/>
    <w:rsid w:val="00775AD1"/>
    <w:rsid w:val="007765FD"/>
    <w:rsid w:val="00777289"/>
    <w:rsid w:val="00777F4E"/>
    <w:rsid w:val="0078074B"/>
    <w:rsid w:val="007820DD"/>
    <w:rsid w:val="007823D9"/>
    <w:rsid w:val="00782A97"/>
    <w:rsid w:val="00782D57"/>
    <w:rsid w:val="00782F71"/>
    <w:rsid w:val="00783047"/>
    <w:rsid w:val="00783EE5"/>
    <w:rsid w:val="00784CDB"/>
    <w:rsid w:val="00786A1F"/>
    <w:rsid w:val="0078704F"/>
    <w:rsid w:val="0079093C"/>
    <w:rsid w:val="00790E60"/>
    <w:rsid w:val="0079114A"/>
    <w:rsid w:val="007917CF"/>
    <w:rsid w:val="00792763"/>
    <w:rsid w:val="00792B58"/>
    <w:rsid w:val="00792E47"/>
    <w:rsid w:val="00793828"/>
    <w:rsid w:val="00793B5C"/>
    <w:rsid w:val="00793EB2"/>
    <w:rsid w:val="0079472C"/>
    <w:rsid w:val="00794C7A"/>
    <w:rsid w:val="00794FEF"/>
    <w:rsid w:val="00797346"/>
    <w:rsid w:val="00797470"/>
    <w:rsid w:val="007A0853"/>
    <w:rsid w:val="007A09C5"/>
    <w:rsid w:val="007A0BEA"/>
    <w:rsid w:val="007A11EA"/>
    <w:rsid w:val="007A2E32"/>
    <w:rsid w:val="007A3542"/>
    <w:rsid w:val="007A3A2A"/>
    <w:rsid w:val="007A3BE0"/>
    <w:rsid w:val="007A43C1"/>
    <w:rsid w:val="007A49F6"/>
    <w:rsid w:val="007A4CCA"/>
    <w:rsid w:val="007A5AB9"/>
    <w:rsid w:val="007A5F4C"/>
    <w:rsid w:val="007A679A"/>
    <w:rsid w:val="007A7DCF"/>
    <w:rsid w:val="007A7DF3"/>
    <w:rsid w:val="007B01D3"/>
    <w:rsid w:val="007B237E"/>
    <w:rsid w:val="007B2453"/>
    <w:rsid w:val="007B3200"/>
    <w:rsid w:val="007B3B09"/>
    <w:rsid w:val="007B3BCA"/>
    <w:rsid w:val="007B48AA"/>
    <w:rsid w:val="007B7F17"/>
    <w:rsid w:val="007C0DFA"/>
    <w:rsid w:val="007C109B"/>
    <w:rsid w:val="007C249F"/>
    <w:rsid w:val="007C277D"/>
    <w:rsid w:val="007C2C05"/>
    <w:rsid w:val="007C2C2A"/>
    <w:rsid w:val="007C3A27"/>
    <w:rsid w:val="007C5000"/>
    <w:rsid w:val="007C54B9"/>
    <w:rsid w:val="007C5AD5"/>
    <w:rsid w:val="007C6844"/>
    <w:rsid w:val="007C69BE"/>
    <w:rsid w:val="007D03E9"/>
    <w:rsid w:val="007D1DFF"/>
    <w:rsid w:val="007D203F"/>
    <w:rsid w:val="007D23E8"/>
    <w:rsid w:val="007D26BE"/>
    <w:rsid w:val="007D3187"/>
    <w:rsid w:val="007D3595"/>
    <w:rsid w:val="007D3799"/>
    <w:rsid w:val="007D3DCA"/>
    <w:rsid w:val="007D3F7B"/>
    <w:rsid w:val="007D47BD"/>
    <w:rsid w:val="007D4E36"/>
    <w:rsid w:val="007D52A0"/>
    <w:rsid w:val="007D5433"/>
    <w:rsid w:val="007D6397"/>
    <w:rsid w:val="007D7BA5"/>
    <w:rsid w:val="007D7EA5"/>
    <w:rsid w:val="007E0BE2"/>
    <w:rsid w:val="007E1046"/>
    <w:rsid w:val="007E2104"/>
    <w:rsid w:val="007E29E3"/>
    <w:rsid w:val="007E4762"/>
    <w:rsid w:val="007E539D"/>
    <w:rsid w:val="007E5A00"/>
    <w:rsid w:val="007E7D39"/>
    <w:rsid w:val="007E7D79"/>
    <w:rsid w:val="007E7DEC"/>
    <w:rsid w:val="007F0116"/>
    <w:rsid w:val="007F1318"/>
    <w:rsid w:val="007F3518"/>
    <w:rsid w:val="007F3AA2"/>
    <w:rsid w:val="007F585A"/>
    <w:rsid w:val="007F5946"/>
    <w:rsid w:val="007F5B56"/>
    <w:rsid w:val="007F738E"/>
    <w:rsid w:val="0080006F"/>
    <w:rsid w:val="00800602"/>
    <w:rsid w:val="00801579"/>
    <w:rsid w:val="00802020"/>
    <w:rsid w:val="00803EB3"/>
    <w:rsid w:val="008048CC"/>
    <w:rsid w:val="008049A9"/>
    <w:rsid w:val="00804AFD"/>
    <w:rsid w:val="0080534F"/>
    <w:rsid w:val="00805457"/>
    <w:rsid w:val="00805D8A"/>
    <w:rsid w:val="00805F0F"/>
    <w:rsid w:val="00806443"/>
    <w:rsid w:val="00806A8C"/>
    <w:rsid w:val="008077F4"/>
    <w:rsid w:val="00807CCF"/>
    <w:rsid w:val="00807E6B"/>
    <w:rsid w:val="00810A1C"/>
    <w:rsid w:val="00811536"/>
    <w:rsid w:val="0081199F"/>
    <w:rsid w:val="00811FBE"/>
    <w:rsid w:val="00815C12"/>
    <w:rsid w:val="0081632E"/>
    <w:rsid w:val="00820A9B"/>
    <w:rsid w:val="00821119"/>
    <w:rsid w:val="008214CA"/>
    <w:rsid w:val="008214E5"/>
    <w:rsid w:val="008217F8"/>
    <w:rsid w:val="00821888"/>
    <w:rsid w:val="00821C15"/>
    <w:rsid w:val="00821EEB"/>
    <w:rsid w:val="0082361C"/>
    <w:rsid w:val="00823F3D"/>
    <w:rsid w:val="00825DAB"/>
    <w:rsid w:val="008260A0"/>
    <w:rsid w:val="008272F1"/>
    <w:rsid w:val="00827473"/>
    <w:rsid w:val="00827552"/>
    <w:rsid w:val="00827D16"/>
    <w:rsid w:val="00827D54"/>
    <w:rsid w:val="008309DA"/>
    <w:rsid w:val="00831DB2"/>
    <w:rsid w:val="00832372"/>
    <w:rsid w:val="0083272F"/>
    <w:rsid w:val="008327C5"/>
    <w:rsid w:val="00833933"/>
    <w:rsid w:val="0083489F"/>
    <w:rsid w:val="00834CF3"/>
    <w:rsid w:val="0083507B"/>
    <w:rsid w:val="008355AA"/>
    <w:rsid w:val="00835691"/>
    <w:rsid w:val="00835ABA"/>
    <w:rsid w:val="0083665D"/>
    <w:rsid w:val="0083695C"/>
    <w:rsid w:val="00837E05"/>
    <w:rsid w:val="00840B1A"/>
    <w:rsid w:val="008416CF"/>
    <w:rsid w:val="00841CF4"/>
    <w:rsid w:val="00841DA1"/>
    <w:rsid w:val="00843735"/>
    <w:rsid w:val="00843C33"/>
    <w:rsid w:val="00843CAB"/>
    <w:rsid w:val="008448CF"/>
    <w:rsid w:val="00845091"/>
    <w:rsid w:val="00845F2E"/>
    <w:rsid w:val="008460F9"/>
    <w:rsid w:val="008463B8"/>
    <w:rsid w:val="008478C9"/>
    <w:rsid w:val="00847B68"/>
    <w:rsid w:val="008517A7"/>
    <w:rsid w:val="00851FA6"/>
    <w:rsid w:val="008545B7"/>
    <w:rsid w:val="00854927"/>
    <w:rsid w:val="0085533E"/>
    <w:rsid w:val="00855BAA"/>
    <w:rsid w:val="00855BAF"/>
    <w:rsid w:val="00855D3B"/>
    <w:rsid w:val="00856781"/>
    <w:rsid w:val="00857440"/>
    <w:rsid w:val="008577CA"/>
    <w:rsid w:val="00857DEA"/>
    <w:rsid w:val="00857F85"/>
    <w:rsid w:val="00860605"/>
    <w:rsid w:val="00860840"/>
    <w:rsid w:val="008609AB"/>
    <w:rsid w:val="008617DE"/>
    <w:rsid w:val="0086257B"/>
    <w:rsid w:val="00863701"/>
    <w:rsid w:val="008646EA"/>
    <w:rsid w:val="008648AE"/>
    <w:rsid w:val="00864C5C"/>
    <w:rsid w:val="00866192"/>
    <w:rsid w:val="008662CC"/>
    <w:rsid w:val="00867F86"/>
    <w:rsid w:val="008708FF"/>
    <w:rsid w:val="0087188E"/>
    <w:rsid w:val="00871CC3"/>
    <w:rsid w:val="00871D1B"/>
    <w:rsid w:val="00872313"/>
    <w:rsid w:val="0087269F"/>
    <w:rsid w:val="00873097"/>
    <w:rsid w:val="00873A63"/>
    <w:rsid w:val="00874096"/>
    <w:rsid w:val="008741B2"/>
    <w:rsid w:val="00875B5B"/>
    <w:rsid w:val="00875E0A"/>
    <w:rsid w:val="00876004"/>
    <w:rsid w:val="00876EC1"/>
    <w:rsid w:val="00877127"/>
    <w:rsid w:val="0087758C"/>
    <w:rsid w:val="00880B10"/>
    <w:rsid w:val="00880BCD"/>
    <w:rsid w:val="00881506"/>
    <w:rsid w:val="0088155B"/>
    <w:rsid w:val="008816E0"/>
    <w:rsid w:val="00881CD5"/>
    <w:rsid w:val="008821FD"/>
    <w:rsid w:val="0088240C"/>
    <w:rsid w:val="008824B2"/>
    <w:rsid w:val="00882931"/>
    <w:rsid w:val="00882D3F"/>
    <w:rsid w:val="00882F7A"/>
    <w:rsid w:val="00883BB1"/>
    <w:rsid w:val="00883D94"/>
    <w:rsid w:val="008841A3"/>
    <w:rsid w:val="008844C9"/>
    <w:rsid w:val="0088642E"/>
    <w:rsid w:val="00886BA1"/>
    <w:rsid w:val="00887354"/>
    <w:rsid w:val="00887553"/>
    <w:rsid w:val="00887C0A"/>
    <w:rsid w:val="00890697"/>
    <w:rsid w:val="0089085B"/>
    <w:rsid w:val="00890A37"/>
    <w:rsid w:val="00890D1C"/>
    <w:rsid w:val="00890DD9"/>
    <w:rsid w:val="00891202"/>
    <w:rsid w:val="00891A4E"/>
    <w:rsid w:val="00891DD8"/>
    <w:rsid w:val="00892CE1"/>
    <w:rsid w:val="00893BC7"/>
    <w:rsid w:val="00893F09"/>
    <w:rsid w:val="00893F7B"/>
    <w:rsid w:val="008942B8"/>
    <w:rsid w:val="0089473E"/>
    <w:rsid w:val="008952E0"/>
    <w:rsid w:val="00895769"/>
    <w:rsid w:val="008962FF"/>
    <w:rsid w:val="0089718E"/>
    <w:rsid w:val="0089759A"/>
    <w:rsid w:val="00897B35"/>
    <w:rsid w:val="008A0972"/>
    <w:rsid w:val="008A0A9A"/>
    <w:rsid w:val="008A1621"/>
    <w:rsid w:val="008A17E6"/>
    <w:rsid w:val="008A2F8B"/>
    <w:rsid w:val="008A3374"/>
    <w:rsid w:val="008A3EC9"/>
    <w:rsid w:val="008A3F34"/>
    <w:rsid w:val="008A4005"/>
    <w:rsid w:val="008A4591"/>
    <w:rsid w:val="008A4F84"/>
    <w:rsid w:val="008A4FF3"/>
    <w:rsid w:val="008A5B44"/>
    <w:rsid w:val="008A5FE5"/>
    <w:rsid w:val="008A6A75"/>
    <w:rsid w:val="008A6A9A"/>
    <w:rsid w:val="008A6AF5"/>
    <w:rsid w:val="008A77E7"/>
    <w:rsid w:val="008A7847"/>
    <w:rsid w:val="008B088B"/>
    <w:rsid w:val="008B0E96"/>
    <w:rsid w:val="008B11A7"/>
    <w:rsid w:val="008B12B1"/>
    <w:rsid w:val="008B14E4"/>
    <w:rsid w:val="008B1CC8"/>
    <w:rsid w:val="008B2B25"/>
    <w:rsid w:val="008B2C1B"/>
    <w:rsid w:val="008B3636"/>
    <w:rsid w:val="008B4442"/>
    <w:rsid w:val="008B45D8"/>
    <w:rsid w:val="008B46AD"/>
    <w:rsid w:val="008B5057"/>
    <w:rsid w:val="008B5B55"/>
    <w:rsid w:val="008B5F65"/>
    <w:rsid w:val="008B7B5C"/>
    <w:rsid w:val="008B7B60"/>
    <w:rsid w:val="008B7F7F"/>
    <w:rsid w:val="008C070D"/>
    <w:rsid w:val="008C10C1"/>
    <w:rsid w:val="008C3581"/>
    <w:rsid w:val="008C425A"/>
    <w:rsid w:val="008C4343"/>
    <w:rsid w:val="008C4847"/>
    <w:rsid w:val="008C6891"/>
    <w:rsid w:val="008C6B79"/>
    <w:rsid w:val="008C6BFE"/>
    <w:rsid w:val="008D1249"/>
    <w:rsid w:val="008D256C"/>
    <w:rsid w:val="008D30F6"/>
    <w:rsid w:val="008D4A2E"/>
    <w:rsid w:val="008D5286"/>
    <w:rsid w:val="008D5EA8"/>
    <w:rsid w:val="008D6631"/>
    <w:rsid w:val="008D6D7E"/>
    <w:rsid w:val="008D70FD"/>
    <w:rsid w:val="008E02D0"/>
    <w:rsid w:val="008E0A83"/>
    <w:rsid w:val="008E0C02"/>
    <w:rsid w:val="008E19C5"/>
    <w:rsid w:val="008E1C2C"/>
    <w:rsid w:val="008E3373"/>
    <w:rsid w:val="008E4A46"/>
    <w:rsid w:val="008E52A7"/>
    <w:rsid w:val="008E57D0"/>
    <w:rsid w:val="008E6A97"/>
    <w:rsid w:val="008E71A7"/>
    <w:rsid w:val="008E735F"/>
    <w:rsid w:val="008F0114"/>
    <w:rsid w:val="008F0589"/>
    <w:rsid w:val="008F082E"/>
    <w:rsid w:val="008F0D13"/>
    <w:rsid w:val="008F1AF4"/>
    <w:rsid w:val="008F1D70"/>
    <w:rsid w:val="008F223B"/>
    <w:rsid w:val="008F2258"/>
    <w:rsid w:val="008F2322"/>
    <w:rsid w:val="008F306A"/>
    <w:rsid w:val="008F309B"/>
    <w:rsid w:val="008F3BF8"/>
    <w:rsid w:val="008F4429"/>
    <w:rsid w:val="008F468C"/>
    <w:rsid w:val="008F549D"/>
    <w:rsid w:val="008F5824"/>
    <w:rsid w:val="008F6839"/>
    <w:rsid w:val="008F6DF3"/>
    <w:rsid w:val="008F73E7"/>
    <w:rsid w:val="008F751C"/>
    <w:rsid w:val="008F7797"/>
    <w:rsid w:val="008F7D61"/>
    <w:rsid w:val="008F7DDF"/>
    <w:rsid w:val="008F7EDD"/>
    <w:rsid w:val="00900353"/>
    <w:rsid w:val="00900495"/>
    <w:rsid w:val="00900B57"/>
    <w:rsid w:val="00901384"/>
    <w:rsid w:val="0090220F"/>
    <w:rsid w:val="00902BA0"/>
    <w:rsid w:val="0090501E"/>
    <w:rsid w:val="00905113"/>
    <w:rsid w:val="00905B01"/>
    <w:rsid w:val="009066E3"/>
    <w:rsid w:val="00907711"/>
    <w:rsid w:val="00910165"/>
    <w:rsid w:val="00910F08"/>
    <w:rsid w:val="00911991"/>
    <w:rsid w:val="00912152"/>
    <w:rsid w:val="00914B6F"/>
    <w:rsid w:val="00915BA3"/>
    <w:rsid w:val="00915D48"/>
    <w:rsid w:val="00915FC3"/>
    <w:rsid w:val="009160CC"/>
    <w:rsid w:val="0091621A"/>
    <w:rsid w:val="00916579"/>
    <w:rsid w:val="009167A4"/>
    <w:rsid w:val="00916B98"/>
    <w:rsid w:val="00916DDD"/>
    <w:rsid w:val="00917AD7"/>
    <w:rsid w:val="00920717"/>
    <w:rsid w:val="0092086A"/>
    <w:rsid w:val="00921232"/>
    <w:rsid w:val="0092128C"/>
    <w:rsid w:val="00922248"/>
    <w:rsid w:val="00922C0D"/>
    <w:rsid w:val="00923578"/>
    <w:rsid w:val="00923606"/>
    <w:rsid w:val="0092380B"/>
    <w:rsid w:val="009242AB"/>
    <w:rsid w:val="00924C52"/>
    <w:rsid w:val="00924FCB"/>
    <w:rsid w:val="00925074"/>
    <w:rsid w:val="00926538"/>
    <w:rsid w:val="009265F1"/>
    <w:rsid w:val="00926653"/>
    <w:rsid w:val="009266C1"/>
    <w:rsid w:val="00926714"/>
    <w:rsid w:val="00926CD4"/>
    <w:rsid w:val="00927770"/>
    <w:rsid w:val="00930099"/>
    <w:rsid w:val="009311E6"/>
    <w:rsid w:val="00931BB3"/>
    <w:rsid w:val="00932C8D"/>
    <w:rsid w:val="00933966"/>
    <w:rsid w:val="00933AC0"/>
    <w:rsid w:val="00935889"/>
    <w:rsid w:val="00935AEB"/>
    <w:rsid w:val="00935D24"/>
    <w:rsid w:val="0094018B"/>
    <w:rsid w:val="009405EB"/>
    <w:rsid w:val="009406B0"/>
    <w:rsid w:val="009415C0"/>
    <w:rsid w:val="009419DF"/>
    <w:rsid w:val="00942289"/>
    <w:rsid w:val="00942A18"/>
    <w:rsid w:val="00942C5C"/>
    <w:rsid w:val="00942E20"/>
    <w:rsid w:val="00943316"/>
    <w:rsid w:val="00943FDD"/>
    <w:rsid w:val="009455DD"/>
    <w:rsid w:val="009456CA"/>
    <w:rsid w:val="00946773"/>
    <w:rsid w:val="00947AE4"/>
    <w:rsid w:val="009502F1"/>
    <w:rsid w:val="009509A4"/>
    <w:rsid w:val="00950DB9"/>
    <w:rsid w:val="00951373"/>
    <w:rsid w:val="00951952"/>
    <w:rsid w:val="00952466"/>
    <w:rsid w:val="0095264B"/>
    <w:rsid w:val="0095264E"/>
    <w:rsid w:val="00952832"/>
    <w:rsid w:val="009530D2"/>
    <w:rsid w:val="009534A4"/>
    <w:rsid w:val="00953D69"/>
    <w:rsid w:val="00953F14"/>
    <w:rsid w:val="009542D6"/>
    <w:rsid w:val="00954CBE"/>
    <w:rsid w:val="00955658"/>
    <w:rsid w:val="009564DB"/>
    <w:rsid w:val="00960E0A"/>
    <w:rsid w:val="0096109D"/>
    <w:rsid w:val="009613CA"/>
    <w:rsid w:val="009613D5"/>
    <w:rsid w:val="00961D38"/>
    <w:rsid w:val="00961E9B"/>
    <w:rsid w:val="00963535"/>
    <w:rsid w:val="0096367D"/>
    <w:rsid w:val="0096368A"/>
    <w:rsid w:val="009636B4"/>
    <w:rsid w:val="009637C2"/>
    <w:rsid w:val="00964024"/>
    <w:rsid w:val="00964226"/>
    <w:rsid w:val="00964927"/>
    <w:rsid w:val="009650D1"/>
    <w:rsid w:val="00965940"/>
    <w:rsid w:val="009662BB"/>
    <w:rsid w:val="00966D6C"/>
    <w:rsid w:val="009671DC"/>
    <w:rsid w:val="00967C75"/>
    <w:rsid w:val="00971112"/>
    <w:rsid w:val="009718A4"/>
    <w:rsid w:val="00972E74"/>
    <w:rsid w:val="0097461F"/>
    <w:rsid w:val="009747E6"/>
    <w:rsid w:val="0097498B"/>
    <w:rsid w:val="00974ED1"/>
    <w:rsid w:val="00975CC2"/>
    <w:rsid w:val="00976ADD"/>
    <w:rsid w:val="00976E80"/>
    <w:rsid w:val="00977A53"/>
    <w:rsid w:val="009806B5"/>
    <w:rsid w:val="009818D9"/>
    <w:rsid w:val="00981AF0"/>
    <w:rsid w:val="00981DDE"/>
    <w:rsid w:val="00981DE7"/>
    <w:rsid w:val="00981FF6"/>
    <w:rsid w:val="00982428"/>
    <w:rsid w:val="00983AB1"/>
    <w:rsid w:val="00984B1A"/>
    <w:rsid w:val="00984B52"/>
    <w:rsid w:val="00984B89"/>
    <w:rsid w:val="00985712"/>
    <w:rsid w:val="00985E53"/>
    <w:rsid w:val="00987288"/>
    <w:rsid w:val="00987731"/>
    <w:rsid w:val="009900E2"/>
    <w:rsid w:val="00991936"/>
    <w:rsid w:val="009920E5"/>
    <w:rsid w:val="00992212"/>
    <w:rsid w:val="0099388B"/>
    <w:rsid w:val="00995A1E"/>
    <w:rsid w:val="00996302"/>
    <w:rsid w:val="0099667F"/>
    <w:rsid w:val="00997426"/>
    <w:rsid w:val="009A004F"/>
    <w:rsid w:val="009A0662"/>
    <w:rsid w:val="009A0C1A"/>
    <w:rsid w:val="009A157B"/>
    <w:rsid w:val="009A1F99"/>
    <w:rsid w:val="009A20CB"/>
    <w:rsid w:val="009A34C7"/>
    <w:rsid w:val="009A4096"/>
    <w:rsid w:val="009A44BE"/>
    <w:rsid w:val="009A4EEF"/>
    <w:rsid w:val="009A535C"/>
    <w:rsid w:val="009A5679"/>
    <w:rsid w:val="009A5719"/>
    <w:rsid w:val="009A5F5B"/>
    <w:rsid w:val="009A66EE"/>
    <w:rsid w:val="009A69ED"/>
    <w:rsid w:val="009A763A"/>
    <w:rsid w:val="009B1C64"/>
    <w:rsid w:val="009B2124"/>
    <w:rsid w:val="009B22D2"/>
    <w:rsid w:val="009B239B"/>
    <w:rsid w:val="009B24C0"/>
    <w:rsid w:val="009B3CE3"/>
    <w:rsid w:val="009B48F4"/>
    <w:rsid w:val="009B4D03"/>
    <w:rsid w:val="009B5024"/>
    <w:rsid w:val="009B530F"/>
    <w:rsid w:val="009B5697"/>
    <w:rsid w:val="009B6284"/>
    <w:rsid w:val="009B6759"/>
    <w:rsid w:val="009B6B88"/>
    <w:rsid w:val="009B786A"/>
    <w:rsid w:val="009B7DCC"/>
    <w:rsid w:val="009B7FB7"/>
    <w:rsid w:val="009C0846"/>
    <w:rsid w:val="009C1E5A"/>
    <w:rsid w:val="009C1EAB"/>
    <w:rsid w:val="009C2641"/>
    <w:rsid w:val="009C2D54"/>
    <w:rsid w:val="009C341C"/>
    <w:rsid w:val="009C3962"/>
    <w:rsid w:val="009C4AAD"/>
    <w:rsid w:val="009C4F9F"/>
    <w:rsid w:val="009C77AF"/>
    <w:rsid w:val="009C7AA8"/>
    <w:rsid w:val="009C7BA0"/>
    <w:rsid w:val="009D02BE"/>
    <w:rsid w:val="009D0C94"/>
    <w:rsid w:val="009D1466"/>
    <w:rsid w:val="009D20F3"/>
    <w:rsid w:val="009D233E"/>
    <w:rsid w:val="009D4376"/>
    <w:rsid w:val="009D4B3D"/>
    <w:rsid w:val="009D55C6"/>
    <w:rsid w:val="009D59A8"/>
    <w:rsid w:val="009D6026"/>
    <w:rsid w:val="009D6C4E"/>
    <w:rsid w:val="009D76D4"/>
    <w:rsid w:val="009D7E90"/>
    <w:rsid w:val="009E0570"/>
    <w:rsid w:val="009E10E4"/>
    <w:rsid w:val="009E1CD8"/>
    <w:rsid w:val="009E1D03"/>
    <w:rsid w:val="009E36B6"/>
    <w:rsid w:val="009E3870"/>
    <w:rsid w:val="009E3DC7"/>
    <w:rsid w:val="009E48F3"/>
    <w:rsid w:val="009E5D56"/>
    <w:rsid w:val="009E65E5"/>
    <w:rsid w:val="009E78D3"/>
    <w:rsid w:val="009F0A34"/>
    <w:rsid w:val="009F0E75"/>
    <w:rsid w:val="009F12A9"/>
    <w:rsid w:val="009F12CE"/>
    <w:rsid w:val="009F13B3"/>
    <w:rsid w:val="009F198A"/>
    <w:rsid w:val="009F205A"/>
    <w:rsid w:val="009F2133"/>
    <w:rsid w:val="009F2880"/>
    <w:rsid w:val="009F31F2"/>
    <w:rsid w:val="009F323D"/>
    <w:rsid w:val="009F340D"/>
    <w:rsid w:val="009F3B8A"/>
    <w:rsid w:val="009F429A"/>
    <w:rsid w:val="009F4360"/>
    <w:rsid w:val="009F5282"/>
    <w:rsid w:val="009F68B6"/>
    <w:rsid w:val="009F68EE"/>
    <w:rsid w:val="009F75DD"/>
    <w:rsid w:val="009F7623"/>
    <w:rsid w:val="009F7E5A"/>
    <w:rsid w:val="00A00114"/>
    <w:rsid w:val="00A002DC"/>
    <w:rsid w:val="00A0053B"/>
    <w:rsid w:val="00A00AE7"/>
    <w:rsid w:val="00A03561"/>
    <w:rsid w:val="00A03D32"/>
    <w:rsid w:val="00A04DC8"/>
    <w:rsid w:val="00A04DE5"/>
    <w:rsid w:val="00A04FDA"/>
    <w:rsid w:val="00A0504C"/>
    <w:rsid w:val="00A05E51"/>
    <w:rsid w:val="00A074C6"/>
    <w:rsid w:val="00A105C8"/>
    <w:rsid w:val="00A11223"/>
    <w:rsid w:val="00A113A4"/>
    <w:rsid w:val="00A12979"/>
    <w:rsid w:val="00A12BC7"/>
    <w:rsid w:val="00A1347D"/>
    <w:rsid w:val="00A1408F"/>
    <w:rsid w:val="00A15B72"/>
    <w:rsid w:val="00A162AE"/>
    <w:rsid w:val="00A16840"/>
    <w:rsid w:val="00A16890"/>
    <w:rsid w:val="00A16B76"/>
    <w:rsid w:val="00A173D0"/>
    <w:rsid w:val="00A175D9"/>
    <w:rsid w:val="00A17ADF"/>
    <w:rsid w:val="00A17F19"/>
    <w:rsid w:val="00A20766"/>
    <w:rsid w:val="00A21587"/>
    <w:rsid w:val="00A21756"/>
    <w:rsid w:val="00A22060"/>
    <w:rsid w:val="00A22138"/>
    <w:rsid w:val="00A23358"/>
    <w:rsid w:val="00A23D09"/>
    <w:rsid w:val="00A2444D"/>
    <w:rsid w:val="00A2498C"/>
    <w:rsid w:val="00A24E39"/>
    <w:rsid w:val="00A258D0"/>
    <w:rsid w:val="00A25EE5"/>
    <w:rsid w:val="00A263BC"/>
    <w:rsid w:val="00A26521"/>
    <w:rsid w:val="00A265C5"/>
    <w:rsid w:val="00A27426"/>
    <w:rsid w:val="00A3165A"/>
    <w:rsid w:val="00A3213A"/>
    <w:rsid w:val="00A3294F"/>
    <w:rsid w:val="00A32D24"/>
    <w:rsid w:val="00A35BF6"/>
    <w:rsid w:val="00A3677C"/>
    <w:rsid w:val="00A36D2D"/>
    <w:rsid w:val="00A36FAF"/>
    <w:rsid w:val="00A371CB"/>
    <w:rsid w:val="00A40082"/>
    <w:rsid w:val="00A40928"/>
    <w:rsid w:val="00A4108D"/>
    <w:rsid w:val="00A41293"/>
    <w:rsid w:val="00A41F7D"/>
    <w:rsid w:val="00A43106"/>
    <w:rsid w:val="00A43569"/>
    <w:rsid w:val="00A438DE"/>
    <w:rsid w:val="00A44ACD"/>
    <w:rsid w:val="00A45025"/>
    <w:rsid w:val="00A46404"/>
    <w:rsid w:val="00A46643"/>
    <w:rsid w:val="00A46CE1"/>
    <w:rsid w:val="00A46EC1"/>
    <w:rsid w:val="00A4751D"/>
    <w:rsid w:val="00A47E96"/>
    <w:rsid w:val="00A5152A"/>
    <w:rsid w:val="00A528DE"/>
    <w:rsid w:val="00A536DA"/>
    <w:rsid w:val="00A53FA2"/>
    <w:rsid w:val="00A542B0"/>
    <w:rsid w:val="00A543FE"/>
    <w:rsid w:val="00A54925"/>
    <w:rsid w:val="00A5504C"/>
    <w:rsid w:val="00A5535B"/>
    <w:rsid w:val="00A55F16"/>
    <w:rsid w:val="00A561C5"/>
    <w:rsid w:val="00A56338"/>
    <w:rsid w:val="00A56769"/>
    <w:rsid w:val="00A57B16"/>
    <w:rsid w:val="00A57F40"/>
    <w:rsid w:val="00A60931"/>
    <w:rsid w:val="00A60B16"/>
    <w:rsid w:val="00A626AB"/>
    <w:rsid w:val="00A63373"/>
    <w:rsid w:val="00A63A26"/>
    <w:rsid w:val="00A64327"/>
    <w:rsid w:val="00A64C55"/>
    <w:rsid w:val="00A6577C"/>
    <w:rsid w:val="00A6585C"/>
    <w:rsid w:val="00A659A7"/>
    <w:rsid w:val="00A65AF5"/>
    <w:rsid w:val="00A65E36"/>
    <w:rsid w:val="00A6674C"/>
    <w:rsid w:val="00A66DB2"/>
    <w:rsid w:val="00A67388"/>
    <w:rsid w:val="00A67913"/>
    <w:rsid w:val="00A70BB3"/>
    <w:rsid w:val="00A71674"/>
    <w:rsid w:val="00A721C2"/>
    <w:rsid w:val="00A72E3A"/>
    <w:rsid w:val="00A73942"/>
    <w:rsid w:val="00A740A5"/>
    <w:rsid w:val="00A75185"/>
    <w:rsid w:val="00A752CE"/>
    <w:rsid w:val="00A75D34"/>
    <w:rsid w:val="00A77012"/>
    <w:rsid w:val="00A77C10"/>
    <w:rsid w:val="00A80043"/>
    <w:rsid w:val="00A8047D"/>
    <w:rsid w:val="00A80AE1"/>
    <w:rsid w:val="00A81653"/>
    <w:rsid w:val="00A81A50"/>
    <w:rsid w:val="00A82A19"/>
    <w:rsid w:val="00A84BB2"/>
    <w:rsid w:val="00A851D7"/>
    <w:rsid w:val="00A85D25"/>
    <w:rsid w:val="00A86E6B"/>
    <w:rsid w:val="00A87B1C"/>
    <w:rsid w:val="00A90718"/>
    <w:rsid w:val="00A9133B"/>
    <w:rsid w:val="00A9152A"/>
    <w:rsid w:val="00A91886"/>
    <w:rsid w:val="00A92E02"/>
    <w:rsid w:val="00A938FD"/>
    <w:rsid w:val="00A939FA"/>
    <w:rsid w:val="00A94355"/>
    <w:rsid w:val="00A95CEC"/>
    <w:rsid w:val="00A960B3"/>
    <w:rsid w:val="00A97073"/>
    <w:rsid w:val="00A97783"/>
    <w:rsid w:val="00A97F8E"/>
    <w:rsid w:val="00AA0A4F"/>
    <w:rsid w:val="00AA1CB4"/>
    <w:rsid w:val="00AA1DCD"/>
    <w:rsid w:val="00AA24BA"/>
    <w:rsid w:val="00AA24FE"/>
    <w:rsid w:val="00AA2875"/>
    <w:rsid w:val="00AA3B88"/>
    <w:rsid w:val="00AA4369"/>
    <w:rsid w:val="00AA6C5D"/>
    <w:rsid w:val="00AA6F87"/>
    <w:rsid w:val="00AA771D"/>
    <w:rsid w:val="00AA78AF"/>
    <w:rsid w:val="00AA7E22"/>
    <w:rsid w:val="00AA7ECE"/>
    <w:rsid w:val="00AA7F56"/>
    <w:rsid w:val="00AA7F67"/>
    <w:rsid w:val="00AB07AB"/>
    <w:rsid w:val="00AB0BE0"/>
    <w:rsid w:val="00AB1DA5"/>
    <w:rsid w:val="00AB207A"/>
    <w:rsid w:val="00AB36E2"/>
    <w:rsid w:val="00AB3FD9"/>
    <w:rsid w:val="00AB43D6"/>
    <w:rsid w:val="00AB4562"/>
    <w:rsid w:val="00AB47BC"/>
    <w:rsid w:val="00AB4E15"/>
    <w:rsid w:val="00AB5106"/>
    <w:rsid w:val="00AB5B7E"/>
    <w:rsid w:val="00AB5ED6"/>
    <w:rsid w:val="00AB642F"/>
    <w:rsid w:val="00AB6673"/>
    <w:rsid w:val="00AB73D2"/>
    <w:rsid w:val="00AB7B8E"/>
    <w:rsid w:val="00AC1053"/>
    <w:rsid w:val="00AC1C50"/>
    <w:rsid w:val="00AC1D86"/>
    <w:rsid w:val="00AC1F64"/>
    <w:rsid w:val="00AC2A0F"/>
    <w:rsid w:val="00AC313D"/>
    <w:rsid w:val="00AC5FE4"/>
    <w:rsid w:val="00AC6CF5"/>
    <w:rsid w:val="00AD1F20"/>
    <w:rsid w:val="00AD1FC1"/>
    <w:rsid w:val="00AD278A"/>
    <w:rsid w:val="00AD2AFA"/>
    <w:rsid w:val="00AD3194"/>
    <w:rsid w:val="00AD3C56"/>
    <w:rsid w:val="00AD4733"/>
    <w:rsid w:val="00AD5770"/>
    <w:rsid w:val="00AD5AEC"/>
    <w:rsid w:val="00AD70C4"/>
    <w:rsid w:val="00AE12AC"/>
    <w:rsid w:val="00AE2570"/>
    <w:rsid w:val="00AE31D7"/>
    <w:rsid w:val="00AE334F"/>
    <w:rsid w:val="00AE396A"/>
    <w:rsid w:val="00AE42E4"/>
    <w:rsid w:val="00AE5249"/>
    <w:rsid w:val="00AE637F"/>
    <w:rsid w:val="00AE661F"/>
    <w:rsid w:val="00AE75BF"/>
    <w:rsid w:val="00AE7D95"/>
    <w:rsid w:val="00AF141A"/>
    <w:rsid w:val="00AF1D8A"/>
    <w:rsid w:val="00AF2063"/>
    <w:rsid w:val="00AF24E4"/>
    <w:rsid w:val="00AF25F7"/>
    <w:rsid w:val="00AF2C94"/>
    <w:rsid w:val="00AF2F69"/>
    <w:rsid w:val="00AF40F6"/>
    <w:rsid w:val="00AF5642"/>
    <w:rsid w:val="00AF5C72"/>
    <w:rsid w:val="00AF5F62"/>
    <w:rsid w:val="00AF6400"/>
    <w:rsid w:val="00AF7E3C"/>
    <w:rsid w:val="00B014E3"/>
    <w:rsid w:val="00B01FE4"/>
    <w:rsid w:val="00B031DC"/>
    <w:rsid w:val="00B03389"/>
    <w:rsid w:val="00B0358C"/>
    <w:rsid w:val="00B03B8D"/>
    <w:rsid w:val="00B0428A"/>
    <w:rsid w:val="00B04B31"/>
    <w:rsid w:val="00B051C3"/>
    <w:rsid w:val="00B0658C"/>
    <w:rsid w:val="00B0685F"/>
    <w:rsid w:val="00B06A02"/>
    <w:rsid w:val="00B06B73"/>
    <w:rsid w:val="00B07398"/>
    <w:rsid w:val="00B074A5"/>
    <w:rsid w:val="00B110D7"/>
    <w:rsid w:val="00B11F7C"/>
    <w:rsid w:val="00B125F5"/>
    <w:rsid w:val="00B13082"/>
    <w:rsid w:val="00B14091"/>
    <w:rsid w:val="00B14ED7"/>
    <w:rsid w:val="00B15E59"/>
    <w:rsid w:val="00B167A5"/>
    <w:rsid w:val="00B17F9D"/>
    <w:rsid w:val="00B20CD1"/>
    <w:rsid w:val="00B210A4"/>
    <w:rsid w:val="00B2275C"/>
    <w:rsid w:val="00B23B0F"/>
    <w:rsid w:val="00B240FF"/>
    <w:rsid w:val="00B25E8E"/>
    <w:rsid w:val="00B25EB7"/>
    <w:rsid w:val="00B2639E"/>
    <w:rsid w:val="00B26DC8"/>
    <w:rsid w:val="00B27129"/>
    <w:rsid w:val="00B27368"/>
    <w:rsid w:val="00B275E9"/>
    <w:rsid w:val="00B3034E"/>
    <w:rsid w:val="00B303DB"/>
    <w:rsid w:val="00B30BDC"/>
    <w:rsid w:val="00B321B3"/>
    <w:rsid w:val="00B33537"/>
    <w:rsid w:val="00B33C3A"/>
    <w:rsid w:val="00B35153"/>
    <w:rsid w:val="00B35B3A"/>
    <w:rsid w:val="00B36228"/>
    <w:rsid w:val="00B36279"/>
    <w:rsid w:val="00B366EC"/>
    <w:rsid w:val="00B36967"/>
    <w:rsid w:val="00B379E1"/>
    <w:rsid w:val="00B37A0B"/>
    <w:rsid w:val="00B40078"/>
    <w:rsid w:val="00B40DDC"/>
    <w:rsid w:val="00B41045"/>
    <w:rsid w:val="00B414D9"/>
    <w:rsid w:val="00B415FF"/>
    <w:rsid w:val="00B41BFD"/>
    <w:rsid w:val="00B43031"/>
    <w:rsid w:val="00B43FB9"/>
    <w:rsid w:val="00B44315"/>
    <w:rsid w:val="00B46AD1"/>
    <w:rsid w:val="00B46D56"/>
    <w:rsid w:val="00B477C8"/>
    <w:rsid w:val="00B47844"/>
    <w:rsid w:val="00B47E89"/>
    <w:rsid w:val="00B47F3B"/>
    <w:rsid w:val="00B47FCB"/>
    <w:rsid w:val="00B503CA"/>
    <w:rsid w:val="00B50B68"/>
    <w:rsid w:val="00B5401C"/>
    <w:rsid w:val="00B546BD"/>
    <w:rsid w:val="00B55114"/>
    <w:rsid w:val="00B55151"/>
    <w:rsid w:val="00B55437"/>
    <w:rsid w:val="00B55D5D"/>
    <w:rsid w:val="00B560CA"/>
    <w:rsid w:val="00B569A3"/>
    <w:rsid w:val="00B5751C"/>
    <w:rsid w:val="00B576F8"/>
    <w:rsid w:val="00B6039D"/>
    <w:rsid w:val="00B60B3E"/>
    <w:rsid w:val="00B619EC"/>
    <w:rsid w:val="00B62156"/>
    <w:rsid w:val="00B623EE"/>
    <w:rsid w:val="00B629D8"/>
    <w:rsid w:val="00B62C58"/>
    <w:rsid w:val="00B631F2"/>
    <w:rsid w:val="00B632E2"/>
    <w:rsid w:val="00B6454B"/>
    <w:rsid w:val="00B64765"/>
    <w:rsid w:val="00B64C87"/>
    <w:rsid w:val="00B65071"/>
    <w:rsid w:val="00B6577B"/>
    <w:rsid w:val="00B65829"/>
    <w:rsid w:val="00B6586E"/>
    <w:rsid w:val="00B65D3B"/>
    <w:rsid w:val="00B66525"/>
    <w:rsid w:val="00B67EFB"/>
    <w:rsid w:val="00B70B1D"/>
    <w:rsid w:val="00B71247"/>
    <w:rsid w:val="00B731CD"/>
    <w:rsid w:val="00B7389B"/>
    <w:rsid w:val="00B740C0"/>
    <w:rsid w:val="00B74BAA"/>
    <w:rsid w:val="00B74FBA"/>
    <w:rsid w:val="00B754C0"/>
    <w:rsid w:val="00B75831"/>
    <w:rsid w:val="00B75DA8"/>
    <w:rsid w:val="00B7675E"/>
    <w:rsid w:val="00B76890"/>
    <w:rsid w:val="00B76AC2"/>
    <w:rsid w:val="00B76E24"/>
    <w:rsid w:val="00B8054E"/>
    <w:rsid w:val="00B80653"/>
    <w:rsid w:val="00B81A32"/>
    <w:rsid w:val="00B81C00"/>
    <w:rsid w:val="00B81D1A"/>
    <w:rsid w:val="00B82C8C"/>
    <w:rsid w:val="00B82E40"/>
    <w:rsid w:val="00B82E4C"/>
    <w:rsid w:val="00B83752"/>
    <w:rsid w:val="00B83794"/>
    <w:rsid w:val="00B839F2"/>
    <w:rsid w:val="00B83B19"/>
    <w:rsid w:val="00B846AB"/>
    <w:rsid w:val="00B84E1A"/>
    <w:rsid w:val="00B87749"/>
    <w:rsid w:val="00B90608"/>
    <w:rsid w:val="00B90A76"/>
    <w:rsid w:val="00B91B76"/>
    <w:rsid w:val="00B920E9"/>
    <w:rsid w:val="00B92621"/>
    <w:rsid w:val="00B9278D"/>
    <w:rsid w:val="00B92E06"/>
    <w:rsid w:val="00B93089"/>
    <w:rsid w:val="00B9399B"/>
    <w:rsid w:val="00B93A24"/>
    <w:rsid w:val="00B940B4"/>
    <w:rsid w:val="00B9489D"/>
    <w:rsid w:val="00B960CA"/>
    <w:rsid w:val="00B961A7"/>
    <w:rsid w:val="00B97D67"/>
    <w:rsid w:val="00BA1D54"/>
    <w:rsid w:val="00BA1E11"/>
    <w:rsid w:val="00BA2781"/>
    <w:rsid w:val="00BA3479"/>
    <w:rsid w:val="00BA3700"/>
    <w:rsid w:val="00BA4EE6"/>
    <w:rsid w:val="00BA53F9"/>
    <w:rsid w:val="00BA6BBE"/>
    <w:rsid w:val="00BA6C5E"/>
    <w:rsid w:val="00BB043D"/>
    <w:rsid w:val="00BB0814"/>
    <w:rsid w:val="00BB0D38"/>
    <w:rsid w:val="00BB0F4A"/>
    <w:rsid w:val="00BB2472"/>
    <w:rsid w:val="00BB291A"/>
    <w:rsid w:val="00BB2E50"/>
    <w:rsid w:val="00BB398A"/>
    <w:rsid w:val="00BB4985"/>
    <w:rsid w:val="00BB49A6"/>
    <w:rsid w:val="00BB4E24"/>
    <w:rsid w:val="00BB4EBD"/>
    <w:rsid w:val="00BB5058"/>
    <w:rsid w:val="00BB58E4"/>
    <w:rsid w:val="00BB6056"/>
    <w:rsid w:val="00BB6B59"/>
    <w:rsid w:val="00BB7513"/>
    <w:rsid w:val="00BB7932"/>
    <w:rsid w:val="00BB7B27"/>
    <w:rsid w:val="00BB7D31"/>
    <w:rsid w:val="00BC027A"/>
    <w:rsid w:val="00BC0701"/>
    <w:rsid w:val="00BC0C26"/>
    <w:rsid w:val="00BC0E22"/>
    <w:rsid w:val="00BC23B1"/>
    <w:rsid w:val="00BC3542"/>
    <w:rsid w:val="00BC3E8A"/>
    <w:rsid w:val="00BC4EDD"/>
    <w:rsid w:val="00BC53AB"/>
    <w:rsid w:val="00BC5A1E"/>
    <w:rsid w:val="00BC6A25"/>
    <w:rsid w:val="00BC71B8"/>
    <w:rsid w:val="00BC7967"/>
    <w:rsid w:val="00BD16E1"/>
    <w:rsid w:val="00BD1BAE"/>
    <w:rsid w:val="00BD1F2D"/>
    <w:rsid w:val="00BD27B1"/>
    <w:rsid w:val="00BD2873"/>
    <w:rsid w:val="00BD34B9"/>
    <w:rsid w:val="00BD4218"/>
    <w:rsid w:val="00BD42A9"/>
    <w:rsid w:val="00BD4745"/>
    <w:rsid w:val="00BD68FA"/>
    <w:rsid w:val="00BD6B90"/>
    <w:rsid w:val="00BD72A6"/>
    <w:rsid w:val="00BD7692"/>
    <w:rsid w:val="00BE029D"/>
    <w:rsid w:val="00BE0D71"/>
    <w:rsid w:val="00BE242F"/>
    <w:rsid w:val="00BE313E"/>
    <w:rsid w:val="00BE31CB"/>
    <w:rsid w:val="00BE3774"/>
    <w:rsid w:val="00BE4D39"/>
    <w:rsid w:val="00BE4F95"/>
    <w:rsid w:val="00BE5B3B"/>
    <w:rsid w:val="00BE5CEF"/>
    <w:rsid w:val="00BE7335"/>
    <w:rsid w:val="00BE7877"/>
    <w:rsid w:val="00BE7B94"/>
    <w:rsid w:val="00BF05D0"/>
    <w:rsid w:val="00BF13F8"/>
    <w:rsid w:val="00BF279D"/>
    <w:rsid w:val="00BF2C2E"/>
    <w:rsid w:val="00BF3796"/>
    <w:rsid w:val="00BF3798"/>
    <w:rsid w:val="00BF3DB7"/>
    <w:rsid w:val="00BF43E1"/>
    <w:rsid w:val="00BF4B86"/>
    <w:rsid w:val="00BF5A28"/>
    <w:rsid w:val="00BF6BDB"/>
    <w:rsid w:val="00BF7714"/>
    <w:rsid w:val="00BF7855"/>
    <w:rsid w:val="00C00DA6"/>
    <w:rsid w:val="00C01A39"/>
    <w:rsid w:val="00C02049"/>
    <w:rsid w:val="00C02F62"/>
    <w:rsid w:val="00C03341"/>
    <w:rsid w:val="00C035E2"/>
    <w:rsid w:val="00C03913"/>
    <w:rsid w:val="00C03F40"/>
    <w:rsid w:val="00C0424C"/>
    <w:rsid w:val="00C049DF"/>
    <w:rsid w:val="00C063EC"/>
    <w:rsid w:val="00C07872"/>
    <w:rsid w:val="00C07A0D"/>
    <w:rsid w:val="00C07B64"/>
    <w:rsid w:val="00C1289D"/>
    <w:rsid w:val="00C129B5"/>
    <w:rsid w:val="00C12E6B"/>
    <w:rsid w:val="00C1497F"/>
    <w:rsid w:val="00C1499F"/>
    <w:rsid w:val="00C1501C"/>
    <w:rsid w:val="00C1653E"/>
    <w:rsid w:val="00C1750D"/>
    <w:rsid w:val="00C17BCA"/>
    <w:rsid w:val="00C17CC1"/>
    <w:rsid w:val="00C17D36"/>
    <w:rsid w:val="00C2094A"/>
    <w:rsid w:val="00C209B4"/>
    <w:rsid w:val="00C20DC9"/>
    <w:rsid w:val="00C216DD"/>
    <w:rsid w:val="00C21A4B"/>
    <w:rsid w:val="00C21D7F"/>
    <w:rsid w:val="00C22123"/>
    <w:rsid w:val="00C252EF"/>
    <w:rsid w:val="00C26EAC"/>
    <w:rsid w:val="00C27329"/>
    <w:rsid w:val="00C278BE"/>
    <w:rsid w:val="00C27EFA"/>
    <w:rsid w:val="00C27F61"/>
    <w:rsid w:val="00C303E4"/>
    <w:rsid w:val="00C30524"/>
    <w:rsid w:val="00C309EB"/>
    <w:rsid w:val="00C3115C"/>
    <w:rsid w:val="00C33FDA"/>
    <w:rsid w:val="00C34530"/>
    <w:rsid w:val="00C34BFB"/>
    <w:rsid w:val="00C36083"/>
    <w:rsid w:val="00C36E3D"/>
    <w:rsid w:val="00C36E54"/>
    <w:rsid w:val="00C374F2"/>
    <w:rsid w:val="00C3785B"/>
    <w:rsid w:val="00C4021C"/>
    <w:rsid w:val="00C406A5"/>
    <w:rsid w:val="00C40F79"/>
    <w:rsid w:val="00C41549"/>
    <w:rsid w:val="00C4166A"/>
    <w:rsid w:val="00C41725"/>
    <w:rsid w:val="00C419D4"/>
    <w:rsid w:val="00C42295"/>
    <w:rsid w:val="00C42637"/>
    <w:rsid w:val="00C42835"/>
    <w:rsid w:val="00C43032"/>
    <w:rsid w:val="00C44466"/>
    <w:rsid w:val="00C4488C"/>
    <w:rsid w:val="00C45173"/>
    <w:rsid w:val="00C45730"/>
    <w:rsid w:val="00C45DA2"/>
    <w:rsid w:val="00C46529"/>
    <w:rsid w:val="00C46C5C"/>
    <w:rsid w:val="00C472BD"/>
    <w:rsid w:val="00C47308"/>
    <w:rsid w:val="00C47861"/>
    <w:rsid w:val="00C5000F"/>
    <w:rsid w:val="00C50458"/>
    <w:rsid w:val="00C50533"/>
    <w:rsid w:val="00C506BF"/>
    <w:rsid w:val="00C50BBC"/>
    <w:rsid w:val="00C50F17"/>
    <w:rsid w:val="00C5105B"/>
    <w:rsid w:val="00C51593"/>
    <w:rsid w:val="00C5280E"/>
    <w:rsid w:val="00C538BD"/>
    <w:rsid w:val="00C547E6"/>
    <w:rsid w:val="00C5682B"/>
    <w:rsid w:val="00C56943"/>
    <w:rsid w:val="00C56F53"/>
    <w:rsid w:val="00C574AB"/>
    <w:rsid w:val="00C575B2"/>
    <w:rsid w:val="00C5765C"/>
    <w:rsid w:val="00C57816"/>
    <w:rsid w:val="00C604B6"/>
    <w:rsid w:val="00C6067C"/>
    <w:rsid w:val="00C625BB"/>
    <w:rsid w:val="00C629C6"/>
    <w:rsid w:val="00C629EF"/>
    <w:rsid w:val="00C62EB9"/>
    <w:rsid w:val="00C63D00"/>
    <w:rsid w:val="00C63E87"/>
    <w:rsid w:val="00C65562"/>
    <w:rsid w:val="00C6635C"/>
    <w:rsid w:val="00C67E39"/>
    <w:rsid w:val="00C7091B"/>
    <w:rsid w:val="00C7116E"/>
    <w:rsid w:val="00C71997"/>
    <w:rsid w:val="00C724E7"/>
    <w:rsid w:val="00C727D9"/>
    <w:rsid w:val="00C727E8"/>
    <w:rsid w:val="00C7294E"/>
    <w:rsid w:val="00C72A21"/>
    <w:rsid w:val="00C72A9F"/>
    <w:rsid w:val="00C734E2"/>
    <w:rsid w:val="00C73BF0"/>
    <w:rsid w:val="00C74673"/>
    <w:rsid w:val="00C74DB4"/>
    <w:rsid w:val="00C75CF3"/>
    <w:rsid w:val="00C75EA3"/>
    <w:rsid w:val="00C75F74"/>
    <w:rsid w:val="00C763CE"/>
    <w:rsid w:val="00C7640B"/>
    <w:rsid w:val="00C767E9"/>
    <w:rsid w:val="00C7681A"/>
    <w:rsid w:val="00C776CE"/>
    <w:rsid w:val="00C804FA"/>
    <w:rsid w:val="00C80763"/>
    <w:rsid w:val="00C80A4F"/>
    <w:rsid w:val="00C80D77"/>
    <w:rsid w:val="00C812F5"/>
    <w:rsid w:val="00C81534"/>
    <w:rsid w:val="00C81623"/>
    <w:rsid w:val="00C817EC"/>
    <w:rsid w:val="00C856CA"/>
    <w:rsid w:val="00C85C7D"/>
    <w:rsid w:val="00C85D20"/>
    <w:rsid w:val="00C85F19"/>
    <w:rsid w:val="00C86B4A"/>
    <w:rsid w:val="00C87465"/>
    <w:rsid w:val="00C901D0"/>
    <w:rsid w:val="00C9038F"/>
    <w:rsid w:val="00C905D9"/>
    <w:rsid w:val="00C919EF"/>
    <w:rsid w:val="00C91EA9"/>
    <w:rsid w:val="00C91FB4"/>
    <w:rsid w:val="00C943EF"/>
    <w:rsid w:val="00C944B6"/>
    <w:rsid w:val="00C9465C"/>
    <w:rsid w:val="00C9501E"/>
    <w:rsid w:val="00C97CA8"/>
    <w:rsid w:val="00CA0381"/>
    <w:rsid w:val="00CA14FC"/>
    <w:rsid w:val="00CA1B59"/>
    <w:rsid w:val="00CA40DB"/>
    <w:rsid w:val="00CA42C4"/>
    <w:rsid w:val="00CA452E"/>
    <w:rsid w:val="00CA53BA"/>
    <w:rsid w:val="00CA5A18"/>
    <w:rsid w:val="00CA6383"/>
    <w:rsid w:val="00CB0122"/>
    <w:rsid w:val="00CB0592"/>
    <w:rsid w:val="00CB386C"/>
    <w:rsid w:val="00CB3EC4"/>
    <w:rsid w:val="00CB3FF4"/>
    <w:rsid w:val="00CB4034"/>
    <w:rsid w:val="00CB45D2"/>
    <w:rsid w:val="00CB4619"/>
    <w:rsid w:val="00CB4C3F"/>
    <w:rsid w:val="00CB5CF1"/>
    <w:rsid w:val="00CB6BA7"/>
    <w:rsid w:val="00CB78D8"/>
    <w:rsid w:val="00CC07A1"/>
    <w:rsid w:val="00CC0E39"/>
    <w:rsid w:val="00CC0E48"/>
    <w:rsid w:val="00CC1A51"/>
    <w:rsid w:val="00CC1CF8"/>
    <w:rsid w:val="00CC2F68"/>
    <w:rsid w:val="00CC31EB"/>
    <w:rsid w:val="00CC3365"/>
    <w:rsid w:val="00CC34BB"/>
    <w:rsid w:val="00CC4277"/>
    <w:rsid w:val="00CC4627"/>
    <w:rsid w:val="00CC5AA3"/>
    <w:rsid w:val="00CC6C02"/>
    <w:rsid w:val="00CC6C9D"/>
    <w:rsid w:val="00CC73D2"/>
    <w:rsid w:val="00CC7E0C"/>
    <w:rsid w:val="00CD1215"/>
    <w:rsid w:val="00CD2283"/>
    <w:rsid w:val="00CD2F95"/>
    <w:rsid w:val="00CD300D"/>
    <w:rsid w:val="00CD39A1"/>
    <w:rsid w:val="00CD4CBE"/>
    <w:rsid w:val="00CD4CE7"/>
    <w:rsid w:val="00CD5CD5"/>
    <w:rsid w:val="00CD5FE0"/>
    <w:rsid w:val="00CD6452"/>
    <w:rsid w:val="00CD6A5D"/>
    <w:rsid w:val="00CD6DC2"/>
    <w:rsid w:val="00CD74A3"/>
    <w:rsid w:val="00CD7978"/>
    <w:rsid w:val="00CD7BD1"/>
    <w:rsid w:val="00CD7F9C"/>
    <w:rsid w:val="00CE0629"/>
    <w:rsid w:val="00CE16A1"/>
    <w:rsid w:val="00CE1A60"/>
    <w:rsid w:val="00CE210B"/>
    <w:rsid w:val="00CE2391"/>
    <w:rsid w:val="00CE2678"/>
    <w:rsid w:val="00CE2C80"/>
    <w:rsid w:val="00CE3AE6"/>
    <w:rsid w:val="00CE3FC6"/>
    <w:rsid w:val="00CE42CC"/>
    <w:rsid w:val="00CE52D9"/>
    <w:rsid w:val="00CE5611"/>
    <w:rsid w:val="00CE61B1"/>
    <w:rsid w:val="00CE7A37"/>
    <w:rsid w:val="00CE7A9A"/>
    <w:rsid w:val="00CE7CD7"/>
    <w:rsid w:val="00CF0A47"/>
    <w:rsid w:val="00CF0DA3"/>
    <w:rsid w:val="00CF1773"/>
    <w:rsid w:val="00CF1AF3"/>
    <w:rsid w:val="00CF202E"/>
    <w:rsid w:val="00CF3491"/>
    <w:rsid w:val="00CF43AA"/>
    <w:rsid w:val="00CF7161"/>
    <w:rsid w:val="00D0046E"/>
    <w:rsid w:val="00D00486"/>
    <w:rsid w:val="00D014C6"/>
    <w:rsid w:val="00D01658"/>
    <w:rsid w:val="00D01727"/>
    <w:rsid w:val="00D020D7"/>
    <w:rsid w:val="00D0401C"/>
    <w:rsid w:val="00D041E9"/>
    <w:rsid w:val="00D04B5E"/>
    <w:rsid w:val="00D056B7"/>
    <w:rsid w:val="00D056C7"/>
    <w:rsid w:val="00D05C5D"/>
    <w:rsid w:val="00D060B4"/>
    <w:rsid w:val="00D06393"/>
    <w:rsid w:val="00D0691B"/>
    <w:rsid w:val="00D10883"/>
    <w:rsid w:val="00D11538"/>
    <w:rsid w:val="00D116DA"/>
    <w:rsid w:val="00D125D9"/>
    <w:rsid w:val="00D1439D"/>
    <w:rsid w:val="00D145FA"/>
    <w:rsid w:val="00D15222"/>
    <w:rsid w:val="00D1557C"/>
    <w:rsid w:val="00D1562E"/>
    <w:rsid w:val="00D16040"/>
    <w:rsid w:val="00D16BB8"/>
    <w:rsid w:val="00D21B06"/>
    <w:rsid w:val="00D220BA"/>
    <w:rsid w:val="00D2292D"/>
    <w:rsid w:val="00D241DF"/>
    <w:rsid w:val="00D24340"/>
    <w:rsid w:val="00D24E2F"/>
    <w:rsid w:val="00D24F37"/>
    <w:rsid w:val="00D2654D"/>
    <w:rsid w:val="00D26A85"/>
    <w:rsid w:val="00D26BF7"/>
    <w:rsid w:val="00D27461"/>
    <w:rsid w:val="00D301DA"/>
    <w:rsid w:val="00D3186F"/>
    <w:rsid w:val="00D32082"/>
    <w:rsid w:val="00D327FF"/>
    <w:rsid w:val="00D33FE0"/>
    <w:rsid w:val="00D341AD"/>
    <w:rsid w:val="00D3610A"/>
    <w:rsid w:val="00D36C83"/>
    <w:rsid w:val="00D37320"/>
    <w:rsid w:val="00D4188D"/>
    <w:rsid w:val="00D42BD9"/>
    <w:rsid w:val="00D438A2"/>
    <w:rsid w:val="00D4545F"/>
    <w:rsid w:val="00D46407"/>
    <w:rsid w:val="00D5089F"/>
    <w:rsid w:val="00D50E7F"/>
    <w:rsid w:val="00D513B4"/>
    <w:rsid w:val="00D51C46"/>
    <w:rsid w:val="00D52B65"/>
    <w:rsid w:val="00D53BFE"/>
    <w:rsid w:val="00D53D2C"/>
    <w:rsid w:val="00D53D35"/>
    <w:rsid w:val="00D5428C"/>
    <w:rsid w:val="00D543AC"/>
    <w:rsid w:val="00D544FD"/>
    <w:rsid w:val="00D5509D"/>
    <w:rsid w:val="00D566CD"/>
    <w:rsid w:val="00D56E0B"/>
    <w:rsid w:val="00D57A06"/>
    <w:rsid w:val="00D57FC1"/>
    <w:rsid w:val="00D604C9"/>
    <w:rsid w:val="00D60D7A"/>
    <w:rsid w:val="00D62121"/>
    <w:rsid w:val="00D6239A"/>
    <w:rsid w:val="00D626D7"/>
    <w:rsid w:val="00D62929"/>
    <w:rsid w:val="00D62A72"/>
    <w:rsid w:val="00D645CA"/>
    <w:rsid w:val="00D64753"/>
    <w:rsid w:val="00D64AE4"/>
    <w:rsid w:val="00D652AF"/>
    <w:rsid w:val="00D654A0"/>
    <w:rsid w:val="00D65986"/>
    <w:rsid w:val="00D6685C"/>
    <w:rsid w:val="00D675E4"/>
    <w:rsid w:val="00D679BD"/>
    <w:rsid w:val="00D67E37"/>
    <w:rsid w:val="00D70052"/>
    <w:rsid w:val="00D700DB"/>
    <w:rsid w:val="00D7017C"/>
    <w:rsid w:val="00D710FA"/>
    <w:rsid w:val="00D71158"/>
    <w:rsid w:val="00D71E2F"/>
    <w:rsid w:val="00D72A89"/>
    <w:rsid w:val="00D72AEC"/>
    <w:rsid w:val="00D72B00"/>
    <w:rsid w:val="00D744B5"/>
    <w:rsid w:val="00D75197"/>
    <w:rsid w:val="00D75EAE"/>
    <w:rsid w:val="00D75EC6"/>
    <w:rsid w:val="00D768C2"/>
    <w:rsid w:val="00D76B7C"/>
    <w:rsid w:val="00D77671"/>
    <w:rsid w:val="00D779B5"/>
    <w:rsid w:val="00D77A43"/>
    <w:rsid w:val="00D77C59"/>
    <w:rsid w:val="00D81234"/>
    <w:rsid w:val="00D819BB"/>
    <w:rsid w:val="00D81E62"/>
    <w:rsid w:val="00D823A6"/>
    <w:rsid w:val="00D835C7"/>
    <w:rsid w:val="00D836D1"/>
    <w:rsid w:val="00D837D6"/>
    <w:rsid w:val="00D83FF2"/>
    <w:rsid w:val="00D85CA1"/>
    <w:rsid w:val="00D85CAE"/>
    <w:rsid w:val="00D85DE7"/>
    <w:rsid w:val="00D871E9"/>
    <w:rsid w:val="00D90747"/>
    <w:rsid w:val="00D90D72"/>
    <w:rsid w:val="00D91600"/>
    <w:rsid w:val="00D92913"/>
    <w:rsid w:val="00D94E15"/>
    <w:rsid w:val="00D95357"/>
    <w:rsid w:val="00D973E5"/>
    <w:rsid w:val="00D97FA3"/>
    <w:rsid w:val="00DA0EFC"/>
    <w:rsid w:val="00DA2053"/>
    <w:rsid w:val="00DA2AB4"/>
    <w:rsid w:val="00DA39A8"/>
    <w:rsid w:val="00DA449D"/>
    <w:rsid w:val="00DA4E82"/>
    <w:rsid w:val="00DA61D7"/>
    <w:rsid w:val="00DB0034"/>
    <w:rsid w:val="00DB0DE7"/>
    <w:rsid w:val="00DB13AD"/>
    <w:rsid w:val="00DB20F4"/>
    <w:rsid w:val="00DB3052"/>
    <w:rsid w:val="00DB4834"/>
    <w:rsid w:val="00DB508A"/>
    <w:rsid w:val="00DB6218"/>
    <w:rsid w:val="00DB6CB8"/>
    <w:rsid w:val="00DB7861"/>
    <w:rsid w:val="00DC074C"/>
    <w:rsid w:val="00DC17F8"/>
    <w:rsid w:val="00DC331D"/>
    <w:rsid w:val="00DC36DC"/>
    <w:rsid w:val="00DC403D"/>
    <w:rsid w:val="00DC4C2C"/>
    <w:rsid w:val="00DC4F93"/>
    <w:rsid w:val="00DC6446"/>
    <w:rsid w:val="00DC7850"/>
    <w:rsid w:val="00DD0D48"/>
    <w:rsid w:val="00DD17D8"/>
    <w:rsid w:val="00DD266D"/>
    <w:rsid w:val="00DD2730"/>
    <w:rsid w:val="00DD27FC"/>
    <w:rsid w:val="00DD2941"/>
    <w:rsid w:val="00DD37BD"/>
    <w:rsid w:val="00DD424A"/>
    <w:rsid w:val="00DD533D"/>
    <w:rsid w:val="00DD6257"/>
    <w:rsid w:val="00DD79F9"/>
    <w:rsid w:val="00DD7E04"/>
    <w:rsid w:val="00DE0109"/>
    <w:rsid w:val="00DE0B58"/>
    <w:rsid w:val="00DE132A"/>
    <w:rsid w:val="00DE1917"/>
    <w:rsid w:val="00DE29A8"/>
    <w:rsid w:val="00DE2F8B"/>
    <w:rsid w:val="00DE4393"/>
    <w:rsid w:val="00DE44F1"/>
    <w:rsid w:val="00DE5016"/>
    <w:rsid w:val="00DE52C6"/>
    <w:rsid w:val="00DE5FBA"/>
    <w:rsid w:val="00DE60E7"/>
    <w:rsid w:val="00DE6710"/>
    <w:rsid w:val="00DE69D0"/>
    <w:rsid w:val="00DE7DC5"/>
    <w:rsid w:val="00DF05F9"/>
    <w:rsid w:val="00DF0EE4"/>
    <w:rsid w:val="00DF14EE"/>
    <w:rsid w:val="00DF3DD0"/>
    <w:rsid w:val="00DF473D"/>
    <w:rsid w:val="00DF4C2C"/>
    <w:rsid w:val="00DF4F23"/>
    <w:rsid w:val="00DF541E"/>
    <w:rsid w:val="00DF597F"/>
    <w:rsid w:val="00DF6B47"/>
    <w:rsid w:val="00DF76BA"/>
    <w:rsid w:val="00DF7D8E"/>
    <w:rsid w:val="00E000CD"/>
    <w:rsid w:val="00E0092F"/>
    <w:rsid w:val="00E01079"/>
    <w:rsid w:val="00E018CC"/>
    <w:rsid w:val="00E02AC3"/>
    <w:rsid w:val="00E043E9"/>
    <w:rsid w:val="00E044DA"/>
    <w:rsid w:val="00E05295"/>
    <w:rsid w:val="00E058ED"/>
    <w:rsid w:val="00E06D60"/>
    <w:rsid w:val="00E07341"/>
    <w:rsid w:val="00E07A72"/>
    <w:rsid w:val="00E11025"/>
    <w:rsid w:val="00E11039"/>
    <w:rsid w:val="00E14070"/>
    <w:rsid w:val="00E14719"/>
    <w:rsid w:val="00E147E6"/>
    <w:rsid w:val="00E15A09"/>
    <w:rsid w:val="00E15E13"/>
    <w:rsid w:val="00E17204"/>
    <w:rsid w:val="00E1721D"/>
    <w:rsid w:val="00E1763C"/>
    <w:rsid w:val="00E176EE"/>
    <w:rsid w:val="00E17756"/>
    <w:rsid w:val="00E2052C"/>
    <w:rsid w:val="00E20B8C"/>
    <w:rsid w:val="00E21624"/>
    <w:rsid w:val="00E21754"/>
    <w:rsid w:val="00E21979"/>
    <w:rsid w:val="00E22F35"/>
    <w:rsid w:val="00E235DE"/>
    <w:rsid w:val="00E23B56"/>
    <w:rsid w:val="00E25014"/>
    <w:rsid w:val="00E25A2B"/>
    <w:rsid w:val="00E25D37"/>
    <w:rsid w:val="00E25D71"/>
    <w:rsid w:val="00E25DFD"/>
    <w:rsid w:val="00E26004"/>
    <w:rsid w:val="00E263BF"/>
    <w:rsid w:val="00E265B6"/>
    <w:rsid w:val="00E26943"/>
    <w:rsid w:val="00E272DC"/>
    <w:rsid w:val="00E273EC"/>
    <w:rsid w:val="00E27C5F"/>
    <w:rsid w:val="00E3181E"/>
    <w:rsid w:val="00E31E82"/>
    <w:rsid w:val="00E325A7"/>
    <w:rsid w:val="00E33758"/>
    <w:rsid w:val="00E33917"/>
    <w:rsid w:val="00E33C9E"/>
    <w:rsid w:val="00E345D6"/>
    <w:rsid w:val="00E35C55"/>
    <w:rsid w:val="00E37337"/>
    <w:rsid w:val="00E37C27"/>
    <w:rsid w:val="00E402E9"/>
    <w:rsid w:val="00E42389"/>
    <w:rsid w:val="00E4515C"/>
    <w:rsid w:val="00E45757"/>
    <w:rsid w:val="00E459D6"/>
    <w:rsid w:val="00E45F98"/>
    <w:rsid w:val="00E47F2A"/>
    <w:rsid w:val="00E50440"/>
    <w:rsid w:val="00E5070C"/>
    <w:rsid w:val="00E50838"/>
    <w:rsid w:val="00E50FD5"/>
    <w:rsid w:val="00E51059"/>
    <w:rsid w:val="00E510A7"/>
    <w:rsid w:val="00E52FFF"/>
    <w:rsid w:val="00E546B1"/>
    <w:rsid w:val="00E54A15"/>
    <w:rsid w:val="00E55091"/>
    <w:rsid w:val="00E55DDF"/>
    <w:rsid w:val="00E563C0"/>
    <w:rsid w:val="00E56AF2"/>
    <w:rsid w:val="00E60AE6"/>
    <w:rsid w:val="00E629BA"/>
    <w:rsid w:val="00E6475B"/>
    <w:rsid w:val="00E64FE4"/>
    <w:rsid w:val="00E651AF"/>
    <w:rsid w:val="00E652C3"/>
    <w:rsid w:val="00E65FBF"/>
    <w:rsid w:val="00E707FC"/>
    <w:rsid w:val="00E70E62"/>
    <w:rsid w:val="00E71943"/>
    <w:rsid w:val="00E719EF"/>
    <w:rsid w:val="00E71EFC"/>
    <w:rsid w:val="00E732B0"/>
    <w:rsid w:val="00E73EC7"/>
    <w:rsid w:val="00E73FDA"/>
    <w:rsid w:val="00E74A1A"/>
    <w:rsid w:val="00E75FCC"/>
    <w:rsid w:val="00E82591"/>
    <w:rsid w:val="00E830D7"/>
    <w:rsid w:val="00E8368E"/>
    <w:rsid w:val="00E83D0A"/>
    <w:rsid w:val="00E83D62"/>
    <w:rsid w:val="00E866C5"/>
    <w:rsid w:val="00E86F33"/>
    <w:rsid w:val="00E87252"/>
    <w:rsid w:val="00E9274E"/>
    <w:rsid w:val="00E92AFB"/>
    <w:rsid w:val="00E93154"/>
    <w:rsid w:val="00E93AC7"/>
    <w:rsid w:val="00E94498"/>
    <w:rsid w:val="00E94D6B"/>
    <w:rsid w:val="00E94E86"/>
    <w:rsid w:val="00E96021"/>
    <w:rsid w:val="00E96163"/>
    <w:rsid w:val="00E966F8"/>
    <w:rsid w:val="00E968E1"/>
    <w:rsid w:val="00E96920"/>
    <w:rsid w:val="00E9741B"/>
    <w:rsid w:val="00E9746A"/>
    <w:rsid w:val="00E97FF7"/>
    <w:rsid w:val="00EA1009"/>
    <w:rsid w:val="00EA19C9"/>
    <w:rsid w:val="00EA25FA"/>
    <w:rsid w:val="00EA2F32"/>
    <w:rsid w:val="00EA3CB8"/>
    <w:rsid w:val="00EA3E2A"/>
    <w:rsid w:val="00EA3FAE"/>
    <w:rsid w:val="00EA48E2"/>
    <w:rsid w:val="00EA7541"/>
    <w:rsid w:val="00EA7DF2"/>
    <w:rsid w:val="00EB0A84"/>
    <w:rsid w:val="00EB2077"/>
    <w:rsid w:val="00EB347D"/>
    <w:rsid w:val="00EB36DA"/>
    <w:rsid w:val="00EB5568"/>
    <w:rsid w:val="00EB597D"/>
    <w:rsid w:val="00EB64A1"/>
    <w:rsid w:val="00EB75AF"/>
    <w:rsid w:val="00EB785B"/>
    <w:rsid w:val="00EB793F"/>
    <w:rsid w:val="00EB7FBF"/>
    <w:rsid w:val="00EC0B65"/>
    <w:rsid w:val="00EC0DC0"/>
    <w:rsid w:val="00EC118D"/>
    <w:rsid w:val="00EC17B2"/>
    <w:rsid w:val="00EC2566"/>
    <w:rsid w:val="00EC32C5"/>
    <w:rsid w:val="00EC33D7"/>
    <w:rsid w:val="00EC37CC"/>
    <w:rsid w:val="00EC37F9"/>
    <w:rsid w:val="00EC4017"/>
    <w:rsid w:val="00EC41C4"/>
    <w:rsid w:val="00EC4335"/>
    <w:rsid w:val="00EC62A8"/>
    <w:rsid w:val="00EC7445"/>
    <w:rsid w:val="00ED0BB6"/>
    <w:rsid w:val="00ED0C5D"/>
    <w:rsid w:val="00ED1B3C"/>
    <w:rsid w:val="00ED2533"/>
    <w:rsid w:val="00ED29DA"/>
    <w:rsid w:val="00ED3114"/>
    <w:rsid w:val="00ED3181"/>
    <w:rsid w:val="00ED333B"/>
    <w:rsid w:val="00ED52C7"/>
    <w:rsid w:val="00ED52D3"/>
    <w:rsid w:val="00ED5645"/>
    <w:rsid w:val="00ED5EFE"/>
    <w:rsid w:val="00ED5FCC"/>
    <w:rsid w:val="00ED5FFD"/>
    <w:rsid w:val="00ED6F48"/>
    <w:rsid w:val="00ED70CB"/>
    <w:rsid w:val="00ED755D"/>
    <w:rsid w:val="00EE0287"/>
    <w:rsid w:val="00EE10EB"/>
    <w:rsid w:val="00EE140F"/>
    <w:rsid w:val="00EE1747"/>
    <w:rsid w:val="00EE255A"/>
    <w:rsid w:val="00EE2D86"/>
    <w:rsid w:val="00EE3116"/>
    <w:rsid w:val="00EE3894"/>
    <w:rsid w:val="00EE3C28"/>
    <w:rsid w:val="00EE41AC"/>
    <w:rsid w:val="00EE44BD"/>
    <w:rsid w:val="00EE4856"/>
    <w:rsid w:val="00EE4C6D"/>
    <w:rsid w:val="00EE57FE"/>
    <w:rsid w:val="00EE5A84"/>
    <w:rsid w:val="00EE64CF"/>
    <w:rsid w:val="00EE6A07"/>
    <w:rsid w:val="00EF0742"/>
    <w:rsid w:val="00EF0B89"/>
    <w:rsid w:val="00EF1622"/>
    <w:rsid w:val="00EF2442"/>
    <w:rsid w:val="00EF43FB"/>
    <w:rsid w:val="00EF44B5"/>
    <w:rsid w:val="00EF4574"/>
    <w:rsid w:val="00EF4583"/>
    <w:rsid w:val="00EF4681"/>
    <w:rsid w:val="00EF5F17"/>
    <w:rsid w:val="00F00D77"/>
    <w:rsid w:val="00F01CED"/>
    <w:rsid w:val="00F02A56"/>
    <w:rsid w:val="00F02AA6"/>
    <w:rsid w:val="00F03072"/>
    <w:rsid w:val="00F037B0"/>
    <w:rsid w:val="00F03A09"/>
    <w:rsid w:val="00F045EE"/>
    <w:rsid w:val="00F047EC"/>
    <w:rsid w:val="00F04B3A"/>
    <w:rsid w:val="00F04C09"/>
    <w:rsid w:val="00F0516E"/>
    <w:rsid w:val="00F065E6"/>
    <w:rsid w:val="00F06818"/>
    <w:rsid w:val="00F06935"/>
    <w:rsid w:val="00F073BE"/>
    <w:rsid w:val="00F0757C"/>
    <w:rsid w:val="00F07AF4"/>
    <w:rsid w:val="00F07ECF"/>
    <w:rsid w:val="00F10AA6"/>
    <w:rsid w:val="00F10D2E"/>
    <w:rsid w:val="00F12310"/>
    <w:rsid w:val="00F13B36"/>
    <w:rsid w:val="00F141A6"/>
    <w:rsid w:val="00F146AD"/>
    <w:rsid w:val="00F149C4"/>
    <w:rsid w:val="00F15643"/>
    <w:rsid w:val="00F16A1C"/>
    <w:rsid w:val="00F1741E"/>
    <w:rsid w:val="00F21858"/>
    <w:rsid w:val="00F223AB"/>
    <w:rsid w:val="00F228E9"/>
    <w:rsid w:val="00F2393B"/>
    <w:rsid w:val="00F23C80"/>
    <w:rsid w:val="00F23DB9"/>
    <w:rsid w:val="00F24509"/>
    <w:rsid w:val="00F24BEE"/>
    <w:rsid w:val="00F2519C"/>
    <w:rsid w:val="00F2607F"/>
    <w:rsid w:val="00F260E1"/>
    <w:rsid w:val="00F267CC"/>
    <w:rsid w:val="00F2714C"/>
    <w:rsid w:val="00F27EAF"/>
    <w:rsid w:val="00F31145"/>
    <w:rsid w:val="00F31EE0"/>
    <w:rsid w:val="00F32105"/>
    <w:rsid w:val="00F32115"/>
    <w:rsid w:val="00F328B8"/>
    <w:rsid w:val="00F329ED"/>
    <w:rsid w:val="00F32CFE"/>
    <w:rsid w:val="00F32D0C"/>
    <w:rsid w:val="00F32FC4"/>
    <w:rsid w:val="00F33F13"/>
    <w:rsid w:val="00F34143"/>
    <w:rsid w:val="00F34617"/>
    <w:rsid w:val="00F355B1"/>
    <w:rsid w:val="00F36E17"/>
    <w:rsid w:val="00F403CE"/>
    <w:rsid w:val="00F40A55"/>
    <w:rsid w:val="00F40D26"/>
    <w:rsid w:val="00F41E6C"/>
    <w:rsid w:val="00F41F1F"/>
    <w:rsid w:val="00F42DB6"/>
    <w:rsid w:val="00F441D2"/>
    <w:rsid w:val="00F442A4"/>
    <w:rsid w:val="00F45443"/>
    <w:rsid w:val="00F45BDB"/>
    <w:rsid w:val="00F4653B"/>
    <w:rsid w:val="00F4669A"/>
    <w:rsid w:val="00F46795"/>
    <w:rsid w:val="00F467A1"/>
    <w:rsid w:val="00F47733"/>
    <w:rsid w:val="00F47B01"/>
    <w:rsid w:val="00F50012"/>
    <w:rsid w:val="00F502C0"/>
    <w:rsid w:val="00F50D1D"/>
    <w:rsid w:val="00F510B2"/>
    <w:rsid w:val="00F51CC0"/>
    <w:rsid w:val="00F521A0"/>
    <w:rsid w:val="00F522D2"/>
    <w:rsid w:val="00F5256E"/>
    <w:rsid w:val="00F52C2C"/>
    <w:rsid w:val="00F52E26"/>
    <w:rsid w:val="00F53D30"/>
    <w:rsid w:val="00F55AF0"/>
    <w:rsid w:val="00F55D3B"/>
    <w:rsid w:val="00F565F6"/>
    <w:rsid w:val="00F57307"/>
    <w:rsid w:val="00F57633"/>
    <w:rsid w:val="00F57DE0"/>
    <w:rsid w:val="00F57E0A"/>
    <w:rsid w:val="00F6124C"/>
    <w:rsid w:val="00F638A8"/>
    <w:rsid w:val="00F639DA"/>
    <w:rsid w:val="00F64B88"/>
    <w:rsid w:val="00F64BE1"/>
    <w:rsid w:val="00F66530"/>
    <w:rsid w:val="00F671BF"/>
    <w:rsid w:val="00F676AB"/>
    <w:rsid w:val="00F67C2B"/>
    <w:rsid w:val="00F67CA1"/>
    <w:rsid w:val="00F67D34"/>
    <w:rsid w:val="00F70745"/>
    <w:rsid w:val="00F7161D"/>
    <w:rsid w:val="00F71AB3"/>
    <w:rsid w:val="00F71F24"/>
    <w:rsid w:val="00F7398B"/>
    <w:rsid w:val="00F74182"/>
    <w:rsid w:val="00F7536B"/>
    <w:rsid w:val="00F75961"/>
    <w:rsid w:val="00F75BC2"/>
    <w:rsid w:val="00F7635F"/>
    <w:rsid w:val="00F800D6"/>
    <w:rsid w:val="00F8141A"/>
    <w:rsid w:val="00F81980"/>
    <w:rsid w:val="00F81B11"/>
    <w:rsid w:val="00F8267E"/>
    <w:rsid w:val="00F82CEE"/>
    <w:rsid w:val="00F82D64"/>
    <w:rsid w:val="00F8457C"/>
    <w:rsid w:val="00F847D6"/>
    <w:rsid w:val="00F84848"/>
    <w:rsid w:val="00F85C3B"/>
    <w:rsid w:val="00F86281"/>
    <w:rsid w:val="00F87601"/>
    <w:rsid w:val="00F87786"/>
    <w:rsid w:val="00F90A58"/>
    <w:rsid w:val="00F90D09"/>
    <w:rsid w:val="00F91299"/>
    <w:rsid w:val="00F913D3"/>
    <w:rsid w:val="00F92137"/>
    <w:rsid w:val="00F940F3"/>
    <w:rsid w:val="00F95689"/>
    <w:rsid w:val="00F95803"/>
    <w:rsid w:val="00F96EA0"/>
    <w:rsid w:val="00F973DC"/>
    <w:rsid w:val="00F97C06"/>
    <w:rsid w:val="00F97CE5"/>
    <w:rsid w:val="00FA0B72"/>
    <w:rsid w:val="00FA1284"/>
    <w:rsid w:val="00FA12E0"/>
    <w:rsid w:val="00FA195B"/>
    <w:rsid w:val="00FA1978"/>
    <w:rsid w:val="00FA1C78"/>
    <w:rsid w:val="00FA26E6"/>
    <w:rsid w:val="00FA3C4B"/>
    <w:rsid w:val="00FA48FE"/>
    <w:rsid w:val="00FA49D5"/>
    <w:rsid w:val="00FA54B9"/>
    <w:rsid w:val="00FA66E7"/>
    <w:rsid w:val="00FA681D"/>
    <w:rsid w:val="00FB106D"/>
    <w:rsid w:val="00FB1E76"/>
    <w:rsid w:val="00FB2F2C"/>
    <w:rsid w:val="00FB3006"/>
    <w:rsid w:val="00FB3123"/>
    <w:rsid w:val="00FB4610"/>
    <w:rsid w:val="00FB49B8"/>
    <w:rsid w:val="00FB5A72"/>
    <w:rsid w:val="00FB6185"/>
    <w:rsid w:val="00FB626E"/>
    <w:rsid w:val="00FB73BB"/>
    <w:rsid w:val="00FB7E48"/>
    <w:rsid w:val="00FC2DE7"/>
    <w:rsid w:val="00FC3FD1"/>
    <w:rsid w:val="00FC58EA"/>
    <w:rsid w:val="00FC5B32"/>
    <w:rsid w:val="00FC5E47"/>
    <w:rsid w:val="00FC6137"/>
    <w:rsid w:val="00FC6697"/>
    <w:rsid w:val="00FC67EA"/>
    <w:rsid w:val="00FC7D07"/>
    <w:rsid w:val="00FD00BC"/>
    <w:rsid w:val="00FD068E"/>
    <w:rsid w:val="00FD11B8"/>
    <w:rsid w:val="00FD1492"/>
    <w:rsid w:val="00FD1611"/>
    <w:rsid w:val="00FD209C"/>
    <w:rsid w:val="00FD2D35"/>
    <w:rsid w:val="00FD3197"/>
    <w:rsid w:val="00FD3239"/>
    <w:rsid w:val="00FD3A6E"/>
    <w:rsid w:val="00FD43D8"/>
    <w:rsid w:val="00FD4431"/>
    <w:rsid w:val="00FD4463"/>
    <w:rsid w:val="00FD5165"/>
    <w:rsid w:val="00FD5306"/>
    <w:rsid w:val="00FD5E9C"/>
    <w:rsid w:val="00FE096D"/>
    <w:rsid w:val="00FE0A96"/>
    <w:rsid w:val="00FE0C36"/>
    <w:rsid w:val="00FE0F91"/>
    <w:rsid w:val="00FE1B53"/>
    <w:rsid w:val="00FE1E18"/>
    <w:rsid w:val="00FE1FA5"/>
    <w:rsid w:val="00FE2AF6"/>
    <w:rsid w:val="00FE33B3"/>
    <w:rsid w:val="00FE33BE"/>
    <w:rsid w:val="00FE3D94"/>
    <w:rsid w:val="00FE46BC"/>
    <w:rsid w:val="00FE4C1E"/>
    <w:rsid w:val="00FE4CAF"/>
    <w:rsid w:val="00FE5338"/>
    <w:rsid w:val="00FE5534"/>
    <w:rsid w:val="00FE5959"/>
    <w:rsid w:val="00FE5AE5"/>
    <w:rsid w:val="00FE60AD"/>
    <w:rsid w:val="00FE6689"/>
    <w:rsid w:val="00FE70FE"/>
    <w:rsid w:val="00FE7562"/>
    <w:rsid w:val="00FE7FB6"/>
    <w:rsid w:val="00FE7FCB"/>
    <w:rsid w:val="00FF2C22"/>
    <w:rsid w:val="00FF2F74"/>
    <w:rsid w:val="00FF3CEC"/>
    <w:rsid w:val="00FF4B5E"/>
    <w:rsid w:val="00FF4BA0"/>
    <w:rsid w:val="00FF4D1D"/>
    <w:rsid w:val="00FF5DEF"/>
    <w:rsid w:val="00FF5FEF"/>
    <w:rsid w:val="00FF62E0"/>
    <w:rsid w:val="00FF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cecff"/>
    </o:shapedefaults>
    <o:shapelayout v:ext="edit">
      <o:idmap v:ext="edit" data="1"/>
    </o:shapelayout>
  </w:shapeDefaults>
  <w:decimalSymbol w:val="."/>
  <w:listSeparator w:val=","/>
  <w14:docId w14:val="300799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semiHidden="0" w:uiPriority="0" w:unhideWhenUsed="0" w:qFormat="1"/>
    <w:lsdException w:name="List Bullet 5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2A3"/>
    <w:rPr>
      <w:rFonts w:asciiTheme="minorHAnsi" w:hAnsiTheme="minorHAnsi"/>
      <w:sz w:val="22"/>
      <w:szCs w:val="24"/>
      <w:lang w:val="en-US" w:eastAsia="en-US"/>
    </w:rPr>
  </w:style>
  <w:style w:type="paragraph" w:styleId="Heading1">
    <w:name w:val="heading 1"/>
    <w:aliases w:val="Topic Heading 1,H1,h1 chapter heading,A MAJOR/BOLD,level 1,Level 1 Head,h1,Section Heading,ESC Heading 1,heading 1,Topic Heading 11,Topic Heading 12,Topic Heading 13,Topic Heading 14,Topic Heading 111,Topic Heading 121,Topic Heading 131,Part"/>
    <w:basedOn w:val="Normal"/>
    <w:next w:val="NormalIndent"/>
    <w:link w:val="Heading1Char"/>
    <w:qFormat/>
    <w:rsid w:val="005F02A3"/>
    <w:pPr>
      <w:keepNext/>
      <w:pageBreakBefore/>
      <w:numPr>
        <w:numId w:val="21"/>
      </w:numPr>
      <w:pBdr>
        <w:bottom w:val="single" w:sz="4" w:space="1" w:color="auto"/>
      </w:pBdr>
      <w:tabs>
        <w:tab w:val="left" w:pos="851"/>
      </w:tabs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aliases w:val="Topic Heading,body,h2,test,H2,Section,h2.H2,2m,2,Header 2,l2,Level 2 Head,- heading 2,1,kop 14/b,h2 main heading,B Sub/Bold,Level 2 Topic Heading,Body Text (Reset numbering),Reset numbering,Heading 2-14,heading 2,Slidetitel,RS2,RS21,RS22,o,T2"/>
    <w:basedOn w:val="Heading1"/>
    <w:next w:val="NormalIndent"/>
    <w:link w:val="Heading2Char"/>
    <w:qFormat/>
    <w:rsid w:val="005F02A3"/>
    <w:pPr>
      <w:pageBreakBefore w:val="0"/>
      <w:numPr>
        <w:ilvl w:val="1"/>
      </w:numPr>
      <w:pBdr>
        <w:bottom w:val="none" w:sz="0" w:space="0" w:color="auto"/>
      </w:pBdr>
      <w:spacing w:before="240"/>
      <w:outlineLvl w:val="1"/>
    </w:pPr>
    <w:rPr>
      <w:bCs w:val="0"/>
      <w:iCs/>
      <w:sz w:val="32"/>
      <w:szCs w:val="28"/>
    </w:rPr>
  </w:style>
  <w:style w:type="paragraph" w:styleId="Heading3">
    <w:name w:val="heading 3"/>
    <w:aliases w:val="Topic Sub Heading,h3 sub heading,h3,H3,Head 3,3m,Level 1 - 1,head3,Details,C Sub-Sub/Italic,Schedule Heading 3,RFP Heading 3,Org Heading 1,3,l3,Level 3 Head,Level 3 Topic Heading,h31,h32,Para3,Section1,Topic Sub Heading1,Section2,Section11"/>
    <w:basedOn w:val="Heading2"/>
    <w:next w:val="NormalIndent"/>
    <w:link w:val="Heading3Char"/>
    <w:autoRedefine/>
    <w:qFormat/>
    <w:rsid w:val="006E6C89"/>
    <w:pPr>
      <w:numPr>
        <w:ilvl w:val="2"/>
      </w:numPr>
      <w:tabs>
        <w:tab w:val="clear" w:pos="720"/>
        <w:tab w:val="clear" w:pos="851"/>
        <w:tab w:val="left" w:pos="709"/>
      </w:tabs>
      <w:outlineLvl w:val="2"/>
    </w:pPr>
    <w:rPr>
      <w:rFonts w:asciiTheme="minorHAnsi" w:hAnsiTheme="minorHAnsi"/>
      <w:bCs/>
      <w:i/>
      <w:sz w:val="28"/>
    </w:rPr>
  </w:style>
  <w:style w:type="paragraph" w:styleId="Heading4">
    <w:name w:val="heading 4"/>
    <w:basedOn w:val="Heading3"/>
    <w:next w:val="NormalIndent"/>
    <w:link w:val="Heading4Char"/>
    <w:autoRedefine/>
    <w:qFormat/>
    <w:rsid w:val="009F12A9"/>
    <w:pPr>
      <w:numPr>
        <w:ilvl w:val="0"/>
        <w:numId w:val="0"/>
      </w:numPr>
      <w:tabs>
        <w:tab w:val="clear" w:pos="709"/>
      </w:tabs>
      <w:outlineLvl w:val="3"/>
    </w:pPr>
    <w:rPr>
      <w:bCs w:val="0"/>
    </w:rPr>
  </w:style>
  <w:style w:type="paragraph" w:styleId="Heading5">
    <w:name w:val="heading 5"/>
    <w:basedOn w:val="Heading4"/>
    <w:next w:val="NormalIndent"/>
    <w:qFormat/>
    <w:rsid w:val="00D1557C"/>
    <w:pPr>
      <w:ind w:left="851" w:hanging="851"/>
      <w:outlineLvl w:val="4"/>
    </w:pPr>
    <w:rPr>
      <w:bCs/>
      <w:i w:val="0"/>
      <w:iCs w:val="0"/>
      <w:sz w:val="22"/>
      <w:szCs w:val="26"/>
    </w:rPr>
  </w:style>
  <w:style w:type="paragraph" w:styleId="Heading6">
    <w:name w:val="heading 6"/>
    <w:basedOn w:val="Normal"/>
    <w:next w:val="Normal"/>
    <w:link w:val="Heading6Char"/>
    <w:qFormat/>
    <w:rsid w:val="005F02A3"/>
    <w:pPr>
      <w:numPr>
        <w:ilvl w:val="5"/>
        <w:numId w:val="21"/>
      </w:numPr>
      <w:spacing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5F02A3"/>
    <w:pPr>
      <w:numPr>
        <w:ilvl w:val="6"/>
        <w:numId w:val="21"/>
      </w:numPr>
      <w:spacing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5F02A3"/>
    <w:pPr>
      <w:numPr>
        <w:ilvl w:val="7"/>
        <w:numId w:val="21"/>
      </w:numPr>
      <w:spacing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5F02A3"/>
    <w:pPr>
      <w:numPr>
        <w:ilvl w:val="8"/>
        <w:numId w:val="21"/>
      </w:numPr>
      <w:spacing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A46643"/>
    <w:pPr>
      <w:ind w:left="851"/>
    </w:pPr>
  </w:style>
  <w:style w:type="character" w:customStyle="1" w:styleId="Heading2Char">
    <w:name w:val="Heading 2 Char"/>
    <w:aliases w:val="Topic Heading Char,body Char,h2 Char,test Char,H2 Char,Section Char,h2.H2 Char,2m Char,2 Char,Header 2 Char,l2 Char,Level 2 Head Char,- heading 2 Char,1 Char,kop 14/b Char,h2 main heading Char,B Sub/Bold Char,Level 2 Topic Heading Char"/>
    <w:basedOn w:val="DefaultParagraphFont"/>
    <w:link w:val="Heading2"/>
    <w:rsid w:val="005F02A3"/>
    <w:rPr>
      <w:rFonts w:ascii="Arial" w:hAnsi="Arial" w:cs="Arial"/>
      <w:b/>
      <w:iCs/>
      <w:kern w:val="32"/>
      <w:sz w:val="32"/>
      <w:szCs w:val="28"/>
      <w:lang w:val="en-US" w:eastAsia="en-US"/>
    </w:rPr>
  </w:style>
  <w:style w:type="character" w:customStyle="1" w:styleId="Heading3Char">
    <w:name w:val="Heading 3 Char"/>
    <w:aliases w:val="Topic Sub Heading Char,h3 sub heading Char,h3 Char,H3 Char,Head 3 Char,3m Char,Level 1 - 1 Char,head3 Char,Details Char,C Sub-Sub/Italic Char,Schedule Heading 3 Char,RFP Heading 3 Char,Org Heading 1 Char,3 Char,l3 Char,Level 3 Head Char"/>
    <w:basedOn w:val="DefaultParagraphFont"/>
    <w:link w:val="Heading3"/>
    <w:rsid w:val="006E6C89"/>
    <w:rPr>
      <w:rFonts w:asciiTheme="minorHAnsi" w:hAnsiTheme="minorHAnsi" w:cs="Arial"/>
      <w:b/>
      <w:bCs/>
      <w:i/>
      <w:iCs/>
      <w:kern w:val="32"/>
      <w:sz w:val="28"/>
      <w:szCs w:val="28"/>
      <w:lang w:val="en-US" w:eastAsia="en-US"/>
    </w:rPr>
  </w:style>
  <w:style w:type="paragraph" w:styleId="Caption">
    <w:name w:val="caption"/>
    <w:basedOn w:val="Normal"/>
    <w:next w:val="Normal"/>
    <w:qFormat/>
    <w:rsid w:val="005F02A3"/>
    <w:pPr>
      <w:jc w:val="center"/>
    </w:pPr>
    <w:rPr>
      <w:bCs/>
      <w:i/>
      <w:sz w:val="20"/>
      <w:szCs w:val="20"/>
    </w:rPr>
  </w:style>
  <w:style w:type="paragraph" w:styleId="ListBullet">
    <w:name w:val="List Bullet"/>
    <w:basedOn w:val="Normal"/>
    <w:rsid w:val="00A46643"/>
    <w:pPr>
      <w:tabs>
        <w:tab w:val="num" w:pos="360"/>
      </w:tabs>
      <w:spacing w:before="60" w:after="60"/>
      <w:ind w:left="357" w:hanging="357"/>
    </w:pPr>
  </w:style>
  <w:style w:type="paragraph" w:styleId="ListBullet2">
    <w:name w:val="List Bullet 2"/>
    <w:basedOn w:val="Normal"/>
    <w:rsid w:val="00A46643"/>
    <w:pPr>
      <w:tabs>
        <w:tab w:val="num" w:pos="643"/>
      </w:tabs>
      <w:spacing w:before="60" w:after="60"/>
      <w:ind w:left="641" w:hanging="357"/>
    </w:pPr>
  </w:style>
  <w:style w:type="paragraph" w:styleId="ListBullet3">
    <w:name w:val="List Bullet 3"/>
    <w:basedOn w:val="Normal"/>
    <w:rsid w:val="00A46643"/>
    <w:pPr>
      <w:tabs>
        <w:tab w:val="num" w:pos="926"/>
      </w:tabs>
      <w:spacing w:before="60" w:after="60"/>
      <w:ind w:left="924" w:hanging="357"/>
    </w:pPr>
  </w:style>
  <w:style w:type="paragraph" w:styleId="ListBullet4">
    <w:name w:val="List Bullet 4"/>
    <w:basedOn w:val="Normal"/>
    <w:rsid w:val="00A46643"/>
    <w:pPr>
      <w:tabs>
        <w:tab w:val="num" w:pos="1209"/>
      </w:tabs>
      <w:spacing w:before="60" w:after="60"/>
      <w:ind w:left="1208" w:hanging="357"/>
    </w:pPr>
  </w:style>
  <w:style w:type="paragraph" w:styleId="ListBullet5">
    <w:name w:val="List Bullet 5"/>
    <w:basedOn w:val="Normal"/>
    <w:rsid w:val="00A46643"/>
    <w:pPr>
      <w:tabs>
        <w:tab w:val="num" w:pos="1492"/>
      </w:tabs>
      <w:spacing w:before="60" w:after="60"/>
      <w:ind w:left="1491" w:hanging="357"/>
    </w:pPr>
  </w:style>
  <w:style w:type="paragraph" w:styleId="TOC3">
    <w:name w:val="toc 3"/>
    <w:basedOn w:val="Normal"/>
    <w:next w:val="Normal"/>
    <w:uiPriority w:val="39"/>
    <w:rsid w:val="00A46643"/>
    <w:pPr>
      <w:tabs>
        <w:tab w:val="left" w:pos="1673"/>
        <w:tab w:val="right" w:leader="dot" w:pos="9072"/>
      </w:tabs>
      <w:ind w:left="1673" w:right="567" w:hanging="709"/>
    </w:pPr>
    <w:rPr>
      <w:rFonts w:ascii="Arial" w:hAnsi="Arial"/>
      <w:noProof/>
      <w:sz w:val="18"/>
    </w:rPr>
  </w:style>
  <w:style w:type="paragraph" w:styleId="TOC1">
    <w:name w:val="toc 1"/>
    <w:basedOn w:val="Normal"/>
    <w:next w:val="Normal"/>
    <w:uiPriority w:val="39"/>
    <w:rsid w:val="00A46643"/>
    <w:pPr>
      <w:tabs>
        <w:tab w:val="left" w:pos="397"/>
        <w:tab w:val="right" w:leader="dot" w:pos="9072"/>
      </w:tabs>
      <w:ind w:left="397" w:right="567" w:hanging="397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uiPriority w:val="39"/>
    <w:rsid w:val="00A46643"/>
    <w:pPr>
      <w:tabs>
        <w:tab w:val="left" w:pos="964"/>
        <w:tab w:val="right" w:leader="dot" w:pos="9072"/>
      </w:tabs>
      <w:spacing w:before="60" w:after="60"/>
      <w:ind w:left="964" w:right="567" w:hanging="567"/>
    </w:pPr>
    <w:rPr>
      <w:rFonts w:ascii="Arial" w:hAnsi="Arial"/>
      <w:noProof/>
    </w:rPr>
  </w:style>
  <w:style w:type="paragraph" w:styleId="TOC4">
    <w:name w:val="toc 4"/>
    <w:basedOn w:val="Normal"/>
    <w:next w:val="Normal"/>
    <w:uiPriority w:val="39"/>
    <w:rsid w:val="00A46643"/>
    <w:pPr>
      <w:ind w:left="660"/>
    </w:pPr>
    <w:rPr>
      <w:rFonts w:ascii="Arial" w:hAnsi="Arial"/>
    </w:rPr>
  </w:style>
  <w:style w:type="paragraph" w:styleId="TOC5">
    <w:name w:val="toc 5"/>
    <w:basedOn w:val="Normal"/>
    <w:next w:val="Normal"/>
    <w:uiPriority w:val="39"/>
    <w:rsid w:val="00A46643"/>
    <w:pPr>
      <w:ind w:left="880"/>
    </w:pPr>
  </w:style>
  <w:style w:type="character" w:styleId="Hyperlink">
    <w:name w:val="Hyperlink"/>
    <w:basedOn w:val="DefaultParagraphFont"/>
    <w:uiPriority w:val="99"/>
    <w:rsid w:val="00A46643"/>
    <w:rPr>
      <w:color w:val="0000FF"/>
      <w:u w:val="single"/>
    </w:rPr>
  </w:style>
  <w:style w:type="paragraph" w:customStyle="1" w:styleId="Heading-TOC">
    <w:name w:val="Heading - TOC"/>
    <w:basedOn w:val="Normal"/>
    <w:rsid w:val="00A46643"/>
    <w:pPr>
      <w:keepNext/>
      <w:spacing w:before="360"/>
    </w:pPr>
    <w:rPr>
      <w:rFonts w:ascii="Arial" w:hAnsi="Arial" w:cs="Arial"/>
      <w:b/>
      <w:bCs/>
      <w:sz w:val="32"/>
      <w:szCs w:val="20"/>
    </w:rPr>
  </w:style>
  <w:style w:type="paragraph" w:styleId="TableofFigures">
    <w:name w:val="table of figures"/>
    <w:basedOn w:val="Normal"/>
    <w:next w:val="Normal"/>
    <w:semiHidden/>
    <w:rsid w:val="00A46643"/>
    <w:pPr>
      <w:tabs>
        <w:tab w:val="right" w:leader="dot" w:pos="9072"/>
      </w:tabs>
      <w:ind w:left="1134" w:hanging="1134"/>
    </w:pPr>
    <w:rPr>
      <w:rFonts w:ascii="Arial" w:hAnsi="Arial"/>
    </w:rPr>
  </w:style>
  <w:style w:type="paragraph" w:styleId="BodyTextIndent">
    <w:name w:val="Body Text Indent"/>
    <w:basedOn w:val="Normal"/>
    <w:rsid w:val="00A46643"/>
    <w:pPr>
      <w:autoSpaceDE w:val="0"/>
      <w:autoSpaceDN w:val="0"/>
      <w:adjustRightInd w:val="0"/>
      <w:ind w:left="851"/>
    </w:pPr>
    <w:rPr>
      <w:rFonts w:cs="Arial"/>
      <w:szCs w:val="20"/>
    </w:rPr>
  </w:style>
  <w:style w:type="paragraph" w:customStyle="1" w:styleId="CoverPage-Large">
    <w:name w:val="Cover Page - Large"/>
    <w:basedOn w:val="Normal"/>
    <w:next w:val="CoverPage-Small"/>
    <w:rsid w:val="00A46643"/>
    <w:pPr>
      <w:jc w:val="center"/>
    </w:pPr>
    <w:rPr>
      <w:rFonts w:ascii="Arial" w:hAnsi="Arial" w:cs="Arial"/>
      <w:b/>
      <w:sz w:val="52"/>
      <w:szCs w:val="20"/>
    </w:rPr>
  </w:style>
  <w:style w:type="paragraph" w:customStyle="1" w:styleId="CoverPage-Small">
    <w:name w:val="Cover Page - Small"/>
    <w:basedOn w:val="Normal"/>
    <w:rsid w:val="00A46643"/>
    <w:pPr>
      <w:spacing w:before="240"/>
      <w:jc w:val="center"/>
    </w:pPr>
    <w:rPr>
      <w:rFonts w:ascii="Arial" w:hAnsi="Arial" w:cs="Arial"/>
      <w:b/>
      <w:bCs/>
      <w:color w:val="000000"/>
      <w:sz w:val="36"/>
      <w:szCs w:val="20"/>
    </w:rPr>
  </w:style>
  <w:style w:type="paragraph" w:customStyle="1" w:styleId="CoverPage-ProgramSlogan">
    <w:name w:val="Cover Page - Program Slogan"/>
    <w:basedOn w:val="Normal"/>
    <w:next w:val="CoverPage-Small"/>
    <w:rsid w:val="00A46643"/>
    <w:pPr>
      <w:jc w:val="right"/>
    </w:pPr>
    <w:rPr>
      <w:rFonts w:ascii="Monotype Corsiva" w:hAnsi="Monotype Corsiva"/>
      <w:i/>
      <w:iCs/>
      <w:color w:val="0000FF"/>
      <w:sz w:val="28"/>
    </w:rPr>
  </w:style>
  <w:style w:type="paragraph" w:styleId="BodyText2">
    <w:name w:val="Body Text 2"/>
    <w:basedOn w:val="Normal"/>
    <w:rsid w:val="00A46643"/>
    <w:rPr>
      <w:color w:val="0000FF"/>
    </w:rPr>
  </w:style>
  <w:style w:type="paragraph" w:customStyle="1" w:styleId="TableHeading">
    <w:name w:val="Table Heading"/>
    <w:basedOn w:val="TableText"/>
    <w:rsid w:val="00A46643"/>
    <w:pPr>
      <w:keepNext/>
      <w:keepLines/>
      <w:jc w:val="center"/>
    </w:pPr>
    <w:rPr>
      <w:rFonts w:ascii="Arial" w:hAnsi="Arial"/>
      <w:b/>
      <w:bCs/>
    </w:rPr>
  </w:style>
  <w:style w:type="paragraph" w:customStyle="1" w:styleId="TableText">
    <w:name w:val="Table Text"/>
    <w:basedOn w:val="Normal"/>
    <w:rsid w:val="00A46643"/>
    <w:pPr>
      <w:spacing w:before="60" w:after="60"/>
    </w:pPr>
  </w:style>
  <w:style w:type="paragraph" w:styleId="Header">
    <w:name w:val="header"/>
    <w:aliases w:val="Header1"/>
    <w:basedOn w:val="Normal"/>
    <w:rsid w:val="00A46643"/>
    <w:pPr>
      <w:tabs>
        <w:tab w:val="center" w:pos="4536"/>
        <w:tab w:val="right" w:pos="9072"/>
      </w:tabs>
    </w:pPr>
    <w:rPr>
      <w:rFonts w:ascii="Arial" w:hAnsi="Arial"/>
      <w:b/>
      <w:sz w:val="20"/>
    </w:rPr>
  </w:style>
  <w:style w:type="paragraph" w:customStyle="1" w:styleId="TableNumbered">
    <w:name w:val="Table Numbered"/>
    <w:basedOn w:val="Normal"/>
    <w:rsid w:val="00A46643"/>
  </w:style>
  <w:style w:type="paragraph" w:customStyle="1" w:styleId="TableBullet">
    <w:name w:val="Table Bullet"/>
    <w:basedOn w:val="Normal"/>
    <w:rsid w:val="00A46643"/>
  </w:style>
  <w:style w:type="paragraph" w:styleId="Footer">
    <w:name w:val="footer"/>
    <w:basedOn w:val="Normal"/>
    <w:rsid w:val="00A46643"/>
    <w:pPr>
      <w:tabs>
        <w:tab w:val="center" w:pos="4536"/>
        <w:tab w:val="right" w:pos="9072"/>
      </w:tabs>
    </w:pPr>
    <w:rPr>
      <w:rFonts w:ascii="Arial" w:hAnsi="Arial"/>
      <w:sz w:val="18"/>
    </w:rPr>
  </w:style>
  <w:style w:type="paragraph" w:customStyle="1" w:styleId="NormalSingleSpace">
    <w:name w:val="Normal SingleSpace"/>
    <w:basedOn w:val="Normal"/>
    <w:rsid w:val="00A46643"/>
  </w:style>
  <w:style w:type="paragraph" w:customStyle="1" w:styleId="TitleBlock">
    <w:name w:val="Title Block"/>
    <w:basedOn w:val="Normal"/>
    <w:rsid w:val="00A46643"/>
    <w:pPr>
      <w:spacing w:before="480" w:after="480"/>
      <w:jc w:val="center"/>
    </w:pPr>
    <w:rPr>
      <w:rFonts w:ascii="New Century Schlbk" w:hAnsi="New Century Schlbk"/>
      <w:b/>
      <w:sz w:val="48"/>
      <w:szCs w:val="20"/>
    </w:rPr>
  </w:style>
  <w:style w:type="paragraph" w:styleId="BodyText">
    <w:name w:val="Body Text"/>
    <w:basedOn w:val="Normal"/>
    <w:rsid w:val="00A46643"/>
    <w:rPr>
      <w:szCs w:val="20"/>
    </w:rPr>
  </w:style>
  <w:style w:type="paragraph" w:styleId="TOC6">
    <w:name w:val="toc 6"/>
    <w:basedOn w:val="Normal"/>
    <w:next w:val="Normal"/>
    <w:autoRedefine/>
    <w:uiPriority w:val="39"/>
    <w:rsid w:val="00A46643"/>
    <w:pPr>
      <w:ind w:left="1200"/>
    </w:pPr>
  </w:style>
  <w:style w:type="paragraph" w:styleId="TOC7">
    <w:name w:val="toc 7"/>
    <w:basedOn w:val="Normal"/>
    <w:next w:val="Normal"/>
    <w:autoRedefine/>
    <w:uiPriority w:val="39"/>
    <w:rsid w:val="00A46643"/>
    <w:pPr>
      <w:ind w:left="1440"/>
    </w:pPr>
  </w:style>
  <w:style w:type="paragraph" w:styleId="TOC8">
    <w:name w:val="toc 8"/>
    <w:basedOn w:val="Normal"/>
    <w:next w:val="Normal"/>
    <w:autoRedefine/>
    <w:uiPriority w:val="39"/>
    <w:rsid w:val="00A46643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A46643"/>
    <w:pPr>
      <w:ind w:left="1920"/>
    </w:pPr>
  </w:style>
  <w:style w:type="paragraph" w:styleId="ListNumber">
    <w:name w:val="List Number"/>
    <w:basedOn w:val="Normal"/>
    <w:rsid w:val="00A46643"/>
    <w:pPr>
      <w:tabs>
        <w:tab w:val="num" w:pos="360"/>
      </w:tabs>
      <w:spacing w:before="60" w:after="60"/>
      <w:ind w:left="360" w:hanging="360"/>
    </w:pPr>
  </w:style>
  <w:style w:type="paragraph" w:styleId="ListNumber4">
    <w:name w:val="List Number 4"/>
    <w:basedOn w:val="Normal"/>
    <w:rsid w:val="00A46643"/>
    <w:pPr>
      <w:tabs>
        <w:tab w:val="num" w:pos="1209"/>
      </w:tabs>
      <w:spacing w:before="60" w:after="60"/>
      <w:ind w:left="1209" w:hanging="360"/>
    </w:pPr>
  </w:style>
  <w:style w:type="paragraph" w:customStyle="1" w:styleId="Heading-non-TOC">
    <w:name w:val="Heading - non-TOC"/>
    <w:basedOn w:val="CoverPage-Small"/>
    <w:next w:val="NormalIndent"/>
    <w:rsid w:val="00A46643"/>
    <w:pPr>
      <w:jc w:val="left"/>
    </w:pPr>
  </w:style>
  <w:style w:type="character" w:styleId="FollowedHyperlink">
    <w:name w:val="FollowedHyperlink"/>
    <w:basedOn w:val="DefaultParagraphFont"/>
    <w:rsid w:val="00A46643"/>
    <w:rPr>
      <w:color w:val="800080"/>
      <w:u w:val="single"/>
    </w:rPr>
  </w:style>
  <w:style w:type="paragraph" w:customStyle="1" w:styleId="Table">
    <w:name w:val="Table"/>
    <w:basedOn w:val="Normal"/>
    <w:rsid w:val="00AA1DCD"/>
    <w:pPr>
      <w:keepNext/>
      <w:keepLines/>
      <w:ind w:left="567"/>
    </w:pPr>
    <w:rPr>
      <w:rFonts w:ascii="New Century Schlbk" w:hAnsi="New Century Schlbk"/>
    </w:rPr>
  </w:style>
  <w:style w:type="paragraph" w:customStyle="1" w:styleId="NormalIndent1">
    <w:name w:val="Normal Indent1"/>
    <w:basedOn w:val="Normal"/>
    <w:rsid w:val="008B7F7F"/>
    <w:pPr>
      <w:spacing w:line="240" w:lineRule="atLeast"/>
      <w:ind w:left="1134" w:hanging="567"/>
    </w:pPr>
    <w:rPr>
      <w:rFonts w:ascii="New Century Schoolbook" w:hAnsi="New Century Schoolbook"/>
    </w:rPr>
  </w:style>
  <w:style w:type="table" w:styleId="TableGrid">
    <w:name w:val="Table Grid"/>
    <w:basedOn w:val="TableNormal"/>
    <w:rsid w:val="006008E1"/>
    <w:pPr>
      <w:ind w:left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2853B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F02A3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5F02A3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5F02A3"/>
    <w:pPr>
      <w:spacing w:after="200"/>
    </w:pPr>
    <w:rPr>
      <w:rFonts w:ascii="Calibri" w:eastAsia="Calibri" w:hAnsi="Calibri"/>
      <w:i/>
      <w:iCs/>
      <w:color w:val="000000"/>
      <w:szCs w:val="22"/>
      <w:lang w:val="en-AU"/>
    </w:rPr>
  </w:style>
  <w:style w:type="character" w:customStyle="1" w:styleId="QuoteChar">
    <w:name w:val="Quote Char"/>
    <w:basedOn w:val="DefaultParagraphFont"/>
    <w:link w:val="Quote"/>
    <w:uiPriority w:val="29"/>
    <w:rsid w:val="005F02A3"/>
    <w:rPr>
      <w:rFonts w:ascii="Calibri" w:eastAsia="Calibri" w:hAnsi="Calibri"/>
      <w:i/>
      <w:iCs/>
      <w:color w:val="000000"/>
      <w:sz w:val="22"/>
      <w:szCs w:val="22"/>
      <w:lang w:eastAsia="en-US"/>
    </w:rPr>
  </w:style>
  <w:style w:type="table" w:customStyle="1" w:styleId="LightGrid1">
    <w:name w:val="Light Grid1"/>
    <w:basedOn w:val="TableNormal"/>
    <w:uiPriority w:val="62"/>
    <w:rsid w:val="00620135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Heading2DarkBlue">
    <w:name w:val="Heading 2 + Dark Blue"/>
    <w:basedOn w:val="Heading2"/>
    <w:link w:val="Heading2DarkBlueChar"/>
    <w:rsid w:val="0073745E"/>
    <w:pPr>
      <w:numPr>
        <w:ilvl w:val="0"/>
        <w:numId w:val="0"/>
      </w:numPr>
      <w:tabs>
        <w:tab w:val="clear" w:pos="851"/>
      </w:tabs>
      <w:spacing w:after="60"/>
    </w:pPr>
    <w:rPr>
      <w:b w:val="0"/>
      <w:i/>
      <w:color w:val="000080"/>
      <w:kern w:val="0"/>
      <w:sz w:val="24"/>
    </w:rPr>
  </w:style>
  <w:style w:type="character" w:customStyle="1" w:styleId="Heading2DarkBlueChar">
    <w:name w:val="Heading 2 + Dark Blue Char"/>
    <w:basedOn w:val="DefaultParagraphFont"/>
    <w:link w:val="Heading2DarkBlue"/>
    <w:rsid w:val="0073745E"/>
    <w:rPr>
      <w:rFonts w:ascii="Arial" w:hAnsi="Arial" w:cs="Arial"/>
      <w:i/>
      <w:iCs/>
      <w:color w:val="000080"/>
      <w:sz w:val="24"/>
      <w:szCs w:val="28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5159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1593"/>
    <w:rPr>
      <w:rFonts w:ascii="Tahoma" w:hAnsi="Tahoma" w:cs="Tahoma"/>
      <w:sz w:val="16"/>
      <w:szCs w:val="16"/>
      <w:lang w:eastAsia="en-US"/>
    </w:rPr>
  </w:style>
  <w:style w:type="table" w:customStyle="1" w:styleId="LightShading-Accent11">
    <w:name w:val="Light Shading - Accent 11"/>
    <w:basedOn w:val="TableNormal"/>
    <w:uiPriority w:val="60"/>
    <w:rsid w:val="00845F2E"/>
    <w:pPr>
      <w:ind w:left="357"/>
    </w:pPr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ListParagraph">
    <w:name w:val="List Paragraph"/>
    <w:basedOn w:val="Normal"/>
    <w:uiPriority w:val="34"/>
    <w:qFormat/>
    <w:rsid w:val="005F02A3"/>
    <w:pPr>
      <w:ind w:left="720"/>
      <w:contextualSpacing/>
    </w:pPr>
  </w:style>
  <w:style w:type="paragraph" w:styleId="BodyText3">
    <w:name w:val="Body Text 3"/>
    <w:basedOn w:val="Normal"/>
    <w:rsid w:val="00B80653"/>
    <w:pPr>
      <w:spacing w:after="120"/>
    </w:pPr>
    <w:rPr>
      <w:sz w:val="16"/>
      <w:szCs w:val="16"/>
    </w:rPr>
  </w:style>
  <w:style w:type="paragraph" w:styleId="NormalWeb">
    <w:name w:val="Normal (Web)"/>
    <w:basedOn w:val="Normal"/>
    <w:link w:val="NormalWebChar"/>
    <w:uiPriority w:val="99"/>
    <w:rsid w:val="00284509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AU" w:eastAsia="en-AU"/>
    </w:rPr>
  </w:style>
  <w:style w:type="character" w:customStyle="1" w:styleId="NormalWebChar">
    <w:name w:val="Normal (Web) Char"/>
    <w:basedOn w:val="DefaultParagraphFont"/>
    <w:link w:val="NormalWeb"/>
    <w:uiPriority w:val="99"/>
    <w:rsid w:val="00D70052"/>
    <w:rPr>
      <w:rFonts w:ascii="Verdana" w:hAnsi="Verdana"/>
      <w:color w:val="000000"/>
      <w:lang w:val="en-AU" w:eastAsia="en-AU" w:bidi="ar-SA"/>
    </w:rPr>
  </w:style>
  <w:style w:type="paragraph" w:customStyle="1" w:styleId="TableNormal1">
    <w:name w:val="Table Normal1"/>
    <w:basedOn w:val="Normal"/>
    <w:rsid w:val="0049640F"/>
    <w:pPr>
      <w:spacing w:before="20" w:after="20"/>
    </w:pPr>
    <w:rPr>
      <w:rFonts w:ascii="Arial" w:eastAsia="Calibri" w:hAnsi="Arial"/>
      <w:sz w:val="18"/>
      <w:lang w:val="en-AU" w:eastAsia="en-AU"/>
    </w:rPr>
  </w:style>
  <w:style w:type="table" w:customStyle="1" w:styleId="LightShading1">
    <w:name w:val="Light Shading1"/>
    <w:basedOn w:val="TableNormal"/>
    <w:uiPriority w:val="60"/>
    <w:rsid w:val="00B3034E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2">
    <w:name w:val="Light Shading - Accent 12"/>
    <w:basedOn w:val="TableNormal"/>
    <w:uiPriority w:val="60"/>
    <w:rsid w:val="00B303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B3034E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B3034E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List1">
    <w:name w:val="Light List1"/>
    <w:basedOn w:val="TableNormal"/>
    <w:uiPriority w:val="61"/>
    <w:rsid w:val="00B3034E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MediumList21">
    <w:name w:val="Medium List 21"/>
    <w:basedOn w:val="TableNormal"/>
    <w:uiPriority w:val="66"/>
    <w:rsid w:val="00B3034E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8F08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0F6866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5F46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Normal-Table">
    <w:name w:val="Normal - Table"/>
    <w:basedOn w:val="Normal"/>
    <w:rsid w:val="002F78B6"/>
    <w:pPr>
      <w:spacing w:before="20" w:after="20"/>
    </w:pPr>
    <w:rPr>
      <w:rFonts w:ascii="Arial" w:hAnsi="Arial"/>
      <w:sz w:val="18"/>
      <w:lang w:val="en-AU" w:eastAsia="en-AU"/>
    </w:rPr>
  </w:style>
  <w:style w:type="paragraph" w:customStyle="1" w:styleId="Default">
    <w:name w:val="Default"/>
    <w:rsid w:val="000A011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character" w:customStyle="1" w:styleId="m1">
    <w:name w:val="m1"/>
    <w:basedOn w:val="DefaultParagraphFont"/>
    <w:rsid w:val="009456CA"/>
    <w:rPr>
      <w:color w:val="0000FF"/>
    </w:rPr>
  </w:style>
  <w:style w:type="character" w:customStyle="1" w:styleId="pi1">
    <w:name w:val="pi1"/>
    <w:basedOn w:val="DefaultParagraphFont"/>
    <w:rsid w:val="009456CA"/>
    <w:rPr>
      <w:color w:val="0000FF"/>
    </w:rPr>
  </w:style>
  <w:style w:type="character" w:customStyle="1" w:styleId="t1">
    <w:name w:val="t1"/>
    <w:basedOn w:val="DefaultParagraphFont"/>
    <w:rsid w:val="009456CA"/>
    <w:rPr>
      <w:color w:val="990000"/>
    </w:rPr>
  </w:style>
  <w:style w:type="character" w:customStyle="1" w:styleId="ns1">
    <w:name w:val="ns1"/>
    <w:basedOn w:val="DefaultParagraphFont"/>
    <w:rsid w:val="009456CA"/>
    <w:rPr>
      <w:color w:val="FF0000"/>
    </w:rPr>
  </w:style>
  <w:style w:type="character" w:customStyle="1" w:styleId="b1">
    <w:name w:val="b1"/>
    <w:basedOn w:val="DefaultParagraphFont"/>
    <w:rsid w:val="009456CA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DefaultParagraphFont"/>
    <w:rsid w:val="009456CA"/>
    <w:rPr>
      <w:b/>
      <w:bCs/>
    </w:rPr>
  </w:style>
  <w:style w:type="paragraph" w:customStyle="1" w:styleId="TemplateInformation">
    <w:name w:val="Template Information"/>
    <w:basedOn w:val="Normal"/>
    <w:link w:val="TemplateInformationCharChar"/>
    <w:autoRedefine/>
    <w:rsid w:val="00EF4583"/>
    <w:pPr>
      <w:keepLines/>
      <w:tabs>
        <w:tab w:val="num" w:pos="360"/>
      </w:tabs>
      <w:spacing w:before="120" w:after="120"/>
      <w:ind w:left="357"/>
    </w:pPr>
    <w:rPr>
      <w:rFonts w:ascii="Arial" w:hAnsi="Arial"/>
      <w:kern w:val="28"/>
      <w:sz w:val="20"/>
      <w:szCs w:val="20"/>
      <w:lang w:val="en-AU" w:eastAsia="en-AU"/>
    </w:rPr>
  </w:style>
  <w:style w:type="character" w:customStyle="1" w:styleId="TemplateInformationCharChar">
    <w:name w:val="Template Information Char Char"/>
    <w:basedOn w:val="DefaultParagraphFont"/>
    <w:link w:val="TemplateInformation"/>
    <w:rsid w:val="00EF4583"/>
    <w:rPr>
      <w:rFonts w:ascii="Arial" w:hAnsi="Arial"/>
      <w:kern w:val="28"/>
      <w:lang w:val="en-AU" w:eastAsia="en-AU" w:bidi="ar-SA"/>
    </w:rPr>
  </w:style>
  <w:style w:type="character" w:customStyle="1" w:styleId="EmailStyle921">
    <w:name w:val="EmailStyle921"/>
    <w:basedOn w:val="DefaultParagraphFont"/>
    <w:semiHidden/>
    <w:rsid w:val="00F06818"/>
    <w:rPr>
      <w:rFonts w:ascii="Arial" w:hAnsi="Arial" w:cs="Arial"/>
      <w:color w:val="00008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82C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82C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2CEE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2C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2CEE"/>
    <w:rPr>
      <w:b/>
      <w:bCs/>
      <w:lang w:val="en-US" w:eastAsia="en-US"/>
    </w:rPr>
  </w:style>
  <w:style w:type="paragraph" w:styleId="NoSpacing">
    <w:name w:val="No Spacing"/>
    <w:basedOn w:val="Normal"/>
    <w:uiPriority w:val="1"/>
    <w:qFormat/>
    <w:rsid w:val="005F02A3"/>
    <w:rPr>
      <w:rFonts w:ascii="Arial" w:eastAsiaTheme="minorEastAsia" w:hAnsi="Arial" w:cs="Arial"/>
      <w:szCs w:val="22"/>
      <w:lang w:val="en-AU"/>
    </w:rPr>
  </w:style>
  <w:style w:type="paragraph" w:styleId="Revision">
    <w:name w:val="Revision"/>
    <w:hidden/>
    <w:uiPriority w:val="99"/>
    <w:semiHidden/>
    <w:rsid w:val="00A41F7D"/>
    <w:rPr>
      <w:sz w:val="24"/>
      <w:szCs w:val="24"/>
      <w:lang w:val="en-US" w:eastAsia="en-US"/>
    </w:rPr>
  </w:style>
  <w:style w:type="paragraph" w:customStyle="1" w:styleId="StyleBSHeading1Left04Hanging03">
    <w:name w:val="Style BS Heading 1 + Left:  0.4&quot; Hanging:  0.3&quot;"/>
    <w:basedOn w:val="Normal"/>
    <w:rsid w:val="00C7091B"/>
    <w:pPr>
      <w:pageBreakBefore/>
      <w:numPr>
        <w:numId w:val="4"/>
      </w:numPr>
      <w:pBdr>
        <w:bottom w:val="single" w:sz="18" w:space="1" w:color="336699"/>
      </w:pBdr>
      <w:spacing w:before="240" w:after="120" w:line="280" w:lineRule="atLeast"/>
      <w:outlineLvl w:val="0"/>
    </w:pPr>
    <w:rPr>
      <w:rFonts w:ascii="Arial" w:hAnsi="Arial"/>
      <w:caps/>
      <w:spacing w:val="30"/>
      <w:kern w:val="22"/>
      <w:sz w:val="36"/>
      <w:szCs w:val="20"/>
      <w:lang w:val="en-AU" w:eastAsia="en-AU"/>
    </w:rPr>
  </w:style>
  <w:style w:type="character" w:customStyle="1" w:styleId="Heading4Char">
    <w:name w:val="Heading 4 Char"/>
    <w:basedOn w:val="DefaultParagraphFont"/>
    <w:link w:val="Heading4"/>
    <w:rsid w:val="009F12A9"/>
    <w:rPr>
      <w:rFonts w:asciiTheme="minorHAnsi" w:hAnsiTheme="minorHAnsi" w:cs="Arial"/>
      <w:b/>
      <w:i/>
      <w:iCs/>
      <w:kern w:val="32"/>
      <w:sz w:val="28"/>
      <w:szCs w:val="28"/>
      <w:lang w:val="en-US" w:eastAsia="en-US"/>
    </w:rPr>
  </w:style>
  <w:style w:type="character" w:customStyle="1" w:styleId="Heading1Char">
    <w:name w:val="Heading 1 Char"/>
    <w:aliases w:val="Topic Heading 1 Char,H1 Char,h1 chapter heading Char,A MAJOR/BOLD Char,level 1 Char,Level 1 Head Char,h1 Char,Section Heading Char,ESC Heading 1 Char,heading 1 Char,Topic Heading 11 Char,Topic Heading 12 Char,Topic Heading 13 Char"/>
    <w:basedOn w:val="DefaultParagraphFont"/>
    <w:link w:val="Heading1"/>
    <w:rsid w:val="005F02A3"/>
    <w:rPr>
      <w:rFonts w:ascii="Arial" w:hAnsi="Arial" w:cs="Arial"/>
      <w:b/>
      <w:bCs/>
      <w:kern w:val="32"/>
      <w:sz w:val="36"/>
      <w:szCs w:val="3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F02A3"/>
    <w:rPr>
      <w:rFonts w:asciiTheme="minorHAnsi" w:hAnsiTheme="minorHAnsi"/>
      <w:b/>
      <w:bCs/>
      <w:sz w:val="22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5F02A3"/>
    <w:rPr>
      <w:rFonts w:asciiTheme="minorHAnsi" w:hAnsiTheme="minorHAnsi"/>
      <w:sz w:val="22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5F02A3"/>
    <w:rPr>
      <w:rFonts w:asciiTheme="minorHAnsi" w:hAnsiTheme="minorHAnsi"/>
      <w:i/>
      <w:iCs/>
      <w:sz w:val="22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5F02A3"/>
    <w:rPr>
      <w:rFonts w:asciiTheme="minorHAnsi" w:hAnsiTheme="minorHAnsi" w:cs="Arial"/>
      <w:sz w:val="22"/>
      <w:szCs w:val="22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A9A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02A3"/>
    <w:pPr>
      <w:keepLines/>
      <w:pageBreakBefore w:val="0"/>
      <w:numPr>
        <w:numId w:val="0"/>
      </w:numPr>
      <w:pBdr>
        <w:bottom w:val="none" w:sz="0" w:space="0" w:color="auto"/>
      </w:pBdr>
      <w:tabs>
        <w:tab w:val="clear" w:pos="851"/>
      </w:tabs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BulletedText">
    <w:name w:val="BulletedText"/>
    <w:autoRedefine/>
    <w:rsid w:val="00C063EC"/>
    <w:pPr>
      <w:numPr>
        <w:numId w:val="16"/>
      </w:numPr>
    </w:pPr>
    <w:rPr>
      <w:rFonts w:ascii="Arial" w:hAnsi="Arial"/>
      <w:noProof/>
    </w:rPr>
  </w:style>
  <w:style w:type="table" w:customStyle="1" w:styleId="Style1">
    <w:name w:val="Style1"/>
    <w:basedOn w:val="LightList"/>
    <w:uiPriority w:val="99"/>
    <w:rsid w:val="0088240C"/>
    <w:tblPr/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0C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88240C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8A2F8B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Emphasis">
    <w:name w:val="Emphasis"/>
    <w:basedOn w:val="DefaultParagraphFont"/>
    <w:uiPriority w:val="20"/>
    <w:qFormat/>
    <w:rsid w:val="00FE7FB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semiHidden="0" w:uiPriority="0" w:unhideWhenUsed="0" w:qFormat="1"/>
    <w:lsdException w:name="List Bullet 5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2A3"/>
    <w:rPr>
      <w:rFonts w:asciiTheme="minorHAnsi" w:hAnsiTheme="minorHAnsi"/>
      <w:sz w:val="22"/>
      <w:szCs w:val="24"/>
      <w:lang w:val="en-US" w:eastAsia="en-US"/>
    </w:rPr>
  </w:style>
  <w:style w:type="paragraph" w:styleId="Heading1">
    <w:name w:val="heading 1"/>
    <w:aliases w:val="Topic Heading 1,H1,h1 chapter heading,A MAJOR/BOLD,level 1,Level 1 Head,h1,Section Heading,ESC Heading 1,heading 1,Topic Heading 11,Topic Heading 12,Topic Heading 13,Topic Heading 14,Topic Heading 111,Topic Heading 121,Topic Heading 131,Part"/>
    <w:basedOn w:val="Normal"/>
    <w:next w:val="NormalIndent"/>
    <w:link w:val="Heading1Char"/>
    <w:qFormat/>
    <w:rsid w:val="005F02A3"/>
    <w:pPr>
      <w:keepNext/>
      <w:pageBreakBefore/>
      <w:numPr>
        <w:numId w:val="21"/>
      </w:numPr>
      <w:pBdr>
        <w:bottom w:val="single" w:sz="4" w:space="1" w:color="auto"/>
      </w:pBdr>
      <w:tabs>
        <w:tab w:val="left" w:pos="851"/>
      </w:tabs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aliases w:val="Topic Heading,body,h2,test,H2,Section,h2.H2,2m,2,Header 2,l2,Level 2 Head,- heading 2,1,kop 14/b,h2 main heading,B Sub/Bold,Level 2 Topic Heading,Body Text (Reset numbering),Reset numbering,Heading 2-14,heading 2,Slidetitel,RS2,RS21,RS22,o,T2"/>
    <w:basedOn w:val="Heading1"/>
    <w:next w:val="NormalIndent"/>
    <w:link w:val="Heading2Char"/>
    <w:qFormat/>
    <w:rsid w:val="005F02A3"/>
    <w:pPr>
      <w:pageBreakBefore w:val="0"/>
      <w:numPr>
        <w:ilvl w:val="1"/>
      </w:numPr>
      <w:pBdr>
        <w:bottom w:val="none" w:sz="0" w:space="0" w:color="auto"/>
      </w:pBdr>
      <w:spacing w:before="240"/>
      <w:outlineLvl w:val="1"/>
    </w:pPr>
    <w:rPr>
      <w:bCs w:val="0"/>
      <w:iCs/>
      <w:sz w:val="32"/>
      <w:szCs w:val="28"/>
    </w:rPr>
  </w:style>
  <w:style w:type="paragraph" w:styleId="Heading3">
    <w:name w:val="heading 3"/>
    <w:aliases w:val="Topic Sub Heading,h3 sub heading,h3,H3,Head 3,3m,Level 1 - 1,head3,Details,C Sub-Sub/Italic,Schedule Heading 3,RFP Heading 3,Org Heading 1,3,l3,Level 3 Head,Level 3 Topic Heading,h31,h32,Para3,Section1,Topic Sub Heading1,Section2,Section11"/>
    <w:basedOn w:val="Heading2"/>
    <w:next w:val="NormalIndent"/>
    <w:link w:val="Heading3Char"/>
    <w:autoRedefine/>
    <w:qFormat/>
    <w:rsid w:val="006E6C89"/>
    <w:pPr>
      <w:numPr>
        <w:ilvl w:val="2"/>
      </w:numPr>
      <w:tabs>
        <w:tab w:val="clear" w:pos="720"/>
        <w:tab w:val="clear" w:pos="851"/>
        <w:tab w:val="left" w:pos="709"/>
      </w:tabs>
      <w:outlineLvl w:val="2"/>
    </w:pPr>
    <w:rPr>
      <w:rFonts w:asciiTheme="minorHAnsi" w:hAnsiTheme="minorHAnsi"/>
      <w:bCs/>
      <w:i/>
      <w:sz w:val="28"/>
    </w:rPr>
  </w:style>
  <w:style w:type="paragraph" w:styleId="Heading4">
    <w:name w:val="heading 4"/>
    <w:basedOn w:val="Heading3"/>
    <w:next w:val="NormalIndent"/>
    <w:link w:val="Heading4Char"/>
    <w:autoRedefine/>
    <w:qFormat/>
    <w:rsid w:val="009F12A9"/>
    <w:pPr>
      <w:numPr>
        <w:ilvl w:val="0"/>
        <w:numId w:val="0"/>
      </w:numPr>
      <w:tabs>
        <w:tab w:val="clear" w:pos="709"/>
      </w:tabs>
      <w:outlineLvl w:val="3"/>
    </w:pPr>
    <w:rPr>
      <w:bCs w:val="0"/>
    </w:rPr>
  </w:style>
  <w:style w:type="paragraph" w:styleId="Heading5">
    <w:name w:val="heading 5"/>
    <w:basedOn w:val="Heading4"/>
    <w:next w:val="NormalIndent"/>
    <w:qFormat/>
    <w:rsid w:val="00D1557C"/>
    <w:pPr>
      <w:ind w:left="851" w:hanging="851"/>
      <w:outlineLvl w:val="4"/>
    </w:pPr>
    <w:rPr>
      <w:bCs/>
      <w:i w:val="0"/>
      <w:iCs w:val="0"/>
      <w:sz w:val="22"/>
      <w:szCs w:val="26"/>
    </w:rPr>
  </w:style>
  <w:style w:type="paragraph" w:styleId="Heading6">
    <w:name w:val="heading 6"/>
    <w:basedOn w:val="Normal"/>
    <w:next w:val="Normal"/>
    <w:link w:val="Heading6Char"/>
    <w:qFormat/>
    <w:rsid w:val="005F02A3"/>
    <w:pPr>
      <w:numPr>
        <w:ilvl w:val="5"/>
        <w:numId w:val="21"/>
      </w:numPr>
      <w:spacing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5F02A3"/>
    <w:pPr>
      <w:numPr>
        <w:ilvl w:val="6"/>
        <w:numId w:val="21"/>
      </w:numPr>
      <w:spacing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5F02A3"/>
    <w:pPr>
      <w:numPr>
        <w:ilvl w:val="7"/>
        <w:numId w:val="21"/>
      </w:numPr>
      <w:spacing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5F02A3"/>
    <w:pPr>
      <w:numPr>
        <w:ilvl w:val="8"/>
        <w:numId w:val="21"/>
      </w:numPr>
      <w:spacing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A46643"/>
    <w:pPr>
      <w:ind w:left="851"/>
    </w:pPr>
  </w:style>
  <w:style w:type="character" w:customStyle="1" w:styleId="Heading2Char">
    <w:name w:val="Heading 2 Char"/>
    <w:aliases w:val="Topic Heading Char,body Char,h2 Char,test Char,H2 Char,Section Char,h2.H2 Char,2m Char,2 Char,Header 2 Char,l2 Char,Level 2 Head Char,- heading 2 Char,1 Char,kop 14/b Char,h2 main heading Char,B Sub/Bold Char,Level 2 Topic Heading Char"/>
    <w:basedOn w:val="DefaultParagraphFont"/>
    <w:link w:val="Heading2"/>
    <w:rsid w:val="005F02A3"/>
    <w:rPr>
      <w:rFonts w:ascii="Arial" w:hAnsi="Arial" w:cs="Arial"/>
      <w:b/>
      <w:iCs/>
      <w:kern w:val="32"/>
      <w:sz w:val="32"/>
      <w:szCs w:val="28"/>
      <w:lang w:val="en-US" w:eastAsia="en-US"/>
    </w:rPr>
  </w:style>
  <w:style w:type="character" w:customStyle="1" w:styleId="Heading3Char">
    <w:name w:val="Heading 3 Char"/>
    <w:aliases w:val="Topic Sub Heading Char,h3 sub heading Char,h3 Char,H3 Char,Head 3 Char,3m Char,Level 1 - 1 Char,head3 Char,Details Char,C Sub-Sub/Italic Char,Schedule Heading 3 Char,RFP Heading 3 Char,Org Heading 1 Char,3 Char,l3 Char,Level 3 Head Char"/>
    <w:basedOn w:val="DefaultParagraphFont"/>
    <w:link w:val="Heading3"/>
    <w:rsid w:val="006E6C89"/>
    <w:rPr>
      <w:rFonts w:asciiTheme="minorHAnsi" w:hAnsiTheme="minorHAnsi" w:cs="Arial"/>
      <w:b/>
      <w:bCs/>
      <w:i/>
      <w:iCs/>
      <w:kern w:val="32"/>
      <w:sz w:val="28"/>
      <w:szCs w:val="28"/>
      <w:lang w:val="en-US" w:eastAsia="en-US"/>
    </w:rPr>
  </w:style>
  <w:style w:type="paragraph" w:styleId="Caption">
    <w:name w:val="caption"/>
    <w:basedOn w:val="Normal"/>
    <w:next w:val="Normal"/>
    <w:qFormat/>
    <w:rsid w:val="005F02A3"/>
    <w:pPr>
      <w:jc w:val="center"/>
    </w:pPr>
    <w:rPr>
      <w:bCs/>
      <w:i/>
      <w:sz w:val="20"/>
      <w:szCs w:val="20"/>
    </w:rPr>
  </w:style>
  <w:style w:type="paragraph" w:styleId="ListBullet">
    <w:name w:val="List Bullet"/>
    <w:basedOn w:val="Normal"/>
    <w:rsid w:val="00A46643"/>
    <w:pPr>
      <w:tabs>
        <w:tab w:val="num" w:pos="360"/>
      </w:tabs>
      <w:spacing w:before="60" w:after="60"/>
      <w:ind w:left="357" w:hanging="357"/>
    </w:pPr>
  </w:style>
  <w:style w:type="paragraph" w:styleId="ListBullet2">
    <w:name w:val="List Bullet 2"/>
    <w:basedOn w:val="Normal"/>
    <w:rsid w:val="00A46643"/>
    <w:pPr>
      <w:tabs>
        <w:tab w:val="num" w:pos="643"/>
      </w:tabs>
      <w:spacing w:before="60" w:after="60"/>
      <w:ind w:left="641" w:hanging="357"/>
    </w:pPr>
  </w:style>
  <w:style w:type="paragraph" w:styleId="ListBullet3">
    <w:name w:val="List Bullet 3"/>
    <w:basedOn w:val="Normal"/>
    <w:rsid w:val="00A46643"/>
    <w:pPr>
      <w:tabs>
        <w:tab w:val="num" w:pos="926"/>
      </w:tabs>
      <w:spacing w:before="60" w:after="60"/>
      <w:ind w:left="924" w:hanging="357"/>
    </w:pPr>
  </w:style>
  <w:style w:type="paragraph" w:styleId="ListBullet4">
    <w:name w:val="List Bullet 4"/>
    <w:basedOn w:val="Normal"/>
    <w:rsid w:val="00A46643"/>
    <w:pPr>
      <w:tabs>
        <w:tab w:val="num" w:pos="1209"/>
      </w:tabs>
      <w:spacing w:before="60" w:after="60"/>
      <w:ind w:left="1208" w:hanging="357"/>
    </w:pPr>
  </w:style>
  <w:style w:type="paragraph" w:styleId="ListBullet5">
    <w:name w:val="List Bullet 5"/>
    <w:basedOn w:val="Normal"/>
    <w:rsid w:val="00A46643"/>
    <w:pPr>
      <w:tabs>
        <w:tab w:val="num" w:pos="1492"/>
      </w:tabs>
      <w:spacing w:before="60" w:after="60"/>
      <w:ind w:left="1491" w:hanging="357"/>
    </w:pPr>
  </w:style>
  <w:style w:type="paragraph" w:styleId="TOC3">
    <w:name w:val="toc 3"/>
    <w:basedOn w:val="Normal"/>
    <w:next w:val="Normal"/>
    <w:uiPriority w:val="39"/>
    <w:rsid w:val="00A46643"/>
    <w:pPr>
      <w:tabs>
        <w:tab w:val="left" w:pos="1673"/>
        <w:tab w:val="right" w:leader="dot" w:pos="9072"/>
      </w:tabs>
      <w:ind w:left="1673" w:right="567" w:hanging="709"/>
    </w:pPr>
    <w:rPr>
      <w:rFonts w:ascii="Arial" w:hAnsi="Arial"/>
      <w:noProof/>
      <w:sz w:val="18"/>
    </w:rPr>
  </w:style>
  <w:style w:type="paragraph" w:styleId="TOC1">
    <w:name w:val="toc 1"/>
    <w:basedOn w:val="Normal"/>
    <w:next w:val="Normal"/>
    <w:uiPriority w:val="39"/>
    <w:rsid w:val="00A46643"/>
    <w:pPr>
      <w:tabs>
        <w:tab w:val="left" w:pos="397"/>
        <w:tab w:val="right" w:leader="dot" w:pos="9072"/>
      </w:tabs>
      <w:ind w:left="397" w:right="567" w:hanging="397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uiPriority w:val="39"/>
    <w:rsid w:val="00A46643"/>
    <w:pPr>
      <w:tabs>
        <w:tab w:val="left" w:pos="964"/>
        <w:tab w:val="right" w:leader="dot" w:pos="9072"/>
      </w:tabs>
      <w:spacing w:before="60" w:after="60"/>
      <w:ind w:left="964" w:right="567" w:hanging="567"/>
    </w:pPr>
    <w:rPr>
      <w:rFonts w:ascii="Arial" w:hAnsi="Arial"/>
      <w:noProof/>
    </w:rPr>
  </w:style>
  <w:style w:type="paragraph" w:styleId="TOC4">
    <w:name w:val="toc 4"/>
    <w:basedOn w:val="Normal"/>
    <w:next w:val="Normal"/>
    <w:uiPriority w:val="39"/>
    <w:rsid w:val="00A46643"/>
    <w:pPr>
      <w:ind w:left="660"/>
    </w:pPr>
    <w:rPr>
      <w:rFonts w:ascii="Arial" w:hAnsi="Arial"/>
    </w:rPr>
  </w:style>
  <w:style w:type="paragraph" w:styleId="TOC5">
    <w:name w:val="toc 5"/>
    <w:basedOn w:val="Normal"/>
    <w:next w:val="Normal"/>
    <w:uiPriority w:val="39"/>
    <w:rsid w:val="00A46643"/>
    <w:pPr>
      <w:ind w:left="880"/>
    </w:pPr>
  </w:style>
  <w:style w:type="character" w:styleId="Hyperlink">
    <w:name w:val="Hyperlink"/>
    <w:basedOn w:val="DefaultParagraphFont"/>
    <w:uiPriority w:val="99"/>
    <w:rsid w:val="00A46643"/>
    <w:rPr>
      <w:color w:val="0000FF"/>
      <w:u w:val="single"/>
    </w:rPr>
  </w:style>
  <w:style w:type="paragraph" w:customStyle="1" w:styleId="Heading-TOC">
    <w:name w:val="Heading - TOC"/>
    <w:basedOn w:val="Normal"/>
    <w:rsid w:val="00A46643"/>
    <w:pPr>
      <w:keepNext/>
      <w:spacing w:before="360"/>
    </w:pPr>
    <w:rPr>
      <w:rFonts w:ascii="Arial" w:hAnsi="Arial" w:cs="Arial"/>
      <w:b/>
      <w:bCs/>
      <w:sz w:val="32"/>
      <w:szCs w:val="20"/>
    </w:rPr>
  </w:style>
  <w:style w:type="paragraph" w:styleId="TableofFigures">
    <w:name w:val="table of figures"/>
    <w:basedOn w:val="Normal"/>
    <w:next w:val="Normal"/>
    <w:semiHidden/>
    <w:rsid w:val="00A46643"/>
    <w:pPr>
      <w:tabs>
        <w:tab w:val="right" w:leader="dot" w:pos="9072"/>
      </w:tabs>
      <w:ind w:left="1134" w:hanging="1134"/>
    </w:pPr>
    <w:rPr>
      <w:rFonts w:ascii="Arial" w:hAnsi="Arial"/>
    </w:rPr>
  </w:style>
  <w:style w:type="paragraph" w:styleId="BodyTextIndent">
    <w:name w:val="Body Text Indent"/>
    <w:basedOn w:val="Normal"/>
    <w:rsid w:val="00A46643"/>
    <w:pPr>
      <w:autoSpaceDE w:val="0"/>
      <w:autoSpaceDN w:val="0"/>
      <w:adjustRightInd w:val="0"/>
      <w:ind w:left="851"/>
    </w:pPr>
    <w:rPr>
      <w:rFonts w:cs="Arial"/>
      <w:szCs w:val="20"/>
    </w:rPr>
  </w:style>
  <w:style w:type="paragraph" w:customStyle="1" w:styleId="CoverPage-Large">
    <w:name w:val="Cover Page - Large"/>
    <w:basedOn w:val="Normal"/>
    <w:next w:val="CoverPage-Small"/>
    <w:rsid w:val="00A46643"/>
    <w:pPr>
      <w:jc w:val="center"/>
    </w:pPr>
    <w:rPr>
      <w:rFonts w:ascii="Arial" w:hAnsi="Arial" w:cs="Arial"/>
      <w:b/>
      <w:sz w:val="52"/>
      <w:szCs w:val="20"/>
    </w:rPr>
  </w:style>
  <w:style w:type="paragraph" w:customStyle="1" w:styleId="CoverPage-Small">
    <w:name w:val="Cover Page - Small"/>
    <w:basedOn w:val="Normal"/>
    <w:rsid w:val="00A46643"/>
    <w:pPr>
      <w:spacing w:before="240"/>
      <w:jc w:val="center"/>
    </w:pPr>
    <w:rPr>
      <w:rFonts w:ascii="Arial" w:hAnsi="Arial" w:cs="Arial"/>
      <w:b/>
      <w:bCs/>
      <w:color w:val="000000"/>
      <w:sz w:val="36"/>
      <w:szCs w:val="20"/>
    </w:rPr>
  </w:style>
  <w:style w:type="paragraph" w:customStyle="1" w:styleId="CoverPage-ProgramSlogan">
    <w:name w:val="Cover Page - Program Slogan"/>
    <w:basedOn w:val="Normal"/>
    <w:next w:val="CoverPage-Small"/>
    <w:rsid w:val="00A46643"/>
    <w:pPr>
      <w:jc w:val="right"/>
    </w:pPr>
    <w:rPr>
      <w:rFonts w:ascii="Monotype Corsiva" w:hAnsi="Monotype Corsiva"/>
      <w:i/>
      <w:iCs/>
      <w:color w:val="0000FF"/>
      <w:sz w:val="28"/>
    </w:rPr>
  </w:style>
  <w:style w:type="paragraph" w:styleId="BodyText2">
    <w:name w:val="Body Text 2"/>
    <w:basedOn w:val="Normal"/>
    <w:rsid w:val="00A46643"/>
    <w:rPr>
      <w:color w:val="0000FF"/>
    </w:rPr>
  </w:style>
  <w:style w:type="paragraph" w:customStyle="1" w:styleId="TableHeading">
    <w:name w:val="Table Heading"/>
    <w:basedOn w:val="TableText"/>
    <w:rsid w:val="00A46643"/>
    <w:pPr>
      <w:keepNext/>
      <w:keepLines/>
      <w:jc w:val="center"/>
    </w:pPr>
    <w:rPr>
      <w:rFonts w:ascii="Arial" w:hAnsi="Arial"/>
      <w:b/>
      <w:bCs/>
    </w:rPr>
  </w:style>
  <w:style w:type="paragraph" w:customStyle="1" w:styleId="TableText">
    <w:name w:val="Table Text"/>
    <w:basedOn w:val="Normal"/>
    <w:rsid w:val="00A46643"/>
    <w:pPr>
      <w:spacing w:before="60" w:after="60"/>
    </w:pPr>
  </w:style>
  <w:style w:type="paragraph" w:styleId="Header">
    <w:name w:val="header"/>
    <w:aliases w:val="Header1"/>
    <w:basedOn w:val="Normal"/>
    <w:rsid w:val="00A46643"/>
    <w:pPr>
      <w:tabs>
        <w:tab w:val="center" w:pos="4536"/>
        <w:tab w:val="right" w:pos="9072"/>
      </w:tabs>
    </w:pPr>
    <w:rPr>
      <w:rFonts w:ascii="Arial" w:hAnsi="Arial"/>
      <w:b/>
      <w:sz w:val="20"/>
    </w:rPr>
  </w:style>
  <w:style w:type="paragraph" w:customStyle="1" w:styleId="TableNumbered">
    <w:name w:val="Table Numbered"/>
    <w:basedOn w:val="Normal"/>
    <w:rsid w:val="00A46643"/>
  </w:style>
  <w:style w:type="paragraph" w:customStyle="1" w:styleId="TableBullet">
    <w:name w:val="Table Bullet"/>
    <w:basedOn w:val="Normal"/>
    <w:rsid w:val="00A46643"/>
  </w:style>
  <w:style w:type="paragraph" w:styleId="Footer">
    <w:name w:val="footer"/>
    <w:basedOn w:val="Normal"/>
    <w:rsid w:val="00A46643"/>
    <w:pPr>
      <w:tabs>
        <w:tab w:val="center" w:pos="4536"/>
        <w:tab w:val="right" w:pos="9072"/>
      </w:tabs>
    </w:pPr>
    <w:rPr>
      <w:rFonts w:ascii="Arial" w:hAnsi="Arial"/>
      <w:sz w:val="18"/>
    </w:rPr>
  </w:style>
  <w:style w:type="paragraph" w:customStyle="1" w:styleId="NormalSingleSpace">
    <w:name w:val="Normal SingleSpace"/>
    <w:basedOn w:val="Normal"/>
    <w:rsid w:val="00A46643"/>
  </w:style>
  <w:style w:type="paragraph" w:customStyle="1" w:styleId="TitleBlock">
    <w:name w:val="Title Block"/>
    <w:basedOn w:val="Normal"/>
    <w:rsid w:val="00A46643"/>
    <w:pPr>
      <w:spacing w:before="480" w:after="480"/>
      <w:jc w:val="center"/>
    </w:pPr>
    <w:rPr>
      <w:rFonts w:ascii="New Century Schlbk" w:hAnsi="New Century Schlbk"/>
      <w:b/>
      <w:sz w:val="48"/>
      <w:szCs w:val="20"/>
    </w:rPr>
  </w:style>
  <w:style w:type="paragraph" w:styleId="BodyText">
    <w:name w:val="Body Text"/>
    <w:basedOn w:val="Normal"/>
    <w:rsid w:val="00A46643"/>
    <w:rPr>
      <w:szCs w:val="20"/>
    </w:rPr>
  </w:style>
  <w:style w:type="paragraph" w:styleId="TOC6">
    <w:name w:val="toc 6"/>
    <w:basedOn w:val="Normal"/>
    <w:next w:val="Normal"/>
    <w:autoRedefine/>
    <w:uiPriority w:val="39"/>
    <w:rsid w:val="00A46643"/>
    <w:pPr>
      <w:ind w:left="1200"/>
    </w:pPr>
  </w:style>
  <w:style w:type="paragraph" w:styleId="TOC7">
    <w:name w:val="toc 7"/>
    <w:basedOn w:val="Normal"/>
    <w:next w:val="Normal"/>
    <w:autoRedefine/>
    <w:uiPriority w:val="39"/>
    <w:rsid w:val="00A46643"/>
    <w:pPr>
      <w:ind w:left="1440"/>
    </w:pPr>
  </w:style>
  <w:style w:type="paragraph" w:styleId="TOC8">
    <w:name w:val="toc 8"/>
    <w:basedOn w:val="Normal"/>
    <w:next w:val="Normal"/>
    <w:autoRedefine/>
    <w:uiPriority w:val="39"/>
    <w:rsid w:val="00A46643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A46643"/>
    <w:pPr>
      <w:ind w:left="1920"/>
    </w:pPr>
  </w:style>
  <w:style w:type="paragraph" w:styleId="ListNumber">
    <w:name w:val="List Number"/>
    <w:basedOn w:val="Normal"/>
    <w:rsid w:val="00A46643"/>
    <w:pPr>
      <w:tabs>
        <w:tab w:val="num" w:pos="360"/>
      </w:tabs>
      <w:spacing w:before="60" w:after="60"/>
      <w:ind w:left="360" w:hanging="360"/>
    </w:pPr>
  </w:style>
  <w:style w:type="paragraph" w:styleId="ListNumber4">
    <w:name w:val="List Number 4"/>
    <w:basedOn w:val="Normal"/>
    <w:rsid w:val="00A46643"/>
    <w:pPr>
      <w:tabs>
        <w:tab w:val="num" w:pos="1209"/>
      </w:tabs>
      <w:spacing w:before="60" w:after="60"/>
      <w:ind w:left="1209" w:hanging="360"/>
    </w:pPr>
  </w:style>
  <w:style w:type="paragraph" w:customStyle="1" w:styleId="Heading-non-TOC">
    <w:name w:val="Heading - non-TOC"/>
    <w:basedOn w:val="CoverPage-Small"/>
    <w:next w:val="NormalIndent"/>
    <w:rsid w:val="00A46643"/>
    <w:pPr>
      <w:jc w:val="left"/>
    </w:pPr>
  </w:style>
  <w:style w:type="character" w:styleId="FollowedHyperlink">
    <w:name w:val="FollowedHyperlink"/>
    <w:basedOn w:val="DefaultParagraphFont"/>
    <w:rsid w:val="00A46643"/>
    <w:rPr>
      <w:color w:val="800080"/>
      <w:u w:val="single"/>
    </w:rPr>
  </w:style>
  <w:style w:type="paragraph" w:customStyle="1" w:styleId="Table">
    <w:name w:val="Table"/>
    <w:basedOn w:val="Normal"/>
    <w:rsid w:val="00AA1DCD"/>
    <w:pPr>
      <w:keepNext/>
      <w:keepLines/>
      <w:ind w:left="567"/>
    </w:pPr>
    <w:rPr>
      <w:rFonts w:ascii="New Century Schlbk" w:hAnsi="New Century Schlbk"/>
    </w:rPr>
  </w:style>
  <w:style w:type="paragraph" w:customStyle="1" w:styleId="NormalIndent1">
    <w:name w:val="Normal Indent1"/>
    <w:basedOn w:val="Normal"/>
    <w:rsid w:val="008B7F7F"/>
    <w:pPr>
      <w:spacing w:line="240" w:lineRule="atLeast"/>
      <w:ind w:left="1134" w:hanging="567"/>
    </w:pPr>
    <w:rPr>
      <w:rFonts w:ascii="New Century Schoolbook" w:hAnsi="New Century Schoolbook"/>
    </w:rPr>
  </w:style>
  <w:style w:type="table" w:styleId="TableGrid">
    <w:name w:val="Table Grid"/>
    <w:basedOn w:val="TableNormal"/>
    <w:rsid w:val="006008E1"/>
    <w:pPr>
      <w:ind w:left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2853B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F02A3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5F02A3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5F02A3"/>
    <w:pPr>
      <w:spacing w:after="200"/>
    </w:pPr>
    <w:rPr>
      <w:rFonts w:ascii="Calibri" w:eastAsia="Calibri" w:hAnsi="Calibri"/>
      <w:i/>
      <w:iCs/>
      <w:color w:val="000000"/>
      <w:szCs w:val="22"/>
      <w:lang w:val="en-AU"/>
    </w:rPr>
  </w:style>
  <w:style w:type="character" w:customStyle="1" w:styleId="QuoteChar">
    <w:name w:val="Quote Char"/>
    <w:basedOn w:val="DefaultParagraphFont"/>
    <w:link w:val="Quote"/>
    <w:uiPriority w:val="29"/>
    <w:rsid w:val="005F02A3"/>
    <w:rPr>
      <w:rFonts w:ascii="Calibri" w:eastAsia="Calibri" w:hAnsi="Calibri"/>
      <w:i/>
      <w:iCs/>
      <w:color w:val="000000"/>
      <w:sz w:val="22"/>
      <w:szCs w:val="22"/>
      <w:lang w:eastAsia="en-US"/>
    </w:rPr>
  </w:style>
  <w:style w:type="table" w:customStyle="1" w:styleId="LightGrid1">
    <w:name w:val="Light Grid1"/>
    <w:basedOn w:val="TableNormal"/>
    <w:uiPriority w:val="62"/>
    <w:rsid w:val="00620135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Heading2DarkBlue">
    <w:name w:val="Heading 2 + Dark Blue"/>
    <w:basedOn w:val="Heading2"/>
    <w:link w:val="Heading2DarkBlueChar"/>
    <w:rsid w:val="0073745E"/>
    <w:pPr>
      <w:numPr>
        <w:ilvl w:val="0"/>
        <w:numId w:val="0"/>
      </w:numPr>
      <w:tabs>
        <w:tab w:val="clear" w:pos="851"/>
      </w:tabs>
      <w:spacing w:after="60"/>
    </w:pPr>
    <w:rPr>
      <w:b w:val="0"/>
      <w:i/>
      <w:color w:val="000080"/>
      <w:kern w:val="0"/>
      <w:sz w:val="24"/>
    </w:rPr>
  </w:style>
  <w:style w:type="character" w:customStyle="1" w:styleId="Heading2DarkBlueChar">
    <w:name w:val="Heading 2 + Dark Blue Char"/>
    <w:basedOn w:val="DefaultParagraphFont"/>
    <w:link w:val="Heading2DarkBlue"/>
    <w:rsid w:val="0073745E"/>
    <w:rPr>
      <w:rFonts w:ascii="Arial" w:hAnsi="Arial" w:cs="Arial"/>
      <w:i/>
      <w:iCs/>
      <w:color w:val="000080"/>
      <w:sz w:val="24"/>
      <w:szCs w:val="28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5159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1593"/>
    <w:rPr>
      <w:rFonts w:ascii="Tahoma" w:hAnsi="Tahoma" w:cs="Tahoma"/>
      <w:sz w:val="16"/>
      <w:szCs w:val="16"/>
      <w:lang w:eastAsia="en-US"/>
    </w:rPr>
  </w:style>
  <w:style w:type="table" w:customStyle="1" w:styleId="LightShading-Accent11">
    <w:name w:val="Light Shading - Accent 11"/>
    <w:basedOn w:val="TableNormal"/>
    <w:uiPriority w:val="60"/>
    <w:rsid w:val="00845F2E"/>
    <w:pPr>
      <w:ind w:left="357"/>
    </w:pPr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ListParagraph">
    <w:name w:val="List Paragraph"/>
    <w:basedOn w:val="Normal"/>
    <w:uiPriority w:val="34"/>
    <w:qFormat/>
    <w:rsid w:val="005F02A3"/>
    <w:pPr>
      <w:ind w:left="720"/>
      <w:contextualSpacing/>
    </w:pPr>
  </w:style>
  <w:style w:type="paragraph" w:styleId="BodyText3">
    <w:name w:val="Body Text 3"/>
    <w:basedOn w:val="Normal"/>
    <w:rsid w:val="00B80653"/>
    <w:pPr>
      <w:spacing w:after="120"/>
    </w:pPr>
    <w:rPr>
      <w:sz w:val="16"/>
      <w:szCs w:val="16"/>
    </w:rPr>
  </w:style>
  <w:style w:type="paragraph" w:styleId="NormalWeb">
    <w:name w:val="Normal (Web)"/>
    <w:basedOn w:val="Normal"/>
    <w:link w:val="NormalWebChar"/>
    <w:uiPriority w:val="99"/>
    <w:rsid w:val="00284509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AU" w:eastAsia="en-AU"/>
    </w:rPr>
  </w:style>
  <w:style w:type="character" w:customStyle="1" w:styleId="NormalWebChar">
    <w:name w:val="Normal (Web) Char"/>
    <w:basedOn w:val="DefaultParagraphFont"/>
    <w:link w:val="NormalWeb"/>
    <w:uiPriority w:val="99"/>
    <w:rsid w:val="00D70052"/>
    <w:rPr>
      <w:rFonts w:ascii="Verdana" w:hAnsi="Verdana"/>
      <w:color w:val="000000"/>
      <w:lang w:val="en-AU" w:eastAsia="en-AU" w:bidi="ar-SA"/>
    </w:rPr>
  </w:style>
  <w:style w:type="paragraph" w:customStyle="1" w:styleId="TableNormal1">
    <w:name w:val="Table Normal1"/>
    <w:basedOn w:val="Normal"/>
    <w:rsid w:val="0049640F"/>
    <w:pPr>
      <w:spacing w:before="20" w:after="20"/>
    </w:pPr>
    <w:rPr>
      <w:rFonts w:ascii="Arial" w:eastAsia="Calibri" w:hAnsi="Arial"/>
      <w:sz w:val="18"/>
      <w:lang w:val="en-AU" w:eastAsia="en-AU"/>
    </w:rPr>
  </w:style>
  <w:style w:type="table" w:customStyle="1" w:styleId="LightShading1">
    <w:name w:val="Light Shading1"/>
    <w:basedOn w:val="TableNormal"/>
    <w:uiPriority w:val="60"/>
    <w:rsid w:val="00B3034E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2">
    <w:name w:val="Light Shading - Accent 12"/>
    <w:basedOn w:val="TableNormal"/>
    <w:uiPriority w:val="60"/>
    <w:rsid w:val="00B303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B3034E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B3034E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List1">
    <w:name w:val="Light List1"/>
    <w:basedOn w:val="TableNormal"/>
    <w:uiPriority w:val="61"/>
    <w:rsid w:val="00B3034E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MediumList21">
    <w:name w:val="Medium List 21"/>
    <w:basedOn w:val="TableNormal"/>
    <w:uiPriority w:val="66"/>
    <w:rsid w:val="00B3034E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8F08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0F6866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5F46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Normal-Table">
    <w:name w:val="Normal - Table"/>
    <w:basedOn w:val="Normal"/>
    <w:rsid w:val="002F78B6"/>
    <w:pPr>
      <w:spacing w:before="20" w:after="20"/>
    </w:pPr>
    <w:rPr>
      <w:rFonts w:ascii="Arial" w:hAnsi="Arial"/>
      <w:sz w:val="18"/>
      <w:lang w:val="en-AU" w:eastAsia="en-AU"/>
    </w:rPr>
  </w:style>
  <w:style w:type="paragraph" w:customStyle="1" w:styleId="Default">
    <w:name w:val="Default"/>
    <w:rsid w:val="000A011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character" w:customStyle="1" w:styleId="m1">
    <w:name w:val="m1"/>
    <w:basedOn w:val="DefaultParagraphFont"/>
    <w:rsid w:val="009456CA"/>
    <w:rPr>
      <w:color w:val="0000FF"/>
    </w:rPr>
  </w:style>
  <w:style w:type="character" w:customStyle="1" w:styleId="pi1">
    <w:name w:val="pi1"/>
    <w:basedOn w:val="DefaultParagraphFont"/>
    <w:rsid w:val="009456CA"/>
    <w:rPr>
      <w:color w:val="0000FF"/>
    </w:rPr>
  </w:style>
  <w:style w:type="character" w:customStyle="1" w:styleId="t1">
    <w:name w:val="t1"/>
    <w:basedOn w:val="DefaultParagraphFont"/>
    <w:rsid w:val="009456CA"/>
    <w:rPr>
      <w:color w:val="990000"/>
    </w:rPr>
  </w:style>
  <w:style w:type="character" w:customStyle="1" w:styleId="ns1">
    <w:name w:val="ns1"/>
    <w:basedOn w:val="DefaultParagraphFont"/>
    <w:rsid w:val="009456CA"/>
    <w:rPr>
      <w:color w:val="FF0000"/>
    </w:rPr>
  </w:style>
  <w:style w:type="character" w:customStyle="1" w:styleId="b1">
    <w:name w:val="b1"/>
    <w:basedOn w:val="DefaultParagraphFont"/>
    <w:rsid w:val="009456CA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DefaultParagraphFont"/>
    <w:rsid w:val="009456CA"/>
    <w:rPr>
      <w:b/>
      <w:bCs/>
    </w:rPr>
  </w:style>
  <w:style w:type="paragraph" w:customStyle="1" w:styleId="TemplateInformation">
    <w:name w:val="Template Information"/>
    <w:basedOn w:val="Normal"/>
    <w:link w:val="TemplateInformationCharChar"/>
    <w:autoRedefine/>
    <w:rsid w:val="00EF4583"/>
    <w:pPr>
      <w:keepLines/>
      <w:tabs>
        <w:tab w:val="num" w:pos="360"/>
      </w:tabs>
      <w:spacing w:before="120" w:after="120"/>
      <w:ind w:left="357"/>
    </w:pPr>
    <w:rPr>
      <w:rFonts w:ascii="Arial" w:hAnsi="Arial"/>
      <w:kern w:val="28"/>
      <w:sz w:val="20"/>
      <w:szCs w:val="20"/>
      <w:lang w:val="en-AU" w:eastAsia="en-AU"/>
    </w:rPr>
  </w:style>
  <w:style w:type="character" w:customStyle="1" w:styleId="TemplateInformationCharChar">
    <w:name w:val="Template Information Char Char"/>
    <w:basedOn w:val="DefaultParagraphFont"/>
    <w:link w:val="TemplateInformation"/>
    <w:rsid w:val="00EF4583"/>
    <w:rPr>
      <w:rFonts w:ascii="Arial" w:hAnsi="Arial"/>
      <w:kern w:val="28"/>
      <w:lang w:val="en-AU" w:eastAsia="en-AU" w:bidi="ar-SA"/>
    </w:rPr>
  </w:style>
  <w:style w:type="character" w:customStyle="1" w:styleId="EmailStyle921">
    <w:name w:val="EmailStyle921"/>
    <w:basedOn w:val="DefaultParagraphFont"/>
    <w:semiHidden/>
    <w:rsid w:val="00F06818"/>
    <w:rPr>
      <w:rFonts w:ascii="Arial" w:hAnsi="Arial" w:cs="Arial"/>
      <w:color w:val="00008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82C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82C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2CEE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2C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2CEE"/>
    <w:rPr>
      <w:b/>
      <w:bCs/>
      <w:lang w:val="en-US" w:eastAsia="en-US"/>
    </w:rPr>
  </w:style>
  <w:style w:type="paragraph" w:styleId="NoSpacing">
    <w:name w:val="No Spacing"/>
    <w:basedOn w:val="Normal"/>
    <w:uiPriority w:val="1"/>
    <w:qFormat/>
    <w:rsid w:val="005F02A3"/>
    <w:rPr>
      <w:rFonts w:ascii="Arial" w:eastAsiaTheme="minorEastAsia" w:hAnsi="Arial" w:cs="Arial"/>
      <w:szCs w:val="22"/>
      <w:lang w:val="en-AU"/>
    </w:rPr>
  </w:style>
  <w:style w:type="paragraph" w:styleId="Revision">
    <w:name w:val="Revision"/>
    <w:hidden/>
    <w:uiPriority w:val="99"/>
    <w:semiHidden/>
    <w:rsid w:val="00A41F7D"/>
    <w:rPr>
      <w:sz w:val="24"/>
      <w:szCs w:val="24"/>
      <w:lang w:val="en-US" w:eastAsia="en-US"/>
    </w:rPr>
  </w:style>
  <w:style w:type="paragraph" w:customStyle="1" w:styleId="StyleBSHeading1Left04Hanging03">
    <w:name w:val="Style BS Heading 1 + Left:  0.4&quot; Hanging:  0.3&quot;"/>
    <w:basedOn w:val="Normal"/>
    <w:rsid w:val="00C7091B"/>
    <w:pPr>
      <w:pageBreakBefore/>
      <w:numPr>
        <w:numId w:val="4"/>
      </w:numPr>
      <w:pBdr>
        <w:bottom w:val="single" w:sz="18" w:space="1" w:color="336699"/>
      </w:pBdr>
      <w:spacing w:before="240" w:after="120" w:line="280" w:lineRule="atLeast"/>
      <w:outlineLvl w:val="0"/>
    </w:pPr>
    <w:rPr>
      <w:rFonts w:ascii="Arial" w:hAnsi="Arial"/>
      <w:caps/>
      <w:spacing w:val="30"/>
      <w:kern w:val="22"/>
      <w:sz w:val="36"/>
      <w:szCs w:val="20"/>
      <w:lang w:val="en-AU" w:eastAsia="en-AU"/>
    </w:rPr>
  </w:style>
  <w:style w:type="character" w:customStyle="1" w:styleId="Heading4Char">
    <w:name w:val="Heading 4 Char"/>
    <w:basedOn w:val="DefaultParagraphFont"/>
    <w:link w:val="Heading4"/>
    <w:rsid w:val="009F12A9"/>
    <w:rPr>
      <w:rFonts w:asciiTheme="minorHAnsi" w:hAnsiTheme="minorHAnsi" w:cs="Arial"/>
      <w:b/>
      <w:i/>
      <w:iCs/>
      <w:kern w:val="32"/>
      <w:sz w:val="28"/>
      <w:szCs w:val="28"/>
      <w:lang w:val="en-US" w:eastAsia="en-US"/>
    </w:rPr>
  </w:style>
  <w:style w:type="character" w:customStyle="1" w:styleId="Heading1Char">
    <w:name w:val="Heading 1 Char"/>
    <w:aliases w:val="Topic Heading 1 Char,H1 Char,h1 chapter heading Char,A MAJOR/BOLD Char,level 1 Char,Level 1 Head Char,h1 Char,Section Heading Char,ESC Heading 1 Char,heading 1 Char,Topic Heading 11 Char,Topic Heading 12 Char,Topic Heading 13 Char"/>
    <w:basedOn w:val="DefaultParagraphFont"/>
    <w:link w:val="Heading1"/>
    <w:rsid w:val="005F02A3"/>
    <w:rPr>
      <w:rFonts w:ascii="Arial" w:hAnsi="Arial" w:cs="Arial"/>
      <w:b/>
      <w:bCs/>
      <w:kern w:val="32"/>
      <w:sz w:val="36"/>
      <w:szCs w:val="3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F02A3"/>
    <w:rPr>
      <w:rFonts w:asciiTheme="minorHAnsi" w:hAnsiTheme="minorHAnsi"/>
      <w:b/>
      <w:bCs/>
      <w:sz w:val="22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5F02A3"/>
    <w:rPr>
      <w:rFonts w:asciiTheme="minorHAnsi" w:hAnsiTheme="minorHAnsi"/>
      <w:sz w:val="22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5F02A3"/>
    <w:rPr>
      <w:rFonts w:asciiTheme="minorHAnsi" w:hAnsiTheme="minorHAnsi"/>
      <w:i/>
      <w:iCs/>
      <w:sz w:val="22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5F02A3"/>
    <w:rPr>
      <w:rFonts w:asciiTheme="minorHAnsi" w:hAnsiTheme="minorHAnsi" w:cs="Arial"/>
      <w:sz w:val="22"/>
      <w:szCs w:val="22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A9A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02A3"/>
    <w:pPr>
      <w:keepLines/>
      <w:pageBreakBefore w:val="0"/>
      <w:numPr>
        <w:numId w:val="0"/>
      </w:numPr>
      <w:pBdr>
        <w:bottom w:val="none" w:sz="0" w:space="0" w:color="auto"/>
      </w:pBdr>
      <w:tabs>
        <w:tab w:val="clear" w:pos="851"/>
      </w:tabs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BulletedText">
    <w:name w:val="BulletedText"/>
    <w:autoRedefine/>
    <w:rsid w:val="00C063EC"/>
    <w:pPr>
      <w:numPr>
        <w:numId w:val="16"/>
      </w:numPr>
    </w:pPr>
    <w:rPr>
      <w:rFonts w:ascii="Arial" w:hAnsi="Arial"/>
      <w:noProof/>
    </w:rPr>
  </w:style>
  <w:style w:type="table" w:customStyle="1" w:styleId="Style1">
    <w:name w:val="Style1"/>
    <w:basedOn w:val="LightList"/>
    <w:uiPriority w:val="99"/>
    <w:rsid w:val="0088240C"/>
    <w:tblPr/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0C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88240C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8A2F8B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Emphasis">
    <w:name w:val="Emphasis"/>
    <w:basedOn w:val="DefaultParagraphFont"/>
    <w:uiPriority w:val="20"/>
    <w:qFormat/>
    <w:rsid w:val="00FE7F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008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501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617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55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34512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008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3564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29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8867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7767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33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129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4664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3695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13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73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65373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718000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58791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479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68280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71134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452216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44198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6545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853406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918077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307381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417518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71803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61411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874797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31316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344345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32806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454345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16861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614286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46231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551333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182293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097418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18603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229607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55749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826496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53656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823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15790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51083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081833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48149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856065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87022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650204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77339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474265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78726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964691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00754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413381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04300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852482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08952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298398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17766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914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093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794566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883932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1223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73051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31280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73134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28939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57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23730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97725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84841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861214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291489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628175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995280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481774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431120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926149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634304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520807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69410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280233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796485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535398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929381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238395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772656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864796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654608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601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50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2522357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2798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310145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1250995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6906129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569042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017166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0758953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0737787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742978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4093983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1275856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50503626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9939183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55327611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6495565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982115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6647751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0851295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1201415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1895545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27395610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7278222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45881696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4556213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66803014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8413543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87403354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892646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158787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37029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735732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694148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492258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196263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254614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8401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716608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8134785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9810486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0814458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65550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4376011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059559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3961766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82170011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2491185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75714336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9383932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1286531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331141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32017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7422644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4927742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4817999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3245897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6744731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6409748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288397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373525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64644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610987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6291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899944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79523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149435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326432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743518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797551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678626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452573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030391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019098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675327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654109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779211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203675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385454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870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1768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001278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014105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005289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98229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544780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93599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117976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90406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4141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62601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574519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484704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932396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796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443680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922514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651598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0678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709189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96383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327878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387587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92425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386537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955034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246502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090390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368545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245283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296897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7755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81604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721401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58064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7900795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21937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08512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133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6778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23171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21516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73387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613151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614737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935948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96905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2875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063809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866546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292995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50525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74826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518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856201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108411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15507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339838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8067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323565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213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69449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313332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632308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5347208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6745810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535174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78251227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1103798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98428678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4272780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0029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903249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150654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69654207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5499657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24301051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6328614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3659930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5054760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0444516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227748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467416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413449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304795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974399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499641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113506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11787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518707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95738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962249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352758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158282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09308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463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66879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421307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530963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955988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565415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069366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326747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17385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743928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847161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95535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077895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721488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989748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3094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257357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994184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941450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954608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684922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288788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059089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455217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28575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35797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907292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9194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8074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286406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51556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290419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566303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86327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2960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735057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56761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151688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56800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466794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47950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2775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156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082404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41143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74342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30995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001723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068687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79689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1498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18266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2079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9736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3703157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7018306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31446697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8303948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5141851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4371328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7824853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784926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52926040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4214506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9050763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855023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40968363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9161561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9194878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1120923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4268735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5953752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6412009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696905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81821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443520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24318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654353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565062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175709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362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46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195977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949922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122908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96759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575890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969076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68893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57033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141089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321220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950708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14934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821643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85822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985783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55377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793273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73500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140862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19283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200303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239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621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5217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4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image" Target="media/image3.png"/><Relationship Id="rId29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6.png"/><Relationship Id="rId28" Type="http://schemas.openxmlformats.org/officeDocument/2006/relationships/header" Target="header5.xml"/><Relationship Id="rId10" Type="http://schemas.openxmlformats.org/officeDocument/2006/relationships/footnotes" Target="footnotes.xm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Document_management\Master\ISBT0001_v005.0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A6EFB1D72F6A4F827D73786F6F2A1E" ma:contentTypeVersion="2" ma:contentTypeDescription="Create a new document." ma:contentTypeScope="" ma:versionID="d517d002fa537ebe1f3106390a5e9a9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022916f55ab85163ee9a5069dec31d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3E95D-795A-4ADE-B2F3-6FAA12592D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C72BE9-B4F0-4AAA-98A0-3F2512F837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BA28F9B-88A6-4718-926D-A9D6ED61260A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6A582B39-D5D4-49DD-9C34-282F80D10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ISBT0001_v005.00</Template>
  <TotalTime>3411</TotalTime>
  <Pages>13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Specification</vt:lpstr>
    </vt:vector>
  </TitlesOfParts>
  <Company>Brightstar</Company>
  <LinksUpToDate>false</LinksUpToDate>
  <CharactersWithSpaces>5752</CharactersWithSpaces>
  <SharedDoc>false</SharedDoc>
  <HLinks>
    <vt:vector size="510" baseType="variant">
      <vt:variant>
        <vt:i4>5439524</vt:i4>
      </vt:variant>
      <vt:variant>
        <vt:i4>570</vt:i4>
      </vt:variant>
      <vt:variant>
        <vt:i4>0</vt:i4>
      </vt:variant>
      <vt:variant>
        <vt:i4>5</vt:i4>
      </vt:variant>
      <vt:variant>
        <vt:lpwstr>\\Au-dev-21\D\Development\3rd Party Software\Installation Packages\dotnetfx35</vt:lpwstr>
      </vt:variant>
      <vt:variant>
        <vt:lpwstr/>
      </vt:variant>
      <vt:variant>
        <vt:i4>1376311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_Toc236542763</vt:lpwstr>
      </vt:variant>
      <vt:variant>
        <vt:i4>1376311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_Toc236542762</vt:lpwstr>
      </vt:variant>
      <vt:variant>
        <vt:i4>1376311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_Toc236542761</vt:lpwstr>
      </vt:variant>
      <vt:variant>
        <vt:i4>1376311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_Toc236542760</vt:lpwstr>
      </vt:variant>
      <vt:variant>
        <vt:i4>1441847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_Toc236542759</vt:lpwstr>
      </vt:variant>
      <vt:variant>
        <vt:i4>1441847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_Toc236542758</vt:lpwstr>
      </vt:variant>
      <vt:variant>
        <vt:i4>1441847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_Toc236542757</vt:lpwstr>
      </vt:variant>
      <vt:variant>
        <vt:i4>1441847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_Toc236542756</vt:lpwstr>
      </vt:variant>
      <vt:variant>
        <vt:i4>1441847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_Toc236542755</vt:lpwstr>
      </vt:variant>
      <vt:variant>
        <vt:i4>1441847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_Toc236542754</vt:lpwstr>
      </vt:variant>
      <vt:variant>
        <vt:i4>1441847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_Toc236542753</vt:lpwstr>
      </vt:variant>
      <vt:variant>
        <vt:i4>1441847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_Toc236542752</vt:lpwstr>
      </vt:variant>
      <vt:variant>
        <vt:i4>1441847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_Toc236542751</vt:lpwstr>
      </vt:variant>
      <vt:variant>
        <vt:i4>1441847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_Toc236542750</vt:lpwstr>
      </vt:variant>
      <vt:variant>
        <vt:i4>1507383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_Toc236542749</vt:lpwstr>
      </vt:variant>
      <vt:variant>
        <vt:i4>1507383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_Toc236542748</vt:lpwstr>
      </vt:variant>
      <vt:variant>
        <vt:i4>1507383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_Toc236542747</vt:lpwstr>
      </vt:variant>
      <vt:variant>
        <vt:i4>1507383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_Toc236542746</vt:lpwstr>
      </vt:variant>
      <vt:variant>
        <vt:i4>1507383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_Toc236542745</vt:lpwstr>
      </vt:variant>
      <vt:variant>
        <vt:i4>1507383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_Toc236542744</vt:lpwstr>
      </vt:variant>
      <vt:variant>
        <vt:i4>1507383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_Toc236542743</vt:lpwstr>
      </vt:variant>
      <vt:variant>
        <vt:i4>1507383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_Toc236542742</vt:lpwstr>
      </vt:variant>
      <vt:variant>
        <vt:i4>1507383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_Toc236542741</vt:lpwstr>
      </vt:variant>
      <vt:variant>
        <vt:i4>1507383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_Toc236542740</vt:lpwstr>
      </vt:variant>
      <vt:variant>
        <vt:i4>1048631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_Toc236542739</vt:lpwstr>
      </vt:variant>
      <vt:variant>
        <vt:i4>1048631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_Toc236542738</vt:lpwstr>
      </vt:variant>
      <vt:variant>
        <vt:i4>1048631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_Toc236542737</vt:lpwstr>
      </vt:variant>
      <vt:variant>
        <vt:i4>1048631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_Toc236542736</vt:lpwstr>
      </vt:variant>
      <vt:variant>
        <vt:i4>1048631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_Toc236542735</vt:lpwstr>
      </vt:variant>
      <vt:variant>
        <vt:i4>1048631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_Toc236542734</vt:lpwstr>
      </vt:variant>
      <vt:variant>
        <vt:i4>1048631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_Toc236542733</vt:lpwstr>
      </vt:variant>
      <vt:variant>
        <vt:i4>1048631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_Toc236542732</vt:lpwstr>
      </vt:variant>
      <vt:variant>
        <vt:i4>1048631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_Toc236542731</vt:lpwstr>
      </vt:variant>
      <vt:variant>
        <vt:i4>1048631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_Toc236542730</vt:lpwstr>
      </vt:variant>
      <vt:variant>
        <vt:i4>1114167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_Toc236542729</vt:lpwstr>
      </vt:variant>
      <vt:variant>
        <vt:i4>1114167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_Toc236542728</vt:lpwstr>
      </vt:variant>
      <vt:variant>
        <vt:i4>1114167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_Toc236542727</vt:lpwstr>
      </vt:variant>
      <vt:variant>
        <vt:i4>1114167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_Toc236542726</vt:lpwstr>
      </vt:variant>
      <vt:variant>
        <vt:i4>1114167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_Toc236542725</vt:lpwstr>
      </vt:variant>
      <vt:variant>
        <vt:i4>1114167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_Toc236542724</vt:lpwstr>
      </vt:variant>
      <vt:variant>
        <vt:i4>1114167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_Toc236542723</vt:lpwstr>
      </vt:variant>
      <vt:variant>
        <vt:i4>1114167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_Toc236542722</vt:lpwstr>
      </vt:variant>
      <vt:variant>
        <vt:i4>1114167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_Toc236542721</vt:lpwstr>
      </vt:variant>
      <vt:variant>
        <vt:i4>1114167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_Toc236542720</vt:lpwstr>
      </vt:variant>
      <vt:variant>
        <vt:i4>1179703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_Toc236542719</vt:lpwstr>
      </vt:variant>
      <vt:variant>
        <vt:i4>1179703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_Toc236542718</vt:lpwstr>
      </vt:variant>
      <vt:variant>
        <vt:i4>1179703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_Toc236542717</vt:lpwstr>
      </vt:variant>
      <vt:variant>
        <vt:i4>1179703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_Toc236542716</vt:lpwstr>
      </vt:variant>
      <vt:variant>
        <vt:i4>1179703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_Toc236542715</vt:lpwstr>
      </vt:variant>
      <vt:variant>
        <vt:i4>1179703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_Toc236542714</vt:lpwstr>
      </vt:variant>
      <vt:variant>
        <vt:i4>1179703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_Toc236542713</vt:lpwstr>
      </vt:variant>
      <vt:variant>
        <vt:i4>1179703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_Toc236542712</vt:lpwstr>
      </vt:variant>
      <vt:variant>
        <vt:i4>1179703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_Toc236542711</vt:lpwstr>
      </vt:variant>
      <vt:variant>
        <vt:i4>1179703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_Toc236542710</vt:lpwstr>
      </vt:variant>
      <vt:variant>
        <vt:i4>1245239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_Toc236542709</vt:lpwstr>
      </vt:variant>
      <vt:variant>
        <vt:i4>1245239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_Toc236542708</vt:lpwstr>
      </vt:variant>
      <vt:variant>
        <vt:i4>1245239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_Toc236542707</vt:lpwstr>
      </vt:variant>
      <vt:variant>
        <vt:i4>1245239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_Toc236542706</vt:lpwstr>
      </vt:variant>
      <vt:variant>
        <vt:i4>1245239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_Toc236542705</vt:lpwstr>
      </vt:variant>
      <vt:variant>
        <vt:i4>1245239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_Toc236542704</vt:lpwstr>
      </vt:variant>
      <vt:variant>
        <vt:i4>1245239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_Toc236542703</vt:lpwstr>
      </vt:variant>
      <vt:variant>
        <vt:i4>1245239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_Toc236542702</vt:lpwstr>
      </vt:variant>
      <vt:variant>
        <vt:i4>1245239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_Toc236542701</vt:lpwstr>
      </vt:variant>
      <vt:variant>
        <vt:i4>1245239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_Toc236542700</vt:lpwstr>
      </vt:variant>
      <vt:variant>
        <vt:i4>1703990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_Toc236542699</vt:lpwstr>
      </vt:variant>
      <vt:variant>
        <vt:i4>1703990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_Toc236542698</vt:lpwstr>
      </vt:variant>
      <vt:variant>
        <vt:i4>1703990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_Toc236542697</vt:lpwstr>
      </vt:variant>
      <vt:variant>
        <vt:i4>1703990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_Toc236542696</vt:lpwstr>
      </vt:variant>
      <vt:variant>
        <vt:i4>1703990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_Toc236542695</vt:lpwstr>
      </vt:variant>
      <vt:variant>
        <vt:i4>1703990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_Toc236542694</vt:lpwstr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_Toc236542693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_Toc236542692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_Toc236542691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_Toc236542690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_Toc236542689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_Toc236542688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_Toc236542687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_Toc236542686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_Toc236542685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_Toc236542684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_Toc236542683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_Toc236542682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_Toc236542681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_Toc236542680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Specification</dc:title>
  <dc:subject>Global Product Database</dc:subject>
  <dc:creator>Amanda Johns</dc:creator>
  <cp:lastModifiedBy>Minh Vu Tran</cp:lastModifiedBy>
  <cp:revision>197</cp:revision>
  <cp:lastPrinted>2010-03-04T01:43:00Z</cp:lastPrinted>
  <dcterms:created xsi:type="dcterms:W3CDTF">2013-06-26T07:36:00Z</dcterms:created>
  <dcterms:modified xsi:type="dcterms:W3CDTF">2016-11-26T19:15:00Z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IN-CONFIDENCE</vt:lpwstr>
  </property>
  <property fmtid="{D5CDD505-2E9C-101B-9397-08002B2CF9AE}" pid="3" name="ContentTypeId">
    <vt:lpwstr>0x01010052A6EFB1D72F6A4F827D73786F6F2A1E</vt:lpwstr>
  </property>
</Properties>
</file>