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4C4" w:rsidRPr="00C5255B" w:rsidRDefault="00EE24C4" w:rsidP="00202332">
      <w:pPr>
        <w:rPr>
          <w:rFonts w:cs="Arial"/>
        </w:rPr>
      </w:pPr>
    </w:p>
    <w:p w:rsidR="00EE24C4" w:rsidRPr="00C5255B" w:rsidRDefault="00EE24C4" w:rsidP="00202332">
      <w:pPr>
        <w:rPr>
          <w:rFonts w:cs="Arial"/>
        </w:rPr>
      </w:pPr>
    </w:p>
    <w:p w:rsidR="00EE24C4" w:rsidRPr="00C5255B" w:rsidRDefault="00EE24C4" w:rsidP="0016213A">
      <w:pPr>
        <w:jc w:val="right"/>
        <w:rPr>
          <w:rFonts w:cs="Arial"/>
        </w:rPr>
      </w:pPr>
    </w:p>
    <w:p w:rsidR="00EE24C4" w:rsidRPr="00C5255B" w:rsidRDefault="00EA5B4C" w:rsidP="0016213A">
      <w:pPr>
        <w:jc w:val="right"/>
        <w:rPr>
          <w:rFonts w:cs="Arial"/>
        </w:rPr>
      </w:pPr>
      <w:r>
        <w:rPr>
          <w:rFonts w:cs="Arial"/>
        </w:rPr>
        <w:t>BSPortTeam</w:t>
      </w:r>
    </w:p>
    <w:p w:rsidR="00EE24C4" w:rsidRPr="00FA354A" w:rsidRDefault="00AD5BDD" w:rsidP="0016213A">
      <w:pPr>
        <w:jc w:val="right"/>
        <w:rPr>
          <w:rFonts w:cs="Arial"/>
        </w:rPr>
      </w:pPr>
      <w:r w:rsidRPr="00FA354A">
        <w:rPr>
          <w:rFonts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5542336" wp14:editId="07D7888A">
                <wp:simplePos x="0" y="0"/>
                <wp:positionH relativeFrom="column">
                  <wp:posOffset>2408555</wp:posOffset>
                </wp:positionH>
                <wp:positionV relativeFrom="paragraph">
                  <wp:posOffset>77470</wp:posOffset>
                </wp:positionV>
                <wp:extent cx="3533775" cy="0"/>
                <wp:effectExtent l="0" t="19050" r="9525" b="19050"/>
                <wp:wrapNone/>
                <wp:docPr id="9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53377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CC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2A7DAE" id="Line 7" o:spid="_x0000_s1026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65pt,6.1pt" to="467.9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" strokecolor="#fc0" strokeweight="3pt"/>
            </w:pict>
          </mc:Fallback>
        </mc:AlternateContent>
      </w:r>
    </w:p>
    <w:p w:rsidR="00EE24C4" w:rsidRPr="00FA354A" w:rsidRDefault="00CA70C1" w:rsidP="00202332">
      <w:pPr>
        <w:pStyle w:val="ProposalTitleRight"/>
        <w:rPr>
          <w:rFonts w:cs="Arial"/>
        </w:rPr>
      </w:pPr>
      <w:r w:rsidRPr="00FA354A">
        <w:fldChar w:fldCharType="begin"/>
      </w:r>
      <w:r w:rsidRPr="00FA354A">
        <w:rPr>
          <w:rFonts w:cs="Arial"/>
        </w:rPr>
        <w:instrText xml:space="preserve"> TITLE   \* MERGEFORMAT </w:instrText>
      </w:r>
      <w:r w:rsidRPr="00FA354A">
        <w:fldChar w:fldCharType="separate"/>
      </w:r>
      <w:r w:rsidR="00A435C1" w:rsidRPr="00FA354A">
        <w:rPr>
          <w:rStyle w:val="Heading"/>
          <w:rFonts w:cs="Arial"/>
          <w:b/>
          <w:bCs/>
          <w:sz w:val="36"/>
          <w:szCs w:val="36"/>
        </w:rPr>
        <w:t>Use Case Description</w:t>
      </w:r>
      <w:r w:rsidRPr="00FA354A">
        <w:rPr>
          <w:rStyle w:val="Heading"/>
          <w:rFonts w:cs="Arial"/>
          <w:b/>
          <w:bCs/>
          <w:sz w:val="36"/>
          <w:szCs w:val="36"/>
        </w:rPr>
        <w:fldChar w:fldCharType="end"/>
      </w:r>
    </w:p>
    <w:p w:rsidR="00EE24C4" w:rsidRPr="00FA354A" w:rsidRDefault="00EE24C4" w:rsidP="00F34AEB">
      <w:pPr>
        <w:jc w:val="right"/>
        <w:rPr>
          <w:rFonts w:cs="Arial"/>
          <w:i/>
          <w:iCs/>
          <w:szCs w:val="22"/>
        </w:rPr>
      </w:pPr>
    </w:p>
    <w:p w:rsidR="00EE24C4" w:rsidRPr="00FA354A" w:rsidRDefault="00EE24C4" w:rsidP="00F34AEB">
      <w:pPr>
        <w:jc w:val="right"/>
        <w:rPr>
          <w:rFonts w:cs="Arial"/>
        </w:rPr>
      </w:pPr>
    </w:p>
    <w:p w:rsidR="00EE24C4" w:rsidRPr="00FA354A" w:rsidRDefault="00EE24C4" w:rsidP="00F34AEB">
      <w:pPr>
        <w:jc w:val="right"/>
        <w:rPr>
          <w:rFonts w:cs="Arial"/>
        </w:rPr>
      </w:pPr>
    </w:p>
    <w:p w:rsidR="00EE24C4" w:rsidRPr="00FA354A" w:rsidRDefault="00EE24C4" w:rsidP="00F34AEB">
      <w:pPr>
        <w:jc w:val="right"/>
        <w:rPr>
          <w:rFonts w:cs="Arial"/>
        </w:rPr>
      </w:pPr>
    </w:p>
    <w:p w:rsidR="00EE24C4" w:rsidRPr="00FA354A" w:rsidRDefault="00EE24C4" w:rsidP="00F34AEB">
      <w:pPr>
        <w:jc w:val="right"/>
        <w:rPr>
          <w:rFonts w:cs="Arial"/>
        </w:rPr>
      </w:pPr>
    </w:p>
    <w:p w:rsidR="00EE24C4" w:rsidRPr="00FA354A" w:rsidRDefault="00EE24C4" w:rsidP="009B0B0D">
      <w:pPr>
        <w:pStyle w:val="Guide"/>
        <w:rPr>
          <w:rFonts w:cs="Arial"/>
          <w:szCs w:val="22"/>
        </w:rPr>
      </w:pPr>
    </w:p>
    <w:p w:rsidR="00B71A32" w:rsidRPr="00FA354A" w:rsidRDefault="00B71A32" w:rsidP="009B0B0D">
      <w:pPr>
        <w:pStyle w:val="Guide"/>
        <w:rPr>
          <w:rFonts w:cs="Arial"/>
          <w:szCs w:val="22"/>
        </w:rPr>
      </w:pPr>
    </w:p>
    <w:p w:rsidR="00EE24C4" w:rsidRPr="00FA354A" w:rsidRDefault="00EE24C4" w:rsidP="00202332">
      <w:pPr>
        <w:rPr>
          <w:rFonts w:cs="Arial"/>
          <w:szCs w:val="22"/>
        </w:rPr>
      </w:pPr>
    </w:p>
    <w:p w:rsidR="00EE24C4" w:rsidRPr="00FA354A" w:rsidRDefault="00EE24C4" w:rsidP="0081095A">
      <w:pPr>
        <w:pStyle w:val="Bold"/>
        <w:rPr>
          <w:rFonts w:cs="Arial"/>
        </w:rPr>
      </w:pPr>
      <w:r w:rsidRPr="00FA354A">
        <w:rPr>
          <w:rFonts w:cs="Arial"/>
        </w:rPr>
        <w:t xml:space="preserve">Version </w:t>
      </w:r>
      <w:r w:rsidR="00C0572D">
        <w:rPr>
          <w:rFonts w:cs="Arial"/>
        </w:rPr>
        <w:t>0</w:t>
      </w:r>
      <w:r w:rsidR="00636777">
        <w:rPr>
          <w:rFonts w:cs="Arial"/>
        </w:rPr>
        <w:t>.</w:t>
      </w:r>
      <w:r w:rsidR="00FD305A">
        <w:rPr>
          <w:rFonts w:cs="Arial"/>
        </w:rPr>
        <w:t>1</w:t>
      </w:r>
    </w:p>
    <w:p w:rsidR="00EE24C4" w:rsidRPr="00FA354A" w:rsidRDefault="00EE24C4" w:rsidP="0081095A">
      <w:pPr>
        <w:jc w:val="right"/>
        <w:rPr>
          <w:rFonts w:cs="Arial"/>
        </w:rPr>
      </w:pPr>
    </w:p>
    <w:p w:rsidR="00EE24C4" w:rsidRPr="00FA354A" w:rsidRDefault="00EE24C4" w:rsidP="0016213A">
      <w:pPr>
        <w:jc w:val="right"/>
        <w:rPr>
          <w:rFonts w:cs="Arial"/>
        </w:rPr>
      </w:pPr>
    </w:p>
    <w:p w:rsidR="00EE24C4" w:rsidRPr="00FA354A" w:rsidRDefault="00EE24C4" w:rsidP="00E712D5">
      <w:pPr>
        <w:pStyle w:val="Bold"/>
        <w:rPr>
          <w:rFonts w:cs="Arial"/>
        </w:rPr>
      </w:pPr>
      <w:r w:rsidRPr="00E712D5">
        <w:rPr>
          <w:rFonts w:cs="Arial"/>
        </w:rPr>
        <w:fldChar w:fldCharType="begin"/>
      </w:r>
      <w:r w:rsidRPr="00E712D5">
        <w:rPr>
          <w:rFonts w:cs="Arial"/>
        </w:rPr>
        <w:instrText xml:space="preserve"> SAVEDATE  \@ "d MMMM yyyy"  \* MERGEFORMAT </w:instrText>
      </w:r>
      <w:r w:rsidRPr="00E712D5">
        <w:rPr>
          <w:rFonts w:cs="Arial"/>
        </w:rPr>
        <w:fldChar w:fldCharType="separate"/>
      </w:r>
      <w:r w:rsidR="00683508">
        <w:rPr>
          <w:rFonts w:cs="Arial"/>
          <w:noProof/>
        </w:rPr>
        <w:t>18 February 2017</w:t>
      </w:r>
      <w:r w:rsidRPr="00E712D5">
        <w:rPr>
          <w:rFonts w:cs="Arial"/>
        </w:rPr>
        <w:fldChar w:fldCharType="end"/>
      </w:r>
    </w:p>
    <w:p w:rsidR="00EE24C4" w:rsidRPr="00FA354A" w:rsidRDefault="00EE24C4" w:rsidP="00202332">
      <w:pPr>
        <w:pStyle w:val="Style8ptGray-50RightBefore0ptAfter0pt"/>
        <w:rPr>
          <w:rFonts w:cs="Arial"/>
        </w:rPr>
      </w:pPr>
    </w:p>
    <w:p w:rsidR="002A7B56" w:rsidRPr="00FA354A" w:rsidRDefault="002A7B56" w:rsidP="00202332">
      <w:pPr>
        <w:pStyle w:val="Style8ptGray-50RightBefore0ptAfter0pt"/>
        <w:rPr>
          <w:rFonts w:cs="Arial"/>
        </w:rPr>
      </w:pPr>
    </w:p>
    <w:p w:rsidR="00EE24C4" w:rsidRPr="00FA354A" w:rsidRDefault="00EE24C4" w:rsidP="00202332">
      <w:pPr>
        <w:pStyle w:val="Style8ptGray-50RightBefore0ptAfter0pt"/>
        <w:rPr>
          <w:rFonts w:cs="Arial"/>
        </w:rPr>
      </w:pPr>
    </w:p>
    <w:p w:rsidR="00EE24C4" w:rsidRPr="00FA354A" w:rsidRDefault="00EE24C4" w:rsidP="00202332">
      <w:pPr>
        <w:pStyle w:val="Style8ptGray-50RightBefore0ptAfter0pt"/>
        <w:rPr>
          <w:rFonts w:cs="Arial"/>
        </w:rPr>
      </w:pPr>
    </w:p>
    <w:p w:rsidR="00EE24C4" w:rsidRPr="00FA354A" w:rsidRDefault="00EE24C4" w:rsidP="00202332">
      <w:pPr>
        <w:pStyle w:val="Style8ptGray-50RightBefore0ptAfter0pt"/>
        <w:rPr>
          <w:rFonts w:cs="Arial"/>
        </w:rPr>
      </w:pPr>
    </w:p>
    <w:p w:rsidR="0059552B" w:rsidRDefault="0059552B" w:rsidP="00202332">
      <w:pPr>
        <w:pStyle w:val="Style8ptGray-50RightBefore0ptAfter0pt"/>
        <w:rPr>
          <w:rFonts w:cs="Arial"/>
        </w:rPr>
      </w:pPr>
    </w:p>
    <w:p w:rsidR="0059552B" w:rsidRDefault="0059552B" w:rsidP="00202332">
      <w:pPr>
        <w:pStyle w:val="Style8ptGray-50RightBefore0ptAfter0pt"/>
        <w:rPr>
          <w:rFonts w:cs="Arial"/>
        </w:rPr>
      </w:pPr>
    </w:p>
    <w:p w:rsidR="0059552B" w:rsidRDefault="0059552B" w:rsidP="00202332">
      <w:pPr>
        <w:pStyle w:val="Style8ptGray-50RightBefore0ptAfter0pt"/>
        <w:rPr>
          <w:rFonts w:cs="Arial"/>
        </w:rPr>
      </w:pPr>
    </w:p>
    <w:p w:rsidR="0059552B" w:rsidRDefault="0059552B">
      <w:pPr>
        <w:spacing w:before="0" w:after="0"/>
        <w:jc w:val="left"/>
        <w:rPr>
          <w:rStyle w:val="Heading"/>
          <w:rFonts w:cs="Arial"/>
          <w:sz w:val="22"/>
          <w:szCs w:val="22"/>
        </w:rPr>
      </w:pPr>
      <w:r>
        <w:rPr>
          <w:rStyle w:val="Heading"/>
          <w:rFonts w:cs="Arial"/>
          <w:sz w:val="22"/>
          <w:szCs w:val="22"/>
        </w:rPr>
        <w:br w:type="page"/>
      </w:r>
    </w:p>
    <w:p w:rsidR="00EE24C4" w:rsidRPr="00FA354A" w:rsidRDefault="00EE24C4" w:rsidP="00D10C44">
      <w:pPr>
        <w:rPr>
          <w:rStyle w:val="Heading"/>
          <w:rFonts w:cs="Arial"/>
          <w:sz w:val="22"/>
          <w:szCs w:val="22"/>
        </w:rPr>
      </w:pPr>
      <w:r w:rsidRPr="00FA354A">
        <w:rPr>
          <w:rStyle w:val="Heading"/>
          <w:rFonts w:cs="Arial"/>
          <w:sz w:val="22"/>
          <w:szCs w:val="22"/>
        </w:rPr>
        <w:lastRenderedPageBreak/>
        <w:t>RECORD OF CHANGE</w:t>
      </w:r>
    </w:p>
    <w:p w:rsidR="00EE24C4" w:rsidRPr="00FA354A" w:rsidRDefault="00EE24C4" w:rsidP="002A320B">
      <w:pPr>
        <w:pStyle w:val="Heading2intro"/>
        <w:rPr>
          <w:rFonts w:cs="Arial"/>
          <w:sz w:val="22"/>
          <w:szCs w:val="22"/>
        </w:rPr>
      </w:pPr>
      <w:r w:rsidRPr="00FA354A">
        <w:rPr>
          <w:rFonts w:cs="Arial"/>
          <w:sz w:val="22"/>
          <w:szCs w:val="22"/>
        </w:rPr>
        <w:t>History of Amendments</w:t>
      </w:r>
    </w:p>
    <w:tbl>
      <w:tblPr>
        <w:tblW w:w="500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0"/>
        <w:gridCol w:w="990"/>
        <w:gridCol w:w="1231"/>
        <w:gridCol w:w="4205"/>
        <w:gridCol w:w="1570"/>
      </w:tblGrid>
      <w:tr w:rsidR="00EE24C4" w:rsidRPr="00FA354A" w:rsidTr="008E33A9">
        <w:trPr>
          <w:trHeight w:val="625"/>
          <w:jc w:val="center"/>
        </w:trPr>
        <w:tc>
          <w:tcPr>
            <w:tcW w:w="1639" w:type="dxa"/>
            <w:shd w:val="clear" w:color="auto" w:fill="FF0000"/>
          </w:tcPr>
          <w:p w:rsidR="00EE24C4" w:rsidRPr="00FA354A" w:rsidRDefault="00EE24C4" w:rsidP="002359E9">
            <w:pPr>
              <w:pStyle w:val="BodyText1"/>
              <w:ind w:left="0"/>
              <w:jc w:val="left"/>
              <w:rPr>
                <w:rFonts w:cs="Arial"/>
                <w:b/>
                <w:bCs/>
                <w:color w:val="FFFFFF"/>
              </w:rPr>
            </w:pPr>
            <w:r w:rsidRPr="00FA354A">
              <w:rPr>
                <w:rFonts w:cs="Arial"/>
                <w:b/>
                <w:bCs/>
                <w:color w:val="FFFFFF"/>
              </w:rPr>
              <w:t>Date</w:t>
            </w:r>
          </w:p>
        </w:tc>
        <w:tc>
          <w:tcPr>
            <w:tcW w:w="990" w:type="dxa"/>
            <w:shd w:val="clear" w:color="auto" w:fill="FF0000"/>
          </w:tcPr>
          <w:p w:rsidR="00EE24C4" w:rsidRPr="00FA354A" w:rsidRDefault="00EE24C4" w:rsidP="002359E9">
            <w:pPr>
              <w:pStyle w:val="BodyText1"/>
              <w:ind w:left="0"/>
              <w:jc w:val="left"/>
              <w:rPr>
                <w:rFonts w:cs="Arial"/>
                <w:b/>
                <w:bCs/>
                <w:color w:val="FFFFFF"/>
              </w:rPr>
            </w:pPr>
            <w:r w:rsidRPr="00FA354A">
              <w:rPr>
                <w:rFonts w:cs="Arial"/>
                <w:b/>
                <w:bCs/>
                <w:color w:val="FFFFFF"/>
              </w:rPr>
              <w:t>Version</w:t>
            </w:r>
          </w:p>
        </w:tc>
        <w:tc>
          <w:tcPr>
            <w:tcW w:w="1231" w:type="dxa"/>
            <w:shd w:val="clear" w:color="auto" w:fill="FF0000"/>
          </w:tcPr>
          <w:p w:rsidR="00EE24C4" w:rsidRPr="00FA354A" w:rsidRDefault="00EE24C4" w:rsidP="002359E9">
            <w:pPr>
              <w:pStyle w:val="BodyText1"/>
              <w:ind w:left="0"/>
              <w:jc w:val="left"/>
              <w:rPr>
                <w:rFonts w:cs="Arial"/>
                <w:b/>
                <w:bCs/>
                <w:color w:val="FFFFFF"/>
              </w:rPr>
            </w:pPr>
            <w:r w:rsidRPr="00FA354A">
              <w:rPr>
                <w:rFonts w:cs="Arial"/>
                <w:b/>
                <w:bCs/>
                <w:color w:val="FFFFFF"/>
              </w:rPr>
              <w:t>Modified Section</w:t>
            </w:r>
          </w:p>
        </w:tc>
        <w:tc>
          <w:tcPr>
            <w:tcW w:w="4205" w:type="dxa"/>
            <w:shd w:val="clear" w:color="auto" w:fill="FF0000"/>
          </w:tcPr>
          <w:p w:rsidR="00EE24C4" w:rsidRPr="00FA354A" w:rsidRDefault="00EE24C4" w:rsidP="002359E9">
            <w:pPr>
              <w:pStyle w:val="BodyText1"/>
              <w:ind w:left="0"/>
              <w:jc w:val="left"/>
              <w:rPr>
                <w:rFonts w:cs="Arial"/>
                <w:b/>
                <w:bCs/>
                <w:color w:val="FFFFFF"/>
              </w:rPr>
            </w:pPr>
            <w:r w:rsidRPr="00FA354A">
              <w:rPr>
                <w:rFonts w:cs="Arial"/>
                <w:b/>
                <w:bCs/>
                <w:color w:val="FFFFFF"/>
              </w:rPr>
              <w:t>Summary of Change</w:t>
            </w:r>
          </w:p>
        </w:tc>
        <w:tc>
          <w:tcPr>
            <w:tcW w:w="1570" w:type="dxa"/>
            <w:shd w:val="clear" w:color="auto" w:fill="FF0000"/>
          </w:tcPr>
          <w:p w:rsidR="00EE24C4" w:rsidRPr="00FA354A" w:rsidRDefault="00EE24C4" w:rsidP="002359E9">
            <w:pPr>
              <w:pStyle w:val="BodyText1"/>
              <w:ind w:left="0"/>
              <w:jc w:val="left"/>
              <w:rPr>
                <w:rFonts w:cs="Arial"/>
                <w:b/>
                <w:bCs/>
                <w:color w:val="FFFFFF"/>
              </w:rPr>
            </w:pPr>
            <w:r w:rsidRPr="00FA354A">
              <w:rPr>
                <w:rFonts w:cs="Arial"/>
                <w:b/>
                <w:bCs/>
                <w:color w:val="FFFFFF"/>
              </w:rPr>
              <w:t>Author</w:t>
            </w:r>
          </w:p>
        </w:tc>
      </w:tr>
      <w:tr w:rsidR="00695141" w:rsidRPr="00352DCA" w:rsidTr="008E33A9">
        <w:trPr>
          <w:jc w:val="center"/>
        </w:trPr>
        <w:tc>
          <w:tcPr>
            <w:tcW w:w="1639" w:type="dxa"/>
          </w:tcPr>
          <w:p w:rsidR="00695141" w:rsidRPr="00465187" w:rsidRDefault="00874EB1" w:rsidP="002359E9">
            <w:pPr>
              <w:pStyle w:val="TableContents"/>
              <w:jc w:val="left"/>
              <w:rPr>
                <w:rFonts w:cs="Arial"/>
                <w:color w:val="00362E"/>
                <w:sz w:val="20"/>
                <w:szCs w:val="20"/>
              </w:rPr>
            </w:pPr>
            <w:r>
              <w:rPr>
                <w:rFonts w:cs="Arial"/>
                <w:color w:val="00362E"/>
                <w:sz w:val="20"/>
                <w:szCs w:val="20"/>
              </w:rPr>
              <w:t>14/02</w:t>
            </w:r>
            <w:r w:rsidR="008E33A9">
              <w:rPr>
                <w:rFonts w:cs="Arial"/>
                <w:color w:val="00362E"/>
                <w:sz w:val="20"/>
                <w:szCs w:val="20"/>
              </w:rPr>
              <w:t>/2017</w:t>
            </w:r>
          </w:p>
        </w:tc>
        <w:tc>
          <w:tcPr>
            <w:tcW w:w="990" w:type="dxa"/>
          </w:tcPr>
          <w:p w:rsidR="00695141" w:rsidRPr="00465187" w:rsidRDefault="00695141" w:rsidP="00FD305A">
            <w:pPr>
              <w:pStyle w:val="TableContents"/>
              <w:jc w:val="left"/>
              <w:rPr>
                <w:rFonts w:cs="Arial"/>
                <w:color w:val="00362E"/>
                <w:sz w:val="20"/>
                <w:szCs w:val="20"/>
              </w:rPr>
            </w:pPr>
            <w:r w:rsidRPr="00465187">
              <w:rPr>
                <w:rFonts w:cs="Arial"/>
                <w:color w:val="00362E"/>
                <w:sz w:val="20"/>
                <w:szCs w:val="20"/>
              </w:rPr>
              <w:t>0.1</w:t>
            </w:r>
          </w:p>
        </w:tc>
        <w:tc>
          <w:tcPr>
            <w:tcW w:w="1231" w:type="dxa"/>
          </w:tcPr>
          <w:p w:rsidR="00695141" w:rsidRPr="00465187" w:rsidRDefault="00695141" w:rsidP="00FD305A">
            <w:pPr>
              <w:pStyle w:val="TableContents"/>
              <w:jc w:val="left"/>
              <w:rPr>
                <w:rFonts w:cs="Arial"/>
                <w:color w:val="00362E"/>
                <w:sz w:val="20"/>
                <w:szCs w:val="20"/>
              </w:rPr>
            </w:pPr>
            <w:r w:rsidRPr="00465187">
              <w:rPr>
                <w:rFonts w:cs="Arial"/>
                <w:color w:val="00362E"/>
                <w:sz w:val="20"/>
                <w:szCs w:val="20"/>
              </w:rPr>
              <w:t>All</w:t>
            </w:r>
          </w:p>
        </w:tc>
        <w:tc>
          <w:tcPr>
            <w:tcW w:w="4205" w:type="dxa"/>
          </w:tcPr>
          <w:p w:rsidR="00695141" w:rsidRPr="00465187" w:rsidRDefault="00EE4CDA" w:rsidP="00FD305A">
            <w:pPr>
              <w:pStyle w:val="TableContents"/>
              <w:jc w:val="left"/>
              <w:rPr>
                <w:rFonts w:cs="Arial"/>
                <w:color w:val="00362E"/>
                <w:sz w:val="20"/>
                <w:szCs w:val="20"/>
              </w:rPr>
            </w:pPr>
            <w:r w:rsidRPr="00465187">
              <w:rPr>
                <w:rFonts w:cs="Arial"/>
                <w:color w:val="00362E"/>
                <w:sz w:val="20"/>
                <w:szCs w:val="20"/>
              </w:rPr>
              <w:t>Initial version</w:t>
            </w:r>
          </w:p>
        </w:tc>
        <w:tc>
          <w:tcPr>
            <w:tcW w:w="1570" w:type="dxa"/>
          </w:tcPr>
          <w:p w:rsidR="00695141" w:rsidRPr="00465187" w:rsidRDefault="008E33A9" w:rsidP="008D0401">
            <w:pPr>
              <w:pStyle w:val="TableContents"/>
              <w:rPr>
                <w:rFonts w:cs="Arial"/>
                <w:color w:val="00362E"/>
                <w:sz w:val="20"/>
                <w:szCs w:val="20"/>
              </w:rPr>
            </w:pPr>
            <w:r>
              <w:rPr>
                <w:rFonts w:cs="Arial"/>
                <w:color w:val="00362E"/>
                <w:sz w:val="20"/>
                <w:szCs w:val="20"/>
              </w:rPr>
              <w:t>L</w:t>
            </w:r>
            <w:r w:rsidR="00EA5B4C">
              <w:rPr>
                <w:rFonts w:cs="Arial"/>
                <w:color w:val="00362E"/>
                <w:sz w:val="20"/>
                <w:szCs w:val="20"/>
              </w:rPr>
              <w:t>inh.</w:t>
            </w:r>
            <w:r>
              <w:rPr>
                <w:rFonts w:cs="Arial"/>
                <w:color w:val="00362E"/>
                <w:sz w:val="20"/>
                <w:szCs w:val="20"/>
              </w:rPr>
              <w:t>H</w:t>
            </w:r>
          </w:p>
        </w:tc>
      </w:tr>
      <w:tr w:rsidR="00925449" w:rsidRPr="00FA354A" w:rsidTr="008E33A9">
        <w:trPr>
          <w:jc w:val="center"/>
        </w:trPr>
        <w:tc>
          <w:tcPr>
            <w:tcW w:w="1639" w:type="dxa"/>
          </w:tcPr>
          <w:p w:rsidR="00925449" w:rsidRPr="00FA354A" w:rsidRDefault="00925449" w:rsidP="002359E9">
            <w:pPr>
              <w:pStyle w:val="TableContents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925449" w:rsidRPr="00FA354A" w:rsidRDefault="00925449" w:rsidP="002359E9">
            <w:pPr>
              <w:pStyle w:val="TableContents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231" w:type="dxa"/>
          </w:tcPr>
          <w:p w:rsidR="00925449" w:rsidRPr="00FA354A" w:rsidRDefault="00925449" w:rsidP="002359E9">
            <w:pPr>
              <w:pStyle w:val="TableContents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4205" w:type="dxa"/>
          </w:tcPr>
          <w:p w:rsidR="00925449" w:rsidRPr="00FA354A" w:rsidRDefault="00925449" w:rsidP="002359E9">
            <w:pPr>
              <w:pStyle w:val="TableContents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570" w:type="dxa"/>
          </w:tcPr>
          <w:p w:rsidR="00925449" w:rsidRPr="00FA354A" w:rsidRDefault="00925449" w:rsidP="002359E9">
            <w:pPr>
              <w:pStyle w:val="TableContents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6E0A1F" w:rsidRPr="00FA354A" w:rsidTr="008E33A9">
        <w:trPr>
          <w:jc w:val="center"/>
        </w:trPr>
        <w:tc>
          <w:tcPr>
            <w:tcW w:w="1639" w:type="dxa"/>
          </w:tcPr>
          <w:p w:rsidR="006E0A1F" w:rsidRPr="00FA354A" w:rsidRDefault="006E0A1F" w:rsidP="002359E9">
            <w:pPr>
              <w:pStyle w:val="TableContents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6E0A1F" w:rsidRPr="00FA354A" w:rsidRDefault="006E0A1F" w:rsidP="002359E9">
            <w:pPr>
              <w:pStyle w:val="TableContents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231" w:type="dxa"/>
          </w:tcPr>
          <w:p w:rsidR="006E0A1F" w:rsidRPr="00FA354A" w:rsidRDefault="006E0A1F" w:rsidP="002359E9">
            <w:pPr>
              <w:pStyle w:val="TableContents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4205" w:type="dxa"/>
          </w:tcPr>
          <w:p w:rsidR="006E0A1F" w:rsidRPr="00FA354A" w:rsidRDefault="006E0A1F" w:rsidP="002359E9">
            <w:pPr>
              <w:pStyle w:val="TableContents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570" w:type="dxa"/>
          </w:tcPr>
          <w:p w:rsidR="006E0A1F" w:rsidRPr="00FA354A" w:rsidRDefault="006E0A1F" w:rsidP="002359E9">
            <w:pPr>
              <w:pStyle w:val="TableContents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AA48A5" w:rsidRPr="00FA354A" w:rsidTr="008E33A9">
        <w:trPr>
          <w:jc w:val="center"/>
        </w:trPr>
        <w:tc>
          <w:tcPr>
            <w:tcW w:w="1639" w:type="dxa"/>
          </w:tcPr>
          <w:p w:rsidR="00AA48A5" w:rsidRPr="00FA354A" w:rsidRDefault="00AA48A5" w:rsidP="002359E9">
            <w:pPr>
              <w:pStyle w:val="TableContents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AA48A5" w:rsidRPr="00FA354A" w:rsidRDefault="00AA48A5" w:rsidP="002359E9">
            <w:pPr>
              <w:pStyle w:val="TableContents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231" w:type="dxa"/>
          </w:tcPr>
          <w:p w:rsidR="00AA48A5" w:rsidRPr="00FA354A" w:rsidRDefault="00AA48A5" w:rsidP="002359E9">
            <w:pPr>
              <w:pStyle w:val="TableContents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4205" w:type="dxa"/>
          </w:tcPr>
          <w:p w:rsidR="00AA48A5" w:rsidRPr="00FA354A" w:rsidRDefault="00AA48A5" w:rsidP="002359E9">
            <w:pPr>
              <w:pStyle w:val="TableContents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570" w:type="dxa"/>
          </w:tcPr>
          <w:p w:rsidR="00AA48A5" w:rsidRPr="00FA354A" w:rsidRDefault="00AA48A5" w:rsidP="002359E9">
            <w:pPr>
              <w:pStyle w:val="TableContents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794C10" w:rsidRPr="00FA354A" w:rsidTr="008E33A9">
        <w:trPr>
          <w:jc w:val="center"/>
        </w:trPr>
        <w:tc>
          <w:tcPr>
            <w:tcW w:w="1639" w:type="dxa"/>
          </w:tcPr>
          <w:p w:rsidR="00794C10" w:rsidRPr="00FA354A" w:rsidRDefault="00794C10" w:rsidP="002359E9">
            <w:pPr>
              <w:pStyle w:val="TableContents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794C10" w:rsidRPr="00FA354A" w:rsidRDefault="00794C10" w:rsidP="002359E9">
            <w:pPr>
              <w:pStyle w:val="TableContents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231" w:type="dxa"/>
          </w:tcPr>
          <w:p w:rsidR="00794C10" w:rsidRPr="00FA354A" w:rsidRDefault="00794C10" w:rsidP="002359E9">
            <w:pPr>
              <w:pStyle w:val="TableContents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4205" w:type="dxa"/>
          </w:tcPr>
          <w:p w:rsidR="00794C10" w:rsidRPr="00FA354A" w:rsidRDefault="00794C10" w:rsidP="002359E9">
            <w:pPr>
              <w:pStyle w:val="TableContents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570" w:type="dxa"/>
          </w:tcPr>
          <w:p w:rsidR="00794C10" w:rsidRPr="00FA354A" w:rsidRDefault="00794C10" w:rsidP="002359E9">
            <w:pPr>
              <w:pStyle w:val="TableContents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201E54" w:rsidRPr="002359E9" w:rsidTr="008E33A9">
        <w:trPr>
          <w:jc w:val="center"/>
        </w:trPr>
        <w:tc>
          <w:tcPr>
            <w:tcW w:w="1639" w:type="dxa"/>
          </w:tcPr>
          <w:p w:rsidR="00201E54" w:rsidRPr="00FA354A" w:rsidRDefault="00201E54" w:rsidP="002359E9">
            <w:pPr>
              <w:pStyle w:val="TableContents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201E54" w:rsidRPr="00FA354A" w:rsidRDefault="00201E54" w:rsidP="002359E9">
            <w:pPr>
              <w:pStyle w:val="TableContents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231" w:type="dxa"/>
          </w:tcPr>
          <w:p w:rsidR="00201E54" w:rsidRPr="00FA354A" w:rsidRDefault="00201E54" w:rsidP="002359E9">
            <w:pPr>
              <w:pStyle w:val="TableContents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4205" w:type="dxa"/>
          </w:tcPr>
          <w:p w:rsidR="00201E54" w:rsidRPr="002359E9" w:rsidRDefault="00201E54" w:rsidP="002359E9">
            <w:pPr>
              <w:pStyle w:val="TableContents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570" w:type="dxa"/>
          </w:tcPr>
          <w:p w:rsidR="00201E54" w:rsidRPr="00FA354A" w:rsidRDefault="00201E54" w:rsidP="002359E9">
            <w:pPr>
              <w:pStyle w:val="TableContents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C230D0" w:rsidRPr="002359E9" w:rsidTr="008E33A9">
        <w:trPr>
          <w:jc w:val="center"/>
        </w:trPr>
        <w:tc>
          <w:tcPr>
            <w:tcW w:w="1639" w:type="dxa"/>
          </w:tcPr>
          <w:p w:rsidR="00C230D0" w:rsidRPr="00FA354A" w:rsidRDefault="00C230D0" w:rsidP="002359E9">
            <w:pPr>
              <w:pStyle w:val="TableContents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C230D0" w:rsidRPr="00FA354A" w:rsidRDefault="00C230D0" w:rsidP="002359E9">
            <w:pPr>
              <w:pStyle w:val="TableContents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231" w:type="dxa"/>
          </w:tcPr>
          <w:p w:rsidR="00C230D0" w:rsidRPr="00FA354A" w:rsidRDefault="00C230D0" w:rsidP="002359E9">
            <w:pPr>
              <w:pStyle w:val="TableContents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4205" w:type="dxa"/>
          </w:tcPr>
          <w:p w:rsidR="00C230D0" w:rsidRPr="002359E9" w:rsidRDefault="00C230D0" w:rsidP="002359E9">
            <w:pPr>
              <w:pStyle w:val="TableContents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570" w:type="dxa"/>
          </w:tcPr>
          <w:p w:rsidR="00C230D0" w:rsidRPr="00FA354A" w:rsidRDefault="00C230D0" w:rsidP="002359E9">
            <w:pPr>
              <w:pStyle w:val="TableContents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C230D0" w:rsidRPr="002359E9" w:rsidTr="008E33A9">
        <w:trPr>
          <w:jc w:val="center"/>
        </w:trPr>
        <w:tc>
          <w:tcPr>
            <w:tcW w:w="1639" w:type="dxa"/>
          </w:tcPr>
          <w:p w:rsidR="00C230D0" w:rsidRDefault="00C230D0" w:rsidP="002359E9">
            <w:pPr>
              <w:pStyle w:val="TableContents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C230D0" w:rsidRDefault="00C230D0" w:rsidP="002359E9">
            <w:pPr>
              <w:pStyle w:val="TableContents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231" w:type="dxa"/>
          </w:tcPr>
          <w:p w:rsidR="00C230D0" w:rsidRDefault="00C230D0" w:rsidP="002359E9">
            <w:pPr>
              <w:pStyle w:val="TableContents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4205" w:type="dxa"/>
          </w:tcPr>
          <w:p w:rsidR="00C230D0" w:rsidRPr="002359E9" w:rsidRDefault="00C230D0" w:rsidP="002359E9">
            <w:pPr>
              <w:pStyle w:val="TableContents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570" w:type="dxa"/>
          </w:tcPr>
          <w:p w:rsidR="00C230D0" w:rsidRDefault="00C230D0" w:rsidP="002359E9">
            <w:pPr>
              <w:pStyle w:val="TableContents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C230D0" w:rsidRPr="002359E9" w:rsidTr="008E33A9">
        <w:trPr>
          <w:jc w:val="center"/>
        </w:trPr>
        <w:tc>
          <w:tcPr>
            <w:tcW w:w="1639" w:type="dxa"/>
          </w:tcPr>
          <w:p w:rsidR="00C230D0" w:rsidRDefault="00C230D0" w:rsidP="002359E9">
            <w:pPr>
              <w:pStyle w:val="TableContents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C230D0" w:rsidRDefault="00C230D0" w:rsidP="002359E9">
            <w:pPr>
              <w:pStyle w:val="TableContents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231" w:type="dxa"/>
          </w:tcPr>
          <w:p w:rsidR="00C230D0" w:rsidRDefault="00C230D0" w:rsidP="002359E9">
            <w:pPr>
              <w:pStyle w:val="TableContents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4205" w:type="dxa"/>
          </w:tcPr>
          <w:p w:rsidR="00C230D0" w:rsidRPr="002359E9" w:rsidRDefault="00C230D0" w:rsidP="002359E9">
            <w:pPr>
              <w:pStyle w:val="TableContents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570" w:type="dxa"/>
          </w:tcPr>
          <w:p w:rsidR="00C230D0" w:rsidRDefault="00C230D0" w:rsidP="002359E9">
            <w:pPr>
              <w:pStyle w:val="TableContents"/>
              <w:jc w:val="left"/>
              <w:rPr>
                <w:rFonts w:cs="Arial"/>
                <w:sz w:val="20"/>
                <w:szCs w:val="20"/>
              </w:rPr>
            </w:pPr>
          </w:p>
        </w:tc>
      </w:tr>
    </w:tbl>
    <w:p w:rsidR="00EF4524" w:rsidRDefault="00EF4524" w:rsidP="007374A2">
      <w:pPr>
        <w:pStyle w:val="Heading2intro"/>
        <w:rPr>
          <w:rFonts w:cs="Arial"/>
          <w:sz w:val="22"/>
        </w:rPr>
      </w:pPr>
    </w:p>
    <w:p w:rsidR="00EF4524" w:rsidRDefault="00EF4524">
      <w:pPr>
        <w:spacing w:before="0" w:after="0"/>
        <w:jc w:val="left"/>
        <w:rPr>
          <w:rFonts w:cs="Arial"/>
          <w:b/>
          <w:bCs/>
          <w:color w:val="FF0000"/>
        </w:rPr>
      </w:pPr>
      <w:r>
        <w:rPr>
          <w:rFonts w:cs="Arial"/>
        </w:rPr>
        <w:br w:type="page"/>
      </w:r>
    </w:p>
    <w:p w:rsidR="00534107" w:rsidRDefault="00534107" w:rsidP="00534107">
      <w:pPr>
        <w:rPr>
          <w:rFonts w:cs="Arial"/>
        </w:rPr>
      </w:pPr>
      <w:r w:rsidRPr="00FA354A">
        <w:rPr>
          <w:rFonts w:cs="Arial"/>
        </w:rPr>
        <w:lastRenderedPageBreak/>
        <w:t xml:space="preserve"> </w:t>
      </w:r>
    </w:p>
    <w:sdt>
      <w:sdtPr>
        <w:id w:val="1534151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34107" w:rsidRPr="00534107" w:rsidRDefault="00534107" w:rsidP="00534107">
          <w:pPr>
            <w:rPr>
              <w:rStyle w:val="Heading"/>
              <w:rFonts w:cs="Arial"/>
              <w:sz w:val="22"/>
            </w:rPr>
          </w:pPr>
          <w:r w:rsidRPr="00534107">
            <w:rPr>
              <w:rStyle w:val="Heading"/>
              <w:rFonts w:cs="Arial"/>
              <w:caps/>
              <w:sz w:val="22"/>
            </w:rPr>
            <w:t>Table of Contents</w:t>
          </w:r>
        </w:p>
        <w:p w:rsidR="00874EB1" w:rsidRDefault="00534107">
          <w:pPr>
            <w:pStyle w:val="TOC1"/>
            <w:tabs>
              <w:tab w:val="left" w:pos="440"/>
              <w:tab w:val="right" w:leader="dot" w:pos="940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n-US" w:eastAsia="en-US"/>
            </w:rPr>
          </w:pPr>
          <w:r w:rsidRPr="00534107">
            <w:rPr>
              <w:sz w:val="20"/>
              <w:szCs w:val="20"/>
            </w:rPr>
            <w:fldChar w:fldCharType="begin"/>
          </w:r>
          <w:r w:rsidRPr="00534107">
            <w:rPr>
              <w:sz w:val="20"/>
              <w:szCs w:val="20"/>
            </w:rPr>
            <w:instrText xml:space="preserve"> TOC \o "1-3" \h \z \u </w:instrText>
          </w:r>
          <w:r w:rsidRPr="00534107">
            <w:rPr>
              <w:sz w:val="20"/>
              <w:szCs w:val="20"/>
            </w:rPr>
            <w:fldChar w:fldCharType="separate"/>
          </w:r>
          <w:hyperlink w:anchor="_Toc474852299" w:history="1">
            <w:r w:rsidR="00874EB1" w:rsidRPr="00E0482F">
              <w:rPr>
                <w:rStyle w:val="Hyperlink"/>
                <w:noProof/>
              </w:rPr>
              <w:t>1</w:t>
            </w:r>
            <w:r w:rsidR="00874EB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n-US" w:eastAsia="en-US"/>
              </w:rPr>
              <w:tab/>
            </w:r>
            <w:r w:rsidR="00874EB1" w:rsidRPr="00E0482F">
              <w:rPr>
                <w:rStyle w:val="Hyperlink"/>
                <w:noProof/>
              </w:rPr>
              <w:t>Overview</w:t>
            </w:r>
            <w:r w:rsidR="00874EB1">
              <w:rPr>
                <w:noProof/>
                <w:webHidden/>
              </w:rPr>
              <w:tab/>
            </w:r>
            <w:r w:rsidR="00874EB1">
              <w:rPr>
                <w:noProof/>
                <w:webHidden/>
              </w:rPr>
              <w:fldChar w:fldCharType="begin"/>
            </w:r>
            <w:r w:rsidR="00874EB1">
              <w:rPr>
                <w:noProof/>
                <w:webHidden/>
              </w:rPr>
              <w:instrText xml:space="preserve"> PAGEREF _Toc474852299 \h </w:instrText>
            </w:r>
            <w:r w:rsidR="00874EB1">
              <w:rPr>
                <w:noProof/>
                <w:webHidden/>
              </w:rPr>
            </w:r>
            <w:r w:rsidR="00874EB1">
              <w:rPr>
                <w:noProof/>
                <w:webHidden/>
              </w:rPr>
              <w:fldChar w:fldCharType="separate"/>
            </w:r>
            <w:r w:rsidR="00874EB1">
              <w:rPr>
                <w:noProof/>
                <w:webHidden/>
              </w:rPr>
              <w:t>4</w:t>
            </w:r>
            <w:r w:rsidR="00874EB1">
              <w:rPr>
                <w:noProof/>
                <w:webHidden/>
              </w:rPr>
              <w:fldChar w:fldCharType="end"/>
            </w:r>
          </w:hyperlink>
        </w:p>
        <w:p w:rsidR="00874EB1" w:rsidRDefault="002D6B55">
          <w:pPr>
            <w:pStyle w:val="TOC2"/>
            <w:tabs>
              <w:tab w:val="left" w:pos="800"/>
              <w:tab w:val="right" w:leader="dot" w:pos="940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n-US" w:eastAsia="en-US"/>
            </w:rPr>
          </w:pPr>
          <w:hyperlink w:anchor="_Toc474852300" w:history="1">
            <w:r w:rsidR="00874EB1" w:rsidRPr="00E0482F">
              <w:rPr>
                <w:rStyle w:val="Hyperlink"/>
                <w:noProof/>
              </w:rPr>
              <w:t>1.1</w:t>
            </w:r>
            <w:r w:rsidR="00874EB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n-US" w:eastAsia="en-US"/>
              </w:rPr>
              <w:tab/>
            </w:r>
            <w:r w:rsidR="00874EB1" w:rsidRPr="00E0482F">
              <w:rPr>
                <w:rStyle w:val="Hyperlink"/>
                <w:noProof/>
              </w:rPr>
              <w:t>Goal</w:t>
            </w:r>
            <w:r w:rsidR="00874EB1">
              <w:rPr>
                <w:noProof/>
                <w:webHidden/>
              </w:rPr>
              <w:tab/>
            </w:r>
            <w:r w:rsidR="00874EB1">
              <w:rPr>
                <w:noProof/>
                <w:webHidden/>
              </w:rPr>
              <w:fldChar w:fldCharType="begin"/>
            </w:r>
            <w:r w:rsidR="00874EB1">
              <w:rPr>
                <w:noProof/>
                <w:webHidden/>
              </w:rPr>
              <w:instrText xml:space="preserve"> PAGEREF _Toc474852300 \h </w:instrText>
            </w:r>
            <w:r w:rsidR="00874EB1">
              <w:rPr>
                <w:noProof/>
                <w:webHidden/>
              </w:rPr>
            </w:r>
            <w:r w:rsidR="00874EB1">
              <w:rPr>
                <w:noProof/>
                <w:webHidden/>
              </w:rPr>
              <w:fldChar w:fldCharType="separate"/>
            </w:r>
            <w:r w:rsidR="00874EB1">
              <w:rPr>
                <w:noProof/>
                <w:webHidden/>
              </w:rPr>
              <w:t>4</w:t>
            </w:r>
            <w:r w:rsidR="00874EB1">
              <w:rPr>
                <w:noProof/>
                <w:webHidden/>
              </w:rPr>
              <w:fldChar w:fldCharType="end"/>
            </w:r>
          </w:hyperlink>
        </w:p>
        <w:p w:rsidR="00874EB1" w:rsidRDefault="002D6B55">
          <w:pPr>
            <w:pStyle w:val="TOC2"/>
            <w:tabs>
              <w:tab w:val="left" w:pos="800"/>
              <w:tab w:val="right" w:leader="dot" w:pos="940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n-US" w:eastAsia="en-US"/>
            </w:rPr>
          </w:pPr>
          <w:hyperlink w:anchor="_Toc474852301" w:history="1">
            <w:r w:rsidR="00874EB1" w:rsidRPr="00E0482F">
              <w:rPr>
                <w:rStyle w:val="Hyperlink"/>
                <w:noProof/>
              </w:rPr>
              <w:t>1.2</w:t>
            </w:r>
            <w:r w:rsidR="00874EB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n-US" w:eastAsia="en-US"/>
              </w:rPr>
              <w:tab/>
            </w:r>
            <w:r w:rsidR="00874EB1" w:rsidRPr="00E0482F">
              <w:rPr>
                <w:rStyle w:val="Hyperlink"/>
                <w:noProof/>
              </w:rPr>
              <w:t>Brief Description</w:t>
            </w:r>
            <w:r w:rsidR="00874EB1">
              <w:rPr>
                <w:noProof/>
                <w:webHidden/>
              </w:rPr>
              <w:tab/>
            </w:r>
            <w:r w:rsidR="00874EB1">
              <w:rPr>
                <w:noProof/>
                <w:webHidden/>
              </w:rPr>
              <w:fldChar w:fldCharType="begin"/>
            </w:r>
            <w:r w:rsidR="00874EB1">
              <w:rPr>
                <w:noProof/>
                <w:webHidden/>
              </w:rPr>
              <w:instrText xml:space="preserve"> PAGEREF _Toc474852301 \h </w:instrText>
            </w:r>
            <w:r w:rsidR="00874EB1">
              <w:rPr>
                <w:noProof/>
                <w:webHidden/>
              </w:rPr>
            </w:r>
            <w:r w:rsidR="00874EB1">
              <w:rPr>
                <w:noProof/>
                <w:webHidden/>
              </w:rPr>
              <w:fldChar w:fldCharType="separate"/>
            </w:r>
            <w:r w:rsidR="00874EB1">
              <w:rPr>
                <w:noProof/>
                <w:webHidden/>
              </w:rPr>
              <w:t>4</w:t>
            </w:r>
            <w:r w:rsidR="00874EB1">
              <w:rPr>
                <w:noProof/>
                <w:webHidden/>
              </w:rPr>
              <w:fldChar w:fldCharType="end"/>
            </w:r>
          </w:hyperlink>
        </w:p>
        <w:p w:rsidR="00874EB1" w:rsidRDefault="002D6B55">
          <w:pPr>
            <w:pStyle w:val="TOC1"/>
            <w:tabs>
              <w:tab w:val="left" w:pos="440"/>
              <w:tab w:val="right" w:leader="dot" w:pos="940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n-US" w:eastAsia="en-US"/>
            </w:rPr>
          </w:pPr>
          <w:hyperlink w:anchor="_Toc474852302" w:history="1">
            <w:r w:rsidR="00874EB1" w:rsidRPr="00E0482F">
              <w:rPr>
                <w:rStyle w:val="Hyperlink"/>
                <w:noProof/>
              </w:rPr>
              <w:t>2</w:t>
            </w:r>
            <w:r w:rsidR="00874EB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n-US" w:eastAsia="en-US"/>
              </w:rPr>
              <w:tab/>
            </w:r>
            <w:r w:rsidR="00874EB1" w:rsidRPr="00E0482F">
              <w:rPr>
                <w:rStyle w:val="Hyperlink"/>
                <w:noProof/>
              </w:rPr>
              <w:t>Preconditions</w:t>
            </w:r>
            <w:r w:rsidR="00874EB1">
              <w:rPr>
                <w:noProof/>
                <w:webHidden/>
              </w:rPr>
              <w:tab/>
            </w:r>
            <w:r w:rsidR="00874EB1">
              <w:rPr>
                <w:noProof/>
                <w:webHidden/>
              </w:rPr>
              <w:fldChar w:fldCharType="begin"/>
            </w:r>
            <w:r w:rsidR="00874EB1">
              <w:rPr>
                <w:noProof/>
                <w:webHidden/>
              </w:rPr>
              <w:instrText xml:space="preserve"> PAGEREF _Toc474852302 \h </w:instrText>
            </w:r>
            <w:r w:rsidR="00874EB1">
              <w:rPr>
                <w:noProof/>
                <w:webHidden/>
              </w:rPr>
            </w:r>
            <w:r w:rsidR="00874EB1">
              <w:rPr>
                <w:noProof/>
                <w:webHidden/>
              </w:rPr>
              <w:fldChar w:fldCharType="separate"/>
            </w:r>
            <w:r w:rsidR="00874EB1">
              <w:rPr>
                <w:noProof/>
                <w:webHidden/>
              </w:rPr>
              <w:t>4</w:t>
            </w:r>
            <w:r w:rsidR="00874EB1">
              <w:rPr>
                <w:noProof/>
                <w:webHidden/>
              </w:rPr>
              <w:fldChar w:fldCharType="end"/>
            </w:r>
          </w:hyperlink>
        </w:p>
        <w:p w:rsidR="00874EB1" w:rsidRDefault="002D6B55">
          <w:pPr>
            <w:pStyle w:val="TOC1"/>
            <w:tabs>
              <w:tab w:val="left" w:pos="440"/>
              <w:tab w:val="right" w:leader="dot" w:pos="940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n-US" w:eastAsia="en-US"/>
            </w:rPr>
          </w:pPr>
          <w:hyperlink w:anchor="_Toc474852303" w:history="1">
            <w:r w:rsidR="00874EB1" w:rsidRPr="00E0482F">
              <w:rPr>
                <w:rStyle w:val="Hyperlink"/>
                <w:noProof/>
              </w:rPr>
              <w:t>3</w:t>
            </w:r>
            <w:r w:rsidR="00874EB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n-US" w:eastAsia="en-US"/>
              </w:rPr>
              <w:tab/>
            </w:r>
            <w:r w:rsidR="00874EB1" w:rsidRPr="00E0482F">
              <w:rPr>
                <w:rStyle w:val="Hyperlink"/>
                <w:noProof/>
              </w:rPr>
              <w:t>Postconditions</w:t>
            </w:r>
            <w:r w:rsidR="00874EB1">
              <w:rPr>
                <w:noProof/>
                <w:webHidden/>
              </w:rPr>
              <w:tab/>
            </w:r>
            <w:r w:rsidR="00874EB1">
              <w:rPr>
                <w:noProof/>
                <w:webHidden/>
              </w:rPr>
              <w:fldChar w:fldCharType="begin"/>
            </w:r>
            <w:r w:rsidR="00874EB1">
              <w:rPr>
                <w:noProof/>
                <w:webHidden/>
              </w:rPr>
              <w:instrText xml:space="preserve"> PAGEREF _Toc474852303 \h </w:instrText>
            </w:r>
            <w:r w:rsidR="00874EB1">
              <w:rPr>
                <w:noProof/>
                <w:webHidden/>
              </w:rPr>
            </w:r>
            <w:r w:rsidR="00874EB1">
              <w:rPr>
                <w:noProof/>
                <w:webHidden/>
              </w:rPr>
              <w:fldChar w:fldCharType="separate"/>
            </w:r>
            <w:r w:rsidR="00874EB1">
              <w:rPr>
                <w:noProof/>
                <w:webHidden/>
              </w:rPr>
              <w:t>4</w:t>
            </w:r>
            <w:r w:rsidR="00874EB1">
              <w:rPr>
                <w:noProof/>
                <w:webHidden/>
              </w:rPr>
              <w:fldChar w:fldCharType="end"/>
            </w:r>
          </w:hyperlink>
        </w:p>
        <w:p w:rsidR="00874EB1" w:rsidRDefault="002D6B55">
          <w:pPr>
            <w:pStyle w:val="TOC1"/>
            <w:tabs>
              <w:tab w:val="left" w:pos="440"/>
              <w:tab w:val="right" w:leader="dot" w:pos="940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n-US" w:eastAsia="en-US"/>
            </w:rPr>
          </w:pPr>
          <w:hyperlink w:anchor="_Toc474852304" w:history="1">
            <w:r w:rsidR="00874EB1" w:rsidRPr="00E0482F">
              <w:rPr>
                <w:rStyle w:val="Hyperlink"/>
                <w:noProof/>
              </w:rPr>
              <w:t>4</w:t>
            </w:r>
            <w:r w:rsidR="00874EB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n-US" w:eastAsia="en-US"/>
              </w:rPr>
              <w:tab/>
            </w:r>
            <w:r w:rsidR="00874EB1" w:rsidRPr="00E0482F">
              <w:rPr>
                <w:rStyle w:val="Hyperlink"/>
                <w:noProof/>
              </w:rPr>
              <w:t>Flow of Events</w:t>
            </w:r>
            <w:r w:rsidR="00874EB1">
              <w:rPr>
                <w:noProof/>
                <w:webHidden/>
              </w:rPr>
              <w:tab/>
            </w:r>
            <w:r w:rsidR="00874EB1">
              <w:rPr>
                <w:noProof/>
                <w:webHidden/>
              </w:rPr>
              <w:fldChar w:fldCharType="begin"/>
            </w:r>
            <w:r w:rsidR="00874EB1">
              <w:rPr>
                <w:noProof/>
                <w:webHidden/>
              </w:rPr>
              <w:instrText xml:space="preserve"> PAGEREF _Toc474852304 \h </w:instrText>
            </w:r>
            <w:r w:rsidR="00874EB1">
              <w:rPr>
                <w:noProof/>
                <w:webHidden/>
              </w:rPr>
            </w:r>
            <w:r w:rsidR="00874EB1">
              <w:rPr>
                <w:noProof/>
                <w:webHidden/>
              </w:rPr>
              <w:fldChar w:fldCharType="separate"/>
            </w:r>
            <w:r w:rsidR="00874EB1">
              <w:rPr>
                <w:noProof/>
                <w:webHidden/>
              </w:rPr>
              <w:t>5</w:t>
            </w:r>
            <w:r w:rsidR="00874EB1">
              <w:rPr>
                <w:noProof/>
                <w:webHidden/>
              </w:rPr>
              <w:fldChar w:fldCharType="end"/>
            </w:r>
          </w:hyperlink>
        </w:p>
        <w:p w:rsidR="00874EB1" w:rsidRDefault="002D6B55">
          <w:pPr>
            <w:pStyle w:val="TOC2"/>
            <w:tabs>
              <w:tab w:val="left" w:pos="800"/>
              <w:tab w:val="right" w:leader="dot" w:pos="940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n-US" w:eastAsia="en-US"/>
            </w:rPr>
          </w:pPr>
          <w:hyperlink w:anchor="_Toc474852305" w:history="1">
            <w:r w:rsidR="00874EB1" w:rsidRPr="00E0482F">
              <w:rPr>
                <w:rStyle w:val="Hyperlink"/>
                <w:noProof/>
              </w:rPr>
              <w:t>4.1</w:t>
            </w:r>
            <w:r w:rsidR="00874EB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n-US" w:eastAsia="en-US"/>
              </w:rPr>
              <w:tab/>
            </w:r>
            <w:r w:rsidR="00874EB1" w:rsidRPr="00E0482F">
              <w:rPr>
                <w:rStyle w:val="Hyperlink"/>
                <w:noProof/>
              </w:rPr>
              <w:t>Basic Flow – Create new Team</w:t>
            </w:r>
            <w:r w:rsidR="00874EB1">
              <w:rPr>
                <w:noProof/>
                <w:webHidden/>
              </w:rPr>
              <w:tab/>
            </w:r>
            <w:r w:rsidR="00874EB1">
              <w:rPr>
                <w:noProof/>
                <w:webHidden/>
              </w:rPr>
              <w:fldChar w:fldCharType="begin"/>
            </w:r>
            <w:r w:rsidR="00874EB1">
              <w:rPr>
                <w:noProof/>
                <w:webHidden/>
              </w:rPr>
              <w:instrText xml:space="preserve"> PAGEREF _Toc474852305 \h </w:instrText>
            </w:r>
            <w:r w:rsidR="00874EB1">
              <w:rPr>
                <w:noProof/>
                <w:webHidden/>
              </w:rPr>
            </w:r>
            <w:r w:rsidR="00874EB1">
              <w:rPr>
                <w:noProof/>
                <w:webHidden/>
              </w:rPr>
              <w:fldChar w:fldCharType="separate"/>
            </w:r>
            <w:r w:rsidR="00874EB1">
              <w:rPr>
                <w:noProof/>
                <w:webHidden/>
              </w:rPr>
              <w:t>5</w:t>
            </w:r>
            <w:r w:rsidR="00874EB1">
              <w:rPr>
                <w:noProof/>
                <w:webHidden/>
              </w:rPr>
              <w:fldChar w:fldCharType="end"/>
            </w:r>
          </w:hyperlink>
        </w:p>
        <w:p w:rsidR="00874EB1" w:rsidRDefault="002D6B55">
          <w:pPr>
            <w:pStyle w:val="TOC2"/>
            <w:tabs>
              <w:tab w:val="left" w:pos="800"/>
              <w:tab w:val="right" w:leader="dot" w:pos="940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n-US" w:eastAsia="en-US"/>
            </w:rPr>
          </w:pPr>
          <w:hyperlink w:anchor="_Toc474852306" w:history="1">
            <w:r w:rsidR="00874EB1" w:rsidRPr="00E0482F">
              <w:rPr>
                <w:rStyle w:val="Hyperlink"/>
                <w:noProof/>
              </w:rPr>
              <w:t>4.2</w:t>
            </w:r>
            <w:r w:rsidR="00874EB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n-US" w:eastAsia="en-US"/>
              </w:rPr>
              <w:tab/>
            </w:r>
            <w:r w:rsidR="00874EB1" w:rsidRPr="00E0482F">
              <w:rPr>
                <w:rStyle w:val="Hyperlink"/>
                <w:noProof/>
              </w:rPr>
              <w:t>Alternative Flow – Block/Unblock team</w:t>
            </w:r>
            <w:r w:rsidR="00874EB1">
              <w:rPr>
                <w:noProof/>
                <w:webHidden/>
              </w:rPr>
              <w:tab/>
            </w:r>
            <w:r w:rsidR="00874EB1">
              <w:rPr>
                <w:noProof/>
                <w:webHidden/>
              </w:rPr>
              <w:fldChar w:fldCharType="begin"/>
            </w:r>
            <w:r w:rsidR="00874EB1">
              <w:rPr>
                <w:noProof/>
                <w:webHidden/>
              </w:rPr>
              <w:instrText xml:space="preserve"> PAGEREF _Toc474852306 \h </w:instrText>
            </w:r>
            <w:r w:rsidR="00874EB1">
              <w:rPr>
                <w:noProof/>
                <w:webHidden/>
              </w:rPr>
            </w:r>
            <w:r w:rsidR="00874EB1">
              <w:rPr>
                <w:noProof/>
                <w:webHidden/>
              </w:rPr>
              <w:fldChar w:fldCharType="separate"/>
            </w:r>
            <w:r w:rsidR="00874EB1">
              <w:rPr>
                <w:noProof/>
                <w:webHidden/>
              </w:rPr>
              <w:t>5</w:t>
            </w:r>
            <w:r w:rsidR="00874EB1">
              <w:rPr>
                <w:noProof/>
                <w:webHidden/>
              </w:rPr>
              <w:fldChar w:fldCharType="end"/>
            </w:r>
          </w:hyperlink>
        </w:p>
        <w:p w:rsidR="00874EB1" w:rsidRDefault="002D6B55">
          <w:pPr>
            <w:pStyle w:val="TOC2"/>
            <w:tabs>
              <w:tab w:val="left" w:pos="800"/>
              <w:tab w:val="right" w:leader="dot" w:pos="940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n-US" w:eastAsia="en-US"/>
            </w:rPr>
          </w:pPr>
          <w:hyperlink w:anchor="_Toc474852307" w:history="1">
            <w:r w:rsidR="00874EB1" w:rsidRPr="00E0482F">
              <w:rPr>
                <w:rStyle w:val="Hyperlink"/>
                <w:noProof/>
              </w:rPr>
              <w:t>4.3</w:t>
            </w:r>
            <w:r w:rsidR="00874EB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n-US" w:eastAsia="en-US"/>
              </w:rPr>
              <w:tab/>
            </w:r>
            <w:r w:rsidR="00874EB1" w:rsidRPr="00E0482F">
              <w:rPr>
                <w:rStyle w:val="Hyperlink"/>
                <w:noProof/>
              </w:rPr>
              <w:t>Alternative Flow – Update Team</w:t>
            </w:r>
            <w:r w:rsidR="00874EB1">
              <w:rPr>
                <w:noProof/>
                <w:webHidden/>
              </w:rPr>
              <w:tab/>
            </w:r>
            <w:r w:rsidR="00874EB1">
              <w:rPr>
                <w:noProof/>
                <w:webHidden/>
              </w:rPr>
              <w:fldChar w:fldCharType="begin"/>
            </w:r>
            <w:r w:rsidR="00874EB1">
              <w:rPr>
                <w:noProof/>
                <w:webHidden/>
              </w:rPr>
              <w:instrText xml:space="preserve"> PAGEREF _Toc474852307 \h </w:instrText>
            </w:r>
            <w:r w:rsidR="00874EB1">
              <w:rPr>
                <w:noProof/>
                <w:webHidden/>
              </w:rPr>
            </w:r>
            <w:r w:rsidR="00874EB1">
              <w:rPr>
                <w:noProof/>
                <w:webHidden/>
              </w:rPr>
              <w:fldChar w:fldCharType="separate"/>
            </w:r>
            <w:r w:rsidR="00874EB1">
              <w:rPr>
                <w:noProof/>
                <w:webHidden/>
              </w:rPr>
              <w:t>5</w:t>
            </w:r>
            <w:r w:rsidR="00874EB1">
              <w:rPr>
                <w:noProof/>
                <w:webHidden/>
              </w:rPr>
              <w:fldChar w:fldCharType="end"/>
            </w:r>
          </w:hyperlink>
        </w:p>
        <w:p w:rsidR="00874EB1" w:rsidRDefault="002D6B55">
          <w:pPr>
            <w:pStyle w:val="TOC2"/>
            <w:tabs>
              <w:tab w:val="left" w:pos="800"/>
              <w:tab w:val="right" w:leader="dot" w:pos="940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n-US" w:eastAsia="en-US"/>
            </w:rPr>
          </w:pPr>
          <w:hyperlink w:anchor="_Toc474852308" w:history="1">
            <w:r w:rsidR="00874EB1" w:rsidRPr="00E0482F">
              <w:rPr>
                <w:rStyle w:val="Hyperlink"/>
                <w:noProof/>
              </w:rPr>
              <w:t>4.4</w:t>
            </w:r>
            <w:r w:rsidR="00874EB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n-US" w:eastAsia="en-US"/>
              </w:rPr>
              <w:tab/>
            </w:r>
            <w:r w:rsidR="00874EB1" w:rsidRPr="00E0482F">
              <w:rPr>
                <w:rStyle w:val="Hyperlink"/>
                <w:noProof/>
              </w:rPr>
              <w:t>Alternative Flow: View Team Daily Activities</w:t>
            </w:r>
            <w:r w:rsidR="00874EB1">
              <w:rPr>
                <w:noProof/>
                <w:webHidden/>
              </w:rPr>
              <w:tab/>
            </w:r>
            <w:r w:rsidR="00874EB1">
              <w:rPr>
                <w:noProof/>
                <w:webHidden/>
              </w:rPr>
              <w:fldChar w:fldCharType="begin"/>
            </w:r>
            <w:r w:rsidR="00874EB1">
              <w:rPr>
                <w:noProof/>
                <w:webHidden/>
              </w:rPr>
              <w:instrText xml:space="preserve"> PAGEREF _Toc474852308 \h </w:instrText>
            </w:r>
            <w:r w:rsidR="00874EB1">
              <w:rPr>
                <w:noProof/>
                <w:webHidden/>
              </w:rPr>
            </w:r>
            <w:r w:rsidR="00874EB1">
              <w:rPr>
                <w:noProof/>
                <w:webHidden/>
              </w:rPr>
              <w:fldChar w:fldCharType="separate"/>
            </w:r>
            <w:r w:rsidR="00874EB1">
              <w:rPr>
                <w:noProof/>
                <w:webHidden/>
              </w:rPr>
              <w:t>6</w:t>
            </w:r>
            <w:r w:rsidR="00874EB1">
              <w:rPr>
                <w:noProof/>
                <w:webHidden/>
              </w:rPr>
              <w:fldChar w:fldCharType="end"/>
            </w:r>
          </w:hyperlink>
        </w:p>
        <w:p w:rsidR="00874EB1" w:rsidRDefault="002D6B55">
          <w:pPr>
            <w:pStyle w:val="TOC2"/>
            <w:tabs>
              <w:tab w:val="left" w:pos="800"/>
              <w:tab w:val="right" w:leader="dot" w:pos="940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n-US" w:eastAsia="en-US"/>
            </w:rPr>
          </w:pPr>
          <w:hyperlink w:anchor="_Toc474852309" w:history="1">
            <w:r w:rsidR="00874EB1" w:rsidRPr="00E0482F">
              <w:rPr>
                <w:rStyle w:val="Hyperlink"/>
                <w:noProof/>
              </w:rPr>
              <w:t>4.5</w:t>
            </w:r>
            <w:r w:rsidR="00874EB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n-US" w:eastAsia="en-US"/>
              </w:rPr>
              <w:tab/>
            </w:r>
            <w:r w:rsidR="00874EB1" w:rsidRPr="00E0482F">
              <w:rPr>
                <w:rStyle w:val="Hyperlink"/>
                <w:noProof/>
              </w:rPr>
              <w:t>Alternative Flow: Share your team activity</w:t>
            </w:r>
            <w:r w:rsidR="00874EB1">
              <w:rPr>
                <w:noProof/>
                <w:webHidden/>
              </w:rPr>
              <w:tab/>
            </w:r>
            <w:r w:rsidR="00874EB1">
              <w:rPr>
                <w:noProof/>
                <w:webHidden/>
              </w:rPr>
              <w:fldChar w:fldCharType="begin"/>
            </w:r>
            <w:r w:rsidR="00874EB1">
              <w:rPr>
                <w:noProof/>
                <w:webHidden/>
              </w:rPr>
              <w:instrText xml:space="preserve"> PAGEREF _Toc474852309 \h </w:instrText>
            </w:r>
            <w:r w:rsidR="00874EB1">
              <w:rPr>
                <w:noProof/>
                <w:webHidden/>
              </w:rPr>
            </w:r>
            <w:r w:rsidR="00874EB1">
              <w:rPr>
                <w:noProof/>
                <w:webHidden/>
              </w:rPr>
              <w:fldChar w:fldCharType="separate"/>
            </w:r>
            <w:r w:rsidR="00874EB1">
              <w:rPr>
                <w:noProof/>
                <w:webHidden/>
              </w:rPr>
              <w:t>6</w:t>
            </w:r>
            <w:r w:rsidR="00874EB1">
              <w:rPr>
                <w:noProof/>
                <w:webHidden/>
              </w:rPr>
              <w:fldChar w:fldCharType="end"/>
            </w:r>
          </w:hyperlink>
        </w:p>
        <w:p w:rsidR="00874EB1" w:rsidRDefault="002D6B55">
          <w:pPr>
            <w:pStyle w:val="TOC2"/>
            <w:tabs>
              <w:tab w:val="left" w:pos="800"/>
              <w:tab w:val="right" w:leader="dot" w:pos="940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n-US" w:eastAsia="en-US"/>
            </w:rPr>
          </w:pPr>
          <w:hyperlink w:anchor="_Toc474852310" w:history="1">
            <w:r w:rsidR="00874EB1" w:rsidRPr="00E0482F">
              <w:rPr>
                <w:rStyle w:val="Hyperlink"/>
                <w:noProof/>
              </w:rPr>
              <w:t>4.6</w:t>
            </w:r>
            <w:r w:rsidR="00874EB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n-US" w:eastAsia="en-US"/>
              </w:rPr>
              <w:tab/>
            </w:r>
            <w:r w:rsidR="00874EB1" w:rsidRPr="00E0482F">
              <w:rPr>
                <w:rStyle w:val="Hyperlink"/>
                <w:noProof/>
              </w:rPr>
              <w:t>Alternative Flow: Create Team Booking</w:t>
            </w:r>
            <w:r w:rsidR="00874EB1">
              <w:rPr>
                <w:noProof/>
                <w:webHidden/>
              </w:rPr>
              <w:tab/>
            </w:r>
            <w:r w:rsidR="00874EB1">
              <w:rPr>
                <w:noProof/>
                <w:webHidden/>
              </w:rPr>
              <w:fldChar w:fldCharType="begin"/>
            </w:r>
            <w:r w:rsidR="00874EB1">
              <w:rPr>
                <w:noProof/>
                <w:webHidden/>
              </w:rPr>
              <w:instrText xml:space="preserve"> PAGEREF _Toc474852310 \h </w:instrText>
            </w:r>
            <w:r w:rsidR="00874EB1">
              <w:rPr>
                <w:noProof/>
                <w:webHidden/>
              </w:rPr>
            </w:r>
            <w:r w:rsidR="00874EB1">
              <w:rPr>
                <w:noProof/>
                <w:webHidden/>
              </w:rPr>
              <w:fldChar w:fldCharType="separate"/>
            </w:r>
            <w:r w:rsidR="00874EB1">
              <w:rPr>
                <w:noProof/>
                <w:webHidden/>
              </w:rPr>
              <w:t>6</w:t>
            </w:r>
            <w:r w:rsidR="00874EB1">
              <w:rPr>
                <w:noProof/>
                <w:webHidden/>
              </w:rPr>
              <w:fldChar w:fldCharType="end"/>
            </w:r>
          </w:hyperlink>
        </w:p>
        <w:p w:rsidR="00874EB1" w:rsidRDefault="002D6B55">
          <w:pPr>
            <w:pStyle w:val="TOC2"/>
            <w:tabs>
              <w:tab w:val="left" w:pos="800"/>
              <w:tab w:val="right" w:leader="dot" w:pos="940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n-US" w:eastAsia="en-US"/>
            </w:rPr>
          </w:pPr>
          <w:hyperlink w:anchor="_Toc474852311" w:history="1">
            <w:r w:rsidR="00874EB1" w:rsidRPr="00E0482F">
              <w:rPr>
                <w:rStyle w:val="Hyperlink"/>
                <w:noProof/>
              </w:rPr>
              <w:t>4.7</w:t>
            </w:r>
            <w:r w:rsidR="00874EB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n-US" w:eastAsia="en-US"/>
              </w:rPr>
              <w:tab/>
            </w:r>
            <w:r w:rsidR="00874EB1" w:rsidRPr="00E0482F">
              <w:rPr>
                <w:rStyle w:val="Hyperlink"/>
                <w:noProof/>
              </w:rPr>
              <w:t>Alternative Flow – Invite/Release members to team</w:t>
            </w:r>
            <w:r w:rsidR="00874EB1">
              <w:rPr>
                <w:noProof/>
                <w:webHidden/>
              </w:rPr>
              <w:tab/>
            </w:r>
            <w:r w:rsidR="00874EB1">
              <w:rPr>
                <w:noProof/>
                <w:webHidden/>
              </w:rPr>
              <w:fldChar w:fldCharType="begin"/>
            </w:r>
            <w:r w:rsidR="00874EB1">
              <w:rPr>
                <w:noProof/>
                <w:webHidden/>
              </w:rPr>
              <w:instrText xml:space="preserve"> PAGEREF _Toc474852311 \h </w:instrText>
            </w:r>
            <w:r w:rsidR="00874EB1">
              <w:rPr>
                <w:noProof/>
                <w:webHidden/>
              </w:rPr>
            </w:r>
            <w:r w:rsidR="00874EB1">
              <w:rPr>
                <w:noProof/>
                <w:webHidden/>
              </w:rPr>
              <w:fldChar w:fldCharType="separate"/>
            </w:r>
            <w:r w:rsidR="00874EB1">
              <w:rPr>
                <w:noProof/>
                <w:webHidden/>
              </w:rPr>
              <w:t>7</w:t>
            </w:r>
            <w:r w:rsidR="00874EB1">
              <w:rPr>
                <w:noProof/>
                <w:webHidden/>
              </w:rPr>
              <w:fldChar w:fldCharType="end"/>
            </w:r>
          </w:hyperlink>
        </w:p>
        <w:p w:rsidR="00874EB1" w:rsidRDefault="002D6B55">
          <w:pPr>
            <w:pStyle w:val="TOC2"/>
            <w:tabs>
              <w:tab w:val="left" w:pos="800"/>
              <w:tab w:val="right" w:leader="dot" w:pos="940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n-US" w:eastAsia="en-US"/>
            </w:rPr>
          </w:pPr>
          <w:hyperlink w:anchor="_Toc474852312" w:history="1">
            <w:r w:rsidR="00874EB1" w:rsidRPr="00E0482F">
              <w:rPr>
                <w:rStyle w:val="Hyperlink"/>
                <w:noProof/>
              </w:rPr>
              <w:t>4.8</w:t>
            </w:r>
            <w:r w:rsidR="00874EB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n-US" w:eastAsia="en-US"/>
              </w:rPr>
              <w:tab/>
            </w:r>
            <w:r w:rsidR="00874EB1" w:rsidRPr="00E0482F">
              <w:rPr>
                <w:rStyle w:val="Hyperlink"/>
                <w:noProof/>
              </w:rPr>
              <w:t>Alternative Flow – Duplicate Team</w:t>
            </w:r>
            <w:r w:rsidR="00874EB1">
              <w:rPr>
                <w:noProof/>
                <w:webHidden/>
              </w:rPr>
              <w:tab/>
            </w:r>
            <w:r w:rsidR="00874EB1">
              <w:rPr>
                <w:noProof/>
                <w:webHidden/>
              </w:rPr>
              <w:fldChar w:fldCharType="begin"/>
            </w:r>
            <w:r w:rsidR="00874EB1">
              <w:rPr>
                <w:noProof/>
                <w:webHidden/>
              </w:rPr>
              <w:instrText xml:space="preserve"> PAGEREF _Toc474852312 \h </w:instrText>
            </w:r>
            <w:r w:rsidR="00874EB1">
              <w:rPr>
                <w:noProof/>
                <w:webHidden/>
              </w:rPr>
            </w:r>
            <w:r w:rsidR="00874EB1">
              <w:rPr>
                <w:noProof/>
                <w:webHidden/>
              </w:rPr>
              <w:fldChar w:fldCharType="separate"/>
            </w:r>
            <w:r w:rsidR="00874EB1">
              <w:rPr>
                <w:noProof/>
                <w:webHidden/>
              </w:rPr>
              <w:t>7</w:t>
            </w:r>
            <w:r w:rsidR="00874EB1">
              <w:rPr>
                <w:noProof/>
                <w:webHidden/>
              </w:rPr>
              <w:fldChar w:fldCharType="end"/>
            </w:r>
          </w:hyperlink>
        </w:p>
        <w:p w:rsidR="00874EB1" w:rsidRDefault="002D6B55">
          <w:pPr>
            <w:pStyle w:val="TOC2"/>
            <w:tabs>
              <w:tab w:val="left" w:pos="800"/>
              <w:tab w:val="right" w:leader="dot" w:pos="940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n-US" w:eastAsia="en-US"/>
            </w:rPr>
          </w:pPr>
          <w:hyperlink w:anchor="_Toc474852313" w:history="1">
            <w:r w:rsidR="00874EB1" w:rsidRPr="00E0482F">
              <w:rPr>
                <w:rStyle w:val="Hyperlink"/>
                <w:noProof/>
              </w:rPr>
              <w:t>4.9</w:t>
            </w:r>
            <w:r w:rsidR="00874EB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n-US" w:eastAsia="en-US"/>
              </w:rPr>
              <w:tab/>
            </w:r>
            <w:r w:rsidR="00874EB1" w:rsidRPr="00E0482F">
              <w:rPr>
                <w:rStyle w:val="Hyperlink"/>
                <w:noProof/>
              </w:rPr>
              <w:t>Alternative Flow – Accept Invitation</w:t>
            </w:r>
            <w:r w:rsidR="00874EB1">
              <w:rPr>
                <w:noProof/>
                <w:webHidden/>
              </w:rPr>
              <w:tab/>
            </w:r>
            <w:r w:rsidR="00874EB1">
              <w:rPr>
                <w:noProof/>
                <w:webHidden/>
              </w:rPr>
              <w:fldChar w:fldCharType="begin"/>
            </w:r>
            <w:r w:rsidR="00874EB1">
              <w:rPr>
                <w:noProof/>
                <w:webHidden/>
              </w:rPr>
              <w:instrText xml:space="preserve"> PAGEREF _Toc474852313 \h </w:instrText>
            </w:r>
            <w:r w:rsidR="00874EB1">
              <w:rPr>
                <w:noProof/>
                <w:webHidden/>
              </w:rPr>
            </w:r>
            <w:r w:rsidR="00874EB1">
              <w:rPr>
                <w:noProof/>
                <w:webHidden/>
              </w:rPr>
              <w:fldChar w:fldCharType="separate"/>
            </w:r>
            <w:r w:rsidR="00874EB1">
              <w:rPr>
                <w:noProof/>
                <w:webHidden/>
              </w:rPr>
              <w:t>7</w:t>
            </w:r>
            <w:r w:rsidR="00874EB1">
              <w:rPr>
                <w:noProof/>
                <w:webHidden/>
              </w:rPr>
              <w:fldChar w:fldCharType="end"/>
            </w:r>
          </w:hyperlink>
        </w:p>
        <w:p w:rsidR="00874EB1" w:rsidRDefault="002D6B55">
          <w:pPr>
            <w:pStyle w:val="TOC2"/>
            <w:tabs>
              <w:tab w:val="left" w:pos="1000"/>
              <w:tab w:val="right" w:leader="dot" w:pos="940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n-US" w:eastAsia="en-US"/>
            </w:rPr>
          </w:pPr>
          <w:hyperlink w:anchor="_Toc474852314" w:history="1">
            <w:r w:rsidR="00874EB1" w:rsidRPr="00E0482F">
              <w:rPr>
                <w:rStyle w:val="Hyperlink"/>
                <w:noProof/>
              </w:rPr>
              <w:t>4.10</w:t>
            </w:r>
            <w:r w:rsidR="00874EB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n-US" w:eastAsia="en-US"/>
              </w:rPr>
              <w:tab/>
            </w:r>
            <w:r w:rsidR="00874EB1" w:rsidRPr="00E0482F">
              <w:rPr>
                <w:rStyle w:val="Hyperlink"/>
                <w:noProof/>
              </w:rPr>
              <w:t>Alternative Flow – Reject Invitation</w:t>
            </w:r>
            <w:r w:rsidR="00874EB1">
              <w:rPr>
                <w:noProof/>
                <w:webHidden/>
              </w:rPr>
              <w:tab/>
            </w:r>
            <w:r w:rsidR="00874EB1">
              <w:rPr>
                <w:noProof/>
                <w:webHidden/>
              </w:rPr>
              <w:fldChar w:fldCharType="begin"/>
            </w:r>
            <w:r w:rsidR="00874EB1">
              <w:rPr>
                <w:noProof/>
                <w:webHidden/>
              </w:rPr>
              <w:instrText xml:space="preserve"> PAGEREF _Toc474852314 \h </w:instrText>
            </w:r>
            <w:r w:rsidR="00874EB1">
              <w:rPr>
                <w:noProof/>
                <w:webHidden/>
              </w:rPr>
            </w:r>
            <w:r w:rsidR="00874EB1">
              <w:rPr>
                <w:noProof/>
                <w:webHidden/>
              </w:rPr>
              <w:fldChar w:fldCharType="separate"/>
            </w:r>
            <w:r w:rsidR="00874EB1">
              <w:rPr>
                <w:noProof/>
                <w:webHidden/>
              </w:rPr>
              <w:t>8</w:t>
            </w:r>
            <w:r w:rsidR="00874EB1">
              <w:rPr>
                <w:noProof/>
                <w:webHidden/>
              </w:rPr>
              <w:fldChar w:fldCharType="end"/>
            </w:r>
          </w:hyperlink>
        </w:p>
        <w:p w:rsidR="00874EB1" w:rsidRDefault="002D6B55">
          <w:pPr>
            <w:pStyle w:val="TOC1"/>
            <w:tabs>
              <w:tab w:val="left" w:pos="440"/>
              <w:tab w:val="right" w:leader="dot" w:pos="940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n-US" w:eastAsia="en-US"/>
            </w:rPr>
          </w:pPr>
          <w:hyperlink w:anchor="_Toc474852315" w:history="1">
            <w:r w:rsidR="00874EB1" w:rsidRPr="00E0482F">
              <w:rPr>
                <w:rStyle w:val="Hyperlink"/>
                <w:noProof/>
              </w:rPr>
              <w:t>5</w:t>
            </w:r>
            <w:r w:rsidR="00874EB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n-US" w:eastAsia="en-US"/>
              </w:rPr>
              <w:tab/>
            </w:r>
            <w:r w:rsidR="00874EB1" w:rsidRPr="00E0482F">
              <w:rPr>
                <w:rStyle w:val="Hyperlink"/>
                <w:noProof/>
              </w:rPr>
              <w:t>Screenshots</w:t>
            </w:r>
            <w:r w:rsidR="00874EB1">
              <w:rPr>
                <w:noProof/>
                <w:webHidden/>
              </w:rPr>
              <w:tab/>
            </w:r>
            <w:r w:rsidR="00874EB1">
              <w:rPr>
                <w:noProof/>
                <w:webHidden/>
              </w:rPr>
              <w:fldChar w:fldCharType="begin"/>
            </w:r>
            <w:r w:rsidR="00874EB1">
              <w:rPr>
                <w:noProof/>
                <w:webHidden/>
              </w:rPr>
              <w:instrText xml:space="preserve"> PAGEREF _Toc474852315 \h </w:instrText>
            </w:r>
            <w:r w:rsidR="00874EB1">
              <w:rPr>
                <w:noProof/>
                <w:webHidden/>
              </w:rPr>
            </w:r>
            <w:r w:rsidR="00874EB1">
              <w:rPr>
                <w:noProof/>
                <w:webHidden/>
              </w:rPr>
              <w:fldChar w:fldCharType="separate"/>
            </w:r>
            <w:r w:rsidR="00874EB1">
              <w:rPr>
                <w:noProof/>
                <w:webHidden/>
              </w:rPr>
              <w:t>8</w:t>
            </w:r>
            <w:r w:rsidR="00874EB1">
              <w:rPr>
                <w:noProof/>
                <w:webHidden/>
              </w:rPr>
              <w:fldChar w:fldCharType="end"/>
            </w:r>
          </w:hyperlink>
        </w:p>
        <w:p w:rsidR="00874EB1" w:rsidRDefault="002D6B55">
          <w:pPr>
            <w:pStyle w:val="TOC2"/>
            <w:tabs>
              <w:tab w:val="left" w:pos="800"/>
              <w:tab w:val="right" w:leader="dot" w:pos="940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n-US" w:eastAsia="en-US"/>
            </w:rPr>
          </w:pPr>
          <w:hyperlink w:anchor="_Toc474852316" w:history="1">
            <w:r w:rsidR="00874EB1" w:rsidRPr="00E0482F">
              <w:rPr>
                <w:rStyle w:val="Hyperlink"/>
                <w:noProof/>
              </w:rPr>
              <w:t>5.1</w:t>
            </w:r>
            <w:r w:rsidR="00874EB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n-US" w:eastAsia="en-US"/>
              </w:rPr>
              <w:tab/>
            </w:r>
            <w:r w:rsidR="00874EB1" w:rsidRPr="00E0482F">
              <w:rPr>
                <w:rStyle w:val="Hyperlink"/>
                <w:noProof/>
              </w:rPr>
              <w:t>Screen: List of teams – Owner view</w:t>
            </w:r>
            <w:r w:rsidR="00874EB1">
              <w:rPr>
                <w:noProof/>
                <w:webHidden/>
              </w:rPr>
              <w:tab/>
            </w:r>
            <w:r w:rsidR="00874EB1">
              <w:rPr>
                <w:noProof/>
                <w:webHidden/>
              </w:rPr>
              <w:fldChar w:fldCharType="begin"/>
            </w:r>
            <w:r w:rsidR="00874EB1">
              <w:rPr>
                <w:noProof/>
                <w:webHidden/>
              </w:rPr>
              <w:instrText xml:space="preserve"> PAGEREF _Toc474852316 \h </w:instrText>
            </w:r>
            <w:r w:rsidR="00874EB1">
              <w:rPr>
                <w:noProof/>
                <w:webHidden/>
              </w:rPr>
            </w:r>
            <w:r w:rsidR="00874EB1">
              <w:rPr>
                <w:noProof/>
                <w:webHidden/>
              </w:rPr>
              <w:fldChar w:fldCharType="separate"/>
            </w:r>
            <w:r w:rsidR="00874EB1">
              <w:rPr>
                <w:noProof/>
                <w:webHidden/>
              </w:rPr>
              <w:t>8</w:t>
            </w:r>
            <w:r w:rsidR="00874EB1">
              <w:rPr>
                <w:noProof/>
                <w:webHidden/>
              </w:rPr>
              <w:fldChar w:fldCharType="end"/>
            </w:r>
          </w:hyperlink>
        </w:p>
        <w:p w:rsidR="00874EB1" w:rsidRDefault="002D6B55">
          <w:pPr>
            <w:pStyle w:val="TOC2"/>
            <w:tabs>
              <w:tab w:val="left" w:pos="800"/>
              <w:tab w:val="right" w:leader="dot" w:pos="940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n-US" w:eastAsia="en-US"/>
            </w:rPr>
          </w:pPr>
          <w:hyperlink w:anchor="_Toc474852317" w:history="1">
            <w:r w:rsidR="00874EB1" w:rsidRPr="00E0482F">
              <w:rPr>
                <w:rStyle w:val="Hyperlink"/>
                <w:noProof/>
              </w:rPr>
              <w:t>5.2</w:t>
            </w:r>
            <w:r w:rsidR="00874EB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n-US" w:eastAsia="en-US"/>
              </w:rPr>
              <w:tab/>
            </w:r>
            <w:r w:rsidR="00874EB1" w:rsidRPr="00E0482F">
              <w:rPr>
                <w:rStyle w:val="Hyperlink"/>
                <w:noProof/>
              </w:rPr>
              <w:t>Screen: List of teams – Member view</w:t>
            </w:r>
            <w:r w:rsidR="00874EB1">
              <w:rPr>
                <w:noProof/>
                <w:webHidden/>
              </w:rPr>
              <w:tab/>
            </w:r>
            <w:r w:rsidR="00874EB1">
              <w:rPr>
                <w:noProof/>
                <w:webHidden/>
              </w:rPr>
              <w:fldChar w:fldCharType="begin"/>
            </w:r>
            <w:r w:rsidR="00874EB1">
              <w:rPr>
                <w:noProof/>
                <w:webHidden/>
              </w:rPr>
              <w:instrText xml:space="preserve"> PAGEREF _Toc474852317 \h </w:instrText>
            </w:r>
            <w:r w:rsidR="00874EB1">
              <w:rPr>
                <w:noProof/>
                <w:webHidden/>
              </w:rPr>
            </w:r>
            <w:r w:rsidR="00874EB1">
              <w:rPr>
                <w:noProof/>
                <w:webHidden/>
              </w:rPr>
              <w:fldChar w:fldCharType="separate"/>
            </w:r>
            <w:r w:rsidR="00874EB1">
              <w:rPr>
                <w:noProof/>
                <w:webHidden/>
              </w:rPr>
              <w:t>10</w:t>
            </w:r>
            <w:r w:rsidR="00874EB1">
              <w:rPr>
                <w:noProof/>
                <w:webHidden/>
              </w:rPr>
              <w:fldChar w:fldCharType="end"/>
            </w:r>
          </w:hyperlink>
        </w:p>
        <w:p w:rsidR="00874EB1" w:rsidRDefault="002D6B55">
          <w:pPr>
            <w:pStyle w:val="TOC2"/>
            <w:tabs>
              <w:tab w:val="left" w:pos="800"/>
              <w:tab w:val="right" w:leader="dot" w:pos="940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n-US" w:eastAsia="en-US"/>
            </w:rPr>
          </w:pPr>
          <w:hyperlink w:anchor="_Toc474852318" w:history="1">
            <w:r w:rsidR="00874EB1" w:rsidRPr="00E0482F">
              <w:rPr>
                <w:rStyle w:val="Hyperlink"/>
                <w:noProof/>
              </w:rPr>
              <w:t>5.3</w:t>
            </w:r>
            <w:r w:rsidR="00874EB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n-US" w:eastAsia="en-US"/>
              </w:rPr>
              <w:tab/>
            </w:r>
            <w:r w:rsidR="00874EB1" w:rsidRPr="00E0482F">
              <w:rPr>
                <w:rStyle w:val="Hyperlink"/>
                <w:noProof/>
              </w:rPr>
              <w:t>Screen: Create new Team</w:t>
            </w:r>
            <w:r w:rsidR="00874EB1">
              <w:rPr>
                <w:noProof/>
                <w:webHidden/>
              </w:rPr>
              <w:tab/>
            </w:r>
            <w:r w:rsidR="00874EB1">
              <w:rPr>
                <w:noProof/>
                <w:webHidden/>
              </w:rPr>
              <w:fldChar w:fldCharType="begin"/>
            </w:r>
            <w:r w:rsidR="00874EB1">
              <w:rPr>
                <w:noProof/>
                <w:webHidden/>
              </w:rPr>
              <w:instrText xml:space="preserve"> PAGEREF _Toc474852318 \h </w:instrText>
            </w:r>
            <w:r w:rsidR="00874EB1">
              <w:rPr>
                <w:noProof/>
                <w:webHidden/>
              </w:rPr>
            </w:r>
            <w:r w:rsidR="00874EB1">
              <w:rPr>
                <w:noProof/>
                <w:webHidden/>
              </w:rPr>
              <w:fldChar w:fldCharType="separate"/>
            </w:r>
            <w:r w:rsidR="00874EB1">
              <w:rPr>
                <w:noProof/>
                <w:webHidden/>
              </w:rPr>
              <w:t>11</w:t>
            </w:r>
            <w:r w:rsidR="00874EB1">
              <w:rPr>
                <w:noProof/>
                <w:webHidden/>
              </w:rPr>
              <w:fldChar w:fldCharType="end"/>
            </w:r>
          </w:hyperlink>
        </w:p>
        <w:p w:rsidR="00874EB1" w:rsidRDefault="002D6B55">
          <w:pPr>
            <w:pStyle w:val="TOC2"/>
            <w:tabs>
              <w:tab w:val="left" w:pos="800"/>
              <w:tab w:val="right" w:leader="dot" w:pos="940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n-US" w:eastAsia="en-US"/>
            </w:rPr>
          </w:pPr>
          <w:hyperlink w:anchor="_Toc474852319" w:history="1">
            <w:r w:rsidR="00874EB1" w:rsidRPr="00E0482F">
              <w:rPr>
                <w:rStyle w:val="Hyperlink"/>
                <w:noProof/>
              </w:rPr>
              <w:t>5.4</w:t>
            </w:r>
            <w:r w:rsidR="00874EB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n-US" w:eastAsia="en-US"/>
              </w:rPr>
              <w:tab/>
            </w:r>
            <w:r w:rsidR="00874EB1" w:rsidRPr="00E0482F">
              <w:rPr>
                <w:rStyle w:val="Hyperlink"/>
                <w:noProof/>
              </w:rPr>
              <w:t>Screen: Update Team</w:t>
            </w:r>
            <w:r w:rsidR="00874EB1">
              <w:rPr>
                <w:noProof/>
                <w:webHidden/>
              </w:rPr>
              <w:tab/>
            </w:r>
            <w:r w:rsidR="00874EB1">
              <w:rPr>
                <w:noProof/>
                <w:webHidden/>
              </w:rPr>
              <w:fldChar w:fldCharType="begin"/>
            </w:r>
            <w:r w:rsidR="00874EB1">
              <w:rPr>
                <w:noProof/>
                <w:webHidden/>
              </w:rPr>
              <w:instrText xml:space="preserve"> PAGEREF _Toc474852319 \h </w:instrText>
            </w:r>
            <w:r w:rsidR="00874EB1">
              <w:rPr>
                <w:noProof/>
                <w:webHidden/>
              </w:rPr>
            </w:r>
            <w:r w:rsidR="00874EB1">
              <w:rPr>
                <w:noProof/>
                <w:webHidden/>
              </w:rPr>
              <w:fldChar w:fldCharType="separate"/>
            </w:r>
            <w:r w:rsidR="00874EB1">
              <w:rPr>
                <w:noProof/>
                <w:webHidden/>
              </w:rPr>
              <w:t>13</w:t>
            </w:r>
            <w:r w:rsidR="00874EB1">
              <w:rPr>
                <w:noProof/>
                <w:webHidden/>
              </w:rPr>
              <w:fldChar w:fldCharType="end"/>
            </w:r>
          </w:hyperlink>
        </w:p>
        <w:p w:rsidR="00874EB1" w:rsidRDefault="002D6B55">
          <w:pPr>
            <w:pStyle w:val="TOC2"/>
            <w:tabs>
              <w:tab w:val="left" w:pos="800"/>
              <w:tab w:val="right" w:leader="dot" w:pos="940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n-US" w:eastAsia="en-US"/>
            </w:rPr>
          </w:pPr>
          <w:hyperlink w:anchor="_Toc474852320" w:history="1">
            <w:r w:rsidR="00874EB1" w:rsidRPr="00E0482F">
              <w:rPr>
                <w:rStyle w:val="Hyperlink"/>
                <w:noProof/>
              </w:rPr>
              <w:t>5.5</w:t>
            </w:r>
            <w:r w:rsidR="00874EB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n-US" w:eastAsia="en-US"/>
              </w:rPr>
              <w:tab/>
            </w:r>
            <w:r w:rsidR="00874EB1" w:rsidRPr="00E0482F">
              <w:rPr>
                <w:rStyle w:val="Hyperlink"/>
                <w:noProof/>
              </w:rPr>
              <w:t>Screen: Team Daily Activities</w:t>
            </w:r>
            <w:r w:rsidR="00874EB1">
              <w:rPr>
                <w:noProof/>
                <w:webHidden/>
              </w:rPr>
              <w:tab/>
            </w:r>
            <w:r w:rsidR="00874EB1">
              <w:rPr>
                <w:noProof/>
                <w:webHidden/>
              </w:rPr>
              <w:fldChar w:fldCharType="begin"/>
            </w:r>
            <w:r w:rsidR="00874EB1">
              <w:rPr>
                <w:noProof/>
                <w:webHidden/>
              </w:rPr>
              <w:instrText xml:space="preserve"> PAGEREF _Toc474852320 \h </w:instrText>
            </w:r>
            <w:r w:rsidR="00874EB1">
              <w:rPr>
                <w:noProof/>
                <w:webHidden/>
              </w:rPr>
            </w:r>
            <w:r w:rsidR="00874EB1">
              <w:rPr>
                <w:noProof/>
                <w:webHidden/>
              </w:rPr>
              <w:fldChar w:fldCharType="separate"/>
            </w:r>
            <w:r w:rsidR="00874EB1">
              <w:rPr>
                <w:noProof/>
                <w:webHidden/>
              </w:rPr>
              <w:t>15</w:t>
            </w:r>
            <w:r w:rsidR="00874EB1">
              <w:rPr>
                <w:noProof/>
                <w:webHidden/>
              </w:rPr>
              <w:fldChar w:fldCharType="end"/>
            </w:r>
          </w:hyperlink>
        </w:p>
        <w:p w:rsidR="00874EB1" w:rsidRDefault="002D6B55">
          <w:pPr>
            <w:pStyle w:val="TOC2"/>
            <w:tabs>
              <w:tab w:val="left" w:pos="800"/>
              <w:tab w:val="right" w:leader="dot" w:pos="940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n-US" w:eastAsia="en-US"/>
            </w:rPr>
          </w:pPr>
          <w:hyperlink w:anchor="_Toc474852321" w:history="1">
            <w:r w:rsidR="00874EB1" w:rsidRPr="00E0482F">
              <w:rPr>
                <w:rStyle w:val="Hyperlink"/>
                <w:noProof/>
              </w:rPr>
              <w:t>5.6</w:t>
            </w:r>
            <w:r w:rsidR="00874EB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n-US" w:eastAsia="en-US"/>
              </w:rPr>
              <w:tab/>
            </w:r>
            <w:r w:rsidR="00874EB1" w:rsidRPr="00E0482F">
              <w:rPr>
                <w:rStyle w:val="Hyperlink"/>
                <w:noProof/>
              </w:rPr>
              <w:t>Screen: Team Members</w:t>
            </w:r>
            <w:r w:rsidR="00874EB1">
              <w:rPr>
                <w:noProof/>
                <w:webHidden/>
              </w:rPr>
              <w:tab/>
            </w:r>
            <w:r w:rsidR="00874EB1">
              <w:rPr>
                <w:noProof/>
                <w:webHidden/>
              </w:rPr>
              <w:fldChar w:fldCharType="begin"/>
            </w:r>
            <w:r w:rsidR="00874EB1">
              <w:rPr>
                <w:noProof/>
                <w:webHidden/>
              </w:rPr>
              <w:instrText xml:space="preserve"> PAGEREF _Toc474852321 \h </w:instrText>
            </w:r>
            <w:r w:rsidR="00874EB1">
              <w:rPr>
                <w:noProof/>
                <w:webHidden/>
              </w:rPr>
            </w:r>
            <w:r w:rsidR="00874EB1">
              <w:rPr>
                <w:noProof/>
                <w:webHidden/>
              </w:rPr>
              <w:fldChar w:fldCharType="separate"/>
            </w:r>
            <w:r w:rsidR="00874EB1">
              <w:rPr>
                <w:noProof/>
                <w:webHidden/>
              </w:rPr>
              <w:t>16</w:t>
            </w:r>
            <w:r w:rsidR="00874EB1">
              <w:rPr>
                <w:noProof/>
                <w:webHidden/>
              </w:rPr>
              <w:fldChar w:fldCharType="end"/>
            </w:r>
          </w:hyperlink>
        </w:p>
        <w:p w:rsidR="00874EB1" w:rsidRDefault="002D6B55">
          <w:pPr>
            <w:pStyle w:val="TOC2"/>
            <w:tabs>
              <w:tab w:val="left" w:pos="800"/>
              <w:tab w:val="right" w:leader="dot" w:pos="940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n-US" w:eastAsia="en-US"/>
            </w:rPr>
          </w:pPr>
          <w:hyperlink w:anchor="_Toc474852322" w:history="1">
            <w:r w:rsidR="00874EB1" w:rsidRPr="00E0482F">
              <w:rPr>
                <w:rStyle w:val="Hyperlink"/>
                <w:noProof/>
              </w:rPr>
              <w:t>5.7</w:t>
            </w:r>
            <w:r w:rsidR="00874EB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n-US" w:eastAsia="en-US"/>
              </w:rPr>
              <w:tab/>
            </w:r>
            <w:r w:rsidR="00874EB1" w:rsidRPr="00E0482F">
              <w:rPr>
                <w:rStyle w:val="Hyperlink"/>
                <w:noProof/>
              </w:rPr>
              <w:t>Screen: Team Booking</w:t>
            </w:r>
            <w:r w:rsidR="00874EB1">
              <w:rPr>
                <w:noProof/>
                <w:webHidden/>
              </w:rPr>
              <w:tab/>
            </w:r>
            <w:r w:rsidR="00874EB1">
              <w:rPr>
                <w:noProof/>
                <w:webHidden/>
              </w:rPr>
              <w:fldChar w:fldCharType="begin"/>
            </w:r>
            <w:r w:rsidR="00874EB1">
              <w:rPr>
                <w:noProof/>
                <w:webHidden/>
              </w:rPr>
              <w:instrText xml:space="preserve"> PAGEREF _Toc474852322 \h </w:instrText>
            </w:r>
            <w:r w:rsidR="00874EB1">
              <w:rPr>
                <w:noProof/>
                <w:webHidden/>
              </w:rPr>
            </w:r>
            <w:r w:rsidR="00874EB1">
              <w:rPr>
                <w:noProof/>
                <w:webHidden/>
              </w:rPr>
              <w:fldChar w:fldCharType="separate"/>
            </w:r>
            <w:r w:rsidR="00874EB1">
              <w:rPr>
                <w:noProof/>
                <w:webHidden/>
              </w:rPr>
              <w:t>17</w:t>
            </w:r>
            <w:r w:rsidR="00874EB1">
              <w:rPr>
                <w:noProof/>
                <w:webHidden/>
              </w:rPr>
              <w:fldChar w:fldCharType="end"/>
            </w:r>
          </w:hyperlink>
        </w:p>
        <w:p w:rsidR="00874EB1" w:rsidRDefault="002D6B55">
          <w:pPr>
            <w:pStyle w:val="TOC2"/>
            <w:tabs>
              <w:tab w:val="left" w:pos="800"/>
              <w:tab w:val="right" w:leader="dot" w:pos="940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n-US" w:eastAsia="en-US"/>
            </w:rPr>
          </w:pPr>
          <w:hyperlink w:anchor="_Toc474852323" w:history="1">
            <w:r w:rsidR="00874EB1" w:rsidRPr="00E0482F">
              <w:rPr>
                <w:rStyle w:val="Hyperlink"/>
                <w:noProof/>
              </w:rPr>
              <w:t>5.8</w:t>
            </w:r>
            <w:r w:rsidR="00874EB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n-US" w:eastAsia="en-US"/>
              </w:rPr>
              <w:tab/>
            </w:r>
            <w:r w:rsidR="00874EB1" w:rsidRPr="00E0482F">
              <w:rPr>
                <w:rStyle w:val="Hyperlink"/>
                <w:noProof/>
              </w:rPr>
              <w:t>Pop up: Create Team Booking</w:t>
            </w:r>
            <w:r w:rsidR="00874EB1">
              <w:rPr>
                <w:noProof/>
                <w:webHidden/>
              </w:rPr>
              <w:tab/>
            </w:r>
            <w:r w:rsidR="00874EB1">
              <w:rPr>
                <w:noProof/>
                <w:webHidden/>
              </w:rPr>
              <w:fldChar w:fldCharType="begin"/>
            </w:r>
            <w:r w:rsidR="00874EB1">
              <w:rPr>
                <w:noProof/>
                <w:webHidden/>
              </w:rPr>
              <w:instrText xml:space="preserve"> PAGEREF _Toc474852323 \h </w:instrText>
            </w:r>
            <w:r w:rsidR="00874EB1">
              <w:rPr>
                <w:noProof/>
                <w:webHidden/>
              </w:rPr>
            </w:r>
            <w:r w:rsidR="00874EB1">
              <w:rPr>
                <w:noProof/>
                <w:webHidden/>
              </w:rPr>
              <w:fldChar w:fldCharType="separate"/>
            </w:r>
            <w:r w:rsidR="00874EB1">
              <w:rPr>
                <w:noProof/>
                <w:webHidden/>
              </w:rPr>
              <w:t>18</w:t>
            </w:r>
            <w:r w:rsidR="00874EB1">
              <w:rPr>
                <w:noProof/>
                <w:webHidden/>
              </w:rPr>
              <w:fldChar w:fldCharType="end"/>
            </w:r>
          </w:hyperlink>
        </w:p>
        <w:p w:rsidR="00874EB1" w:rsidRDefault="002D6B55">
          <w:pPr>
            <w:pStyle w:val="TOC1"/>
            <w:tabs>
              <w:tab w:val="left" w:pos="440"/>
              <w:tab w:val="right" w:leader="dot" w:pos="940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n-US" w:eastAsia="en-US"/>
            </w:rPr>
          </w:pPr>
          <w:hyperlink w:anchor="_Toc474852324" w:history="1">
            <w:r w:rsidR="00874EB1" w:rsidRPr="00E0482F">
              <w:rPr>
                <w:rStyle w:val="Hyperlink"/>
                <w:noProof/>
              </w:rPr>
              <w:t>6</w:t>
            </w:r>
            <w:r w:rsidR="00874EB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n-US" w:eastAsia="en-US"/>
              </w:rPr>
              <w:tab/>
            </w:r>
            <w:r w:rsidR="00874EB1" w:rsidRPr="00E0482F">
              <w:rPr>
                <w:rStyle w:val="Hyperlink"/>
                <w:noProof/>
              </w:rPr>
              <w:t>Business Rules</w:t>
            </w:r>
            <w:r w:rsidR="00874EB1">
              <w:rPr>
                <w:noProof/>
                <w:webHidden/>
              </w:rPr>
              <w:tab/>
            </w:r>
            <w:r w:rsidR="00874EB1">
              <w:rPr>
                <w:noProof/>
                <w:webHidden/>
              </w:rPr>
              <w:fldChar w:fldCharType="begin"/>
            </w:r>
            <w:r w:rsidR="00874EB1">
              <w:rPr>
                <w:noProof/>
                <w:webHidden/>
              </w:rPr>
              <w:instrText xml:space="preserve"> PAGEREF _Toc474852324 \h </w:instrText>
            </w:r>
            <w:r w:rsidR="00874EB1">
              <w:rPr>
                <w:noProof/>
                <w:webHidden/>
              </w:rPr>
            </w:r>
            <w:r w:rsidR="00874EB1">
              <w:rPr>
                <w:noProof/>
                <w:webHidden/>
              </w:rPr>
              <w:fldChar w:fldCharType="separate"/>
            </w:r>
            <w:r w:rsidR="00874EB1">
              <w:rPr>
                <w:noProof/>
                <w:webHidden/>
              </w:rPr>
              <w:t>19</w:t>
            </w:r>
            <w:r w:rsidR="00874EB1">
              <w:rPr>
                <w:noProof/>
                <w:webHidden/>
              </w:rPr>
              <w:fldChar w:fldCharType="end"/>
            </w:r>
          </w:hyperlink>
        </w:p>
        <w:p w:rsidR="00874EB1" w:rsidRDefault="002D6B55">
          <w:pPr>
            <w:pStyle w:val="TOC2"/>
            <w:tabs>
              <w:tab w:val="left" w:pos="800"/>
              <w:tab w:val="right" w:leader="dot" w:pos="940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n-US" w:eastAsia="en-US"/>
            </w:rPr>
          </w:pPr>
          <w:hyperlink w:anchor="_Toc474852325" w:history="1">
            <w:r w:rsidR="00874EB1" w:rsidRPr="00E0482F">
              <w:rPr>
                <w:rStyle w:val="Hyperlink"/>
                <w:noProof/>
              </w:rPr>
              <w:t>6.1</w:t>
            </w:r>
            <w:r w:rsidR="00874EB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n-US" w:eastAsia="en-US"/>
              </w:rPr>
              <w:tab/>
            </w:r>
            <w:r w:rsidR="00874EB1" w:rsidRPr="00E0482F">
              <w:rPr>
                <w:rStyle w:val="Hyperlink"/>
                <w:noProof/>
              </w:rPr>
              <w:t>Team Management</w:t>
            </w:r>
            <w:r w:rsidR="00874EB1">
              <w:rPr>
                <w:noProof/>
                <w:webHidden/>
              </w:rPr>
              <w:tab/>
            </w:r>
            <w:r w:rsidR="00874EB1">
              <w:rPr>
                <w:noProof/>
                <w:webHidden/>
              </w:rPr>
              <w:fldChar w:fldCharType="begin"/>
            </w:r>
            <w:r w:rsidR="00874EB1">
              <w:rPr>
                <w:noProof/>
                <w:webHidden/>
              </w:rPr>
              <w:instrText xml:space="preserve"> PAGEREF _Toc474852325 \h </w:instrText>
            </w:r>
            <w:r w:rsidR="00874EB1">
              <w:rPr>
                <w:noProof/>
                <w:webHidden/>
              </w:rPr>
            </w:r>
            <w:r w:rsidR="00874EB1">
              <w:rPr>
                <w:noProof/>
                <w:webHidden/>
              </w:rPr>
              <w:fldChar w:fldCharType="separate"/>
            </w:r>
            <w:r w:rsidR="00874EB1">
              <w:rPr>
                <w:noProof/>
                <w:webHidden/>
              </w:rPr>
              <w:t>19</w:t>
            </w:r>
            <w:r w:rsidR="00874EB1">
              <w:rPr>
                <w:noProof/>
                <w:webHidden/>
              </w:rPr>
              <w:fldChar w:fldCharType="end"/>
            </w:r>
          </w:hyperlink>
        </w:p>
        <w:p w:rsidR="00874EB1" w:rsidRDefault="002D6B55">
          <w:pPr>
            <w:pStyle w:val="TOC1"/>
            <w:tabs>
              <w:tab w:val="left" w:pos="440"/>
              <w:tab w:val="right" w:leader="dot" w:pos="940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n-US" w:eastAsia="en-US"/>
            </w:rPr>
          </w:pPr>
          <w:hyperlink w:anchor="_Toc474852326" w:history="1">
            <w:r w:rsidR="00874EB1" w:rsidRPr="00E0482F">
              <w:rPr>
                <w:rStyle w:val="Hyperlink"/>
                <w:noProof/>
                <w:lang w:val="vi-VN"/>
              </w:rPr>
              <w:t>7</w:t>
            </w:r>
            <w:r w:rsidR="00874EB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n-US" w:eastAsia="en-US"/>
              </w:rPr>
              <w:tab/>
            </w:r>
            <w:r w:rsidR="00874EB1" w:rsidRPr="00E0482F">
              <w:rPr>
                <w:rStyle w:val="Hyperlink"/>
                <w:noProof/>
              </w:rPr>
              <w:t>Assumptions</w:t>
            </w:r>
            <w:r w:rsidR="00874EB1">
              <w:rPr>
                <w:noProof/>
                <w:webHidden/>
              </w:rPr>
              <w:tab/>
            </w:r>
            <w:r w:rsidR="00874EB1">
              <w:rPr>
                <w:noProof/>
                <w:webHidden/>
              </w:rPr>
              <w:fldChar w:fldCharType="begin"/>
            </w:r>
            <w:r w:rsidR="00874EB1">
              <w:rPr>
                <w:noProof/>
                <w:webHidden/>
              </w:rPr>
              <w:instrText xml:space="preserve"> PAGEREF _Toc474852326 \h </w:instrText>
            </w:r>
            <w:r w:rsidR="00874EB1">
              <w:rPr>
                <w:noProof/>
                <w:webHidden/>
              </w:rPr>
            </w:r>
            <w:r w:rsidR="00874EB1">
              <w:rPr>
                <w:noProof/>
                <w:webHidden/>
              </w:rPr>
              <w:fldChar w:fldCharType="separate"/>
            </w:r>
            <w:r w:rsidR="00874EB1">
              <w:rPr>
                <w:noProof/>
                <w:webHidden/>
              </w:rPr>
              <w:t>20</w:t>
            </w:r>
            <w:r w:rsidR="00874EB1">
              <w:rPr>
                <w:noProof/>
                <w:webHidden/>
              </w:rPr>
              <w:fldChar w:fldCharType="end"/>
            </w:r>
          </w:hyperlink>
        </w:p>
        <w:p w:rsidR="00534107" w:rsidRDefault="00534107">
          <w:r w:rsidRPr="00534107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:rsidR="00EE24C4" w:rsidRPr="00FA354A" w:rsidRDefault="00EE24C4" w:rsidP="00F34AEB">
      <w:pPr>
        <w:pStyle w:val="Heading1"/>
      </w:pPr>
      <w:r w:rsidRPr="00FA354A">
        <w:br w:type="page"/>
      </w:r>
      <w:bookmarkStart w:id="0" w:name="_Toc386547460"/>
      <w:bookmarkStart w:id="1" w:name="_Toc474852299"/>
      <w:bookmarkStart w:id="2" w:name="_Toc211320227"/>
      <w:r w:rsidRPr="00FA354A">
        <w:lastRenderedPageBreak/>
        <w:t>Overview</w:t>
      </w:r>
      <w:bookmarkEnd w:id="0"/>
      <w:bookmarkEnd w:id="1"/>
    </w:p>
    <w:p w:rsidR="00EE24C4" w:rsidRPr="00FA354A" w:rsidRDefault="00EE24C4" w:rsidP="00F34AEB">
      <w:pPr>
        <w:pStyle w:val="Heading2"/>
        <w:ind w:left="0" w:firstLine="0"/>
        <w:rPr>
          <w:szCs w:val="22"/>
        </w:rPr>
      </w:pPr>
      <w:bookmarkStart w:id="3" w:name="_Toc386547461"/>
      <w:bookmarkStart w:id="4" w:name="_Toc474852300"/>
      <w:r w:rsidRPr="00FA354A">
        <w:rPr>
          <w:szCs w:val="22"/>
        </w:rPr>
        <w:t>Goal</w:t>
      </w:r>
      <w:bookmarkEnd w:id="3"/>
      <w:bookmarkEnd w:id="4"/>
    </w:p>
    <w:p w:rsidR="00643411" w:rsidRPr="00FA354A" w:rsidRDefault="00E6663C" w:rsidP="00465187">
      <w:r>
        <w:t xml:space="preserve">As the </w:t>
      </w:r>
      <w:r w:rsidR="00EB0F19">
        <w:t xml:space="preserve">user in </w:t>
      </w:r>
      <w:r w:rsidR="004767D7">
        <w:t xml:space="preserve">BSportTeam </w:t>
      </w:r>
      <w:r w:rsidR="002E0D1F">
        <w:t>System</w:t>
      </w:r>
      <w:r>
        <w:t xml:space="preserve">, the </w:t>
      </w:r>
      <w:r w:rsidR="002E0D1F">
        <w:t>user</w:t>
      </w:r>
      <w:r>
        <w:t xml:space="preserve"> wants to </w:t>
      </w:r>
      <w:r w:rsidR="00874EB1">
        <w:t>create/ manage Team</w:t>
      </w:r>
      <w:r>
        <w:t xml:space="preserve"> </w:t>
      </w:r>
      <w:r w:rsidR="002E0D1F">
        <w:t>to</w:t>
      </w:r>
      <w:r w:rsidR="007F25E4">
        <w:t xml:space="preserve"> </w:t>
      </w:r>
      <w:r w:rsidR="004767D7">
        <w:t xml:space="preserve">BSportTeam </w:t>
      </w:r>
      <w:r w:rsidR="007F25E4">
        <w:t>system</w:t>
      </w:r>
      <w:r w:rsidR="00E12433">
        <w:t>.</w:t>
      </w:r>
    </w:p>
    <w:p w:rsidR="00EE24C4" w:rsidRPr="00FA354A" w:rsidRDefault="00EE24C4" w:rsidP="00F34AEB">
      <w:pPr>
        <w:pStyle w:val="Heading2"/>
        <w:ind w:left="0" w:firstLine="0"/>
        <w:rPr>
          <w:szCs w:val="22"/>
        </w:rPr>
      </w:pPr>
      <w:bookmarkStart w:id="5" w:name="_Toc386547462"/>
      <w:bookmarkStart w:id="6" w:name="_Toc474852301"/>
      <w:r w:rsidRPr="00FA354A">
        <w:rPr>
          <w:szCs w:val="22"/>
        </w:rPr>
        <w:t>Brief Description</w:t>
      </w:r>
      <w:bookmarkEnd w:id="5"/>
      <w:bookmarkEnd w:id="6"/>
    </w:p>
    <w:p w:rsidR="00EE24C4" w:rsidRDefault="0008426A" w:rsidP="002E0D1F">
      <w:r w:rsidRPr="00E6663C">
        <w:t xml:space="preserve">This use case describes how </w:t>
      </w:r>
      <w:r w:rsidR="002E0D1F">
        <w:t>a user</w:t>
      </w:r>
      <w:r w:rsidRPr="00E6663C">
        <w:t xml:space="preserve"> can </w:t>
      </w:r>
      <w:r w:rsidR="002E0D1F">
        <w:t>login</w:t>
      </w:r>
      <w:r w:rsidRPr="00E6663C">
        <w:t xml:space="preserve"> </w:t>
      </w:r>
      <w:r w:rsidR="002E0D1F">
        <w:t xml:space="preserve">to </w:t>
      </w:r>
      <w:r w:rsidR="00EA5B4C">
        <w:t>BSportTeam</w:t>
      </w:r>
      <w:r w:rsidR="002E0D1F">
        <w:t xml:space="preserve"> system</w:t>
      </w:r>
      <w:bookmarkStart w:id="7" w:name="_UC_Define_Document"/>
      <w:bookmarkStart w:id="8" w:name="_Toc456598587"/>
      <w:bookmarkStart w:id="9" w:name="_Toc456600918"/>
      <w:bookmarkStart w:id="10" w:name="_Toc533790291"/>
      <w:bookmarkEnd w:id="2"/>
      <w:bookmarkEnd w:id="7"/>
      <w:r w:rsidR="00082C04">
        <w:t xml:space="preserve"> on Web Application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7320"/>
      </w:tblGrid>
      <w:tr w:rsidR="00635563" w:rsidTr="00E87DE4">
        <w:trPr>
          <w:cantSplit/>
        </w:trPr>
        <w:tc>
          <w:tcPr>
            <w:tcW w:w="2400" w:type="dxa"/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5563" w:rsidRDefault="00635563" w:rsidP="00E87DE4">
            <w:pPr>
              <w:pStyle w:val="TableContents"/>
              <w:rPr>
                <w:color w:val="FFFFFF"/>
              </w:rPr>
            </w:pPr>
            <w:r>
              <w:rPr>
                <w:b/>
                <w:bCs/>
                <w:color w:val="FFFFFF"/>
              </w:rPr>
              <w:t>Actor</w:t>
            </w:r>
          </w:p>
        </w:tc>
        <w:tc>
          <w:tcPr>
            <w:tcW w:w="7320" w:type="dxa"/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5563" w:rsidRDefault="00635563" w:rsidP="00E87DE4">
            <w:pPr>
              <w:pStyle w:val="TableContents"/>
              <w:rPr>
                <w:color w:val="FFFFFF"/>
              </w:rPr>
            </w:pPr>
            <w:r>
              <w:rPr>
                <w:b/>
                <w:bCs/>
                <w:color w:val="FFFFFF"/>
              </w:rPr>
              <w:t>Description</w:t>
            </w:r>
          </w:p>
        </w:tc>
      </w:tr>
      <w:tr w:rsidR="001714CF" w:rsidTr="00E87DE4">
        <w:trPr>
          <w:cantSplit/>
        </w:trPr>
        <w:tc>
          <w:tcPr>
            <w:tcW w:w="24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4CF" w:rsidRPr="00EB0F19" w:rsidRDefault="002E0D1F" w:rsidP="001050B3">
            <w:pPr>
              <w:pStyle w:val="TableContents"/>
              <w:ind w:left="0"/>
              <w:rPr>
                <w:color w:val="002E36"/>
              </w:rPr>
            </w:pPr>
            <w:r>
              <w:rPr>
                <w:color w:val="002E36"/>
              </w:rPr>
              <w:t>User</w:t>
            </w:r>
          </w:p>
        </w:tc>
        <w:tc>
          <w:tcPr>
            <w:tcW w:w="73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4CF" w:rsidRPr="00EB0F19" w:rsidRDefault="002E0D1F" w:rsidP="00874EB1">
            <w:pPr>
              <w:pStyle w:val="TableContents"/>
              <w:ind w:left="0"/>
              <w:rPr>
                <w:color w:val="002E36"/>
              </w:rPr>
            </w:pPr>
            <w:r>
              <w:rPr>
                <w:color w:val="002E36"/>
              </w:rPr>
              <w:t xml:space="preserve">To </w:t>
            </w:r>
            <w:r w:rsidR="00874EB1">
              <w:rPr>
                <w:color w:val="002E36"/>
              </w:rPr>
              <w:t>work on Account Team</w:t>
            </w:r>
          </w:p>
        </w:tc>
      </w:tr>
    </w:tbl>
    <w:p w:rsidR="00EE24C4" w:rsidRPr="00FA354A" w:rsidRDefault="00EE24C4" w:rsidP="00F34AEB">
      <w:pPr>
        <w:pStyle w:val="Heading1"/>
      </w:pPr>
      <w:bookmarkStart w:id="11" w:name="_Toc211320233"/>
      <w:bookmarkStart w:id="12" w:name="_Toc386547464"/>
      <w:bookmarkStart w:id="13" w:name="_Toc474852302"/>
      <w:bookmarkEnd w:id="8"/>
      <w:bookmarkEnd w:id="9"/>
      <w:bookmarkEnd w:id="10"/>
      <w:r w:rsidRPr="00FA354A">
        <w:t>Preconditions</w:t>
      </w:r>
      <w:bookmarkEnd w:id="11"/>
      <w:bookmarkEnd w:id="12"/>
      <w:bookmarkEnd w:id="13"/>
    </w:p>
    <w:p w:rsidR="0008426A" w:rsidRPr="00843EDA" w:rsidRDefault="00C60412" w:rsidP="00343AB6">
      <w:pPr>
        <w:pStyle w:val="ListParagraph"/>
        <w:numPr>
          <w:ilvl w:val="0"/>
          <w:numId w:val="14"/>
        </w:numPr>
      </w:pPr>
      <w:bookmarkStart w:id="14" w:name="_Basic_Flow___View_Wish_List_in_Full"/>
      <w:bookmarkStart w:id="15" w:name="_Toc211320237"/>
      <w:bookmarkStart w:id="16" w:name="_Toc211320234"/>
      <w:bookmarkEnd w:id="14"/>
      <w:r>
        <w:t>Actor</w:t>
      </w:r>
      <w:r w:rsidR="0008426A" w:rsidRPr="005D1203">
        <w:t xml:space="preserve"> has successfully accessed the </w:t>
      </w:r>
      <w:r w:rsidR="00EA5B4C">
        <w:t>BSportTeam</w:t>
      </w:r>
      <w:r w:rsidR="0008426A" w:rsidRPr="005D1203">
        <w:t xml:space="preserve"> </w:t>
      </w:r>
      <w:r>
        <w:t>s</w:t>
      </w:r>
      <w:r w:rsidR="0008426A" w:rsidRPr="005D1203">
        <w:t>ystem.</w:t>
      </w:r>
    </w:p>
    <w:p w:rsidR="00EE24C4" w:rsidRPr="00FA354A" w:rsidRDefault="00EE24C4" w:rsidP="00F34AEB">
      <w:pPr>
        <w:pStyle w:val="Heading1"/>
      </w:pPr>
      <w:bookmarkStart w:id="17" w:name="_Toc386547465"/>
      <w:bookmarkStart w:id="18" w:name="_Toc474852303"/>
      <w:r w:rsidRPr="00FA354A">
        <w:t>Postconditions</w:t>
      </w:r>
      <w:bookmarkEnd w:id="17"/>
      <w:bookmarkEnd w:id="18"/>
    </w:p>
    <w:bookmarkEnd w:id="15"/>
    <w:p w:rsidR="0008426A" w:rsidRPr="0008426A" w:rsidRDefault="00C60412" w:rsidP="00343AB6">
      <w:pPr>
        <w:pStyle w:val="ListParagraph"/>
        <w:numPr>
          <w:ilvl w:val="0"/>
          <w:numId w:val="13"/>
        </w:numPr>
      </w:pPr>
      <w:r>
        <w:t>Actor</w:t>
      </w:r>
      <w:r w:rsidR="0008426A" w:rsidRPr="0008426A">
        <w:t xml:space="preserve"> has successfully </w:t>
      </w:r>
      <w:r w:rsidR="00082C04">
        <w:t>log</w:t>
      </w:r>
      <w:r w:rsidR="003D1E8C">
        <w:t xml:space="preserve">ged </w:t>
      </w:r>
      <w:r w:rsidR="00082C04">
        <w:t>into the system</w:t>
      </w:r>
      <w:r w:rsidR="00952A51">
        <w:t>.</w:t>
      </w:r>
    </w:p>
    <w:p w:rsidR="0008426A" w:rsidRPr="00FA354A" w:rsidRDefault="0008426A" w:rsidP="0008426A">
      <w:pPr>
        <w:pStyle w:val="Guide"/>
        <w:ind w:left="1080"/>
        <w:rPr>
          <w:rFonts w:cs="Arial"/>
          <w:i w:val="0"/>
          <w:szCs w:val="22"/>
          <w:lang w:val="en-US"/>
        </w:rPr>
      </w:pPr>
    </w:p>
    <w:p w:rsidR="006D1016" w:rsidRDefault="006D1016">
      <w:pPr>
        <w:spacing w:before="0" w:after="0"/>
        <w:jc w:val="left"/>
        <w:rPr>
          <w:rFonts w:eastAsia="MS Mincho" w:cs="Arial"/>
          <w:b/>
          <w:bCs/>
          <w:caps/>
          <w:color w:val="FF0000"/>
          <w:kern w:val="32"/>
          <w:szCs w:val="32"/>
          <w:lang w:eastAsia="ja-JP"/>
        </w:rPr>
      </w:pPr>
      <w:r>
        <w:br w:type="page"/>
      </w:r>
    </w:p>
    <w:p w:rsidR="00EE24C4" w:rsidRPr="00FA354A" w:rsidRDefault="00EE24C4" w:rsidP="00F34AEB">
      <w:pPr>
        <w:pStyle w:val="Heading1"/>
      </w:pPr>
      <w:bookmarkStart w:id="19" w:name="_Toc386547466"/>
      <w:bookmarkStart w:id="20" w:name="_Toc474852304"/>
      <w:r w:rsidRPr="00FA354A">
        <w:lastRenderedPageBreak/>
        <w:t>Flow of Events</w:t>
      </w:r>
      <w:bookmarkEnd w:id="19"/>
      <w:bookmarkEnd w:id="20"/>
    </w:p>
    <w:p w:rsidR="00C57895" w:rsidRDefault="00952A51" w:rsidP="00C51127">
      <w:pPr>
        <w:pStyle w:val="Heading2"/>
      </w:pPr>
      <w:bookmarkStart w:id="21" w:name="_Basic_Flow_-"/>
      <w:bookmarkStart w:id="22" w:name="_Basic_Flow_–"/>
      <w:bookmarkStart w:id="23" w:name="_Toc386547467"/>
      <w:bookmarkStart w:id="24" w:name="_Toc474852305"/>
      <w:bookmarkEnd w:id="21"/>
      <w:bookmarkEnd w:id="22"/>
      <w:r>
        <w:t>Basic Flow –</w:t>
      </w:r>
      <w:r w:rsidR="00303A03">
        <w:t xml:space="preserve"> </w:t>
      </w:r>
      <w:bookmarkEnd w:id="23"/>
      <w:r w:rsidR="008175D8">
        <w:t xml:space="preserve">Create new </w:t>
      </w:r>
      <w:bookmarkEnd w:id="24"/>
      <w:r w:rsidR="00C363EF">
        <w:t>booking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6"/>
        <w:gridCol w:w="8771"/>
      </w:tblGrid>
      <w:tr w:rsidR="00C363EF" w:rsidRPr="00FA354A" w:rsidTr="00A57F58">
        <w:trPr>
          <w:cantSplit/>
          <w:tblHeader/>
        </w:trPr>
        <w:tc>
          <w:tcPr>
            <w:tcW w:w="976" w:type="dxa"/>
            <w:shd w:val="clear" w:color="auto" w:fill="FF0000"/>
          </w:tcPr>
          <w:p w:rsidR="00C363EF" w:rsidRPr="00FA354A" w:rsidRDefault="00C363EF" w:rsidP="00A57F58">
            <w:pPr>
              <w:pStyle w:val="TableColumnHeadings"/>
              <w:ind w:left="0"/>
              <w:rPr>
                <w:rFonts w:cs="Arial"/>
                <w:color w:val="FFFFFF"/>
                <w:sz w:val="20"/>
                <w:szCs w:val="20"/>
              </w:rPr>
            </w:pPr>
            <w:r w:rsidRPr="00FA354A">
              <w:rPr>
                <w:rFonts w:cs="Arial"/>
                <w:color w:val="FFFFFF"/>
                <w:sz w:val="20"/>
                <w:szCs w:val="20"/>
              </w:rPr>
              <w:t>Step</w:t>
            </w:r>
          </w:p>
        </w:tc>
        <w:tc>
          <w:tcPr>
            <w:tcW w:w="8771" w:type="dxa"/>
            <w:shd w:val="clear" w:color="auto" w:fill="FF0000"/>
          </w:tcPr>
          <w:p w:rsidR="00C363EF" w:rsidRPr="00FA354A" w:rsidRDefault="00C363EF" w:rsidP="00A57F58">
            <w:pPr>
              <w:pStyle w:val="TableColumnHeadings"/>
              <w:ind w:left="0"/>
              <w:rPr>
                <w:rFonts w:cs="Arial"/>
                <w:color w:val="FFFFFF"/>
                <w:sz w:val="20"/>
                <w:szCs w:val="20"/>
              </w:rPr>
            </w:pPr>
            <w:r w:rsidRPr="00FA354A">
              <w:rPr>
                <w:rFonts w:cs="Arial"/>
                <w:color w:val="FFFFFF"/>
                <w:sz w:val="20"/>
                <w:szCs w:val="20"/>
              </w:rPr>
              <w:t>Event Description</w:t>
            </w:r>
          </w:p>
        </w:tc>
      </w:tr>
      <w:tr w:rsidR="00C363EF" w:rsidRPr="00FA354A" w:rsidTr="00A57F58">
        <w:trPr>
          <w:cantSplit/>
        </w:trPr>
        <w:tc>
          <w:tcPr>
            <w:tcW w:w="976" w:type="dxa"/>
          </w:tcPr>
          <w:p w:rsidR="00C363EF" w:rsidRPr="00A33C4F" w:rsidRDefault="00C363EF" w:rsidP="00A57F58">
            <w:pPr>
              <w:pStyle w:val="ListParagraph"/>
              <w:numPr>
                <w:ilvl w:val="0"/>
                <w:numId w:val="34"/>
              </w:numPr>
              <w:tabs>
                <w:tab w:val="left" w:pos="284"/>
              </w:tabs>
              <w:spacing w:after="60"/>
              <w:rPr>
                <w:rFonts w:cs="Arial"/>
              </w:rPr>
            </w:pPr>
          </w:p>
        </w:tc>
        <w:tc>
          <w:tcPr>
            <w:tcW w:w="8771" w:type="dxa"/>
          </w:tcPr>
          <w:p w:rsidR="00C363EF" w:rsidRPr="00465187" w:rsidRDefault="00C363EF" w:rsidP="00383B7D">
            <w:r w:rsidRPr="00465187">
              <w:t xml:space="preserve">Actor </w:t>
            </w:r>
            <w:r>
              <w:t xml:space="preserve">clicks on </w:t>
            </w:r>
            <w:r w:rsidR="00383B7D">
              <w:t>Booking</w:t>
            </w:r>
            <w:r>
              <w:t xml:space="preserve"> tab on the menu</w:t>
            </w:r>
          </w:p>
        </w:tc>
      </w:tr>
      <w:tr w:rsidR="00C363EF" w:rsidRPr="00FA354A" w:rsidTr="00A57F58">
        <w:trPr>
          <w:cantSplit/>
        </w:trPr>
        <w:tc>
          <w:tcPr>
            <w:tcW w:w="976" w:type="dxa"/>
          </w:tcPr>
          <w:p w:rsidR="00C363EF" w:rsidRPr="00FA354A" w:rsidRDefault="00C363EF" w:rsidP="00A57F58">
            <w:pPr>
              <w:numPr>
                <w:ilvl w:val="0"/>
                <w:numId w:val="34"/>
              </w:numPr>
              <w:tabs>
                <w:tab w:val="left" w:pos="284"/>
              </w:tabs>
              <w:spacing w:after="60"/>
              <w:rPr>
                <w:rFonts w:cs="Arial"/>
              </w:rPr>
            </w:pPr>
          </w:p>
        </w:tc>
        <w:tc>
          <w:tcPr>
            <w:tcW w:w="8771" w:type="dxa"/>
          </w:tcPr>
          <w:p w:rsidR="00C363EF" w:rsidRPr="00465187" w:rsidRDefault="00C363EF" w:rsidP="00383B7D">
            <w:r>
              <w:t xml:space="preserve">System shows </w:t>
            </w:r>
            <w:r w:rsidRPr="00930B13">
              <w:rPr>
                <w:b/>
              </w:rPr>
              <w:t xml:space="preserve">Screen: </w:t>
            </w:r>
            <w:r w:rsidR="00383B7D">
              <w:rPr>
                <w:b/>
              </w:rPr>
              <w:t>Account</w:t>
            </w:r>
            <w:r>
              <w:rPr>
                <w:b/>
              </w:rPr>
              <w:t xml:space="preserve"> Booking</w:t>
            </w:r>
          </w:p>
        </w:tc>
      </w:tr>
      <w:tr w:rsidR="00C363EF" w:rsidRPr="00FA354A" w:rsidTr="00A57F58">
        <w:trPr>
          <w:cantSplit/>
        </w:trPr>
        <w:tc>
          <w:tcPr>
            <w:tcW w:w="976" w:type="dxa"/>
          </w:tcPr>
          <w:p w:rsidR="00C363EF" w:rsidRPr="00FA354A" w:rsidRDefault="00C363EF" w:rsidP="00A57F58">
            <w:pPr>
              <w:numPr>
                <w:ilvl w:val="0"/>
                <w:numId w:val="34"/>
              </w:numPr>
              <w:tabs>
                <w:tab w:val="left" w:pos="284"/>
              </w:tabs>
              <w:spacing w:after="60"/>
              <w:rPr>
                <w:rFonts w:cs="Arial"/>
              </w:rPr>
            </w:pPr>
          </w:p>
        </w:tc>
        <w:tc>
          <w:tcPr>
            <w:tcW w:w="8771" w:type="dxa"/>
          </w:tcPr>
          <w:p w:rsidR="00C363EF" w:rsidRDefault="00C363EF" w:rsidP="00A57F58">
            <w:r>
              <w:t>Actor clicks on Schedule a game sport link</w:t>
            </w:r>
          </w:p>
        </w:tc>
      </w:tr>
      <w:tr w:rsidR="00C363EF" w:rsidRPr="00FA354A" w:rsidTr="00A57F58">
        <w:trPr>
          <w:cantSplit/>
        </w:trPr>
        <w:tc>
          <w:tcPr>
            <w:tcW w:w="976" w:type="dxa"/>
          </w:tcPr>
          <w:p w:rsidR="00C363EF" w:rsidRPr="00FA354A" w:rsidRDefault="00C363EF" w:rsidP="00A57F58">
            <w:pPr>
              <w:numPr>
                <w:ilvl w:val="0"/>
                <w:numId w:val="34"/>
              </w:numPr>
              <w:tabs>
                <w:tab w:val="left" w:pos="284"/>
              </w:tabs>
              <w:spacing w:after="60"/>
              <w:rPr>
                <w:rFonts w:cs="Arial"/>
              </w:rPr>
            </w:pPr>
          </w:p>
        </w:tc>
        <w:tc>
          <w:tcPr>
            <w:tcW w:w="8771" w:type="dxa"/>
          </w:tcPr>
          <w:p w:rsidR="00C363EF" w:rsidRDefault="00C363EF" w:rsidP="00383B7D">
            <w:r>
              <w:t xml:space="preserve">System shows </w:t>
            </w:r>
            <w:r w:rsidRPr="00F43C1A">
              <w:rPr>
                <w:b/>
              </w:rPr>
              <w:t>Pop up: Create Team Booking</w:t>
            </w:r>
          </w:p>
        </w:tc>
      </w:tr>
      <w:tr w:rsidR="00C363EF" w:rsidRPr="00FA354A" w:rsidTr="00A57F58">
        <w:trPr>
          <w:cantSplit/>
        </w:trPr>
        <w:tc>
          <w:tcPr>
            <w:tcW w:w="976" w:type="dxa"/>
          </w:tcPr>
          <w:p w:rsidR="00C363EF" w:rsidRPr="00FA354A" w:rsidRDefault="00C363EF" w:rsidP="00A57F58">
            <w:pPr>
              <w:numPr>
                <w:ilvl w:val="0"/>
                <w:numId w:val="34"/>
              </w:numPr>
              <w:tabs>
                <w:tab w:val="left" w:pos="284"/>
              </w:tabs>
              <w:spacing w:after="60"/>
              <w:rPr>
                <w:rFonts w:cs="Arial"/>
              </w:rPr>
            </w:pPr>
          </w:p>
        </w:tc>
        <w:tc>
          <w:tcPr>
            <w:tcW w:w="8771" w:type="dxa"/>
          </w:tcPr>
          <w:p w:rsidR="00C363EF" w:rsidRDefault="00C363EF" w:rsidP="00A57F58">
            <w:r>
              <w:t>Actor input information into the form and clicks on Book button</w:t>
            </w:r>
          </w:p>
        </w:tc>
      </w:tr>
      <w:tr w:rsidR="00C363EF" w:rsidRPr="00FA354A" w:rsidTr="00A57F58">
        <w:trPr>
          <w:cantSplit/>
        </w:trPr>
        <w:tc>
          <w:tcPr>
            <w:tcW w:w="976" w:type="dxa"/>
          </w:tcPr>
          <w:p w:rsidR="00C363EF" w:rsidRPr="00FA354A" w:rsidRDefault="00C363EF" w:rsidP="00A57F58">
            <w:pPr>
              <w:numPr>
                <w:ilvl w:val="0"/>
                <w:numId w:val="34"/>
              </w:numPr>
              <w:tabs>
                <w:tab w:val="left" w:pos="284"/>
              </w:tabs>
              <w:spacing w:after="60"/>
              <w:rPr>
                <w:rFonts w:cs="Arial"/>
              </w:rPr>
            </w:pPr>
          </w:p>
        </w:tc>
        <w:tc>
          <w:tcPr>
            <w:tcW w:w="8771" w:type="dxa"/>
          </w:tcPr>
          <w:p w:rsidR="00C363EF" w:rsidRDefault="00C363EF" w:rsidP="00A57F58">
            <w:r>
              <w:t>System validates the input, if there’s no error, system shows notification “&lt;Book Id&gt; just created”</w:t>
            </w:r>
          </w:p>
        </w:tc>
      </w:tr>
      <w:tr w:rsidR="00C363EF" w:rsidRPr="00FA354A" w:rsidTr="00A57F58">
        <w:trPr>
          <w:cantSplit/>
        </w:trPr>
        <w:tc>
          <w:tcPr>
            <w:tcW w:w="976" w:type="dxa"/>
          </w:tcPr>
          <w:p w:rsidR="00C363EF" w:rsidRPr="00FA354A" w:rsidRDefault="00C363EF" w:rsidP="00A57F58">
            <w:pPr>
              <w:numPr>
                <w:ilvl w:val="0"/>
                <w:numId w:val="34"/>
              </w:numPr>
              <w:tabs>
                <w:tab w:val="left" w:pos="284"/>
              </w:tabs>
              <w:spacing w:after="60"/>
              <w:rPr>
                <w:rFonts w:cs="Arial"/>
              </w:rPr>
            </w:pPr>
          </w:p>
        </w:tc>
        <w:tc>
          <w:tcPr>
            <w:tcW w:w="8771" w:type="dxa"/>
          </w:tcPr>
          <w:p w:rsidR="00C363EF" w:rsidRDefault="00C363EF" w:rsidP="00A57F58">
            <w:r>
              <w:t>End Flow</w:t>
            </w:r>
          </w:p>
        </w:tc>
      </w:tr>
    </w:tbl>
    <w:p w:rsidR="00AD1ACA" w:rsidRDefault="00AD1ACA" w:rsidP="00AD1ACA">
      <w:pPr>
        <w:pStyle w:val="Heading2"/>
      </w:pPr>
      <w:bookmarkStart w:id="25" w:name="_Toc474852306"/>
      <w:bookmarkStart w:id="26" w:name="_Toc389224454"/>
      <w:bookmarkStart w:id="27" w:name="_Toc386547469"/>
      <w:bookmarkEnd w:id="16"/>
      <w:r>
        <w:t xml:space="preserve">Alternative Flow – </w:t>
      </w:r>
      <w:bookmarkEnd w:id="25"/>
      <w:r w:rsidR="00C363EF">
        <w:t>Cancel booking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6"/>
        <w:gridCol w:w="8771"/>
      </w:tblGrid>
      <w:tr w:rsidR="00A33C4F" w:rsidRPr="00FA354A" w:rsidTr="00A33C4F">
        <w:trPr>
          <w:cantSplit/>
          <w:tblHeader/>
        </w:trPr>
        <w:tc>
          <w:tcPr>
            <w:tcW w:w="976" w:type="dxa"/>
            <w:shd w:val="clear" w:color="auto" w:fill="FF0000"/>
          </w:tcPr>
          <w:p w:rsidR="00A33C4F" w:rsidRPr="00FA354A" w:rsidRDefault="00A33C4F" w:rsidP="00A33C4F">
            <w:pPr>
              <w:pStyle w:val="TableColumnHeadings"/>
              <w:ind w:left="0"/>
              <w:rPr>
                <w:rFonts w:cs="Arial"/>
                <w:color w:val="FFFFFF"/>
                <w:sz w:val="20"/>
                <w:szCs w:val="20"/>
              </w:rPr>
            </w:pPr>
            <w:r w:rsidRPr="00FA354A">
              <w:rPr>
                <w:rFonts w:cs="Arial"/>
                <w:color w:val="FFFFFF"/>
                <w:sz w:val="20"/>
                <w:szCs w:val="20"/>
              </w:rPr>
              <w:t>Step</w:t>
            </w:r>
          </w:p>
        </w:tc>
        <w:tc>
          <w:tcPr>
            <w:tcW w:w="8771" w:type="dxa"/>
            <w:shd w:val="clear" w:color="auto" w:fill="FF0000"/>
          </w:tcPr>
          <w:p w:rsidR="00A33C4F" w:rsidRPr="00FA354A" w:rsidRDefault="00A33C4F" w:rsidP="00A33C4F">
            <w:pPr>
              <w:pStyle w:val="TableColumnHeadings"/>
              <w:ind w:left="0"/>
              <w:rPr>
                <w:rFonts w:cs="Arial"/>
                <w:color w:val="FFFFFF"/>
                <w:sz w:val="20"/>
                <w:szCs w:val="20"/>
              </w:rPr>
            </w:pPr>
            <w:r w:rsidRPr="00FA354A">
              <w:rPr>
                <w:rFonts w:cs="Arial"/>
                <w:color w:val="FFFFFF"/>
                <w:sz w:val="20"/>
                <w:szCs w:val="20"/>
              </w:rPr>
              <w:t>Event Description</w:t>
            </w:r>
          </w:p>
        </w:tc>
      </w:tr>
      <w:tr w:rsidR="00A33C4F" w:rsidRPr="00FA354A" w:rsidTr="00A33C4F">
        <w:trPr>
          <w:cantSplit/>
        </w:trPr>
        <w:tc>
          <w:tcPr>
            <w:tcW w:w="976" w:type="dxa"/>
          </w:tcPr>
          <w:p w:rsidR="00A33C4F" w:rsidRPr="00A33C4F" w:rsidRDefault="00A33C4F" w:rsidP="00A33C4F">
            <w:pPr>
              <w:pStyle w:val="ListParagraph"/>
              <w:numPr>
                <w:ilvl w:val="0"/>
                <w:numId w:val="24"/>
              </w:numPr>
              <w:tabs>
                <w:tab w:val="left" w:pos="284"/>
              </w:tabs>
              <w:spacing w:after="60"/>
              <w:rPr>
                <w:rFonts w:cs="Arial"/>
              </w:rPr>
            </w:pPr>
          </w:p>
        </w:tc>
        <w:tc>
          <w:tcPr>
            <w:tcW w:w="8771" w:type="dxa"/>
          </w:tcPr>
          <w:p w:rsidR="00A33C4F" w:rsidRPr="00465187" w:rsidRDefault="00A33C4F" w:rsidP="004E4220">
            <w:r w:rsidRPr="00465187">
              <w:t xml:space="preserve">Actor </w:t>
            </w:r>
            <w:r>
              <w:t xml:space="preserve">clicks on </w:t>
            </w:r>
            <w:r w:rsidR="004E4220">
              <w:t>Booking</w:t>
            </w:r>
            <w:r>
              <w:t xml:space="preserve"> tab on the menu</w:t>
            </w:r>
          </w:p>
        </w:tc>
      </w:tr>
      <w:tr w:rsidR="00A33C4F" w:rsidRPr="00FA354A" w:rsidTr="00A33C4F">
        <w:trPr>
          <w:cantSplit/>
        </w:trPr>
        <w:tc>
          <w:tcPr>
            <w:tcW w:w="976" w:type="dxa"/>
          </w:tcPr>
          <w:p w:rsidR="00A33C4F" w:rsidRPr="00FA354A" w:rsidRDefault="00A33C4F" w:rsidP="00A33C4F">
            <w:pPr>
              <w:numPr>
                <w:ilvl w:val="0"/>
                <w:numId w:val="24"/>
              </w:numPr>
              <w:tabs>
                <w:tab w:val="left" w:pos="284"/>
              </w:tabs>
              <w:spacing w:after="60"/>
              <w:rPr>
                <w:rFonts w:cs="Arial"/>
              </w:rPr>
            </w:pPr>
          </w:p>
        </w:tc>
        <w:tc>
          <w:tcPr>
            <w:tcW w:w="8771" w:type="dxa"/>
          </w:tcPr>
          <w:p w:rsidR="00A33C4F" w:rsidRPr="00465187" w:rsidRDefault="00A33C4F" w:rsidP="004E4220">
            <w:r>
              <w:t xml:space="preserve">System shows </w:t>
            </w:r>
            <w:r w:rsidR="00C978DE" w:rsidRPr="00930B13">
              <w:rPr>
                <w:b/>
              </w:rPr>
              <w:t xml:space="preserve">Screen: </w:t>
            </w:r>
            <w:r w:rsidR="004E4220">
              <w:rPr>
                <w:b/>
              </w:rPr>
              <w:t>Account Booking</w:t>
            </w:r>
          </w:p>
        </w:tc>
      </w:tr>
      <w:tr w:rsidR="00A33C4F" w:rsidRPr="00FA354A" w:rsidTr="00A33C4F">
        <w:trPr>
          <w:cantSplit/>
        </w:trPr>
        <w:tc>
          <w:tcPr>
            <w:tcW w:w="976" w:type="dxa"/>
          </w:tcPr>
          <w:p w:rsidR="00A33C4F" w:rsidRPr="00FA354A" w:rsidRDefault="00A33C4F" w:rsidP="00A33C4F">
            <w:pPr>
              <w:numPr>
                <w:ilvl w:val="0"/>
                <w:numId w:val="24"/>
              </w:numPr>
              <w:tabs>
                <w:tab w:val="left" w:pos="284"/>
              </w:tabs>
              <w:spacing w:after="60"/>
              <w:rPr>
                <w:rFonts w:cs="Arial"/>
              </w:rPr>
            </w:pPr>
          </w:p>
        </w:tc>
        <w:tc>
          <w:tcPr>
            <w:tcW w:w="8771" w:type="dxa"/>
          </w:tcPr>
          <w:p w:rsidR="00A33C4F" w:rsidRPr="00465187" w:rsidRDefault="00A33C4F" w:rsidP="004E4220">
            <w:r>
              <w:t xml:space="preserve">Actor </w:t>
            </w:r>
            <w:r w:rsidR="004D3961">
              <w:t xml:space="preserve">clicks on </w:t>
            </w:r>
            <w:r w:rsidR="004E4220">
              <w:t>Cancel</w:t>
            </w:r>
          </w:p>
        </w:tc>
      </w:tr>
      <w:tr w:rsidR="004D3961" w:rsidRPr="00FA354A" w:rsidTr="00A33C4F">
        <w:trPr>
          <w:cantSplit/>
        </w:trPr>
        <w:tc>
          <w:tcPr>
            <w:tcW w:w="976" w:type="dxa"/>
          </w:tcPr>
          <w:p w:rsidR="004D3961" w:rsidRPr="00FA354A" w:rsidRDefault="004D3961" w:rsidP="00A33C4F">
            <w:pPr>
              <w:numPr>
                <w:ilvl w:val="0"/>
                <w:numId w:val="24"/>
              </w:numPr>
              <w:tabs>
                <w:tab w:val="left" w:pos="284"/>
              </w:tabs>
              <w:spacing w:after="60"/>
              <w:rPr>
                <w:rFonts w:cs="Arial"/>
              </w:rPr>
            </w:pPr>
          </w:p>
        </w:tc>
        <w:tc>
          <w:tcPr>
            <w:tcW w:w="8771" w:type="dxa"/>
          </w:tcPr>
          <w:p w:rsidR="004D3961" w:rsidRDefault="004D3961" w:rsidP="004E4220">
            <w:r>
              <w:t xml:space="preserve">System shows notification “Team &lt;inputted team name&gt; has been </w:t>
            </w:r>
            <w:r w:rsidR="004E4220">
              <w:t>cancelled</w:t>
            </w:r>
            <w:r>
              <w:t>”</w:t>
            </w:r>
          </w:p>
        </w:tc>
      </w:tr>
      <w:tr w:rsidR="00A33C4F" w:rsidRPr="00FA354A" w:rsidTr="00A33C4F">
        <w:trPr>
          <w:cantSplit/>
        </w:trPr>
        <w:tc>
          <w:tcPr>
            <w:tcW w:w="976" w:type="dxa"/>
          </w:tcPr>
          <w:p w:rsidR="00A33C4F" w:rsidRPr="00FA354A" w:rsidRDefault="00A33C4F" w:rsidP="00A33C4F">
            <w:pPr>
              <w:numPr>
                <w:ilvl w:val="0"/>
                <w:numId w:val="24"/>
              </w:numPr>
              <w:tabs>
                <w:tab w:val="left" w:pos="284"/>
              </w:tabs>
              <w:spacing w:after="60"/>
              <w:rPr>
                <w:rFonts w:cs="Arial"/>
              </w:rPr>
            </w:pPr>
          </w:p>
        </w:tc>
        <w:tc>
          <w:tcPr>
            <w:tcW w:w="8771" w:type="dxa"/>
          </w:tcPr>
          <w:p w:rsidR="00A33C4F" w:rsidRDefault="00A33C4F" w:rsidP="00A33C4F">
            <w:r>
              <w:t>End Flow</w:t>
            </w:r>
          </w:p>
        </w:tc>
      </w:tr>
    </w:tbl>
    <w:p w:rsidR="00C05CDD" w:rsidRDefault="00C05CDD" w:rsidP="00CE3405">
      <w:pPr>
        <w:pStyle w:val="Heading2"/>
      </w:pPr>
      <w:bookmarkStart w:id="28" w:name="_Toc474852307"/>
      <w:r w:rsidRPr="001C298A">
        <w:t>Alternative Flow</w:t>
      </w:r>
      <w:r>
        <w:t xml:space="preserve"> </w:t>
      </w:r>
      <w:r w:rsidRPr="001C298A">
        <w:t xml:space="preserve">– </w:t>
      </w:r>
      <w:bookmarkEnd w:id="26"/>
      <w:bookmarkEnd w:id="28"/>
      <w:r w:rsidR="00C363EF">
        <w:t>Edit Booking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6"/>
        <w:gridCol w:w="8771"/>
      </w:tblGrid>
      <w:tr w:rsidR="004E4220" w:rsidRPr="00FA354A" w:rsidTr="00A57F58">
        <w:trPr>
          <w:cantSplit/>
          <w:tblHeader/>
        </w:trPr>
        <w:tc>
          <w:tcPr>
            <w:tcW w:w="976" w:type="dxa"/>
            <w:shd w:val="clear" w:color="auto" w:fill="FF0000"/>
          </w:tcPr>
          <w:p w:rsidR="004E4220" w:rsidRPr="00FA354A" w:rsidRDefault="004E4220" w:rsidP="00A57F58">
            <w:pPr>
              <w:pStyle w:val="TableColumnHeadings"/>
              <w:ind w:left="0"/>
              <w:rPr>
                <w:rFonts w:cs="Arial"/>
                <w:color w:val="FFFFFF"/>
                <w:sz w:val="20"/>
                <w:szCs w:val="20"/>
              </w:rPr>
            </w:pPr>
            <w:r w:rsidRPr="00FA354A">
              <w:rPr>
                <w:rFonts w:cs="Arial"/>
                <w:color w:val="FFFFFF"/>
                <w:sz w:val="20"/>
                <w:szCs w:val="20"/>
              </w:rPr>
              <w:t>Step</w:t>
            </w:r>
          </w:p>
        </w:tc>
        <w:tc>
          <w:tcPr>
            <w:tcW w:w="8771" w:type="dxa"/>
            <w:shd w:val="clear" w:color="auto" w:fill="FF0000"/>
          </w:tcPr>
          <w:p w:rsidR="004E4220" w:rsidRPr="00FA354A" w:rsidRDefault="004E4220" w:rsidP="00A57F58">
            <w:pPr>
              <w:pStyle w:val="TableColumnHeadings"/>
              <w:ind w:left="0"/>
              <w:rPr>
                <w:rFonts w:cs="Arial"/>
                <w:color w:val="FFFFFF"/>
                <w:sz w:val="20"/>
                <w:szCs w:val="20"/>
              </w:rPr>
            </w:pPr>
            <w:r w:rsidRPr="00FA354A">
              <w:rPr>
                <w:rFonts w:cs="Arial"/>
                <w:color w:val="FFFFFF"/>
                <w:sz w:val="20"/>
                <w:szCs w:val="20"/>
              </w:rPr>
              <w:t>Event Description</w:t>
            </w:r>
          </w:p>
        </w:tc>
      </w:tr>
      <w:tr w:rsidR="004E4220" w:rsidRPr="00FA354A" w:rsidTr="00A57F58">
        <w:trPr>
          <w:cantSplit/>
        </w:trPr>
        <w:tc>
          <w:tcPr>
            <w:tcW w:w="976" w:type="dxa"/>
          </w:tcPr>
          <w:p w:rsidR="004E4220" w:rsidRPr="00A33C4F" w:rsidRDefault="004E4220" w:rsidP="004E4220">
            <w:pPr>
              <w:pStyle w:val="ListParagraph"/>
              <w:numPr>
                <w:ilvl w:val="0"/>
                <w:numId w:val="43"/>
              </w:numPr>
              <w:tabs>
                <w:tab w:val="left" w:pos="284"/>
              </w:tabs>
              <w:spacing w:after="60"/>
              <w:rPr>
                <w:rFonts w:cs="Arial"/>
              </w:rPr>
            </w:pPr>
          </w:p>
        </w:tc>
        <w:tc>
          <w:tcPr>
            <w:tcW w:w="8771" w:type="dxa"/>
          </w:tcPr>
          <w:p w:rsidR="004E4220" w:rsidRPr="00465187" w:rsidRDefault="004E4220" w:rsidP="00A57F58">
            <w:r w:rsidRPr="00465187">
              <w:t xml:space="preserve">Actor </w:t>
            </w:r>
            <w:r>
              <w:t>clicks on Booking tab on the menu</w:t>
            </w:r>
          </w:p>
        </w:tc>
      </w:tr>
      <w:tr w:rsidR="004E4220" w:rsidRPr="00FA354A" w:rsidTr="00A57F58">
        <w:trPr>
          <w:cantSplit/>
        </w:trPr>
        <w:tc>
          <w:tcPr>
            <w:tcW w:w="976" w:type="dxa"/>
          </w:tcPr>
          <w:p w:rsidR="004E4220" w:rsidRPr="00FA354A" w:rsidRDefault="004E4220" w:rsidP="004E4220">
            <w:pPr>
              <w:numPr>
                <w:ilvl w:val="0"/>
                <w:numId w:val="43"/>
              </w:numPr>
              <w:tabs>
                <w:tab w:val="left" w:pos="284"/>
              </w:tabs>
              <w:spacing w:after="60"/>
              <w:rPr>
                <w:rFonts w:cs="Arial"/>
              </w:rPr>
            </w:pPr>
          </w:p>
        </w:tc>
        <w:tc>
          <w:tcPr>
            <w:tcW w:w="8771" w:type="dxa"/>
          </w:tcPr>
          <w:p w:rsidR="004E4220" w:rsidRPr="00465187" w:rsidRDefault="004E4220" w:rsidP="00A57F58">
            <w:r>
              <w:t xml:space="preserve">System shows </w:t>
            </w:r>
            <w:r w:rsidRPr="00930B13">
              <w:rPr>
                <w:b/>
              </w:rPr>
              <w:t xml:space="preserve">Screen: </w:t>
            </w:r>
            <w:r>
              <w:rPr>
                <w:b/>
              </w:rPr>
              <w:t>Account Booking</w:t>
            </w:r>
          </w:p>
        </w:tc>
      </w:tr>
      <w:tr w:rsidR="004E4220" w:rsidRPr="00FA354A" w:rsidTr="00A57F58">
        <w:trPr>
          <w:cantSplit/>
        </w:trPr>
        <w:tc>
          <w:tcPr>
            <w:tcW w:w="976" w:type="dxa"/>
          </w:tcPr>
          <w:p w:rsidR="004E4220" w:rsidRPr="00FA354A" w:rsidRDefault="004E4220" w:rsidP="004E4220">
            <w:pPr>
              <w:numPr>
                <w:ilvl w:val="0"/>
                <w:numId w:val="43"/>
              </w:numPr>
              <w:tabs>
                <w:tab w:val="left" w:pos="284"/>
              </w:tabs>
              <w:spacing w:after="60"/>
              <w:rPr>
                <w:rFonts w:cs="Arial"/>
              </w:rPr>
            </w:pPr>
          </w:p>
        </w:tc>
        <w:tc>
          <w:tcPr>
            <w:tcW w:w="8771" w:type="dxa"/>
          </w:tcPr>
          <w:p w:rsidR="004E4220" w:rsidRPr="00465187" w:rsidRDefault="004E4220" w:rsidP="004E4220">
            <w:r>
              <w:t>Actor clicks on Edit</w:t>
            </w:r>
          </w:p>
        </w:tc>
      </w:tr>
      <w:tr w:rsidR="004E4220" w:rsidRPr="00FA354A" w:rsidTr="00A57F58">
        <w:trPr>
          <w:cantSplit/>
        </w:trPr>
        <w:tc>
          <w:tcPr>
            <w:tcW w:w="976" w:type="dxa"/>
          </w:tcPr>
          <w:p w:rsidR="004E4220" w:rsidRPr="00FA354A" w:rsidRDefault="004E4220" w:rsidP="004E4220">
            <w:pPr>
              <w:numPr>
                <w:ilvl w:val="0"/>
                <w:numId w:val="43"/>
              </w:numPr>
              <w:tabs>
                <w:tab w:val="left" w:pos="284"/>
              </w:tabs>
              <w:spacing w:after="60"/>
              <w:rPr>
                <w:rFonts w:cs="Arial"/>
              </w:rPr>
            </w:pPr>
          </w:p>
        </w:tc>
        <w:tc>
          <w:tcPr>
            <w:tcW w:w="8771" w:type="dxa"/>
          </w:tcPr>
          <w:p w:rsidR="004E4220" w:rsidRDefault="004E4220" w:rsidP="004E4220">
            <w:r>
              <w:t xml:space="preserve">System shows </w:t>
            </w:r>
            <w:r w:rsidRPr="004E4220">
              <w:rPr>
                <w:b/>
              </w:rPr>
              <w:t>Pop up: Create Team Booking</w:t>
            </w:r>
          </w:p>
        </w:tc>
      </w:tr>
      <w:tr w:rsidR="004E4220" w:rsidRPr="00FA354A" w:rsidTr="00A57F58">
        <w:trPr>
          <w:cantSplit/>
        </w:trPr>
        <w:tc>
          <w:tcPr>
            <w:tcW w:w="976" w:type="dxa"/>
          </w:tcPr>
          <w:p w:rsidR="004E4220" w:rsidRPr="00FA354A" w:rsidRDefault="004E4220" w:rsidP="004E4220">
            <w:pPr>
              <w:numPr>
                <w:ilvl w:val="0"/>
                <w:numId w:val="43"/>
              </w:numPr>
              <w:tabs>
                <w:tab w:val="left" w:pos="284"/>
              </w:tabs>
              <w:spacing w:after="60"/>
              <w:rPr>
                <w:rFonts w:cs="Arial"/>
              </w:rPr>
            </w:pPr>
          </w:p>
        </w:tc>
        <w:tc>
          <w:tcPr>
            <w:tcW w:w="8771" w:type="dxa"/>
          </w:tcPr>
          <w:p w:rsidR="004E4220" w:rsidRDefault="004E4220" w:rsidP="004E4220">
            <w:r>
              <w:t>Actor inputs information into the form and click on Update button</w:t>
            </w:r>
          </w:p>
        </w:tc>
      </w:tr>
      <w:tr w:rsidR="004E4220" w:rsidRPr="00FA354A" w:rsidTr="00A57F58">
        <w:trPr>
          <w:cantSplit/>
        </w:trPr>
        <w:tc>
          <w:tcPr>
            <w:tcW w:w="976" w:type="dxa"/>
          </w:tcPr>
          <w:p w:rsidR="004E4220" w:rsidRPr="00FA354A" w:rsidRDefault="004E4220" w:rsidP="004E4220">
            <w:pPr>
              <w:numPr>
                <w:ilvl w:val="0"/>
                <w:numId w:val="43"/>
              </w:numPr>
              <w:tabs>
                <w:tab w:val="left" w:pos="284"/>
              </w:tabs>
              <w:spacing w:after="60"/>
              <w:rPr>
                <w:rFonts w:cs="Arial"/>
              </w:rPr>
            </w:pPr>
          </w:p>
        </w:tc>
        <w:tc>
          <w:tcPr>
            <w:tcW w:w="8771" w:type="dxa"/>
          </w:tcPr>
          <w:p w:rsidR="004E4220" w:rsidRDefault="004E4220" w:rsidP="004E4220">
            <w:r>
              <w:t>System validates the input, if there’s no error, system shows notification “Team &lt;inputted team name&gt; has been updated”</w:t>
            </w:r>
          </w:p>
        </w:tc>
      </w:tr>
      <w:tr w:rsidR="004E4220" w:rsidRPr="00FA354A" w:rsidTr="00A57F58">
        <w:trPr>
          <w:cantSplit/>
        </w:trPr>
        <w:tc>
          <w:tcPr>
            <w:tcW w:w="976" w:type="dxa"/>
          </w:tcPr>
          <w:p w:rsidR="004E4220" w:rsidRPr="00FA354A" w:rsidRDefault="004E4220" w:rsidP="004E4220">
            <w:pPr>
              <w:numPr>
                <w:ilvl w:val="0"/>
                <w:numId w:val="43"/>
              </w:numPr>
              <w:tabs>
                <w:tab w:val="left" w:pos="284"/>
              </w:tabs>
              <w:spacing w:after="60"/>
              <w:rPr>
                <w:rFonts w:cs="Arial"/>
              </w:rPr>
            </w:pPr>
          </w:p>
        </w:tc>
        <w:tc>
          <w:tcPr>
            <w:tcW w:w="8771" w:type="dxa"/>
          </w:tcPr>
          <w:p w:rsidR="004E4220" w:rsidRDefault="004E4220" w:rsidP="00A57F58">
            <w:r>
              <w:t>End Flow</w:t>
            </w:r>
          </w:p>
        </w:tc>
      </w:tr>
    </w:tbl>
    <w:p w:rsidR="004E4220" w:rsidRPr="004E4220" w:rsidRDefault="004E4220" w:rsidP="004E4220">
      <w:pPr>
        <w:rPr>
          <w:lang w:eastAsia="ja-JP"/>
        </w:rPr>
      </w:pPr>
    </w:p>
    <w:p w:rsidR="00826DC9" w:rsidRPr="00FA354A" w:rsidRDefault="00826DC9" w:rsidP="00826DC9">
      <w:pPr>
        <w:pStyle w:val="Heading1"/>
      </w:pPr>
      <w:bookmarkStart w:id="29" w:name="_Toc474852315"/>
      <w:r>
        <w:lastRenderedPageBreak/>
        <w:t>Screenshots</w:t>
      </w:r>
      <w:bookmarkEnd w:id="27"/>
      <w:bookmarkEnd w:id="29"/>
    </w:p>
    <w:p w:rsidR="00CB53A4" w:rsidRDefault="00FC2665" w:rsidP="00FC2665">
      <w:pPr>
        <w:pStyle w:val="Heading2"/>
      </w:pPr>
      <w:bookmarkStart w:id="30" w:name="_Toc474852322"/>
      <w:bookmarkStart w:id="31" w:name="_Toc386547474"/>
      <w:bookmarkStart w:id="32" w:name="_GoBack"/>
      <w:bookmarkEnd w:id="32"/>
      <w:r>
        <w:t>Screen</w:t>
      </w:r>
      <w:r w:rsidRPr="007713FA">
        <w:t>:</w:t>
      </w:r>
      <w:r w:rsidR="00A90CBE">
        <w:t xml:space="preserve"> </w:t>
      </w:r>
      <w:r w:rsidR="00C363EF">
        <w:t>Account</w:t>
      </w:r>
      <w:r w:rsidRPr="007713FA">
        <w:t xml:space="preserve"> </w:t>
      </w:r>
      <w:r w:rsidR="00A90CBE">
        <w:t>Booking</w:t>
      </w:r>
      <w:bookmarkEnd w:id="30"/>
    </w:p>
    <w:p w:rsidR="00FC2665" w:rsidRDefault="00683508" w:rsidP="00FC2665">
      <w:pPr>
        <w:rPr>
          <w:lang w:eastAsia="ja-JP"/>
        </w:rPr>
      </w:pPr>
      <w:r>
        <w:rPr>
          <w:noProof/>
        </w:rPr>
        <w:drawing>
          <wp:inline distT="0" distB="0" distL="0" distR="0" wp14:anchorId="4DFA007F" wp14:editId="0AF1E474">
            <wp:extent cx="5943600" cy="4408170"/>
            <wp:effectExtent l="0" t="0" r="0" b="0"/>
            <wp:docPr id="18" name="Picture 18" descr="D:\TFS_MinhBSportTeam\accountbooking_vers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TFS_MinhBSportTeam\accountbooking_version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70"/>
        <w:gridCol w:w="1260"/>
        <w:gridCol w:w="5580"/>
      </w:tblGrid>
      <w:tr w:rsidR="006A57EC" w:rsidRPr="00FA354A" w:rsidTr="00A33C4F">
        <w:trPr>
          <w:tblHeader/>
        </w:trPr>
        <w:tc>
          <w:tcPr>
            <w:tcW w:w="1728" w:type="dxa"/>
            <w:shd w:val="clear" w:color="auto" w:fill="FF0000"/>
          </w:tcPr>
          <w:p w:rsidR="006A57EC" w:rsidRPr="00FA354A" w:rsidRDefault="006A57EC" w:rsidP="00A33C4F">
            <w:pPr>
              <w:pStyle w:val="TableColumnHeadings"/>
              <w:ind w:left="0"/>
              <w:rPr>
                <w:rFonts w:cs="Arial"/>
                <w:color w:val="FFFFFF"/>
                <w:sz w:val="20"/>
                <w:szCs w:val="20"/>
              </w:rPr>
            </w:pPr>
            <w:r>
              <w:rPr>
                <w:rFonts w:cs="Arial"/>
                <w:color w:val="FFFFFF"/>
                <w:sz w:val="20"/>
                <w:szCs w:val="20"/>
              </w:rPr>
              <w:t>Field Name</w:t>
            </w:r>
          </w:p>
        </w:tc>
        <w:tc>
          <w:tcPr>
            <w:tcW w:w="1170" w:type="dxa"/>
            <w:shd w:val="clear" w:color="auto" w:fill="FF0000"/>
          </w:tcPr>
          <w:p w:rsidR="006A57EC" w:rsidRPr="00FA354A" w:rsidRDefault="006A57EC" w:rsidP="00A33C4F">
            <w:pPr>
              <w:pStyle w:val="TableColumnHeadings"/>
              <w:ind w:left="0"/>
              <w:rPr>
                <w:rFonts w:cs="Arial"/>
                <w:color w:val="FFFFFF"/>
                <w:sz w:val="20"/>
                <w:szCs w:val="20"/>
              </w:rPr>
            </w:pPr>
            <w:r>
              <w:rPr>
                <w:rFonts w:cs="Arial"/>
                <w:color w:val="FFFFFF"/>
                <w:sz w:val="20"/>
                <w:szCs w:val="20"/>
              </w:rPr>
              <w:t>Required</w:t>
            </w:r>
          </w:p>
        </w:tc>
        <w:tc>
          <w:tcPr>
            <w:tcW w:w="1260" w:type="dxa"/>
            <w:shd w:val="clear" w:color="auto" w:fill="FF0000"/>
          </w:tcPr>
          <w:p w:rsidR="006A57EC" w:rsidRPr="00FA354A" w:rsidRDefault="006A57EC" w:rsidP="00A33C4F">
            <w:pPr>
              <w:pStyle w:val="TableColumnHeadings"/>
              <w:ind w:left="0"/>
              <w:rPr>
                <w:rFonts w:cs="Arial"/>
                <w:color w:val="FFFFFF"/>
                <w:sz w:val="20"/>
                <w:szCs w:val="20"/>
              </w:rPr>
            </w:pPr>
            <w:r>
              <w:rPr>
                <w:rFonts w:cs="Arial"/>
                <w:color w:val="FFFFFF"/>
                <w:sz w:val="20"/>
                <w:szCs w:val="20"/>
              </w:rPr>
              <w:t>Data Type</w:t>
            </w:r>
          </w:p>
        </w:tc>
        <w:tc>
          <w:tcPr>
            <w:tcW w:w="5580" w:type="dxa"/>
            <w:shd w:val="clear" w:color="auto" w:fill="FF0000"/>
          </w:tcPr>
          <w:p w:rsidR="006A57EC" w:rsidRPr="00FA354A" w:rsidRDefault="006A57EC" w:rsidP="00A33C4F">
            <w:pPr>
              <w:pStyle w:val="TableColumnHeadings"/>
              <w:ind w:left="0"/>
              <w:rPr>
                <w:rFonts w:cs="Arial"/>
                <w:color w:val="FFFFFF"/>
                <w:sz w:val="20"/>
                <w:szCs w:val="20"/>
              </w:rPr>
            </w:pPr>
            <w:r w:rsidRPr="00FA354A">
              <w:rPr>
                <w:rFonts w:cs="Arial"/>
                <w:color w:val="FFFFFF"/>
                <w:sz w:val="20"/>
                <w:szCs w:val="20"/>
              </w:rPr>
              <w:t>Description</w:t>
            </w:r>
            <w:r>
              <w:rPr>
                <w:rFonts w:cs="Arial"/>
                <w:color w:val="FFFFFF"/>
                <w:sz w:val="20"/>
                <w:szCs w:val="20"/>
              </w:rPr>
              <w:t xml:space="preserve"> and Notes</w:t>
            </w:r>
          </w:p>
        </w:tc>
      </w:tr>
      <w:tr w:rsidR="006A57EC" w:rsidRPr="00FA354A" w:rsidTr="00A33C4F">
        <w:trPr>
          <w:trHeight w:val="70"/>
        </w:trPr>
        <w:tc>
          <w:tcPr>
            <w:tcW w:w="1728" w:type="dxa"/>
          </w:tcPr>
          <w:p w:rsidR="006A57EC" w:rsidRPr="0093444A" w:rsidRDefault="00DB16CA" w:rsidP="00A33C4F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Schedule a game sport</w:t>
            </w:r>
          </w:p>
        </w:tc>
        <w:tc>
          <w:tcPr>
            <w:tcW w:w="1170" w:type="dxa"/>
          </w:tcPr>
          <w:p w:rsidR="006A57EC" w:rsidRPr="0093444A" w:rsidRDefault="006A57EC" w:rsidP="00A33C4F">
            <w:pPr>
              <w:pStyle w:val="TableContents"/>
              <w:ind w:left="0"/>
              <w:rPr>
                <w:iCs/>
                <w:color w:val="002E36"/>
              </w:rPr>
            </w:pPr>
          </w:p>
        </w:tc>
        <w:tc>
          <w:tcPr>
            <w:tcW w:w="1260" w:type="dxa"/>
          </w:tcPr>
          <w:p w:rsidR="006A57EC" w:rsidRPr="0093444A" w:rsidRDefault="00DB16CA" w:rsidP="00A33C4F">
            <w:pPr>
              <w:pStyle w:val="TableContents"/>
              <w:ind w:left="0"/>
              <w:rPr>
                <w:iCs/>
                <w:color w:val="002E36"/>
              </w:rPr>
            </w:pPr>
            <w:r>
              <w:rPr>
                <w:iCs/>
                <w:color w:val="002E36"/>
              </w:rPr>
              <w:t>Hyperlink</w:t>
            </w:r>
          </w:p>
        </w:tc>
        <w:tc>
          <w:tcPr>
            <w:tcW w:w="5580" w:type="dxa"/>
          </w:tcPr>
          <w:p w:rsidR="006A57EC" w:rsidRDefault="006A57EC" w:rsidP="00721588">
            <w:pPr>
              <w:pStyle w:val="BodyText2"/>
              <w:numPr>
                <w:ilvl w:val="0"/>
                <w:numId w:val="0"/>
              </w:numPr>
              <w:tabs>
                <w:tab w:val="left" w:pos="2595"/>
              </w:tabs>
              <w:spacing w:line="360" w:lineRule="auto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 xml:space="preserve">To </w:t>
            </w:r>
            <w:r w:rsidR="00FE0268">
              <w:rPr>
                <w:rFonts w:cs="Arial"/>
                <w:szCs w:val="22"/>
                <w:lang w:val="en-US"/>
              </w:rPr>
              <w:t xml:space="preserve">redirect to </w:t>
            </w:r>
            <w:r w:rsidR="00FE0268" w:rsidRPr="00FE0268">
              <w:rPr>
                <w:rFonts w:cs="Arial"/>
                <w:b/>
                <w:szCs w:val="22"/>
                <w:lang w:val="en-US"/>
              </w:rPr>
              <w:t>Pop up: Create Team Booking</w:t>
            </w:r>
          </w:p>
          <w:p w:rsidR="00721588" w:rsidRPr="00822442" w:rsidRDefault="00721588" w:rsidP="00FE0268">
            <w:pPr>
              <w:pStyle w:val="BodyText2"/>
              <w:numPr>
                <w:ilvl w:val="0"/>
                <w:numId w:val="0"/>
              </w:numPr>
              <w:tabs>
                <w:tab w:val="left" w:pos="2595"/>
              </w:tabs>
              <w:spacing w:line="360" w:lineRule="auto"/>
              <w:rPr>
                <w:rFonts w:cs="Arial"/>
                <w:szCs w:val="22"/>
                <w:lang w:val="en-US"/>
              </w:rPr>
            </w:pPr>
          </w:p>
        </w:tc>
      </w:tr>
      <w:tr w:rsidR="00B9354B" w:rsidRPr="00FA354A" w:rsidTr="00A33C4F">
        <w:trPr>
          <w:trHeight w:val="70"/>
        </w:trPr>
        <w:tc>
          <w:tcPr>
            <w:tcW w:w="1728" w:type="dxa"/>
          </w:tcPr>
          <w:p w:rsidR="00B9354B" w:rsidRDefault="00B9354B" w:rsidP="00A33C4F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Team booking information</w:t>
            </w:r>
          </w:p>
        </w:tc>
        <w:tc>
          <w:tcPr>
            <w:tcW w:w="1170" w:type="dxa"/>
          </w:tcPr>
          <w:p w:rsidR="00B9354B" w:rsidRPr="0093444A" w:rsidRDefault="00B9354B" w:rsidP="00A33C4F">
            <w:pPr>
              <w:pStyle w:val="TableContents"/>
              <w:ind w:left="0"/>
              <w:rPr>
                <w:iCs/>
                <w:color w:val="002E36"/>
              </w:rPr>
            </w:pPr>
          </w:p>
        </w:tc>
        <w:tc>
          <w:tcPr>
            <w:tcW w:w="1260" w:type="dxa"/>
          </w:tcPr>
          <w:p w:rsidR="00B9354B" w:rsidRDefault="00B9354B" w:rsidP="00A33C4F">
            <w:pPr>
              <w:pStyle w:val="TableContents"/>
              <w:ind w:left="0"/>
              <w:rPr>
                <w:iCs/>
                <w:color w:val="002E36"/>
              </w:rPr>
            </w:pPr>
          </w:p>
        </w:tc>
        <w:tc>
          <w:tcPr>
            <w:tcW w:w="5580" w:type="dxa"/>
          </w:tcPr>
          <w:p w:rsidR="00B9354B" w:rsidRDefault="00090160" w:rsidP="00090160">
            <w:pPr>
              <w:pStyle w:val="BodyText2"/>
              <w:numPr>
                <w:ilvl w:val="0"/>
                <w:numId w:val="0"/>
              </w:numPr>
              <w:tabs>
                <w:tab w:val="left" w:pos="2595"/>
              </w:tabs>
              <w:spacing w:line="360" w:lineRule="auto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 xml:space="preserve">To show booking of logged in user and </w:t>
            </w:r>
            <w:r w:rsidR="00B9354B">
              <w:rPr>
                <w:rFonts w:cs="Arial"/>
                <w:szCs w:val="22"/>
                <w:lang w:val="en-US"/>
              </w:rPr>
              <w:t>status of booking.</w:t>
            </w:r>
          </w:p>
        </w:tc>
      </w:tr>
    </w:tbl>
    <w:p w:rsidR="00063C74" w:rsidRDefault="00063C74">
      <w:pPr>
        <w:pStyle w:val="Heading2"/>
      </w:pPr>
      <w:bookmarkStart w:id="33" w:name="_Toc474852323"/>
      <w:r>
        <w:lastRenderedPageBreak/>
        <w:t>Pop up: Create Team Booking</w:t>
      </w:r>
      <w:bookmarkEnd w:id="33"/>
    </w:p>
    <w:p w:rsidR="00063C74" w:rsidRDefault="00683508" w:rsidP="00063C74">
      <w:pPr>
        <w:rPr>
          <w:lang w:eastAsia="ja-JP"/>
        </w:rPr>
      </w:pPr>
      <w:r>
        <w:rPr>
          <w:noProof/>
        </w:rPr>
        <w:drawing>
          <wp:inline distT="0" distB="0" distL="0" distR="0" wp14:anchorId="4DFA007F" wp14:editId="0AF1E474">
            <wp:extent cx="5943600" cy="4408170"/>
            <wp:effectExtent l="0" t="0" r="0" b="0"/>
            <wp:docPr id="2" name="Picture 2" descr="D:\TFS_MinhBSportTeam\accountbooking_vers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TFS_MinhBSportTeam\accountbooking_version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70"/>
        <w:gridCol w:w="1260"/>
        <w:gridCol w:w="5580"/>
      </w:tblGrid>
      <w:tr w:rsidR="00FE0268" w:rsidRPr="00FA354A" w:rsidTr="00A57F58">
        <w:trPr>
          <w:tblHeader/>
        </w:trPr>
        <w:tc>
          <w:tcPr>
            <w:tcW w:w="1728" w:type="dxa"/>
            <w:shd w:val="clear" w:color="auto" w:fill="FF0000"/>
          </w:tcPr>
          <w:p w:rsidR="00FE0268" w:rsidRPr="00FA354A" w:rsidRDefault="00FE0268" w:rsidP="00A57F58">
            <w:pPr>
              <w:pStyle w:val="TableColumnHeadings"/>
              <w:ind w:left="0"/>
              <w:rPr>
                <w:rFonts w:cs="Arial"/>
                <w:color w:val="FFFFFF"/>
                <w:sz w:val="20"/>
                <w:szCs w:val="20"/>
              </w:rPr>
            </w:pPr>
            <w:r>
              <w:rPr>
                <w:rFonts w:cs="Arial"/>
                <w:color w:val="FFFFFF"/>
                <w:sz w:val="20"/>
                <w:szCs w:val="20"/>
              </w:rPr>
              <w:t>Field Name</w:t>
            </w:r>
          </w:p>
        </w:tc>
        <w:tc>
          <w:tcPr>
            <w:tcW w:w="1170" w:type="dxa"/>
            <w:shd w:val="clear" w:color="auto" w:fill="FF0000"/>
          </w:tcPr>
          <w:p w:rsidR="00FE0268" w:rsidRPr="00FA354A" w:rsidRDefault="00FE0268" w:rsidP="00A57F58">
            <w:pPr>
              <w:pStyle w:val="TableColumnHeadings"/>
              <w:ind w:left="0"/>
              <w:rPr>
                <w:rFonts w:cs="Arial"/>
                <w:color w:val="FFFFFF"/>
                <w:sz w:val="20"/>
                <w:szCs w:val="20"/>
              </w:rPr>
            </w:pPr>
            <w:r>
              <w:rPr>
                <w:rFonts w:cs="Arial"/>
                <w:color w:val="FFFFFF"/>
                <w:sz w:val="20"/>
                <w:szCs w:val="20"/>
              </w:rPr>
              <w:t>Required</w:t>
            </w:r>
          </w:p>
        </w:tc>
        <w:tc>
          <w:tcPr>
            <w:tcW w:w="1260" w:type="dxa"/>
            <w:shd w:val="clear" w:color="auto" w:fill="FF0000"/>
          </w:tcPr>
          <w:p w:rsidR="00FE0268" w:rsidRPr="00FA354A" w:rsidRDefault="00FE0268" w:rsidP="00A57F58">
            <w:pPr>
              <w:pStyle w:val="TableColumnHeadings"/>
              <w:ind w:left="0"/>
              <w:rPr>
                <w:rFonts w:cs="Arial"/>
                <w:color w:val="FFFFFF"/>
                <w:sz w:val="20"/>
                <w:szCs w:val="20"/>
              </w:rPr>
            </w:pPr>
            <w:r>
              <w:rPr>
                <w:rFonts w:cs="Arial"/>
                <w:color w:val="FFFFFF"/>
                <w:sz w:val="20"/>
                <w:szCs w:val="20"/>
              </w:rPr>
              <w:t>Data Type</w:t>
            </w:r>
          </w:p>
        </w:tc>
        <w:tc>
          <w:tcPr>
            <w:tcW w:w="5580" w:type="dxa"/>
            <w:shd w:val="clear" w:color="auto" w:fill="FF0000"/>
          </w:tcPr>
          <w:p w:rsidR="00FE0268" w:rsidRPr="00FA354A" w:rsidRDefault="00FE0268" w:rsidP="00A57F58">
            <w:pPr>
              <w:pStyle w:val="TableColumnHeadings"/>
              <w:ind w:left="0"/>
              <w:rPr>
                <w:rFonts w:cs="Arial"/>
                <w:color w:val="FFFFFF"/>
                <w:sz w:val="20"/>
                <w:szCs w:val="20"/>
              </w:rPr>
            </w:pPr>
            <w:r w:rsidRPr="00FA354A">
              <w:rPr>
                <w:rFonts w:cs="Arial"/>
                <w:color w:val="FFFFFF"/>
                <w:sz w:val="20"/>
                <w:szCs w:val="20"/>
              </w:rPr>
              <w:t>Description</w:t>
            </w:r>
            <w:r>
              <w:rPr>
                <w:rFonts w:cs="Arial"/>
                <w:color w:val="FFFFFF"/>
                <w:sz w:val="20"/>
                <w:szCs w:val="20"/>
              </w:rPr>
              <w:t xml:space="preserve"> and Notes</w:t>
            </w:r>
          </w:p>
        </w:tc>
      </w:tr>
      <w:tr w:rsidR="0081718A" w:rsidRPr="00FA354A" w:rsidTr="00A57F58">
        <w:trPr>
          <w:trHeight w:val="70"/>
        </w:trPr>
        <w:tc>
          <w:tcPr>
            <w:tcW w:w="1728" w:type="dxa"/>
          </w:tcPr>
          <w:p w:rsidR="0081718A" w:rsidRDefault="0081718A" w:rsidP="0081718A">
            <w:pPr>
              <w:jc w:val="left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Sport</w:t>
            </w:r>
          </w:p>
        </w:tc>
        <w:tc>
          <w:tcPr>
            <w:tcW w:w="1170" w:type="dxa"/>
          </w:tcPr>
          <w:p w:rsidR="0081718A" w:rsidRDefault="0081718A" w:rsidP="00A57F58">
            <w:pPr>
              <w:pStyle w:val="TableContents"/>
              <w:ind w:left="0"/>
              <w:rPr>
                <w:iCs/>
                <w:color w:val="002E36"/>
              </w:rPr>
            </w:pPr>
            <w:r>
              <w:rPr>
                <w:iCs/>
                <w:color w:val="002E36"/>
              </w:rPr>
              <w:t>Yes</w:t>
            </w:r>
          </w:p>
        </w:tc>
        <w:tc>
          <w:tcPr>
            <w:tcW w:w="1260" w:type="dxa"/>
          </w:tcPr>
          <w:p w:rsidR="0081718A" w:rsidRDefault="0081718A" w:rsidP="00A57F58">
            <w:pPr>
              <w:pStyle w:val="TableContents"/>
              <w:ind w:left="0"/>
              <w:rPr>
                <w:iCs/>
                <w:color w:val="002E36"/>
              </w:rPr>
            </w:pPr>
            <w:r>
              <w:rPr>
                <w:iCs/>
                <w:color w:val="002E36"/>
              </w:rPr>
              <w:t>Dropdown list</w:t>
            </w:r>
          </w:p>
        </w:tc>
        <w:tc>
          <w:tcPr>
            <w:tcW w:w="5580" w:type="dxa"/>
          </w:tcPr>
          <w:p w:rsidR="0081718A" w:rsidRDefault="0081718A" w:rsidP="00A57F58">
            <w:pPr>
              <w:pStyle w:val="BodyText2"/>
              <w:numPr>
                <w:ilvl w:val="0"/>
                <w:numId w:val="0"/>
              </w:numPr>
              <w:tabs>
                <w:tab w:val="left" w:pos="2595"/>
              </w:tabs>
              <w:spacing w:line="360" w:lineRule="auto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To select sport. Load all sport in system</w:t>
            </w:r>
          </w:p>
        </w:tc>
      </w:tr>
      <w:tr w:rsidR="00FE0268" w:rsidRPr="00FA354A" w:rsidTr="00A57F58">
        <w:trPr>
          <w:trHeight w:val="70"/>
        </w:trPr>
        <w:tc>
          <w:tcPr>
            <w:tcW w:w="1728" w:type="dxa"/>
          </w:tcPr>
          <w:p w:rsidR="00FE0268" w:rsidRPr="0093444A" w:rsidRDefault="00FE0268" w:rsidP="00A57F58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Team</w:t>
            </w:r>
          </w:p>
        </w:tc>
        <w:tc>
          <w:tcPr>
            <w:tcW w:w="1170" w:type="dxa"/>
          </w:tcPr>
          <w:p w:rsidR="00FE0268" w:rsidRPr="0093444A" w:rsidRDefault="00FE0268" w:rsidP="00A57F58">
            <w:pPr>
              <w:pStyle w:val="TableContents"/>
              <w:ind w:left="0"/>
              <w:rPr>
                <w:iCs/>
                <w:color w:val="002E36"/>
              </w:rPr>
            </w:pPr>
            <w:r>
              <w:rPr>
                <w:iCs/>
                <w:color w:val="002E36"/>
              </w:rPr>
              <w:t>Yes</w:t>
            </w:r>
          </w:p>
        </w:tc>
        <w:tc>
          <w:tcPr>
            <w:tcW w:w="1260" w:type="dxa"/>
          </w:tcPr>
          <w:p w:rsidR="00FE0268" w:rsidRPr="0093444A" w:rsidRDefault="00FE0268" w:rsidP="00A57F58">
            <w:pPr>
              <w:pStyle w:val="TableContents"/>
              <w:ind w:left="0"/>
              <w:rPr>
                <w:iCs/>
                <w:color w:val="002E36"/>
              </w:rPr>
            </w:pPr>
            <w:r>
              <w:rPr>
                <w:iCs/>
                <w:color w:val="002E36"/>
              </w:rPr>
              <w:t>Auto complete</w:t>
            </w:r>
          </w:p>
        </w:tc>
        <w:tc>
          <w:tcPr>
            <w:tcW w:w="5580" w:type="dxa"/>
          </w:tcPr>
          <w:p w:rsidR="00FE0268" w:rsidRDefault="00FE0268" w:rsidP="00A57F58">
            <w:pPr>
              <w:pStyle w:val="BodyText2"/>
              <w:numPr>
                <w:ilvl w:val="0"/>
                <w:numId w:val="0"/>
              </w:numPr>
              <w:tabs>
                <w:tab w:val="left" w:pos="2595"/>
              </w:tabs>
              <w:spacing w:line="360" w:lineRule="auto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To select team name</w:t>
            </w:r>
            <w:r w:rsidR="0081718A">
              <w:rPr>
                <w:rFonts w:cs="Arial"/>
                <w:szCs w:val="22"/>
                <w:lang w:val="en-US"/>
              </w:rPr>
              <w:t>. Load all teams in system with same as selected sport</w:t>
            </w:r>
          </w:p>
          <w:p w:rsidR="00FE0268" w:rsidRDefault="00FE0268" w:rsidP="00A57F58">
            <w:pPr>
              <w:pStyle w:val="BodyText2"/>
              <w:numPr>
                <w:ilvl w:val="0"/>
                <w:numId w:val="0"/>
              </w:numPr>
              <w:tabs>
                <w:tab w:val="left" w:pos="2595"/>
              </w:tabs>
              <w:spacing w:line="360" w:lineRule="auto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 xml:space="preserve">Validation </w:t>
            </w:r>
          </w:p>
          <w:p w:rsidR="00FE0268" w:rsidRDefault="00FE0268" w:rsidP="00FE0268">
            <w:pPr>
              <w:pStyle w:val="BodyText2"/>
              <w:numPr>
                <w:ilvl w:val="0"/>
                <w:numId w:val="36"/>
              </w:numPr>
              <w:tabs>
                <w:tab w:val="left" w:pos="2595"/>
              </w:tabs>
              <w:spacing w:line="360" w:lineRule="auto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No duplicate</w:t>
            </w:r>
          </w:p>
          <w:p w:rsidR="0081718A" w:rsidRPr="0081718A" w:rsidRDefault="0081718A" w:rsidP="0081718A">
            <w:pPr>
              <w:pStyle w:val="BodyText2"/>
              <w:numPr>
                <w:ilvl w:val="0"/>
                <w:numId w:val="36"/>
              </w:numPr>
              <w:tabs>
                <w:tab w:val="left" w:pos="2595"/>
              </w:tabs>
              <w:spacing w:line="360" w:lineRule="auto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Allow remove team</w:t>
            </w:r>
          </w:p>
        </w:tc>
      </w:tr>
      <w:tr w:rsidR="00FE0268" w:rsidRPr="00FA354A" w:rsidTr="00A57F58">
        <w:trPr>
          <w:trHeight w:val="70"/>
        </w:trPr>
        <w:tc>
          <w:tcPr>
            <w:tcW w:w="1728" w:type="dxa"/>
          </w:tcPr>
          <w:p w:rsidR="00FE0268" w:rsidRDefault="00FE0268" w:rsidP="00A57F58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Stadium</w:t>
            </w:r>
          </w:p>
        </w:tc>
        <w:tc>
          <w:tcPr>
            <w:tcW w:w="1170" w:type="dxa"/>
          </w:tcPr>
          <w:p w:rsidR="00FE0268" w:rsidRDefault="00FE0268" w:rsidP="00A57F58">
            <w:pPr>
              <w:pStyle w:val="TableContents"/>
              <w:ind w:left="0"/>
              <w:rPr>
                <w:iCs/>
                <w:color w:val="002E36"/>
              </w:rPr>
            </w:pPr>
            <w:r>
              <w:rPr>
                <w:iCs/>
                <w:color w:val="002E36"/>
              </w:rPr>
              <w:t>Yes</w:t>
            </w:r>
          </w:p>
        </w:tc>
        <w:tc>
          <w:tcPr>
            <w:tcW w:w="1260" w:type="dxa"/>
          </w:tcPr>
          <w:p w:rsidR="00FE0268" w:rsidRDefault="00FE0268" w:rsidP="00A57F58">
            <w:pPr>
              <w:pStyle w:val="TableContents"/>
              <w:ind w:left="0"/>
              <w:rPr>
                <w:iCs/>
                <w:color w:val="002E36"/>
              </w:rPr>
            </w:pPr>
            <w:r>
              <w:rPr>
                <w:iCs/>
                <w:color w:val="002E36"/>
              </w:rPr>
              <w:t>Dropdown list</w:t>
            </w:r>
          </w:p>
        </w:tc>
        <w:tc>
          <w:tcPr>
            <w:tcW w:w="5580" w:type="dxa"/>
          </w:tcPr>
          <w:p w:rsidR="00FE0268" w:rsidRDefault="00FE0268" w:rsidP="00A57F58">
            <w:pPr>
              <w:pStyle w:val="BodyText2"/>
              <w:numPr>
                <w:ilvl w:val="0"/>
                <w:numId w:val="0"/>
              </w:numPr>
              <w:tabs>
                <w:tab w:val="left" w:pos="2595"/>
              </w:tabs>
              <w:spacing w:line="360" w:lineRule="auto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To select available stadium</w:t>
            </w:r>
            <w:r w:rsidR="00323819">
              <w:rPr>
                <w:rFonts w:cs="Arial"/>
                <w:szCs w:val="22"/>
                <w:lang w:val="en-US"/>
              </w:rPr>
              <w:t>. Load stadium under selected sport.</w:t>
            </w:r>
          </w:p>
          <w:p w:rsidR="00FE0268" w:rsidRDefault="00FE0268" w:rsidP="00A57F58">
            <w:pPr>
              <w:pStyle w:val="BodyText2"/>
              <w:numPr>
                <w:ilvl w:val="0"/>
                <w:numId w:val="0"/>
              </w:numPr>
              <w:tabs>
                <w:tab w:val="left" w:pos="2595"/>
              </w:tabs>
              <w:spacing w:line="360" w:lineRule="auto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Validation:</w:t>
            </w:r>
          </w:p>
          <w:p w:rsidR="00FE0268" w:rsidRDefault="00FE0268" w:rsidP="004845A9">
            <w:pPr>
              <w:pStyle w:val="BodyText2"/>
              <w:numPr>
                <w:ilvl w:val="0"/>
                <w:numId w:val="39"/>
              </w:numPr>
              <w:tabs>
                <w:tab w:val="left" w:pos="2595"/>
              </w:tabs>
              <w:spacing w:line="360" w:lineRule="auto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 xml:space="preserve">Stadium have available time </w:t>
            </w:r>
          </w:p>
        </w:tc>
      </w:tr>
      <w:tr w:rsidR="00FE0268" w:rsidRPr="00FA354A" w:rsidTr="00A57F58">
        <w:trPr>
          <w:trHeight w:val="70"/>
        </w:trPr>
        <w:tc>
          <w:tcPr>
            <w:tcW w:w="1728" w:type="dxa"/>
          </w:tcPr>
          <w:p w:rsidR="00FE0268" w:rsidRDefault="00FE0268" w:rsidP="00A57F58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lastRenderedPageBreak/>
              <w:t>Time</w:t>
            </w:r>
          </w:p>
        </w:tc>
        <w:tc>
          <w:tcPr>
            <w:tcW w:w="1170" w:type="dxa"/>
          </w:tcPr>
          <w:p w:rsidR="00FE0268" w:rsidRDefault="00FE0268" w:rsidP="00A57F58">
            <w:pPr>
              <w:pStyle w:val="TableContents"/>
              <w:ind w:left="0"/>
              <w:rPr>
                <w:iCs/>
                <w:color w:val="002E36"/>
              </w:rPr>
            </w:pPr>
            <w:r>
              <w:rPr>
                <w:iCs/>
                <w:color w:val="002E36"/>
              </w:rPr>
              <w:t>Yes</w:t>
            </w:r>
          </w:p>
        </w:tc>
        <w:tc>
          <w:tcPr>
            <w:tcW w:w="1260" w:type="dxa"/>
          </w:tcPr>
          <w:p w:rsidR="00FE0268" w:rsidRDefault="00FE0268" w:rsidP="00A57F58">
            <w:pPr>
              <w:pStyle w:val="TableContents"/>
              <w:ind w:left="0"/>
              <w:rPr>
                <w:iCs/>
                <w:color w:val="002E36"/>
              </w:rPr>
            </w:pPr>
            <w:r>
              <w:rPr>
                <w:iCs/>
                <w:color w:val="002E36"/>
              </w:rPr>
              <w:t>Datetime picker</w:t>
            </w:r>
          </w:p>
        </w:tc>
        <w:tc>
          <w:tcPr>
            <w:tcW w:w="5580" w:type="dxa"/>
          </w:tcPr>
          <w:p w:rsidR="00FE0268" w:rsidRDefault="00FE0268" w:rsidP="00A57F58">
            <w:pPr>
              <w:pStyle w:val="BodyText2"/>
              <w:numPr>
                <w:ilvl w:val="0"/>
                <w:numId w:val="0"/>
              </w:numPr>
              <w:tabs>
                <w:tab w:val="left" w:pos="2595"/>
              </w:tabs>
              <w:spacing w:line="360" w:lineRule="auto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To schedule time.</w:t>
            </w:r>
            <w:r w:rsidR="004845A9">
              <w:rPr>
                <w:rFonts w:cs="Arial"/>
                <w:szCs w:val="22"/>
                <w:lang w:val="en-US"/>
              </w:rPr>
              <w:t xml:space="preserve"> Load by selected Stadium</w:t>
            </w:r>
          </w:p>
          <w:p w:rsidR="00FE0268" w:rsidRDefault="00FE0268" w:rsidP="00A57F58">
            <w:pPr>
              <w:pStyle w:val="BodyText2"/>
              <w:numPr>
                <w:ilvl w:val="0"/>
                <w:numId w:val="0"/>
              </w:numPr>
              <w:tabs>
                <w:tab w:val="left" w:pos="2595"/>
              </w:tabs>
              <w:spacing w:line="360" w:lineRule="auto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Validation</w:t>
            </w:r>
          </w:p>
          <w:p w:rsidR="00FE0268" w:rsidRDefault="00FE0268" w:rsidP="004845A9">
            <w:pPr>
              <w:pStyle w:val="BodyText2"/>
              <w:numPr>
                <w:ilvl w:val="0"/>
                <w:numId w:val="37"/>
              </w:numPr>
              <w:tabs>
                <w:tab w:val="left" w:pos="2595"/>
              </w:tabs>
              <w:spacing w:line="360" w:lineRule="auto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Start time &lt; End time</w:t>
            </w:r>
          </w:p>
          <w:p w:rsidR="004845A9" w:rsidRDefault="004845A9" w:rsidP="004845A9">
            <w:pPr>
              <w:pStyle w:val="BodyText2"/>
              <w:numPr>
                <w:ilvl w:val="0"/>
                <w:numId w:val="37"/>
              </w:numPr>
              <w:tabs>
                <w:tab w:val="left" w:pos="2595"/>
              </w:tabs>
              <w:spacing w:line="360" w:lineRule="auto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Looping check in each of available period</w:t>
            </w:r>
          </w:p>
          <w:p w:rsidR="00FE0268" w:rsidRDefault="00FE0268" w:rsidP="004845A9">
            <w:pPr>
              <w:pStyle w:val="BodyText2"/>
              <w:numPr>
                <w:ilvl w:val="0"/>
                <w:numId w:val="38"/>
              </w:numPr>
              <w:tabs>
                <w:tab w:val="left" w:pos="2595"/>
              </w:tabs>
              <w:spacing w:line="360" w:lineRule="auto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 xml:space="preserve">Start time &gt;= </w:t>
            </w:r>
            <w:r w:rsidR="004845A9">
              <w:rPr>
                <w:rFonts w:cs="Arial"/>
                <w:szCs w:val="22"/>
                <w:lang w:val="en-US"/>
              </w:rPr>
              <w:t>available start time of stadium</w:t>
            </w:r>
          </w:p>
          <w:p w:rsidR="004845A9" w:rsidRDefault="004845A9" w:rsidP="004845A9">
            <w:pPr>
              <w:pStyle w:val="BodyText2"/>
              <w:numPr>
                <w:ilvl w:val="0"/>
                <w:numId w:val="38"/>
              </w:numPr>
              <w:tabs>
                <w:tab w:val="left" w:pos="2595"/>
              </w:tabs>
              <w:spacing w:line="360" w:lineRule="auto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 xml:space="preserve">End time &lt;= available end time of stadium </w:t>
            </w:r>
          </w:p>
          <w:p w:rsidR="004845A9" w:rsidRDefault="004845A9" w:rsidP="004845A9">
            <w:pPr>
              <w:pStyle w:val="BodyText2"/>
              <w:numPr>
                <w:ilvl w:val="0"/>
                <w:numId w:val="41"/>
              </w:numPr>
              <w:tabs>
                <w:tab w:val="left" w:pos="2595"/>
              </w:tabs>
              <w:spacing w:line="360" w:lineRule="auto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Allow booking for future time and past time if there’s</w:t>
            </w:r>
            <w:r w:rsidR="00323819">
              <w:rPr>
                <w:rFonts w:cs="Arial"/>
                <w:szCs w:val="22"/>
                <w:lang w:val="en-US"/>
              </w:rPr>
              <w:t xml:space="preserve"> available time in selected sta</w:t>
            </w:r>
            <w:r>
              <w:rPr>
                <w:rFonts w:cs="Arial"/>
                <w:szCs w:val="22"/>
                <w:lang w:val="en-US"/>
              </w:rPr>
              <w:t>dium</w:t>
            </w:r>
          </w:p>
        </w:tc>
      </w:tr>
      <w:tr w:rsidR="004845A9" w:rsidRPr="00FA354A" w:rsidTr="00A57F58">
        <w:trPr>
          <w:trHeight w:val="70"/>
        </w:trPr>
        <w:tc>
          <w:tcPr>
            <w:tcW w:w="1728" w:type="dxa"/>
          </w:tcPr>
          <w:p w:rsidR="004845A9" w:rsidRDefault="004845A9" w:rsidP="00A57F58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Short Desc</w:t>
            </w:r>
          </w:p>
        </w:tc>
        <w:tc>
          <w:tcPr>
            <w:tcW w:w="1170" w:type="dxa"/>
          </w:tcPr>
          <w:p w:rsidR="004845A9" w:rsidRDefault="004845A9" w:rsidP="00A57F58">
            <w:pPr>
              <w:pStyle w:val="TableContents"/>
              <w:ind w:left="0"/>
              <w:rPr>
                <w:iCs/>
                <w:color w:val="002E36"/>
              </w:rPr>
            </w:pPr>
          </w:p>
        </w:tc>
        <w:tc>
          <w:tcPr>
            <w:tcW w:w="1260" w:type="dxa"/>
          </w:tcPr>
          <w:p w:rsidR="004845A9" w:rsidRDefault="004845A9" w:rsidP="00A57F58">
            <w:pPr>
              <w:pStyle w:val="TableContents"/>
              <w:ind w:left="0"/>
              <w:rPr>
                <w:iCs/>
                <w:color w:val="002E36"/>
              </w:rPr>
            </w:pPr>
            <w:r>
              <w:rPr>
                <w:iCs/>
                <w:color w:val="002E36"/>
              </w:rPr>
              <w:t>Text</w:t>
            </w:r>
          </w:p>
        </w:tc>
        <w:tc>
          <w:tcPr>
            <w:tcW w:w="5580" w:type="dxa"/>
          </w:tcPr>
          <w:p w:rsidR="004845A9" w:rsidRDefault="004845A9" w:rsidP="00A57F58">
            <w:pPr>
              <w:pStyle w:val="BodyText2"/>
              <w:numPr>
                <w:ilvl w:val="0"/>
                <w:numId w:val="0"/>
              </w:numPr>
              <w:tabs>
                <w:tab w:val="left" w:pos="2595"/>
              </w:tabs>
              <w:spacing w:line="360" w:lineRule="auto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To enter short description</w:t>
            </w:r>
          </w:p>
          <w:p w:rsidR="004845A9" w:rsidRDefault="004845A9" w:rsidP="00A57F58">
            <w:pPr>
              <w:pStyle w:val="BodyText2"/>
              <w:numPr>
                <w:ilvl w:val="0"/>
                <w:numId w:val="0"/>
              </w:numPr>
              <w:tabs>
                <w:tab w:val="left" w:pos="2595"/>
              </w:tabs>
              <w:spacing w:line="360" w:lineRule="auto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Validation:</w:t>
            </w:r>
          </w:p>
          <w:p w:rsidR="004845A9" w:rsidRDefault="004845A9" w:rsidP="004845A9">
            <w:pPr>
              <w:pStyle w:val="BodyText2"/>
              <w:numPr>
                <w:ilvl w:val="0"/>
                <w:numId w:val="40"/>
              </w:numPr>
              <w:tabs>
                <w:tab w:val="left" w:pos="2595"/>
              </w:tabs>
              <w:spacing w:line="360" w:lineRule="auto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Maximum is 500 chars</w:t>
            </w:r>
          </w:p>
        </w:tc>
      </w:tr>
      <w:tr w:rsidR="004845A9" w:rsidRPr="00FA354A" w:rsidTr="00A57F58">
        <w:trPr>
          <w:trHeight w:val="70"/>
        </w:trPr>
        <w:tc>
          <w:tcPr>
            <w:tcW w:w="1728" w:type="dxa"/>
          </w:tcPr>
          <w:p w:rsidR="004845A9" w:rsidRDefault="004845A9" w:rsidP="00A57F58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Book</w:t>
            </w:r>
          </w:p>
        </w:tc>
        <w:tc>
          <w:tcPr>
            <w:tcW w:w="1170" w:type="dxa"/>
          </w:tcPr>
          <w:p w:rsidR="004845A9" w:rsidRDefault="004845A9" w:rsidP="00A57F58">
            <w:pPr>
              <w:pStyle w:val="TableContents"/>
              <w:ind w:left="0"/>
              <w:rPr>
                <w:iCs/>
                <w:color w:val="002E36"/>
              </w:rPr>
            </w:pPr>
          </w:p>
        </w:tc>
        <w:tc>
          <w:tcPr>
            <w:tcW w:w="1260" w:type="dxa"/>
          </w:tcPr>
          <w:p w:rsidR="004845A9" w:rsidRDefault="004845A9" w:rsidP="00A57F58">
            <w:pPr>
              <w:pStyle w:val="TableContents"/>
              <w:ind w:left="0"/>
              <w:rPr>
                <w:iCs/>
                <w:color w:val="002E36"/>
              </w:rPr>
            </w:pPr>
            <w:r>
              <w:rPr>
                <w:iCs/>
                <w:color w:val="002E36"/>
              </w:rPr>
              <w:t xml:space="preserve">Button </w:t>
            </w:r>
          </w:p>
        </w:tc>
        <w:tc>
          <w:tcPr>
            <w:tcW w:w="5580" w:type="dxa"/>
          </w:tcPr>
          <w:p w:rsidR="004845A9" w:rsidRDefault="004845A9" w:rsidP="00A57F58">
            <w:pPr>
              <w:pStyle w:val="BodyText2"/>
              <w:numPr>
                <w:ilvl w:val="0"/>
                <w:numId w:val="0"/>
              </w:numPr>
              <w:tabs>
                <w:tab w:val="left" w:pos="2595"/>
              </w:tabs>
              <w:spacing w:line="360" w:lineRule="auto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To proceed booking</w:t>
            </w:r>
          </w:p>
        </w:tc>
      </w:tr>
    </w:tbl>
    <w:p w:rsidR="00FE0268" w:rsidRPr="00063C74" w:rsidRDefault="00FE0268" w:rsidP="00063C74">
      <w:pPr>
        <w:rPr>
          <w:lang w:eastAsia="ja-JP"/>
        </w:rPr>
      </w:pPr>
    </w:p>
    <w:p w:rsidR="00C363EF" w:rsidRDefault="00C363EF" w:rsidP="00C363EF">
      <w:pPr>
        <w:pStyle w:val="Heading2"/>
      </w:pPr>
      <w:bookmarkStart w:id="34" w:name="_Toc474852316"/>
      <w:bookmarkStart w:id="35" w:name="_Toc474852324"/>
      <w:r>
        <w:t>Screen</w:t>
      </w:r>
      <w:r w:rsidRPr="007713FA">
        <w:t xml:space="preserve">: </w:t>
      </w:r>
      <w:bookmarkEnd w:id="34"/>
      <w:r>
        <w:t>Edit/</w:t>
      </w:r>
      <w:r w:rsidR="00701478">
        <w:t>Cancel</w:t>
      </w:r>
      <w:r>
        <w:t xml:space="preserve"> Booking</w:t>
      </w:r>
    </w:p>
    <w:p w:rsidR="00C363EF" w:rsidRPr="00A671C0" w:rsidRDefault="00A5158A" w:rsidP="00C363EF">
      <w:pPr>
        <w:rPr>
          <w:lang w:eastAsia="ja-JP"/>
        </w:rPr>
      </w:pPr>
      <w:r>
        <w:rPr>
          <w:noProof/>
          <w:lang w:val="en-US" w:eastAsia="en-US"/>
        </w:rPr>
        <w:drawing>
          <wp:inline distT="0" distB="0" distL="0" distR="0" wp14:anchorId="3E3D404F" wp14:editId="4ED8EB11">
            <wp:extent cx="5943600" cy="2061806"/>
            <wp:effectExtent l="0" t="0" r="0" b="0"/>
            <wp:docPr id="21" name="Picture 21" descr="D:\TFS_MinhBSportTeam\Edit boo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FS_MinhBSportTeam\Edit bookin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70"/>
        <w:gridCol w:w="1260"/>
        <w:gridCol w:w="5580"/>
      </w:tblGrid>
      <w:tr w:rsidR="00C363EF" w:rsidRPr="00FA354A" w:rsidTr="00F53667">
        <w:trPr>
          <w:tblHeader/>
        </w:trPr>
        <w:tc>
          <w:tcPr>
            <w:tcW w:w="1728" w:type="dxa"/>
            <w:shd w:val="clear" w:color="auto" w:fill="FF0000"/>
          </w:tcPr>
          <w:p w:rsidR="00C363EF" w:rsidRPr="00FA354A" w:rsidRDefault="00C363EF" w:rsidP="00F53667">
            <w:pPr>
              <w:pStyle w:val="TableColumnHeadings"/>
              <w:ind w:left="0"/>
              <w:rPr>
                <w:rFonts w:cs="Arial"/>
                <w:color w:val="FFFFFF"/>
                <w:sz w:val="20"/>
                <w:szCs w:val="20"/>
              </w:rPr>
            </w:pPr>
            <w:r>
              <w:rPr>
                <w:rFonts w:cs="Arial"/>
                <w:color w:val="FFFFFF"/>
                <w:sz w:val="20"/>
                <w:szCs w:val="20"/>
              </w:rPr>
              <w:t>Field Name</w:t>
            </w:r>
          </w:p>
        </w:tc>
        <w:tc>
          <w:tcPr>
            <w:tcW w:w="1170" w:type="dxa"/>
            <w:shd w:val="clear" w:color="auto" w:fill="FF0000"/>
          </w:tcPr>
          <w:p w:rsidR="00C363EF" w:rsidRPr="00FA354A" w:rsidRDefault="00C363EF" w:rsidP="00F53667">
            <w:pPr>
              <w:pStyle w:val="TableColumnHeadings"/>
              <w:ind w:left="0"/>
              <w:rPr>
                <w:rFonts w:cs="Arial"/>
                <w:color w:val="FFFFFF"/>
                <w:sz w:val="20"/>
                <w:szCs w:val="20"/>
              </w:rPr>
            </w:pPr>
            <w:r>
              <w:rPr>
                <w:rFonts w:cs="Arial"/>
                <w:color w:val="FFFFFF"/>
                <w:sz w:val="20"/>
                <w:szCs w:val="20"/>
              </w:rPr>
              <w:t>Required</w:t>
            </w:r>
          </w:p>
        </w:tc>
        <w:tc>
          <w:tcPr>
            <w:tcW w:w="1260" w:type="dxa"/>
            <w:shd w:val="clear" w:color="auto" w:fill="FF0000"/>
          </w:tcPr>
          <w:p w:rsidR="00C363EF" w:rsidRPr="00FA354A" w:rsidRDefault="00C363EF" w:rsidP="00F53667">
            <w:pPr>
              <w:pStyle w:val="TableColumnHeadings"/>
              <w:ind w:left="0"/>
              <w:rPr>
                <w:rFonts w:cs="Arial"/>
                <w:color w:val="FFFFFF"/>
                <w:sz w:val="20"/>
                <w:szCs w:val="20"/>
              </w:rPr>
            </w:pPr>
            <w:r>
              <w:rPr>
                <w:rFonts w:cs="Arial"/>
                <w:color w:val="FFFFFF"/>
                <w:sz w:val="20"/>
                <w:szCs w:val="20"/>
              </w:rPr>
              <w:t>Data Type</w:t>
            </w:r>
          </w:p>
        </w:tc>
        <w:tc>
          <w:tcPr>
            <w:tcW w:w="5580" w:type="dxa"/>
            <w:shd w:val="clear" w:color="auto" w:fill="FF0000"/>
          </w:tcPr>
          <w:p w:rsidR="00C363EF" w:rsidRPr="00FA354A" w:rsidRDefault="00C363EF" w:rsidP="00F53667">
            <w:pPr>
              <w:pStyle w:val="TableColumnHeadings"/>
              <w:ind w:left="0"/>
              <w:rPr>
                <w:rFonts w:cs="Arial"/>
                <w:color w:val="FFFFFF"/>
                <w:sz w:val="20"/>
                <w:szCs w:val="20"/>
              </w:rPr>
            </w:pPr>
            <w:r w:rsidRPr="00FA354A">
              <w:rPr>
                <w:rFonts w:cs="Arial"/>
                <w:color w:val="FFFFFF"/>
                <w:sz w:val="20"/>
                <w:szCs w:val="20"/>
              </w:rPr>
              <w:t>Description</w:t>
            </w:r>
            <w:r>
              <w:rPr>
                <w:rFonts w:cs="Arial"/>
                <w:color w:val="FFFFFF"/>
                <w:sz w:val="20"/>
                <w:szCs w:val="20"/>
              </w:rPr>
              <w:t xml:space="preserve"> and Notes</w:t>
            </w:r>
          </w:p>
        </w:tc>
      </w:tr>
      <w:tr w:rsidR="00C363EF" w:rsidRPr="00FA354A" w:rsidTr="00F53667">
        <w:trPr>
          <w:trHeight w:val="70"/>
        </w:trPr>
        <w:tc>
          <w:tcPr>
            <w:tcW w:w="1728" w:type="dxa"/>
          </w:tcPr>
          <w:p w:rsidR="00C363EF" w:rsidRPr="0093444A" w:rsidRDefault="00090160" w:rsidP="00F53667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Cancel</w:t>
            </w:r>
          </w:p>
        </w:tc>
        <w:tc>
          <w:tcPr>
            <w:tcW w:w="1170" w:type="dxa"/>
          </w:tcPr>
          <w:p w:rsidR="00C363EF" w:rsidRPr="0093444A" w:rsidRDefault="00C363EF" w:rsidP="00F53667">
            <w:pPr>
              <w:pStyle w:val="TableContents"/>
              <w:ind w:left="0"/>
              <w:rPr>
                <w:iCs/>
                <w:color w:val="002E36"/>
              </w:rPr>
            </w:pPr>
          </w:p>
        </w:tc>
        <w:tc>
          <w:tcPr>
            <w:tcW w:w="1260" w:type="dxa"/>
          </w:tcPr>
          <w:p w:rsidR="00C363EF" w:rsidRPr="0093444A" w:rsidRDefault="00C363EF" w:rsidP="00F53667">
            <w:pPr>
              <w:pStyle w:val="TableContents"/>
              <w:ind w:left="0"/>
              <w:rPr>
                <w:iCs/>
                <w:color w:val="002E36"/>
              </w:rPr>
            </w:pPr>
            <w:r>
              <w:rPr>
                <w:iCs/>
                <w:color w:val="002E36"/>
              </w:rPr>
              <w:t>Button</w:t>
            </w:r>
          </w:p>
        </w:tc>
        <w:tc>
          <w:tcPr>
            <w:tcW w:w="5580" w:type="dxa"/>
          </w:tcPr>
          <w:p w:rsidR="00C363EF" w:rsidRDefault="00C363EF" w:rsidP="00701478">
            <w:pPr>
              <w:pStyle w:val="BodyText2"/>
              <w:numPr>
                <w:ilvl w:val="0"/>
                <w:numId w:val="0"/>
              </w:numPr>
              <w:tabs>
                <w:tab w:val="left" w:pos="2595"/>
              </w:tabs>
              <w:spacing w:line="360" w:lineRule="auto"/>
              <w:ind w:left="360" w:hanging="360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 xml:space="preserve">To </w:t>
            </w:r>
            <w:r w:rsidR="00090160">
              <w:rPr>
                <w:rFonts w:cs="Arial"/>
                <w:szCs w:val="22"/>
                <w:lang w:val="en-US"/>
              </w:rPr>
              <w:t>cancel selected booking</w:t>
            </w:r>
            <w:r w:rsidR="00701478">
              <w:rPr>
                <w:rFonts w:cs="Arial"/>
                <w:szCs w:val="22"/>
                <w:lang w:val="en-US"/>
              </w:rPr>
              <w:t xml:space="preserve">. </w:t>
            </w:r>
          </w:p>
          <w:p w:rsidR="00701478" w:rsidRDefault="00701478" w:rsidP="00701478">
            <w:pPr>
              <w:pStyle w:val="BodyText2"/>
              <w:numPr>
                <w:ilvl w:val="0"/>
                <w:numId w:val="0"/>
              </w:numPr>
              <w:tabs>
                <w:tab w:val="center" w:pos="2682"/>
              </w:tabs>
              <w:spacing w:line="360" w:lineRule="auto"/>
              <w:ind w:left="360" w:hanging="360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Validation</w:t>
            </w:r>
          </w:p>
          <w:p w:rsidR="00701478" w:rsidRPr="00701478" w:rsidRDefault="00701478" w:rsidP="00E764A2">
            <w:pPr>
              <w:pStyle w:val="BodyText2"/>
              <w:numPr>
                <w:ilvl w:val="0"/>
                <w:numId w:val="17"/>
              </w:numPr>
              <w:tabs>
                <w:tab w:val="left" w:pos="2595"/>
              </w:tabs>
              <w:spacing w:line="360" w:lineRule="auto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 xml:space="preserve">Booking is in </w:t>
            </w:r>
            <w:r w:rsidR="00E764A2">
              <w:rPr>
                <w:rFonts w:cs="Arial"/>
                <w:b/>
                <w:szCs w:val="22"/>
                <w:lang w:val="en-US"/>
              </w:rPr>
              <w:t>New/ Pending</w:t>
            </w:r>
            <w:r>
              <w:rPr>
                <w:rFonts w:cs="Arial"/>
                <w:szCs w:val="22"/>
                <w:lang w:val="en-US"/>
              </w:rPr>
              <w:t xml:space="preserve"> state</w:t>
            </w:r>
          </w:p>
        </w:tc>
      </w:tr>
      <w:tr w:rsidR="00C363EF" w:rsidRPr="00FA354A" w:rsidTr="00F53667">
        <w:tc>
          <w:tcPr>
            <w:tcW w:w="1728" w:type="dxa"/>
          </w:tcPr>
          <w:p w:rsidR="00C363EF" w:rsidRPr="0093444A" w:rsidRDefault="00090160" w:rsidP="00F53667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Edit</w:t>
            </w:r>
          </w:p>
        </w:tc>
        <w:tc>
          <w:tcPr>
            <w:tcW w:w="1170" w:type="dxa"/>
          </w:tcPr>
          <w:p w:rsidR="00C363EF" w:rsidRPr="0093444A" w:rsidRDefault="00C363EF" w:rsidP="00F53667">
            <w:pPr>
              <w:pStyle w:val="TableContents"/>
              <w:ind w:left="0"/>
              <w:rPr>
                <w:iCs/>
                <w:color w:val="002E36"/>
              </w:rPr>
            </w:pPr>
          </w:p>
        </w:tc>
        <w:tc>
          <w:tcPr>
            <w:tcW w:w="1260" w:type="dxa"/>
          </w:tcPr>
          <w:p w:rsidR="00C363EF" w:rsidRPr="0093444A" w:rsidRDefault="00090160" w:rsidP="00F53667">
            <w:pPr>
              <w:pStyle w:val="TableContents"/>
              <w:ind w:left="0"/>
              <w:rPr>
                <w:iCs/>
                <w:color w:val="002E36"/>
              </w:rPr>
            </w:pPr>
            <w:r>
              <w:rPr>
                <w:iCs/>
                <w:color w:val="002E36"/>
              </w:rPr>
              <w:t>Button</w:t>
            </w:r>
          </w:p>
        </w:tc>
        <w:tc>
          <w:tcPr>
            <w:tcW w:w="5580" w:type="dxa"/>
          </w:tcPr>
          <w:p w:rsidR="00C363EF" w:rsidRDefault="00090160" w:rsidP="00F53667">
            <w:pPr>
              <w:pStyle w:val="BodyText2"/>
              <w:numPr>
                <w:ilvl w:val="0"/>
                <w:numId w:val="0"/>
              </w:numPr>
              <w:tabs>
                <w:tab w:val="center" w:pos="2682"/>
              </w:tabs>
              <w:spacing w:line="360" w:lineRule="auto"/>
              <w:ind w:left="360" w:hanging="360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 xml:space="preserve">To redirect to </w:t>
            </w:r>
            <w:r w:rsidRPr="00090160">
              <w:rPr>
                <w:rFonts w:cs="Arial"/>
                <w:b/>
                <w:szCs w:val="22"/>
                <w:lang w:val="en-US"/>
              </w:rPr>
              <w:t>Pop up: Create Team Booking</w:t>
            </w:r>
          </w:p>
          <w:p w:rsidR="00C363EF" w:rsidRDefault="00C363EF" w:rsidP="00F53667">
            <w:pPr>
              <w:pStyle w:val="BodyText2"/>
              <w:numPr>
                <w:ilvl w:val="0"/>
                <w:numId w:val="0"/>
              </w:numPr>
              <w:tabs>
                <w:tab w:val="center" w:pos="2682"/>
              </w:tabs>
              <w:spacing w:line="360" w:lineRule="auto"/>
              <w:ind w:left="360" w:hanging="360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lastRenderedPageBreak/>
              <w:t>Validation</w:t>
            </w:r>
          </w:p>
          <w:p w:rsidR="00C363EF" w:rsidRDefault="00090160" w:rsidP="00090160">
            <w:pPr>
              <w:pStyle w:val="BodyText2"/>
              <w:numPr>
                <w:ilvl w:val="0"/>
                <w:numId w:val="17"/>
              </w:numPr>
              <w:tabs>
                <w:tab w:val="left" w:pos="2595"/>
              </w:tabs>
              <w:spacing w:line="360" w:lineRule="auto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Booking</w:t>
            </w:r>
            <w:r w:rsidR="00C363EF">
              <w:rPr>
                <w:rFonts w:cs="Arial"/>
                <w:szCs w:val="22"/>
                <w:lang w:val="en-US"/>
              </w:rPr>
              <w:t xml:space="preserve"> is </w:t>
            </w:r>
            <w:r>
              <w:rPr>
                <w:rFonts w:cs="Arial"/>
                <w:szCs w:val="22"/>
                <w:lang w:val="en-US"/>
              </w:rPr>
              <w:t>not cancelled yet</w:t>
            </w:r>
          </w:p>
          <w:p w:rsidR="00701478" w:rsidRPr="00090160" w:rsidRDefault="00701478" w:rsidP="00E764A2">
            <w:pPr>
              <w:pStyle w:val="BodyText2"/>
              <w:numPr>
                <w:ilvl w:val="0"/>
                <w:numId w:val="17"/>
              </w:numPr>
              <w:tabs>
                <w:tab w:val="left" w:pos="2595"/>
              </w:tabs>
              <w:spacing w:line="360" w:lineRule="auto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 xml:space="preserve">Booking is in </w:t>
            </w:r>
            <w:r w:rsidRPr="00701478">
              <w:rPr>
                <w:rFonts w:cs="Arial"/>
                <w:b/>
                <w:szCs w:val="22"/>
                <w:lang w:val="en-US"/>
              </w:rPr>
              <w:t>New</w:t>
            </w:r>
            <w:r>
              <w:rPr>
                <w:rFonts w:cs="Arial"/>
                <w:b/>
                <w:szCs w:val="22"/>
                <w:lang w:val="en-US"/>
              </w:rPr>
              <w:t>/</w:t>
            </w:r>
            <w:r w:rsidR="00E764A2">
              <w:rPr>
                <w:rFonts w:cs="Arial"/>
                <w:b/>
                <w:szCs w:val="22"/>
                <w:lang w:val="en-US"/>
              </w:rPr>
              <w:t xml:space="preserve">Pending </w:t>
            </w:r>
            <w:r>
              <w:rPr>
                <w:rFonts w:cs="Arial"/>
                <w:szCs w:val="22"/>
                <w:lang w:val="en-US"/>
              </w:rPr>
              <w:t xml:space="preserve"> state</w:t>
            </w:r>
          </w:p>
        </w:tc>
      </w:tr>
    </w:tbl>
    <w:p w:rsidR="00C363EF" w:rsidRDefault="00C363EF" w:rsidP="00C363EF">
      <w:pPr>
        <w:rPr>
          <w:lang w:eastAsia="ja-JP"/>
        </w:rPr>
      </w:pPr>
    </w:p>
    <w:p w:rsidR="00EE24C4" w:rsidRPr="00FA354A" w:rsidRDefault="00EE24C4" w:rsidP="00F34AEB">
      <w:pPr>
        <w:pStyle w:val="Heading1"/>
      </w:pPr>
      <w:r w:rsidRPr="00FA354A">
        <w:t>Business Rules</w:t>
      </w:r>
      <w:bookmarkEnd w:id="31"/>
      <w:bookmarkEnd w:id="35"/>
    </w:p>
    <w:p w:rsidR="00FE5894" w:rsidRPr="00FA354A" w:rsidRDefault="00C363EF" w:rsidP="00FE5894">
      <w:pPr>
        <w:pStyle w:val="Heading2"/>
      </w:pPr>
      <w:bookmarkStart w:id="36" w:name="_Business_Rule_for"/>
      <w:bookmarkEnd w:id="36"/>
      <w:r>
        <w:t>Account Booking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8550"/>
      </w:tblGrid>
      <w:tr w:rsidR="00E0676C" w:rsidRPr="00FA354A" w:rsidTr="003279EB">
        <w:trPr>
          <w:tblHeader/>
        </w:trPr>
        <w:tc>
          <w:tcPr>
            <w:tcW w:w="1458" w:type="dxa"/>
            <w:shd w:val="clear" w:color="auto" w:fill="FF0000"/>
          </w:tcPr>
          <w:p w:rsidR="00E0676C" w:rsidRPr="00FA354A" w:rsidRDefault="00E0676C" w:rsidP="000F4A9D">
            <w:pPr>
              <w:pStyle w:val="TableColumnHeadings"/>
              <w:ind w:left="0"/>
              <w:rPr>
                <w:rFonts w:cs="Arial"/>
                <w:color w:val="FFFFFF"/>
                <w:sz w:val="20"/>
                <w:szCs w:val="20"/>
              </w:rPr>
            </w:pPr>
            <w:r w:rsidRPr="00FA354A">
              <w:rPr>
                <w:rFonts w:cs="Arial"/>
                <w:color w:val="FFFFFF"/>
                <w:sz w:val="20"/>
                <w:szCs w:val="20"/>
              </w:rPr>
              <w:t>Business Rule ID</w:t>
            </w:r>
          </w:p>
        </w:tc>
        <w:tc>
          <w:tcPr>
            <w:tcW w:w="8550" w:type="dxa"/>
            <w:shd w:val="clear" w:color="auto" w:fill="FF0000"/>
          </w:tcPr>
          <w:p w:rsidR="00E0676C" w:rsidRPr="00FA354A" w:rsidRDefault="00E0676C" w:rsidP="000F4A9D">
            <w:pPr>
              <w:pStyle w:val="TableColumnHeadings"/>
              <w:ind w:left="0"/>
              <w:rPr>
                <w:rFonts w:cs="Arial"/>
                <w:color w:val="FFFFFF"/>
                <w:sz w:val="20"/>
                <w:szCs w:val="20"/>
              </w:rPr>
            </w:pPr>
            <w:r w:rsidRPr="00FA354A">
              <w:rPr>
                <w:rFonts w:cs="Arial"/>
                <w:color w:val="FFFFFF"/>
                <w:sz w:val="20"/>
                <w:szCs w:val="20"/>
              </w:rPr>
              <w:t>Description</w:t>
            </w:r>
          </w:p>
        </w:tc>
      </w:tr>
      <w:tr w:rsidR="001B0D59" w:rsidRPr="00914B5F" w:rsidTr="003279EB">
        <w:tc>
          <w:tcPr>
            <w:tcW w:w="1458" w:type="dxa"/>
          </w:tcPr>
          <w:p w:rsidR="001B0D59" w:rsidRPr="00914B5F" w:rsidRDefault="00090160" w:rsidP="00914B5F">
            <w:pPr>
              <w:rPr>
                <w:rFonts w:cs="Arial"/>
                <w:bCs/>
                <w:color w:val="00362E"/>
              </w:rPr>
            </w:pPr>
            <w:r>
              <w:rPr>
                <w:rFonts w:cs="Arial"/>
                <w:bCs/>
                <w:color w:val="00362E"/>
              </w:rPr>
              <w:t>1</w:t>
            </w:r>
          </w:p>
        </w:tc>
        <w:tc>
          <w:tcPr>
            <w:tcW w:w="8550" w:type="dxa"/>
          </w:tcPr>
          <w:p w:rsidR="00B9354B" w:rsidRDefault="00B9354B" w:rsidP="00B9354B">
            <w:pPr>
              <w:pStyle w:val="TableContents"/>
              <w:ind w:left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Booking Status flow: New </w:t>
            </w:r>
            <w:r w:rsidRPr="008175D8">
              <w:rPr>
                <w:rFonts w:cs="Arial"/>
                <w:lang w:val="en-US"/>
              </w:rPr>
              <w:sym w:font="Wingdings" w:char="F0E0"/>
            </w:r>
            <w:r w:rsidR="000D5101">
              <w:rPr>
                <w:rFonts w:cs="Arial"/>
                <w:lang w:val="en-US"/>
              </w:rPr>
              <w:t>Pending</w:t>
            </w:r>
            <w:r w:rsidR="000D5101" w:rsidRPr="000D5101">
              <w:rPr>
                <w:rFonts w:cs="Arial"/>
                <w:lang w:val="en-US"/>
              </w:rPr>
              <w:sym w:font="Wingdings" w:char="F0E0"/>
            </w:r>
            <w:r w:rsidR="000D5101">
              <w:rPr>
                <w:rFonts w:cs="Arial"/>
                <w:lang w:val="en-US"/>
              </w:rPr>
              <w:t>Confirmed</w:t>
            </w:r>
            <w:r>
              <w:rPr>
                <w:rFonts w:cs="Arial"/>
                <w:lang w:val="en-US"/>
              </w:rPr>
              <w:t xml:space="preserve"> </w:t>
            </w:r>
            <w:r w:rsidRPr="008175D8">
              <w:rPr>
                <w:rFonts w:cs="Arial"/>
                <w:lang w:val="en-US"/>
              </w:rPr>
              <w:sym w:font="Wingdings" w:char="F0E0"/>
            </w:r>
            <w:r>
              <w:rPr>
                <w:rFonts w:cs="Arial"/>
                <w:lang w:val="en-US"/>
              </w:rPr>
              <w:t xml:space="preserve"> Done</w:t>
            </w:r>
          </w:p>
          <w:p w:rsidR="00C034A3" w:rsidRPr="00E62BB1" w:rsidRDefault="00B9354B" w:rsidP="000D5101">
            <w:pPr>
              <w:pStyle w:val="ListParagraph"/>
              <w:numPr>
                <w:ilvl w:val="0"/>
                <w:numId w:val="22"/>
              </w:numPr>
              <w:spacing w:before="0" w:after="160" w:line="259" w:lineRule="auto"/>
              <w:contextualSpacing/>
              <w:jc w:val="left"/>
              <w:rPr>
                <w:b/>
                <w:sz w:val="28"/>
                <w:szCs w:val="28"/>
              </w:rPr>
            </w:pPr>
            <w:r>
              <w:rPr>
                <w:rFonts w:cs="Arial"/>
                <w:lang w:val="en-US"/>
              </w:rPr>
              <w:t xml:space="preserve">Event flow: Just created </w:t>
            </w:r>
            <w:r w:rsidRPr="008175D8">
              <w:rPr>
                <w:rFonts w:cs="Arial"/>
                <w:lang w:val="en-US"/>
              </w:rPr>
              <w:sym w:font="Wingdings" w:char="F0E0"/>
            </w:r>
            <w:r>
              <w:rPr>
                <w:rFonts w:cs="Arial"/>
                <w:lang w:val="en-US"/>
              </w:rPr>
              <w:t xml:space="preserve"> </w:t>
            </w:r>
            <w:r w:rsidR="00281114">
              <w:rPr>
                <w:rFonts w:cs="Arial"/>
                <w:lang w:val="en-US"/>
              </w:rPr>
              <w:t>Start Ti</w:t>
            </w:r>
            <w:r w:rsidR="000D5101">
              <w:rPr>
                <w:rFonts w:cs="Arial"/>
                <w:lang w:val="en-US"/>
              </w:rPr>
              <w:t>me &lt; End Time and</w:t>
            </w:r>
            <w:r w:rsidR="00281114">
              <w:rPr>
                <w:rFonts w:cs="Arial"/>
                <w:lang w:val="en-US"/>
              </w:rPr>
              <w:t xml:space="preserve"> </w:t>
            </w:r>
            <w:r w:rsidR="000D5101">
              <w:rPr>
                <w:rFonts w:cs="Arial"/>
                <w:lang w:val="en-US"/>
              </w:rPr>
              <w:t>Start</w:t>
            </w:r>
            <w:r w:rsidR="00281114">
              <w:rPr>
                <w:rFonts w:cs="Arial"/>
                <w:lang w:val="en-US"/>
              </w:rPr>
              <w:t xml:space="preserve"> Time</w:t>
            </w:r>
            <w:r w:rsidR="000D5101">
              <w:rPr>
                <w:rFonts w:cs="Arial"/>
                <w:lang w:val="en-US"/>
              </w:rPr>
              <w:t xml:space="preserve"> -1 hours</w:t>
            </w:r>
            <w:r w:rsidR="00281114">
              <w:rPr>
                <w:rFonts w:cs="Arial"/>
                <w:lang w:val="en-US"/>
              </w:rPr>
              <w:t xml:space="preserve"> </w:t>
            </w:r>
            <w:r w:rsidR="000D5101">
              <w:rPr>
                <w:rFonts w:cs="Arial"/>
                <w:lang w:val="en-US"/>
              </w:rPr>
              <w:t xml:space="preserve"> &lt;Current Time</w:t>
            </w:r>
            <w:r w:rsidRPr="008175D8">
              <w:rPr>
                <w:rFonts w:cs="Arial"/>
                <w:lang w:val="en-US"/>
              </w:rPr>
              <w:sym w:font="Wingdings" w:char="F0E0"/>
            </w:r>
            <w:r>
              <w:rPr>
                <w:rFonts w:cs="Arial"/>
                <w:lang w:val="en-US"/>
              </w:rPr>
              <w:t xml:space="preserve"> </w:t>
            </w:r>
            <w:r w:rsidR="000D5101">
              <w:rPr>
                <w:rFonts w:cs="Arial"/>
                <w:lang w:val="en-US"/>
              </w:rPr>
              <w:t xml:space="preserve">Start Time &lt; End Time and Current Time &lt;= Start Time -1 hours </w:t>
            </w:r>
            <w:r w:rsidR="000D5101" w:rsidRPr="000D5101">
              <w:rPr>
                <w:rFonts w:cs="Arial"/>
                <w:lang w:val="en-US"/>
              </w:rPr>
              <w:sym w:font="Wingdings" w:char="F0E0"/>
            </w:r>
            <w:r w:rsidR="00281114">
              <w:rPr>
                <w:rFonts w:cs="Arial"/>
                <w:lang w:val="en-US"/>
              </w:rPr>
              <w:t>Current Time &gt;= End Time</w:t>
            </w:r>
          </w:p>
        </w:tc>
      </w:tr>
    </w:tbl>
    <w:p w:rsidR="00701478" w:rsidRDefault="00701478">
      <w:pPr>
        <w:pStyle w:val="Heading2"/>
      </w:pPr>
      <w:bookmarkStart w:id="37" w:name="_Business_Rule_for_1"/>
      <w:bookmarkStart w:id="38" w:name="_Business_Rule_for_4"/>
      <w:bookmarkStart w:id="39" w:name="_Toc386547476"/>
      <w:bookmarkStart w:id="40" w:name="_Toc474852326"/>
      <w:bookmarkEnd w:id="37"/>
      <w:bookmarkEnd w:id="38"/>
      <w:r>
        <w:t>Cancel Booking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8550"/>
      </w:tblGrid>
      <w:tr w:rsidR="00701478" w:rsidRPr="00FA354A" w:rsidTr="00A57F58">
        <w:trPr>
          <w:tblHeader/>
        </w:trPr>
        <w:tc>
          <w:tcPr>
            <w:tcW w:w="1458" w:type="dxa"/>
            <w:shd w:val="clear" w:color="auto" w:fill="FF0000"/>
          </w:tcPr>
          <w:p w:rsidR="00701478" w:rsidRPr="00FA354A" w:rsidRDefault="00701478" w:rsidP="00A57F58">
            <w:pPr>
              <w:pStyle w:val="TableColumnHeadings"/>
              <w:ind w:left="0"/>
              <w:rPr>
                <w:rFonts w:cs="Arial"/>
                <w:color w:val="FFFFFF"/>
                <w:sz w:val="20"/>
                <w:szCs w:val="20"/>
              </w:rPr>
            </w:pPr>
            <w:r w:rsidRPr="00FA354A">
              <w:rPr>
                <w:rFonts w:cs="Arial"/>
                <w:color w:val="FFFFFF"/>
                <w:sz w:val="20"/>
                <w:szCs w:val="20"/>
              </w:rPr>
              <w:t>Business Rule ID</w:t>
            </w:r>
          </w:p>
        </w:tc>
        <w:tc>
          <w:tcPr>
            <w:tcW w:w="8550" w:type="dxa"/>
            <w:shd w:val="clear" w:color="auto" w:fill="FF0000"/>
          </w:tcPr>
          <w:p w:rsidR="00701478" w:rsidRPr="00FA354A" w:rsidRDefault="00701478" w:rsidP="00A57F58">
            <w:pPr>
              <w:pStyle w:val="TableColumnHeadings"/>
              <w:ind w:left="0"/>
              <w:rPr>
                <w:rFonts w:cs="Arial"/>
                <w:color w:val="FFFFFF"/>
                <w:sz w:val="20"/>
                <w:szCs w:val="20"/>
              </w:rPr>
            </w:pPr>
            <w:r w:rsidRPr="00FA354A">
              <w:rPr>
                <w:rFonts w:cs="Arial"/>
                <w:color w:val="FFFFFF"/>
                <w:sz w:val="20"/>
                <w:szCs w:val="20"/>
              </w:rPr>
              <w:t>Description</w:t>
            </w:r>
          </w:p>
        </w:tc>
      </w:tr>
      <w:tr w:rsidR="00701478" w:rsidRPr="00914B5F" w:rsidTr="00A57F58">
        <w:tc>
          <w:tcPr>
            <w:tcW w:w="1458" w:type="dxa"/>
          </w:tcPr>
          <w:p w:rsidR="00701478" w:rsidRPr="00914B5F" w:rsidRDefault="00701478" w:rsidP="00A57F58">
            <w:pPr>
              <w:rPr>
                <w:rFonts w:cs="Arial"/>
                <w:bCs/>
                <w:color w:val="00362E"/>
              </w:rPr>
            </w:pPr>
            <w:r>
              <w:rPr>
                <w:rFonts w:cs="Arial"/>
                <w:bCs/>
                <w:color w:val="00362E"/>
              </w:rPr>
              <w:t>1</w:t>
            </w:r>
          </w:p>
        </w:tc>
        <w:tc>
          <w:tcPr>
            <w:tcW w:w="8550" w:type="dxa"/>
          </w:tcPr>
          <w:p w:rsidR="00701478" w:rsidRPr="00E62BB1" w:rsidRDefault="00701478" w:rsidP="00A57F58">
            <w:pPr>
              <w:pStyle w:val="ListParagraph"/>
              <w:numPr>
                <w:ilvl w:val="0"/>
                <w:numId w:val="22"/>
              </w:numPr>
              <w:spacing w:before="0" w:after="160" w:line="259" w:lineRule="auto"/>
              <w:contextualSpacing/>
              <w:jc w:val="left"/>
              <w:rPr>
                <w:b/>
                <w:sz w:val="28"/>
                <w:szCs w:val="28"/>
              </w:rPr>
            </w:pPr>
            <w:r>
              <w:rPr>
                <w:rFonts w:cs="Arial"/>
                <w:lang w:val="en-US"/>
              </w:rPr>
              <w:t>W</w:t>
            </w:r>
            <w:r w:rsidR="00E33C1A">
              <w:rPr>
                <w:rFonts w:cs="Arial"/>
                <w:lang w:val="en-US"/>
              </w:rPr>
              <w:t xml:space="preserve">hen Booking is cancelled, scheduled time will be back to available time of Stadium and allow </w:t>
            </w:r>
            <w:r w:rsidR="00683508">
              <w:rPr>
                <w:rFonts w:cs="Arial"/>
                <w:lang w:val="en-US"/>
              </w:rPr>
              <w:t>create new booking in that time</w:t>
            </w:r>
          </w:p>
        </w:tc>
      </w:tr>
    </w:tbl>
    <w:p w:rsidR="00701478" w:rsidRPr="00701478" w:rsidRDefault="00701478" w:rsidP="00701478">
      <w:pPr>
        <w:rPr>
          <w:lang w:eastAsia="ja-JP"/>
        </w:rPr>
      </w:pPr>
    </w:p>
    <w:p w:rsidR="00EE24C4" w:rsidRPr="00FA354A" w:rsidRDefault="00EE24C4" w:rsidP="00F34AEB">
      <w:pPr>
        <w:pStyle w:val="Heading1"/>
        <w:rPr>
          <w:lang w:val="vi-VN"/>
        </w:rPr>
      </w:pPr>
      <w:r w:rsidRPr="00FA354A">
        <w:t>Assumptions</w:t>
      </w:r>
      <w:bookmarkEnd w:id="39"/>
      <w:bookmarkEnd w:id="40"/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8289"/>
      </w:tblGrid>
      <w:tr w:rsidR="00EE24C4" w:rsidRPr="00FA354A" w:rsidTr="00EB1165">
        <w:trPr>
          <w:tblHeader/>
        </w:trPr>
        <w:tc>
          <w:tcPr>
            <w:tcW w:w="1458" w:type="dxa"/>
            <w:shd w:val="clear" w:color="auto" w:fill="FF0000"/>
          </w:tcPr>
          <w:p w:rsidR="00EE24C4" w:rsidRPr="00FA354A" w:rsidRDefault="00EE24C4" w:rsidP="00EB1165">
            <w:pPr>
              <w:pStyle w:val="TableColumnHeadings"/>
              <w:ind w:left="0"/>
              <w:rPr>
                <w:rFonts w:cs="Arial"/>
                <w:color w:val="FFFFFF"/>
                <w:sz w:val="20"/>
                <w:szCs w:val="20"/>
              </w:rPr>
            </w:pPr>
            <w:r w:rsidRPr="00FA354A">
              <w:rPr>
                <w:rFonts w:cs="Arial"/>
                <w:color w:val="FFFFFF"/>
                <w:sz w:val="20"/>
                <w:szCs w:val="20"/>
              </w:rPr>
              <w:t>Assumption ID</w:t>
            </w:r>
          </w:p>
        </w:tc>
        <w:tc>
          <w:tcPr>
            <w:tcW w:w="8289" w:type="dxa"/>
            <w:shd w:val="clear" w:color="auto" w:fill="FF0000"/>
          </w:tcPr>
          <w:p w:rsidR="00EE24C4" w:rsidRPr="00FA354A" w:rsidRDefault="00EE24C4" w:rsidP="00EB1165">
            <w:pPr>
              <w:pStyle w:val="TableColumnHeadings"/>
              <w:ind w:left="0"/>
              <w:rPr>
                <w:rFonts w:cs="Arial"/>
                <w:color w:val="FFFFFF"/>
                <w:sz w:val="20"/>
                <w:szCs w:val="20"/>
              </w:rPr>
            </w:pPr>
            <w:r w:rsidRPr="00FA354A">
              <w:rPr>
                <w:rFonts w:cs="Arial"/>
                <w:color w:val="FFFFFF"/>
                <w:sz w:val="20"/>
                <w:szCs w:val="20"/>
              </w:rPr>
              <w:t>Description</w:t>
            </w:r>
          </w:p>
        </w:tc>
      </w:tr>
      <w:tr w:rsidR="00856BC9" w:rsidRPr="008644EF" w:rsidTr="00EB1165">
        <w:tc>
          <w:tcPr>
            <w:tcW w:w="1458" w:type="dxa"/>
          </w:tcPr>
          <w:p w:rsidR="00856BC9" w:rsidRPr="008644EF" w:rsidRDefault="00856BC9" w:rsidP="00EB1165">
            <w:pPr>
              <w:pStyle w:val="TableContents"/>
              <w:ind w:left="0"/>
              <w:rPr>
                <w:rFonts w:cs="Arial"/>
                <w:lang w:val="en-US"/>
              </w:rPr>
            </w:pPr>
            <w:r w:rsidRPr="008644EF">
              <w:rPr>
                <w:rFonts w:cs="Arial"/>
                <w:lang w:val="en-US"/>
              </w:rPr>
              <w:t>1</w:t>
            </w:r>
          </w:p>
        </w:tc>
        <w:tc>
          <w:tcPr>
            <w:tcW w:w="8289" w:type="dxa"/>
          </w:tcPr>
          <w:p w:rsidR="008175D8" w:rsidRPr="008644EF" w:rsidRDefault="008175D8" w:rsidP="0023491C">
            <w:pPr>
              <w:pStyle w:val="TableContents"/>
              <w:ind w:left="0"/>
              <w:rPr>
                <w:rFonts w:cs="Arial"/>
                <w:lang w:val="en-US"/>
              </w:rPr>
            </w:pPr>
          </w:p>
        </w:tc>
      </w:tr>
    </w:tbl>
    <w:p w:rsidR="008644EF" w:rsidRPr="00914B5F" w:rsidRDefault="008644EF" w:rsidP="00982AF6">
      <w:pPr>
        <w:rPr>
          <w:rFonts w:cs="Arial"/>
          <w:iCs/>
          <w:szCs w:val="22"/>
          <w:lang w:val="en-US"/>
        </w:rPr>
      </w:pPr>
    </w:p>
    <w:sectPr w:rsidR="008644EF" w:rsidRPr="00914B5F" w:rsidSect="00147C41">
      <w:headerReference w:type="default" r:id="rId13"/>
      <w:footerReference w:type="default" r:id="rId14"/>
      <w:pgSz w:w="11907" w:h="16840" w:code="9"/>
      <w:pgMar w:top="181" w:right="1077" w:bottom="357" w:left="1412" w:header="720" w:footer="805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6B55" w:rsidRDefault="002D6B55">
      <w:r>
        <w:separator/>
      </w:r>
    </w:p>
  </w:endnote>
  <w:endnote w:type="continuationSeparator" w:id="0">
    <w:p w:rsidR="002D6B55" w:rsidRDefault="002D6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79130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3C1A" w:rsidRDefault="00F43C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3508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F43C1A" w:rsidRPr="001B4699" w:rsidRDefault="00F43C1A" w:rsidP="001B46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6B55" w:rsidRDefault="002D6B55">
      <w:r>
        <w:separator/>
      </w:r>
    </w:p>
  </w:footnote>
  <w:footnote w:type="continuationSeparator" w:id="0">
    <w:p w:rsidR="002D6B55" w:rsidRDefault="002D6B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000" w:firstRow="0" w:lastRow="0" w:firstColumn="0" w:lastColumn="0" w:noHBand="0" w:noVBand="0"/>
    </w:tblPr>
    <w:tblGrid>
      <w:gridCol w:w="9634"/>
    </w:tblGrid>
    <w:tr w:rsidR="00F43C1A" w:rsidTr="00A7440B">
      <w:trPr>
        <w:cantSplit/>
        <w:trHeight w:val="385"/>
      </w:trPr>
      <w:tc>
        <w:tcPr>
          <w:tcW w:w="9760" w:type="dxa"/>
        </w:tcPr>
        <w:p w:rsidR="00F43C1A" w:rsidRPr="005464E6" w:rsidRDefault="00F43C1A" w:rsidP="00994584">
          <w:pPr>
            <w:pStyle w:val="Title"/>
            <w:jc w:val="left"/>
            <w:rPr>
              <w:rFonts w:ascii="Arial" w:hAnsi="Arial" w:cs="Arial"/>
              <w:kern w:val="0"/>
              <w:sz w:val="36"/>
              <w:szCs w:val="36"/>
            </w:rPr>
          </w:pPr>
          <w:r>
            <w:rPr>
              <w:rFonts w:ascii="Arial" w:hAnsi="Arial" w:cs="Arial"/>
              <w:noProof/>
              <w:kern w:val="0"/>
              <w:sz w:val="36"/>
              <w:szCs w:val="36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3D762250" wp14:editId="780F39D1">
                    <wp:simplePos x="0" y="0"/>
                    <wp:positionH relativeFrom="column">
                      <wp:posOffset>-228600</wp:posOffset>
                    </wp:positionH>
                    <wp:positionV relativeFrom="paragraph">
                      <wp:posOffset>-5715</wp:posOffset>
                    </wp:positionV>
                    <wp:extent cx="6286500" cy="342900"/>
                    <wp:effectExtent l="1270" t="3810" r="0" b="0"/>
                    <wp:wrapNone/>
                    <wp:docPr id="5" name="Text Box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86500" cy="342900"/>
                            </a:xfrm>
                            <a:prstGeom prst="rect">
                              <a:avLst/>
                            </a:prstGeom>
                            <a:solidFill>
                              <a:srgbClr val="00364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43C1A" w:rsidRPr="00547518" w:rsidRDefault="00F43C1A" w:rsidP="00866CC3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/>
                                    <w:szCs w:val="22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</w:rPr>
                                  <w:t>BSportTeam</w:t>
                                </w:r>
                                <w:r w:rsidRPr="00A435C1">
                                  <w:rPr>
                                    <w:b/>
                                    <w:bCs/>
                                    <w:color w:val="FFFFFF" w:themeColor="background1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bCs/>
                                    <w:color w:val="FFFFFF"/>
                                    <w:szCs w:val="22"/>
                                  </w:rPr>
                                  <w:t xml:space="preserve">– </w:t>
                                </w:r>
                                <w:r w:rsidR="00115A18">
                                  <w:rPr>
                                    <w:b/>
                                    <w:color w:val="FFFFFF" w:themeColor="background1"/>
                                  </w:rPr>
                                  <w:t>Account Booking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76225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6" type="#_x0000_t202" style="position:absolute;margin-left:-18pt;margin-top:-.45pt;width:49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" fillcolor="#003640" stroked="f">
                    <v:textbox>
                      <w:txbxContent>
                        <w:p w:rsidR="00F43C1A" w:rsidRPr="00547518" w:rsidRDefault="00F43C1A" w:rsidP="00866CC3">
                          <w:pPr>
                            <w:jc w:val="center"/>
                            <w:rPr>
                              <w:b/>
                              <w:bCs/>
                              <w:color w:val="FFFFFF"/>
                              <w:szCs w:val="22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</w:rPr>
                            <w:t>BSportTeam</w:t>
                          </w:r>
                          <w:r w:rsidRPr="00A435C1">
                            <w:rPr>
                              <w:b/>
                              <w:bCs/>
                              <w:color w:val="FFFFFF" w:themeColor="background1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color w:val="FFFFFF"/>
                              <w:szCs w:val="22"/>
                            </w:rPr>
                            <w:t xml:space="preserve">– </w:t>
                          </w:r>
                          <w:r w:rsidR="00115A18">
                            <w:rPr>
                              <w:b/>
                              <w:color w:val="FFFFFF" w:themeColor="background1"/>
                            </w:rPr>
                            <w:t>Account Booking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F43C1A" w:rsidRDefault="00F43C1A" w:rsidP="00A744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D8CAA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 w15:restartNumberingAfterBreak="0">
    <w:nsid w:val="07FA381C"/>
    <w:multiLevelType w:val="hybridMultilevel"/>
    <w:tmpl w:val="44DAF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46E81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 w15:restartNumberingAfterBreak="0">
    <w:nsid w:val="0BD108EB"/>
    <w:multiLevelType w:val="hybridMultilevel"/>
    <w:tmpl w:val="92BA7732"/>
    <w:lvl w:ilvl="0" w:tplc="0C50CA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C43B5"/>
    <w:multiLevelType w:val="multilevel"/>
    <w:tmpl w:val="1352B942"/>
    <w:styleLink w:val="BulletPoin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/>
        <w:color w:val="002E36"/>
        <w:sz w:val="22"/>
        <w:szCs w:val="24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color w:val="FF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648"/>
      </w:pPr>
      <w:rPr>
        <w:rFonts w:ascii="Wingdings" w:hAnsi="Wingdings" w:cs="Times New Roman" w:hint="default"/>
        <w:color w:val="FF000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D2A9A"/>
    <w:multiLevelType w:val="hybridMultilevel"/>
    <w:tmpl w:val="54FA8B46"/>
    <w:lvl w:ilvl="0" w:tplc="6DCEDF4E">
      <w:start w:val="1"/>
      <w:numFmt w:val="bullet"/>
      <w:pStyle w:val="BodyTextBullet"/>
      <w:lvlText w:val=""/>
      <w:lvlJc w:val="left"/>
      <w:pPr>
        <w:tabs>
          <w:tab w:val="num" w:pos="1324"/>
        </w:tabs>
        <w:ind w:left="1324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721764D"/>
    <w:multiLevelType w:val="hybridMultilevel"/>
    <w:tmpl w:val="F5902956"/>
    <w:lvl w:ilvl="0" w:tplc="2FA88918">
      <w:start w:val="1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FE3418"/>
    <w:multiLevelType w:val="multilevel"/>
    <w:tmpl w:val="6652B9F0"/>
    <w:lvl w:ilvl="0">
      <w:start w:val="1"/>
      <w:numFmt w:val="decimal"/>
      <w:pStyle w:val="title3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title2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BodyText3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 w15:restartNumberingAfterBreak="0">
    <w:nsid w:val="29E50176"/>
    <w:multiLevelType w:val="hybridMultilevel"/>
    <w:tmpl w:val="91D4E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A5FFD"/>
    <w:multiLevelType w:val="multilevel"/>
    <w:tmpl w:val="B840060A"/>
    <w:styleLink w:val="StyleBulleted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olor w:val="FF000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03F1B72"/>
    <w:multiLevelType w:val="singleLevel"/>
    <w:tmpl w:val="5E1E3B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</w:abstractNum>
  <w:abstractNum w:abstractNumId="11" w15:restartNumberingAfterBreak="0">
    <w:nsid w:val="31F95D88"/>
    <w:multiLevelType w:val="hybridMultilevel"/>
    <w:tmpl w:val="1B3C3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4A2DF4"/>
    <w:multiLevelType w:val="singleLevel"/>
    <w:tmpl w:val="5E1E3B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</w:abstractNum>
  <w:abstractNum w:abstractNumId="13" w15:restartNumberingAfterBreak="0">
    <w:nsid w:val="365E71B6"/>
    <w:multiLevelType w:val="hybridMultilevel"/>
    <w:tmpl w:val="1B3C3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EC2747"/>
    <w:multiLevelType w:val="hybridMultilevel"/>
    <w:tmpl w:val="F69EC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A57707"/>
    <w:multiLevelType w:val="multilevel"/>
    <w:tmpl w:val="A45254BA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rFonts w:hint="default"/>
        <w:color w:val="002E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002E3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3690"/>
        </w:tabs>
        <w:ind w:left="3690" w:hanging="720"/>
      </w:pPr>
      <w:rPr>
        <w:rFonts w:hint="default"/>
        <w:color w:val="002E36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 w15:restartNumberingAfterBreak="0">
    <w:nsid w:val="3D203D4A"/>
    <w:multiLevelType w:val="singleLevel"/>
    <w:tmpl w:val="659A1CEC"/>
    <w:lvl w:ilvl="0">
      <w:start w:val="1"/>
      <w:numFmt w:val="bullet"/>
      <w:pStyle w:val="BodyTex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16"/>
        <w:szCs w:val="16"/>
      </w:rPr>
    </w:lvl>
  </w:abstractNum>
  <w:abstractNum w:abstractNumId="17" w15:restartNumberingAfterBreak="0">
    <w:nsid w:val="41621689"/>
    <w:multiLevelType w:val="hybridMultilevel"/>
    <w:tmpl w:val="1B3C3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724201"/>
    <w:multiLevelType w:val="hybridMultilevel"/>
    <w:tmpl w:val="D2767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C1458F"/>
    <w:multiLevelType w:val="hybridMultilevel"/>
    <w:tmpl w:val="8C0ACAC6"/>
    <w:lvl w:ilvl="0" w:tplc="2FA88918">
      <w:start w:val="1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B37ADE"/>
    <w:multiLevelType w:val="hybridMultilevel"/>
    <w:tmpl w:val="ECD427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CC2214"/>
    <w:multiLevelType w:val="hybridMultilevel"/>
    <w:tmpl w:val="A7C22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14089A"/>
    <w:multiLevelType w:val="singleLevel"/>
    <w:tmpl w:val="5E1E3B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</w:abstractNum>
  <w:abstractNum w:abstractNumId="23" w15:restartNumberingAfterBreak="0">
    <w:nsid w:val="5AA7013B"/>
    <w:multiLevelType w:val="hybridMultilevel"/>
    <w:tmpl w:val="90941E7C"/>
    <w:lvl w:ilvl="0" w:tplc="04090009">
      <w:start w:val="1"/>
      <w:numFmt w:val="bullet"/>
      <w:lvlText w:val=""/>
      <w:lvlJc w:val="left"/>
      <w:pPr>
        <w:ind w:left="-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</w:abstractNum>
  <w:abstractNum w:abstractNumId="24" w15:restartNumberingAfterBreak="0">
    <w:nsid w:val="5BC43003"/>
    <w:multiLevelType w:val="singleLevel"/>
    <w:tmpl w:val="5E1E3B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</w:abstractNum>
  <w:abstractNum w:abstractNumId="25" w15:restartNumberingAfterBreak="0">
    <w:nsid w:val="5C740B39"/>
    <w:multiLevelType w:val="hybridMultilevel"/>
    <w:tmpl w:val="7F4E3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8629B1"/>
    <w:multiLevelType w:val="hybridMultilevel"/>
    <w:tmpl w:val="75E42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BC50D8"/>
    <w:multiLevelType w:val="singleLevel"/>
    <w:tmpl w:val="5E1E3B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</w:abstractNum>
  <w:abstractNum w:abstractNumId="28" w15:restartNumberingAfterBreak="0">
    <w:nsid w:val="5E524211"/>
    <w:multiLevelType w:val="hybridMultilevel"/>
    <w:tmpl w:val="1B3C3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204C42"/>
    <w:multiLevelType w:val="hybridMultilevel"/>
    <w:tmpl w:val="6A666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6D0A57"/>
    <w:multiLevelType w:val="hybridMultilevel"/>
    <w:tmpl w:val="C0FE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5846F5"/>
    <w:multiLevelType w:val="hybridMultilevel"/>
    <w:tmpl w:val="D3F4C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15B15"/>
    <w:multiLevelType w:val="hybridMultilevel"/>
    <w:tmpl w:val="1B3C3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4E0E83"/>
    <w:multiLevelType w:val="singleLevel"/>
    <w:tmpl w:val="2CBED820"/>
    <w:lvl w:ilvl="0">
      <w:start w:val="1"/>
      <w:numFmt w:val="bullet"/>
      <w:pStyle w:val="Listbullettick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b/>
        <w:bCs/>
        <w:i w:val="0"/>
        <w:iCs w:val="0"/>
        <w:color w:val="FF0000"/>
      </w:rPr>
    </w:lvl>
  </w:abstractNum>
  <w:abstractNum w:abstractNumId="34" w15:restartNumberingAfterBreak="0">
    <w:nsid w:val="6D5D5041"/>
    <w:multiLevelType w:val="hybridMultilevel"/>
    <w:tmpl w:val="1B3C3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2C6152"/>
    <w:multiLevelType w:val="hybridMultilevel"/>
    <w:tmpl w:val="9274135C"/>
    <w:lvl w:ilvl="0" w:tplc="B6DED7D6">
      <w:start w:val="1"/>
      <w:numFmt w:val="decimal"/>
      <w:pStyle w:val="ListNumbered1"/>
      <w:lvlText w:val="%1."/>
      <w:lvlJc w:val="left"/>
      <w:pPr>
        <w:tabs>
          <w:tab w:val="num" w:pos="397"/>
        </w:tabs>
        <w:ind w:left="964" w:hanging="397"/>
      </w:pPr>
      <w:rPr>
        <w:rFonts w:hint="default"/>
        <w:b w:val="0"/>
        <w:bCs w:val="0"/>
        <w:i w:val="0"/>
        <w:iCs w:val="0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26C57D6"/>
    <w:multiLevelType w:val="hybridMultilevel"/>
    <w:tmpl w:val="7E9ED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787B4C"/>
    <w:multiLevelType w:val="multilevel"/>
    <w:tmpl w:val="71CE8550"/>
    <w:lvl w:ilvl="0">
      <w:start w:val="1"/>
      <w:numFmt w:val="decimal"/>
      <w:pStyle w:val="Title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8" w15:restartNumberingAfterBreak="0">
    <w:nsid w:val="762B1982"/>
    <w:multiLevelType w:val="hybridMultilevel"/>
    <w:tmpl w:val="A5900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350FEE"/>
    <w:multiLevelType w:val="hybridMultilevel"/>
    <w:tmpl w:val="1B3C3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8D2EB5"/>
    <w:multiLevelType w:val="hybridMultilevel"/>
    <w:tmpl w:val="1B3C3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482717"/>
    <w:multiLevelType w:val="hybridMultilevel"/>
    <w:tmpl w:val="1B3C3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CC1DD3"/>
    <w:multiLevelType w:val="hybridMultilevel"/>
    <w:tmpl w:val="1B3C3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37"/>
  </w:num>
  <w:num w:numId="4">
    <w:abstractNumId w:val="7"/>
  </w:num>
  <w:num w:numId="5">
    <w:abstractNumId w:val="9"/>
  </w:num>
  <w:num w:numId="6">
    <w:abstractNumId w:val="35"/>
  </w:num>
  <w:num w:numId="7">
    <w:abstractNumId w:val="5"/>
  </w:num>
  <w:num w:numId="8">
    <w:abstractNumId w:val="33"/>
  </w:num>
  <w:num w:numId="9">
    <w:abstractNumId w:val="12"/>
  </w:num>
  <w:num w:numId="10">
    <w:abstractNumId w:val="2"/>
  </w:num>
  <w:num w:numId="11">
    <w:abstractNumId w:val="4"/>
  </w:num>
  <w:num w:numId="12">
    <w:abstractNumId w:val="15"/>
  </w:num>
  <w:num w:numId="13">
    <w:abstractNumId w:val="6"/>
  </w:num>
  <w:num w:numId="14">
    <w:abstractNumId w:val="19"/>
  </w:num>
  <w:num w:numId="15">
    <w:abstractNumId w:val="31"/>
  </w:num>
  <w:num w:numId="16">
    <w:abstractNumId w:val="22"/>
  </w:num>
  <w:num w:numId="17">
    <w:abstractNumId w:val="29"/>
  </w:num>
  <w:num w:numId="18">
    <w:abstractNumId w:val="27"/>
  </w:num>
  <w:num w:numId="19">
    <w:abstractNumId w:val="24"/>
  </w:num>
  <w:num w:numId="20">
    <w:abstractNumId w:val="3"/>
  </w:num>
  <w:num w:numId="21">
    <w:abstractNumId w:val="10"/>
  </w:num>
  <w:num w:numId="22">
    <w:abstractNumId w:val="23"/>
  </w:num>
  <w:num w:numId="23">
    <w:abstractNumId w:val="36"/>
  </w:num>
  <w:num w:numId="24">
    <w:abstractNumId w:val="17"/>
  </w:num>
  <w:num w:numId="25">
    <w:abstractNumId w:val="11"/>
  </w:num>
  <w:num w:numId="26">
    <w:abstractNumId w:val="28"/>
  </w:num>
  <w:num w:numId="27">
    <w:abstractNumId w:val="32"/>
  </w:num>
  <w:num w:numId="28">
    <w:abstractNumId w:val="13"/>
  </w:num>
  <w:num w:numId="29">
    <w:abstractNumId w:val="40"/>
  </w:num>
  <w:num w:numId="30">
    <w:abstractNumId w:val="1"/>
  </w:num>
  <w:num w:numId="31">
    <w:abstractNumId w:val="18"/>
  </w:num>
  <w:num w:numId="32">
    <w:abstractNumId w:val="26"/>
  </w:num>
  <w:num w:numId="33">
    <w:abstractNumId w:val="39"/>
  </w:num>
  <w:num w:numId="34">
    <w:abstractNumId w:val="41"/>
  </w:num>
  <w:num w:numId="35">
    <w:abstractNumId w:val="42"/>
  </w:num>
  <w:num w:numId="36">
    <w:abstractNumId w:val="38"/>
  </w:num>
  <w:num w:numId="37">
    <w:abstractNumId w:val="21"/>
  </w:num>
  <w:num w:numId="38">
    <w:abstractNumId w:val="20"/>
  </w:num>
  <w:num w:numId="39">
    <w:abstractNumId w:val="14"/>
  </w:num>
  <w:num w:numId="40">
    <w:abstractNumId w:val="8"/>
  </w:num>
  <w:num w:numId="41">
    <w:abstractNumId w:val="25"/>
  </w:num>
  <w:num w:numId="42">
    <w:abstractNumId w:val="30"/>
  </w:num>
  <w:num w:numId="43">
    <w:abstractNumId w:val="3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RAAPRV1" w:val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
    <w:docVar w:name="ERAAPRV2" w:val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
    <w:docVar w:name="ERAAPRV3" w:val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
    <w:docVar w:name="ERASIGCOUNT" w:val="3"/>
  </w:docVars>
  <w:rsids>
    <w:rsidRoot w:val="00A435C1"/>
    <w:rsid w:val="0000033F"/>
    <w:rsid w:val="000003F5"/>
    <w:rsid w:val="00000606"/>
    <w:rsid w:val="000008B6"/>
    <w:rsid w:val="00000F27"/>
    <w:rsid w:val="000011A6"/>
    <w:rsid w:val="000012AD"/>
    <w:rsid w:val="0000140E"/>
    <w:rsid w:val="0000175E"/>
    <w:rsid w:val="000021B7"/>
    <w:rsid w:val="00002429"/>
    <w:rsid w:val="00002A6A"/>
    <w:rsid w:val="00002CDB"/>
    <w:rsid w:val="000032B3"/>
    <w:rsid w:val="000034E7"/>
    <w:rsid w:val="00003A7A"/>
    <w:rsid w:val="00003B18"/>
    <w:rsid w:val="0000411E"/>
    <w:rsid w:val="0000431E"/>
    <w:rsid w:val="000047E5"/>
    <w:rsid w:val="00004972"/>
    <w:rsid w:val="00004B26"/>
    <w:rsid w:val="00004FD8"/>
    <w:rsid w:val="00005176"/>
    <w:rsid w:val="0000583B"/>
    <w:rsid w:val="00005CA8"/>
    <w:rsid w:val="00005F2B"/>
    <w:rsid w:val="00005F61"/>
    <w:rsid w:val="00006162"/>
    <w:rsid w:val="000067AE"/>
    <w:rsid w:val="00006C95"/>
    <w:rsid w:val="000078F7"/>
    <w:rsid w:val="00007EB6"/>
    <w:rsid w:val="000110DD"/>
    <w:rsid w:val="0001227D"/>
    <w:rsid w:val="00012599"/>
    <w:rsid w:val="000127B0"/>
    <w:rsid w:val="00012F9E"/>
    <w:rsid w:val="0001320F"/>
    <w:rsid w:val="000133BD"/>
    <w:rsid w:val="000134F5"/>
    <w:rsid w:val="000136A7"/>
    <w:rsid w:val="000137D8"/>
    <w:rsid w:val="00013A6E"/>
    <w:rsid w:val="00014966"/>
    <w:rsid w:val="00014ECE"/>
    <w:rsid w:val="0001557F"/>
    <w:rsid w:val="0001565E"/>
    <w:rsid w:val="00016235"/>
    <w:rsid w:val="00016D02"/>
    <w:rsid w:val="00016EC3"/>
    <w:rsid w:val="00016F86"/>
    <w:rsid w:val="0001761F"/>
    <w:rsid w:val="00017732"/>
    <w:rsid w:val="0001798F"/>
    <w:rsid w:val="00017A2A"/>
    <w:rsid w:val="00020142"/>
    <w:rsid w:val="00020DF7"/>
    <w:rsid w:val="000216CF"/>
    <w:rsid w:val="00021AB0"/>
    <w:rsid w:val="00021B1F"/>
    <w:rsid w:val="0002248A"/>
    <w:rsid w:val="000225C1"/>
    <w:rsid w:val="00022B5F"/>
    <w:rsid w:val="00023AA6"/>
    <w:rsid w:val="00023E23"/>
    <w:rsid w:val="00024CC3"/>
    <w:rsid w:val="0002510B"/>
    <w:rsid w:val="000252D2"/>
    <w:rsid w:val="00026DFF"/>
    <w:rsid w:val="00026FAD"/>
    <w:rsid w:val="00027198"/>
    <w:rsid w:val="00027763"/>
    <w:rsid w:val="00027DE2"/>
    <w:rsid w:val="00027E4A"/>
    <w:rsid w:val="00030070"/>
    <w:rsid w:val="000306B1"/>
    <w:rsid w:val="000309E7"/>
    <w:rsid w:val="00030D05"/>
    <w:rsid w:val="00030FD4"/>
    <w:rsid w:val="00031D0F"/>
    <w:rsid w:val="00032012"/>
    <w:rsid w:val="00032A44"/>
    <w:rsid w:val="00032A5A"/>
    <w:rsid w:val="00032C14"/>
    <w:rsid w:val="00032C51"/>
    <w:rsid w:val="00032D24"/>
    <w:rsid w:val="00033C4C"/>
    <w:rsid w:val="000340D5"/>
    <w:rsid w:val="00034EEF"/>
    <w:rsid w:val="0003542C"/>
    <w:rsid w:val="000359DC"/>
    <w:rsid w:val="000361FE"/>
    <w:rsid w:val="00036C25"/>
    <w:rsid w:val="000370F3"/>
    <w:rsid w:val="0003725D"/>
    <w:rsid w:val="000377FE"/>
    <w:rsid w:val="00037966"/>
    <w:rsid w:val="00040180"/>
    <w:rsid w:val="000405CF"/>
    <w:rsid w:val="000414DE"/>
    <w:rsid w:val="000414FA"/>
    <w:rsid w:val="00041926"/>
    <w:rsid w:val="00042693"/>
    <w:rsid w:val="000427E1"/>
    <w:rsid w:val="000428BF"/>
    <w:rsid w:val="000429B3"/>
    <w:rsid w:val="00042C5E"/>
    <w:rsid w:val="00043813"/>
    <w:rsid w:val="000443A7"/>
    <w:rsid w:val="00045DBA"/>
    <w:rsid w:val="00046D4C"/>
    <w:rsid w:val="00046ECE"/>
    <w:rsid w:val="00047D20"/>
    <w:rsid w:val="00047F7A"/>
    <w:rsid w:val="00050260"/>
    <w:rsid w:val="00050BC4"/>
    <w:rsid w:val="0005168E"/>
    <w:rsid w:val="00051AD8"/>
    <w:rsid w:val="00051B4E"/>
    <w:rsid w:val="000526F6"/>
    <w:rsid w:val="00052790"/>
    <w:rsid w:val="00052A58"/>
    <w:rsid w:val="000531E6"/>
    <w:rsid w:val="00053398"/>
    <w:rsid w:val="000534E2"/>
    <w:rsid w:val="00053909"/>
    <w:rsid w:val="000539D9"/>
    <w:rsid w:val="00055373"/>
    <w:rsid w:val="00055E12"/>
    <w:rsid w:val="000560AD"/>
    <w:rsid w:val="00056237"/>
    <w:rsid w:val="000564D0"/>
    <w:rsid w:val="0005682D"/>
    <w:rsid w:val="00056D2A"/>
    <w:rsid w:val="00056D6B"/>
    <w:rsid w:val="00057503"/>
    <w:rsid w:val="00057670"/>
    <w:rsid w:val="00057B23"/>
    <w:rsid w:val="00057C04"/>
    <w:rsid w:val="00057C3C"/>
    <w:rsid w:val="00060333"/>
    <w:rsid w:val="000606D2"/>
    <w:rsid w:val="00060D92"/>
    <w:rsid w:val="00061588"/>
    <w:rsid w:val="00061B2E"/>
    <w:rsid w:val="000629AC"/>
    <w:rsid w:val="000635B2"/>
    <w:rsid w:val="000638F5"/>
    <w:rsid w:val="00063AF5"/>
    <w:rsid w:val="00063C74"/>
    <w:rsid w:val="00063E8B"/>
    <w:rsid w:val="000650B0"/>
    <w:rsid w:val="00065399"/>
    <w:rsid w:val="00066313"/>
    <w:rsid w:val="00066A4F"/>
    <w:rsid w:val="00067024"/>
    <w:rsid w:val="00067280"/>
    <w:rsid w:val="00067303"/>
    <w:rsid w:val="00067949"/>
    <w:rsid w:val="00067D69"/>
    <w:rsid w:val="00067DBA"/>
    <w:rsid w:val="0007090D"/>
    <w:rsid w:val="00070AD4"/>
    <w:rsid w:val="00070CB0"/>
    <w:rsid w:val="00070CD5"/>
    <w:rsid w:val="0007102C"/>
    <w:rsid w:val="000714CB"/>
    <w:rsid w:val="000716BF"/>
    <w:rsid w:val="00071866"/>
    <w:rsid w:val="0007225C"/>
    <w:rsid w:val="00072E2A"/>
    <w:rsid w:val="00072E47"/>
    <w:rsid w:val="00073093"/>
    <w:rsid w:val="000732CD"/>
    <w:rsid w:val="00073B4B"/>
    <w:rsid w:val="00073C24"/>
    <w:rsid w:val="00073CAF"/>
    <w:rsid w:val="0007428A"/>
    <w:rsid w:val="000742AF"/>
    <w:rsid w:val="000744E1"/>
    <w:rsid w:val="000746ED"/>
    <w:rsid w:val="00074F97"/>
    <w:rsid w:val="00075886"/>
    <w:rsid w:val="000766D2"/>
    <w:rsid w:val="00077140"/>
    <w:rsid w:val="0007757C"/>
    <w:rsid w:val="0007788C"/>
    <w:rsid w:val="00077EAF"/>
    <w:rsid w:val="00080447"/>
    <w:rsid w:val="00080BC1"/>
    <w:rsid w:val="000817A9"/>
    <w:rsid w:val="00081E84"/>
    <w:rsid w:val="00082577"/>
    <w:rsid w:val="00082C04"/>
    <w:rsid w:val="000834CA"/>
    <w:rsid w:val="00083DB7"/>
    <w:rsid w:val="0008426A"/>
    <w:rsid w:val="0008447C"/>
    <w:rsid w:val="00084697"/>
    <w:rsid w:val="0008491B"/>
    <w:rsid w:val="00084DE0"/>
    <w:rsid w:val="00084E21"/>
    <w:rsid w:val="000854E0"/>
    <w:rsid w:val="00085DE1"/>
    <w:rsid w:val="0008609E"/>
    <w:rsid w:val="000860F9"/>
    <w:rsid w:val="00086626"/>
    <w:rsid w:val="00090160"/>
    <w:rsid w:val="000908F6"/>
    <w:rsid w:val="00091D3D"/>
    <w:rsid w:val="00092E6D"/>
    <w:rsid w:val="0009330C"/>
    <w:rsid w:val="0009343A"/>
    <w:rsid w:val="00093556"/>
    <w:rsid w:val="0009364F"/>
    <w:rsid w:val="00093B83"/>
    <w:rsid w:val="00093CD4"/>
    <w:rsid w:val="00094EBC"/>
    <w:rsid w:val="00095B32"/>
    <w:rsid w:val="00095E10"/>
    <w:rsid w:val="0009621C"/>
    <w:rsid w:val="000962F1"/>
    <w:rsid w:val="0009650E"/>
    <w:rsid w:val="00096523"/>
    <w:rsid w:val="000968DA"/>
    <w:rsid w:val="00097C8B"/>
    <w:rsid w:val="000A08DE"/>
    <w:rsid w:val="000A09A0"/>
    <w:rsid w:val="000A0DF7"/>
    <w:rsid w:val="000A1DA8"/>
    <w:rsid w:val="000A26A8"/>
    <w:rsid w:val="000A2AE4"/>
    <w:rsid w:val="000A34B4"/>
    <w:rsid w:val="000A3644"/>
    <w:rsid w:val="000A45D2"/>
    <w:rsid w:val="000A4E9E"/>
    <w:rsid w:val="000A5280"/>
    <w:rsid w:val="000A5468"/>
    <w:rsid w:val="000A592D"/>
    <w:rsid w:val="000A59BF"/>
    <w:rsid w:val="000A5A99"/>
    <w:rsid w:val="000A622A"/>
    <w:rsid w:val="000A622E"/>
    <w:rsid w:val="000A682D"/>
    <w:rsid w:val="000A6E9F"/>
    <w:rsid w:val="000A729A"/>
    <w:rsid w:val="000A7D92"/>
    <w:rsid w:val="000A7F30"/>
    <w:rsid w:val="000B02CE"/>
    <w:rsid w:val="000B06E3"/>
    <w:rsid w:val="000B0D27"/>
    <w:rsid w:val="000B1148"/>
    <w:rsid w:val="000B1D41"/>
    <w:rsid w:val="000B1E17"/>
    <w:rsid w:val="000B247C"/>
    <w:rsid w:val="000B2A5F"/>
    <w:rsid w:val="000B2A60"/>
    <w:rsid w:val="000B2CAF"/>
    <w:rsid w:val="000B3125"/>
    <w:rsid w:val="000B381A"/>
    <w:rsid w:val="000B3C90"/>
    <w:rsid w:val="000B3CBA"/>
    <w:rsid w:val="000B406B"/>
    <w:rsid w:val="000B4182"/>
    <w:rsid w:val="000B44D7"/>
    <w:rsid w:val="000B4CEE"/>
    <w:rsid w:val="000B76F9"/>
    <w:rsid w:val="000B7C3B"/>
    <w:rsid w:val="000C0094"/>
    <w:rsid w:val="000C0E94"/>
    <w:rsid w:val="000C1101"/>
    <w:rsid w:val="000C1106"/>
    <w:rsid w:val="000C1BF8"/>
    <w:rsid w:val="000C1E39"/>
    <w:rsid w:val="000C25E3"/>
    <w:rsid w:val="000C2792"/>
    <w:rsid w:val="000C2D5B"/>
    <w:rsid w:val="000C3574"/>
    <w:rsid w:val="000C3D26"/>
    <w:rsid w:val="000C3DAC"/>
    <w:rsid w:val="000C4586"/>
    <w:rsid w:val="000C4625"/>
    <w:rsid w:val="000C5224"/>
    <w:rsid w:val="000C56C4"/>
    <w:rsid w:val="000C59D7"/>
    <w:rsid w:val="000C62CF"/>
    <w:rsid w:val="000C64DE"/>
    <w:rsid w:val="000C683B"/>
    <w:rsid w:val="000C69F9"/>
    <w:rsid w:val="000C6C61"/>
    <w:rsid w:val="000C7A0F"/>
    <w:rsid w:val="000C7CDE"/>
    <w:rsid w:val="000D0F91"/>
    <w:rsid w:val="000D127A"/>
    <w:rsid w:val="000D1430"/>
    <w:rsid w:val="000D1ED2"/>
    <w:rsid w:val="000D1F05"/>
    <w:rsid w:val="000D20B7"/>
    <w:rsid w:val="000D2D61"/>
    <w:rsid w:val="000D3185"/>
    <w:rsid w:val="000D4152"/>
    <w:rsid w:val="000D4410"/>
    <w:rsid w:val="000D458B"/>
    <w:rsid w:val="000D5081"/>
    <w:rsid w:val="000D5101"/>
    <w:rsid w:val="000D51F3"/>
    <w:rsid w:val="000D629A"/>
    <w:rsid w:val="000D686E"/>
    <w:rsid w:val="000D6C3A"/>
    <w:rsid w:val="000D6E43"/>
    <w:rsid w:val="000D7A6C"/>
    <w:rsid w:val="000E036F"/>
    <w:rsid w:val="000E068F"/>
    <w:rsid w:val="000E0CC3"/>
    <w:rsid w:val="000E0F70"/>
    <w:rsid w:val="000E1236"/>
    <w:rsid w:val="000E159E"/>
    <w:rsid w:val="000E1F0D"/>
    <w:rsid w:val="000E231E"/>
    <w:rsid w:val="000E279B"/>
    <w:rsid w:val="000E2D4E"/>
    <w:rsid w:val="000E387C"/>
    <w:rsid w:val="000E3E7A"/>
    <w:rsid w:val="000E40C6"/>
    <w:rsid w:val="000E4A94"/>
    <w:rsid w:val="000E4B08"/>
    <w:rsid w:val="000E4D86"/>
    <w:rsid w:val="000E5033"/>
    <w:rsid w:val="000E566F"/>
    <w:rsid w:val="000E5903"/>
    <w:rsid w:val="000E61A4"/>
    <w:rsid w:val="000E680A"/>
    <w:rsid w:val="000E714A"/>
    <w:rsid w:val="000E77BB"/>
    <w:rsid w:val="000E7805"/>
    <w:rsid w:val="000E7AD8"/>
    <w:rsid w:val="000F048F"/>
    <w:rsid w:val="000F06CA"/>
    <w:rsid w:val="000F0BAE"/>
    <w:rsid w:val="000F0EB8"/>
    <w:rsid w:val="000F0FF1"/>
    <w:rsid w:val="000F10A1"/>
    <w:rsid w:val="000F1145"/>
    <w:rsid w:val="000F1147"/>
    <w:rsid w:val="000F1AC4"/>
    <w:rsid w:val="000F1E70"/>
    <w:rsid w:val="000F206E"/>
    <w:rsid w:val="000F28E3"/>
    <w:rsid w:val="000F2D1C"/>
    <w:rsid w:val="000F3987"/>
    <w:rsid w:val="000F4A9D"/>
    <w:rsid w:val="000F4E8B"/>
    <w:rsid w:val="000F4F37"/>
    <w:rsid w:val="000F5B0A"/>
    <w:rsid w:val="000F7A29"/>
    <w:rsid w:val="0010009B"/>
    <w:rsid w:val="0010019B"/>
    <w:rsid w:val="001010FE"/>
    <w:rsid w:val="0010137E"/>
    <w:rsid w:val="00101791"/>
    <w:rsid w:val="00101A66"/>
    <w:rsid w:val="00101B49"/>
    <w:rsid w:val="00101CD6"/>
    <w:rsid w:val="00101D31"/>
    <w:rsid w:val="00102049"/>
    <w:rsid w:val="00102244"/>
    <w:rsid w:val="00102295"/>
    <w:rsid w:val="00102ADC"/>
    <w:rsid w:val="00102D30"/>
    <w:rsid w:val="0010305E"/>
    <w:rsid w:val="0010396F"/>
    <w:rsid w:val="00103D53"/>
    <w:rsid w:val="00103EF8"/>
    <w:rsid w:val="0010429A"/>
    <w:rsid w:val="001044C3"/>
    <w:rsid w:val="00104B28"/>
    <w:rsid w:val="001050B3"/>
    <w:rsid w:val="0010517B"/>
    <w:rsid w:val="00105653"/>
    <w:rsid w:val="00105708"/>
    <w:rsid w:val="001065BF"/>
    <w:rsid w:val="00106B26"/>
    <w:rsid w:val="00107322"/>
    <w:rsid w:val="001073FE"/>
    <w:rsid w:val="00107407"/>
    <w:rsid w:val="00107437"/>
    <w:rsid w:val="00107697"/>
    <w:rsid w:val="00107728"/>
    <w:rsid w:val="00107C7F"/>
    <w:rsid w:val="001100B4"/>
    <w:rsid w:val="001101C8"/>
    <w:rsid w:val="0011104C"/>
    <w:rsid w:val="001115B7"/>
    <w:rsid w:val="00111698"/>
    <w:rsid w:val="0011237B"/>
    <w:rsid w:val="00112C84"/>
    <w:rsid w:val="001140F8"/>
    <w:rsid w:val="00114199"/>
    <w:rsid w:val="00115130"/>
    <w:rsid w:val="00115553"/>
    <w:rsid w:val="001156B2"/>
    <w:rsid w:val="0011599C"/>
    <w:rsid w:val="00115A18"/>
    <w:rsid w:val="00116105"/>
    <w:rsid w:val="00116136"/>
    <w:rsid w:val="001166C0"/>
    <w:rsid w:val="00117BDD"/>
    <w:rsid w:val="001200C4"/>
    <w:rsid w:val="0012024C"/>
    <w:rsid w:val="0012031B"/>
    <w:rsid w:val="0012063A"/>
    <w:rsid w:val="0012082C"/>
    <w:rsid w:val="00120B66"/>
    <w:rsid w:val="00120C6E"/>
    <w:rsid w:val="00121840"/>
    <w:rsid w:val="00121E9F"/>
    <w:rsid w:val="0012261F"/>
    <w:rsid w:val="00122F42"/>
    <w:rsid w:val="00123F87"/>
    <w:rsid w:val="001250DA"/>
    <w:rsid w:val="0012512F"/>
    <w:rsid w:val="00125373"/>
    <w:rsid w:val="00126165"/>
    <w:rsid w:val="0012631C"/>
    <w:rsid w:val="00126620"/>
    <w:rsid w:val="001270B9"/>
    <w:rsid w:val="001272BE"/>
    <w:rsid w:val="00127AAD"/>
    <w:rsid w:val="00127E9C"/>
    <w:rsid w:val="001307FE"/>
    <w:rsid w:val="001309AF"/>
    <w:rsid w:val="00130D76"/>
    <w:rsid w:val="0013113B"/>
    <w:rsid w:val="0013125A"/>
    <w:rsid w:val="001316D4"/>
    <w:rsid w:val="00131A07"/>
    <w:rsid w:val="00131BE5"/>
    <w:rsid w:val="00132985"/>
    <w:rsid w:val="001349C5"/>
    <w:rsid w:val="00134A1F"/>
    <w:rsid w:val="0013537A"/>
    <w:rsid w:val="001355C3"/>
    <w:rsid w:val="0013578E"/>
    <w:rsid w:val="001363D0"/>
    <w:rsid w:val="0013656B"/>
    <w:rsid w:val="00137180"/>
    <w:rsid w:val="00137632"/>
    <w:rsid w:val="00137B69"/>
    <w:rsid w:val="00137D1B"/>
    <w:rsid w:val="00137DAA"/>
    <w:rsid w:val="00140126"/>
    <w:rsid w:val="00140678"/>
    <w:rsid w:val="00141088"/>
    <w:rsid w:val="00141281"/>
    <w:rsid w:val="0014238B"/>
    <w:rsid w:val="00142A64"/>
    <w:rsid w:val="00142C8A"/>
    <w:rsid w:val="0014491B"/>
    <w:rsid w:val="00144AE0"/>
    <w:rsid w:val="0014524E"/>
    <w:rsid w:val="00145957"/>
    <w:rsid w:val="0014691C"/>
    <w:rsid w:val="001472DA"/>
    <w:rsid w:val="00147C41"/>
    <w:rsid w:val="001508F1"/>
    <w:rsid w:val="00150AAE"/>
    <w:rsid w:val="001518AD"/>
    <w:rsid w:val="00151BC9"/>
    <w:rsid w:val="001520F0"/>
    <w:rsid w:val="0015222C"/>
    <w:rsid w:val="00152F1A"/>
    <w:rsid w:val="00152F2B"/>
    <w:rsid w:val="00153D52"/>
    <w:rsid w:val="00153DA2"/>
    <w:rsid w:val="00155077"/>
    <w:rsid w:val="0015522B"/>
    <w:rsid w:val="00155877"/>
    <w:rsid w:val="001559FA"/>
    <w:rsid w:val="00156209"/>
    <w:rsid w:val="001567FE"/>
    <w:rsid w:val="00156918"/>
    <w:rsid w:val="00157A0F"/>
    <w:rsid w:val="00157F1B"/>
    <w:rsid w:val="00160A62"/>
    <w:rsid w:val="00160E3C"/>
    <w:rsid w:val="00161431"/>
    <w:rsid w:val="001617BF"/>
    <w:rsid w:val="00161C93"/>
    <w:rsid w:val="0016213A"/>
    <w:rsid w:val="00162DB3"/>
    <w:rsid w:val="00163DAF"/>
    <w:rsid w:val="00164349"/>
    <w:rsid w:val="0016462F"/>
    <w:rsid w:val="00164C1B"/>
    <w:rsid w:val="00164C55"/>
    <w:rsid w:val="00164D05"/>
    <w:rsid w:val="0016504E"/>
    <w:rsid w:val="00165237"/>
    <w:rsid w:val="00165410"/>
    <w:rsid w:val="00165F49"/>
    <w:rsid w:val="00166E9C"/>
    <w:rsid w:val="00167500"/>
    <w:rsid w:val="00167DE5"/>
    <w:rsid w:val="0017012E"/>
    <w:rsid w:val="0017022D"/>
    <w:rsid w:val="0017074D"/>
    <w:rsid w:val="0017133B"/>
    <w:rsid w:val="001714CF"/>
    <w:rsid w:val="001718C8"/>
    <w:rsid w:val="00171F33"/>
    <w:rsid w:val="00171F84"/>
    <w:rsid w:val="00172822"/>
    <w:rsid w:val="00172AC9"/>
    <w:rsid w:val="0017383C"/>
    <w:rsid w:val="00173B08"/>
    <w:rsid w:val="00174926"/>
    <w:rsid w:val="00174ECD"/>
    <w:rsid w:val="00174F19"/>
    <w:rsid w:val="00174FD8"/>
    <w:rsid w:val="00176596"/>
    <w:rsid w:val="00176E06"/>
    <w:rsid w:val="00177232"/>
    <w:rsid w:val="00177847"/>
    <w:rsid w:val="00177DD7"/>
    <w:rsid w:val="00177F8B"/>
    <w:rsid w:val="00180866"/>
    <w:rsid w:val="00180B39"/>
    <w:rsid w:val="001815F8"/>
    <w:rsid w:val="00181779"/>
    <w:rsid w:val="00181EE0"/>
    <w:rsid w:val="00182FE6"/>
    <w:rsid w:val="00183241"/>
    <w:rsid w:val="001837E8"/>
    <w:rsid w:val="00183DE6"/>
    <w:rsid w:val="001846D6"/>
    <w:rsid w:val="00184A17"/>
    <w:rsid w:val="00184BD4"/>
    <w:rsid w:val="001850EE"/>
    <w:rsid w:val="001870F6"/>
    <w:rsid w:val="00187299"/>
    <w:rsid w:val="00187498"/>
    <w:rsid w:val="0018758E"/>
    <w:rsid w:val="00187886"/>
    <w:rsid w:val="00187F75"/>
    <w:rsid w:val="00190F93"/>
    <w:rsid w:val="00191168"/>
    <w:rsid w:val="00191816"/>
    <w:rsid w:val="00191A4E"/>
    <w:rsid w:val="00192848"/>
    <w:rsid w:val="00193101"/>
    <w:rsid w:val="0019322E"/>
    <w:rsid w:val="00193448"/>
    <w:rsid w:val="00193D7D"/>
    <w:rsid w:val="00193FA3"/>
    <w:rsid w:val="0019416F"/>
    <w:rsid w:val="00194CBE"/>
    <w:rsid w:val="001951F2"/>
    <w:rsid w:val="001955E1"/>
    <w:rsid w:val="001956F8"/>
    <w:rsid w:val="0019573C"/>
    <w:rsid w:val="001957E1"/>
    <w:rsid w:val="00195BCC"/>
    <w:rsid w:val="00195E3A"/>
    <w:rsid w:val="00196480"/>
    <w:rsid w:val="0019667E"/>
    <w:rsid w:val="00196917"/>
    <w:rsid w:val="0019693C"/>
    <w:rsid w:val="00196984"/>
    <w:rsid w:val="00196EC5"/>
    <w:rsid w:val="00196F6E"/>
    <w:rsid w:val="001972E6"/>
    <w:rsid w:val="00197769"/>
    <w:rsid w:val="00197CF6"/>
    <w:rsid w:val="00197F63"/>
    <w:rsid w:val="001A053E"/>
    <w:rsid w:val="001A06A1"/>
    <w:rsid w:val="001A09FD"/>
    <w:rsid w:val="001A0A91"/>
    <w:rsid w:val="001A0ABA"/>
    <w:rsid w:val="001A14D7"/>
    <w:rsid w:val="001A1761"/>
    <w:rsid w:val="001A25B3"/>
    <w:rsid w:val="001A2763"/>
    <w:rsid w:val="001A30C6"/>
    <w:rsid w:val="001A3714"/>
    <w:rsid w:val="001A37B0"/>
    <w:rsid w:val="001A40D3"/>
    <w:rsid w:val="001A4142"/>
    <w:rsid w:val="001A42E4"/>
    <w:rsid w:val="001A43CE"/>
    <w:rsid w:val="001A536D"/>
    <w:rsid w:val="001A6044"/>
    <w:rsid w:val="001A6A59"/>
    <w:rsid w:val="001A6B25"/>
    <w:rsid w:val="001A7BBE"/>
    <w:rsid w:val="001B0715"/>
    <w:rsid w:val="001B07FF"/>
    <w:rsid w:val="001B084A"/>
    <w:rsid w:val="001B0D59"/>
    <w:rsid w:val="001B1DB1"/>
    <w:rsid w:val="001B1F58"/>
    <w:rsid w:val="001B1FF0"/>
    <w:rsid w:val="001B231F"/>
    <w:rsid w:val="001B2349"/>
    <w:rsid w:val="001B24C2"/>
    <w:rsid w:val="001B299D"/>
    <w:rsid w:val="001B2AEC"/>
    <w:rsid w:val="001B306F"/>
    <w:rsid w:val="001B375D"/>
    <w:rsid w:val="001B3EC0"/>
    <w:rsid w:val="001B4699"/>
    <w:rsid w:val="001B5721"/>
    <w:rsid w:val="001B65D4"/>
    <w:rsid w:val="001B6619"/>
    <w:rsid w:val="001B6677"/>
    <w:rsid w:val="001B6C20"/>
    <w:rsid w:val="001C0AE1"/>
    <w:rsid w:val="001C0BE6"/>
    <w:rsid w:val="001C0CD8"/>
    <w:rsid w:val="001C11D8"/>
    <w:rsid w:val="001C1479"/>
    <w:rsid w:val="001C16D9"/>
    <w:rsid w:val="001C2294"/>
    <w:rsid w:val="001C289F"/>
    <w:rsid w:val="001C298A"/>
    <w:rsid w:val="001C2CB4"/>
    <w:rsid w:val="001C2ECD"/>
    <w:rsid w:val="001C3537"/>
    <w:rsid w:val="001C4358"/>
    <w:rsid w:val="001C4BBD"/>
    <w:rsid w:val="001C4D56"/>
    <w:rsid w:val="001C55DD"/>
    <w:rsid w:val="001C5660"/>
    <w:rsid w:val="001C57C3"/>
    <w:rsid w:val="001C599F"/>
    <w:rsid w:val="001C632A"/>
    <w:rsid w:val="001C6413"/>
    <w:rsid w:val="001C668E"/>
    <w:rsid w:val="001C6E87"/>
    <w:rsid w:val="001C6FA3"/>
    <w:rsid w:val="001C7190"/>
    <w:rsid w:val="001C758E"/>
    <w:rsid w:val="001C75EF"/>
    <w:rsid w:val="001C786F"/>
    <w:rsid w:val="001D0166"/>
    <w:rsid w:val="001D0290"/>
    <w:rsid w:val="001D0460"/>
    <w:rsid w:val="001D0DFF"/>
    <w:rsid w:val="001D0FE9"/>
    <w:rsid w:val="001D2D00"/>
    <w:rsid w:val="001D329A"/>
    <w:rsid w:val="001D333F"/>
    <w:rsid w:val="001D4357"/>
    <w:rsid w:val="001D4548"/>
    <w:rsid w:val="001D478B"/>
    <w:rsid w:val="001D534D"/>
    <w:rsid w:val="001D5381"/>
    <w:rsid w:val="001D5711"/>
    <w:rsid w:val="001D59CA"/>
    <w:rsid w:val="001D5D9E"/>
    <w:rsid w:val="001D5DE5"/>
    <w:rsid w:val="001D634E"/>
    <w:rsid w:val="001D6917"/>
    <w:rsid w:val="001D6BA2"/>
    <w:rsid w:val="001D6BC4"/>
    <w:rsid w:val="001D6D58"/>
    <w:rsid w:val="001D7743"/>
    <w:rsid w:val="001E0CE4"/>
    <w:rsid w:val="001E1781"/>
    <w:rsid w:val="001E1788"/>
    <w:rsid w:val="001E1B39"/>
    <w:rsid w:val="001E20A1"/>
    <w:rsid w:val="001E21DC"/>
    <w:rsid w:val="001E240C"/>
    <w:rsid w:val="001E253E"/>
    <w:rsid w:val="001E27B5"/>
    <w:rsid w:val="001E2ABA"/>
    <w:rsid w:val="001E4021"/>
    <w:rsid w:val="001E4837"/>
    <w:rsid w:val="001E4A5D"/>
    <w:rsid w:val="001E4D9A"/>
    <w:rsid w:val="001E5017"/>
    <w:rsid w:val="001E5409"/>
    <w:rsid w:val="001E5709"/>
    <w:rsid w:val="001E5E98"/>
    <w:rsid w:val="001E6398"/>
    <w:rsid w:val="001E6DFE"/>
    <w:rsid w:val="001E70C6"/>
    <w:rsid w:val="001E7459"/>
    <w:rsid w:val="001E7AED"/>
    <w:rsid w:val="001E7D69"/>
    <w:rsid w:val="001F07D0"/>
    <w:rsid w:val="001F1125"/>
    <w:rsid w:val="001F2244"/>
    <w:rsid w:val="001F27F1"/>
    <w:rsid w:val="001F28C9"/>
    <w:rsid w:val="001F34DB"/>
    <w:rsid w:val="001F363A"/>
    <w:rsid w:val="001F377F"/>
    <w:rsid w:val="001F37A0"/>
    <w:rsid w:val="001F37DC"/>
    <w:rsid w:val="001F388F"/>
    <w:rsid w:val="001F38E7"/>
    <w:rsid w:val="001F4A2E"/>
    <w:rsid w:val="001F4AA5"/>
    <w:rsid w:val="001F4F73"/>
    <w:rsid w:val="001F5C91"/>
    <w:rsid w:val="001F6DA3"/>
    <w:rsid w:val="001F6E20"/>
    <w:rsid w:val="001F7A13"/>
    <w:rsid w:val="001F7E90"/>
    <w:rsid w:val="00200BF8"/>
    <w:rsid w:val="00200F55"/>
    <w:rsid w:val="002017AB"/>
    <w:rsid w:val="00201AB6"/>
    <w:rsid w:val="00201E54"/>
    <w:rsid w:val="00202332"/>
    <w:rsid w:val="002027AD"/>
    <w:rsid w:val="00202839"/>
    <w:rsid w:val="00203482"/>
    <w:rsid w:val="00203F3B"/>
    <w:rsid w:val="0020439F"/>
    <w:rsid w:val="00204732"/>
    <w:rsid w:val="00204825"/>
    <w:rsid w:val="00204E96"/>
    <w:rsid w:val="0020506E"/>
    <w:rsid w:val="00205A73"/>
    <w:rsid w:val="002061FD"/>
    <w:rsid w:val="00206328"/>
    <w:rsid w:val="00206728"/>
    <w:rsid w:val="0020675C"/>
    <w:rsid w:val="0020679D"/>
    <w:rsid w:val="00206E5C"/>
    <w:rsid w:val="00207902"/>
    <w:rsid w:val="00207967"/>
    <w:rsid w:val="00207FF4"/>
    <w:rsid w:val="0021051A"/>
    <w:rsid w:val="00210F4F"/>
    <w:rsid w:val="0021102B"/>
    <w:rsid w:val="00211A8E"/>
    <w:rsid w:val="00211C62"/>
    <w:rsid w:val="00211E34"/>
    <w:rsid w:val="00211EE7"/>
    <w:rsid w:val="002128BF"/>
    <w:rsid w:val="00212918"/>
    <w:rsid w:val="00212B06"/>
    <w:rsid w:val="00212B2F"/>
    <w:rsid w:val="00212D05"/>
    <w:rsid w:val="00212FD6"/>
    <w:rsid w:val="002138CB"/>
    <w:rsid w:val="00213B49"/>
    <w:rsid w:val="00215282"/>
    <w:rsid w:val="00215455"/>
    <w:rsid w:val="002159BF"/>
    <w:rsid w:val="00216697"/>
    <w:rsid w:val="0021679F"/>
    <w:rsid w:val="00216CA8"/>
    <w:rsid w:val="002174B9"/>
    <w:rsid w:val="00220213"/>
    <w:rsid w:val="00220CFB"/>
    <w:rsid w:val="00221365"/>
    <w:rsid w:val="00221442"/>
    <w:rsid w:val="002214E9"/>
    <w:rsid w:val="0022176B"/>
    <w:rsid w:val="0022183F"/>
    <w:rsid w:val="0022212A"/>
    <w:rsid w:val="0022238D"/>
    <w:rsid w:val="00222BFA"/>
    <w:rsid w:val="00222C02"/>
    <w:rsid w:val="002230B3"/>
    <w:rsid w:val="0022323C"/>
    <w:rsid w:val="00224471"/>
    <w:rsid w:val="00224625"/>
    <w:rsid w:val="0022595E"/>
    <w:rsid w:val="00225E3E"/>
    <w:rsid w:val="00226714"/>
    <w:rsid w:val="00226B0F"/>
    <w:rsid w:val="00226DAB"/>
    <w:rsid w:val="00226E48"/>
    <w:rsid w:val="002274C9"/>
    <w:rsid w:val="00227E99"/>
    <w:rsid w:val="0023034A"/>
    <w:rsid w:val="00230C14"/>
    <w:rsid w:val="00231573"/>
    <w:rsid w:val="0023175A"/>
    <w:rsid w:val="002319AF"/>
    <w:rsid w:val="00231C40"/>
    <w:rsid w:val="00231F47"/>
    <w:rsid w:val="00232984"/>
    <w:rsid w:val="002329C4"/>
    <w:rsid w:val="00232B85"/>
    <w:rsid w:val="002335C0"/>
    <w:rsid w:val="0023491C"/>
    <w:rsid w:val="00234FAB"/>
    <w:rsid w:val="002359E9"/>
    <w:rsid w:val="002361D1"/>
    <w:rsid w:val="002365CE"/>
    <w:rsid w:val="00240436"/>
    <w:rsid w:val="002404EF"/>
    <w:rsid w:val="002404FB"/>
    <w:rsid w:val="00240891"/>
    <w:rsid w:val="00240A1F"/>
    <w:rsid w:val="00241127"/>
    <w:rsid w:val="002411DF"/>
    <w:rsid w:val="00242357"/>
    <w:rsid w:val="00242686"/>
    <w:rsid w:val="002429CB"/>
    <w:rsid w:val="002429D8"/>
    <w:rsid w:val="002436BC"/>
    <w:rsid w:val="00243C8F"/>
    <w:rsid w:val="00244003"/>
    <w:rsid w:val="002440C0"/>
    <w:rsid w:val="00244ADC"/>
    <w:rsid w:val="00244B29"/>
    <w:rsid w:val="00245046"/>
    <w:rsid w:val="0024594A"/>
    <w:rsid w:val="00245D6E"/>
    <w:rsid w:val="0024681B"/>
    <w:rsid w:val="00246EA3"/>
    <w:rsid w:val="00247476"/>
    <w:rsid w:val="002477FF"/>
    <w:rsid w:val="00247886"/>
    <w:rsid w:val="00247940"/>
    <w:rsid w:val="0025028F"/>
    <w:rsid w:val="0025075C"/>
    <w:rsid w:val="00250773"/>
    <w:rsid w:val="0025101C"/>
    <w:rsid w:val="0025176E"/>
    <w:rsid w:val="00252DF2"/>
    <w:rsid w:val="0025305B"/>
    <w:rsid w:val="002535E2"/>
    <w:rsid w:val="00253A25"/>
    <w:rsid w:val="00253A6A"/>
    <w:rsid w:val="00253C35"/>
    <w:rsid w:val="002543CB"/>
    <w:rsid w:val="00254E91"/>
    <w:rsid w:val="00255396"/>
    <w:rsid w:val="00255F22"/>
    <w:rsid w:val="00256BD3"/>
    <w:rsid w:val="00256DED"/>
    <w:rsid w:val="00256E3E"/>
    <w:rsid w:val="00257BE2"/>
    <w:rsid w:val="00257E49"/>
    <w:rsid w:val="002602C5"/>
    <w:rsid w:val="00260532"/>
    <w:rsid w:val="00260724"/>
    <w:rsid w:val="00260B72"/>
    <w:rsid w:val="0026151C"/>
    <w:rsid w:val="00261957"/>
    <w:rsid w:val="00261BE8"/>
    <w:rsid w:val="00262CA9"/>
    <w:rsid w:val="0026338B"/>
    <w:rsid w:val="002633B5"/>
    <w:rsid w:val="002635E8"/>
    <w:rsid w:val="00264480"/>
    <w:rsid w:val="002646B5"/>
    <w:rsid w:val="0026490F"/>
    <w:rsid w:val="00264EF4"/>
    <w:rsid w:val="002650A9"/>
    <w:rsid w:val="0026529B"/>
    <w:rsid w:val="002660D5"/>
    <w:rsid w:val="0026633F"/>
    <w:rsid w:val="00266359"/>
    <w:rsid w:val="002666A9"/>
    <w:rsid w:val="0026683C"/>
    <w:rsid w:val="00266C3E"/>
    <w:rsid w:val="002670BA"/>
    <w:rsid w:val="00267209"/>
    <w:rsid w:val="00267628"/>
    <w:rsid w:val="00271F35"/>
    <w:rsid w:val="00273788"/>
    <w:rsid w:val="002739E1"/>
    <w:rsid w:val="00274C68"/>
    <w:rsid w:val="00275033"/>
    <w:rsid w:val="0027507F"/>
    <w:rsid w:val="00276944"/>
    <w:rsid w:val="00276D1E"/>
    <w:rsid w:val="00277620"/>
    <w:rsid w:val="00281114"/>
    <w:rsid w:val="00281AA8"/>
    <w:rsid w:val="00281C0A"/>
    <w:rsid w:val="00283273"/>
    <w:rsid w:val="00283E01"/>
    <w:rsid w:val="002842CC"/>
    <w:rsid w:val="0028451E"/>
    <w:rsid w:val="0028466A"/>
    <w:rsid w:val="00284DB7"/>
    <w:rsid w:val="00285133"/>
    <w:rsid w:val="0028566D"/>
    <w:rsid w:val="00285770"/>
    <w:rsid w:val="00285AC0"/>
    <w:rsid w:val="00285FA8"/>
    <w:rsid w:val="00285FFA"/>
    <w:rsid w:val="00286CAE"/>
    <w:rsid w:val="002871FF"/>
    <w:rsid w:val="00287575"/>
    <w:rsid w:val="00287944"/>
    <w:rsid w:val="00287F18"/>
    <w:rsid w:val="0029001D"/>
    <w:rsid w:val="002901A4"/>
    <w:rsid w:val="0029021B"/>
    <w:rsid w:val="002913DE"/>
    <w:rsid w:val="00291558"/>
    <w:rsid w:val="00292DEA"/>
    <w:rsid w:val="00294651"/>
    <w:rsid w:val="0029490D"/>
    <w:rsid w:val="00294BF4"/>
    <w:rsid w:val="00294D43"/>
    <w:rsid w:val="002950B7"/>
    <w:rsid w:val="00295666"/>
    <w:rsid w:val="002956A6"/>
    <w:rsid w:val="0029585C"/>
    <w:rsid w:val="00295EFD"/>
    <w:rsid w:val="00296AE1"/>
    <w:rsid w:val="00296CB3"/>
    <w:rsid w:val="00297E8F"/>
    <w:rsid w:val="002A0179"/>
    <w:rsid w:val="002A0427"/>
    <w:rsid w:val="002A0889"/>
    <w:rsid w:val="002A0EBC"/>
    <w:rsid w:val="002A0F87"/>
    <w:rsid w:val="002A155D"/>
    <w:rsid w:val="002A1A2C"/>
    <w:rsid w:val="002A1B34"/>
    <w:rsid w:val="002A1CD0"/>
    <w:rsid w:val="002A3042"/>
    <w:rsid w:val="002A320B"/>
    <w:rsid w:val="002A330F"/>
    <w:rsid w:val="002A353C"/>
    <w:rsid w:val="002A36EF"/>
    <w:rsid w:val="002A3D08"/>
    <w:rsid w:val="002A3E62"/>
    <w:rsid w:val="002A4221"/>
    <w:rsid w:val="002A65BE"/>
    <w:rsid w:val="002A6A85"/>
    <w:rsid w:val="002A6C38"/>
    <w:rsid w:val="002A780D"/>
    <w:rsid w:val="002A7B56"/>
    <w:rsid w:val="002A7DFB"/>
    <w:rsid w:val="002A7FE1"/>
    <w:rsid w:val="002B097C"/>
    <w:rsid w:val="002B0990"/>
    <w:rsid w:val="002B19EE"/>
    <w:rsid w:val="002B1DB2"/>
    <w:rsid w:val="002B1F9B"/>
    <w:rsid w:val="002B21DF"/>
    <w:rsid w:val="002B3063"/>
    <w:rsid w:val="002B31F0"/>
    <w:rsid w:val="002B3408"/>
    <w:rsid w:val="002B386B"/>
    <w:rsid w:val="002B3E07"/>
    <w:rsid w:val="002B445D"/>
    <w:rsid w:val="002B4551"/>
    <w:rsid w:val="002B4A91"/>
    <w:rsid w:val="002B5550"/>
    <w:rsid w:val="002B616B"/>
    <w:rsid w:val="002B618D"/>
    <w:rsid w:val="002B6BDC"/>
    <w:rsid w:val="002B6E08"/>
    <w:rsid w:val="002B7E9C"/>
    <w:rsid w:val="002C0FC0"/>
    <w:rsid w:val="002C1921"/>
    <w:rsid w:val="002C1B07"/>
    <w:rsid w:val="002C23A5"/>
    <w:rsid w:val="002C2700"/>
    <w:rsid w:val="002C289D"/>
    <w:rsid w:val="002C2A39"/>
    <w:rsid w:val="002C3472"/>
    <w:rsid w:val="002C3D6C"/>
    <w:rsid w:val="002C3F95"/>
    <w:rsid w:val="002C4BBF"/>
    <w:rsid w:val="002C4CA4"/>
    <w:rsid w:val="002C50D1"/>
    <w:rsid w:val="002C52CB"/>
    <w:rsid w:val="002C580E"/>
    <w:rsid w:val="002C622D"/>
    <w:rsid w:val="002C6FB7"/>
    <w:rsid w:val="002C7866"/>
    <w:rsid w:val="002C78FD"/>
    <w:rsid w:val="002C794E"/>
    <w:rsid w:val="002C7B6D"/>
    <w:rsid w:val="002C7C14"/>
    <w:rsid w:val="002C7E16"/>
    <w:rsid w:val="002D0001"/>
    <w:rsid w:val="002D0238"/>
    <w:rsid w:val="002D0440"/>
    <w:rsid w:val="002D06F6"/>
    <w:rsid w:val="002D0779"/>
    <w:rsid w:val="002D0897"/>
    <w:rsid w:val="002D0AF3"/>
    <w:rsid w:val="002D0BBA"/>
    <w:rsid w:val="002D173F"/>
    <w:rsid w:val="002D17E6"/>
    <w:rsid w:val="002D1DC1"/>
    <w:rsid w:val="002D1E35"/>
    <w:rsid w:val="002D1E7F"/>
    <w:rsid w:val="002D212C"/>
    <w:rsid w:val="002D28FD"/>
    <w:rsid w:val="002D2B35"/>
    <w:rsid w:val="002D2D5F"/>
    <w:rsid w:val="002D34F7"/>
    <w:rsid w:val="002D3622"/>
    <w:rsid w:val="002D37AC"/>
    <w:rsid w:val="002D5B11"/>
    <w:rsid w:val="002D5EE2"/>
    <w:rsid w:val="002D6162"/>
    <w:rsid w:val="002D6A33"/>
    <w:rsid w:val="002D6B55"/>
    <w:rsid w:val="002D6C35"/>
    <w:rsid w:val="002D762C"/>
    <w:rsid w:val="002E07DC"/>
    <w:rsid w:val="002E09F9"/>
    <w:rsid w:val="002E0D1F"/>
    <w:rsid w:val="002E160B"/>
    <w:rsid w:val="002E19E3"/>
    <w:rsid w:val="002E1B55"/>
    <w:rsid w:val="002E2A1B"/>
    <w:rsid w:val="002E312A"/>
    <w:rsid w:val="002E3180"/>
    <w:rsid w:val="002E3772"/>
    <w:rsid w:val="002E384B"/>
    <w:rsid w:val="002E3B4F"/>
    <w:rsid w:val="002E3D1C"/>
    <w:rsid w:val="002E3D72"/>
    <w:rsid w:val="002E4CB7"/>
    <w:rsid w:val="002E4FFB"/>
    <w:rsid w:val="002E55CD"/>
    <w:rsid w:val="002E5906"/>
    <w:rsid w:val="002E5AD6"/>
    <w:rsid w:val="002E78CC"/>
    <w:rsid w:val="002E79CE"/>
    <w:rsid w:val="002E7E3F"/>
    <w:rsid w:val="002F05AC"/>
    <w:rsid w:val="002F07E8"/>
    <w:rsid w:val="002F1B78"/>
    <w:rsid w:val="002F2AE6"/>
    <w:rsid w:val="002F2B2C"/>
    <w:rsid w:val="002F2B3D"/>
    <w:rsid w:val="002F418E"/>
    <w:rsid w:val="002F4451"/>
    <w:rsid w:val="002F5C42"/>
    <w:rsid w:val="002F5F1B"/>
    <w:rsid w:val="002F6129"/>
    <w:rsid w:val="002F74FD"/>
    <w:rsid w:val="002F7C73"/>
    <w:rsid w:val="003001D4"/>
    <w:rsid w:val="00300247"/>
    <w:rsid w:val="0030054B"/>
    <w:rsid w:val="00300A0C"/>
    <w:rsid w:val="003018F6"/>
    <w:rsid w:val="00301D4F"/>
    <w:rsid w:val="0030214C"/>
    <w:rsid w:val="00303A03"/>
    <w:rsid w:val="00303FAB"/>
    <w:rsid w:val="00304372"/>
    <w:rsid w:val="00304CAF"/>
    <w:rsid w:val="00305502"/>
    <w:rsid w:val="00305B70"/>
    <w:rsid w:val="00305CF4"/>
    <w:rsid w:val="00306322"/>
    <w:rsid w:val="00306348"/>
    <w:rsid w:val="00306C72"/>
    <w:rsid w:val="00307088"/>
    <w:rsid w:val="00307314"/>
    <w:rsid w:val="0030738B"/>
    <w:rsid w:val="00307FD6"/>
    <w:rsid w:val="003100D5"/>
    <w:rsid w:val="00310F02"/>
    <w:rsid w:val="003113D0"/>
    <w:rsid w:val="00311D3F"/>
    <w:rsid w:val="00311F68"/>
    <w:rsid w:val="003124EA"/>
    <w:rsid w:val="003125D6"/>
    <w:rsid w:val="00312635"/>
    <w:rsid w:val="003128F4"/>
    <w:rsid w:val="00312D04"/>
    <w:rsid w:val="00313298"/>
    <w:rsid w:val="00313A6C"/>
    <w:rsid w:val="00313C15"/>
    <w:rsid w:val="003142EB"/>
    <w:rsid w:val="00314B71"/>
    <w:rsid w:val="00316C9A"/>
    <w:rsid w:val="003175E6"/>
    <w:rsid w:val="00317E04"/>
    <w:rsid w:val="00317E87"/>
    <w:rsid w:val="00321206"/>
    <w:rsid w:val="00321423"/>
    <w:rsid w:val="00321661"/>
    <w:rsid w:val="0032166B"/>
    <w:rsid w:val="00321EB3"/>
    <w:rsid w:val="003226D3"/>
    <w:rsid w:val="00323268"/>
    <w:rsid w:val="00323284"/>
    <w:rsid w:val="00323819"/>
    <w:rsid w:val="003238BF"/>
    <w:rsid w:val="00323BE0"/>
    <w:rsid w:val="00323C4A"/>
    <w:rsid w:val="00323CB6"/>
    <w:rsid w:val="003248D7"/>
    <w:rsid w:val="003249A2"/>
    <w:rsid w:val="00325282"/>
    <w:rsid w:val="00325439"/>
    <w:rsid w:val="00326017"/>
    <w:rsid w:val="00326E6F"/>
    <w:rsid w:val="003279EB"/>
    <w:rsid w:val="00327D42"/>
    <w:rsid w:val="00330ACE"/>
    <w:rsid w:val="00330BCD"/>
    <w:rsid w:val="00332413"/>
    <w:rsid w:val="003330B8"/>
    <w:rsid w:val="00333182"/>
    <w:rsid w:val="003336DF"/>
    <w:rsid w:val="00333B8D"/>
    <w:rsid w:val="00334746"/>
    <w:rsid w:val="00334832"/>
    <w:rsid w:val="0033494C"/>
    <w:rsid w:val="003349D6"/>
    <w:rsid w:val="00334B2E"/>
    <w:rsid w:val="00335D1C"/>
    <w:rsid w:val="00336090"/>
    <w:rsid w:val="003362B8"/>
    <w:rsid w:val="00336A91"/>
    <w:rsid w:val="00341F32"/>
    <w:rsid w:val="003420C4"/>
    <w:rsid w:val="003427FD"/>
    <w:rsid w:val="003431E8"/>
    <w:rsid w:val="00343AB6"/>
    <w:rsid w:val="00343B77"/>
    <w:rsid w:val="00344323"/>
    <w:rsid w:val="003445B5"/>
    <w:rsid w:val="003446AF"/>
    <w:rsid w:val="003449A9"/>
    <w:rsid w:val="00344B87"/>
    <w:rsid w:val="00345118"/>
    <w:rsid w:val="003457A2"/>
    <w:rsid w:val="003458AB"/>
    <w:rsid w:val="003458CD"/>
    <w:rsid w:val="00346FCF"/>
    <w:rsid w:val="00347004"/>
    <w:rsid w:val="00347F9E"/>
    <w:rsid w:val="00350967"/>
    <w:rsid w:val="00350A1C"/>
    <w:rsid w:val="003517BC"/>
    <w:rsid w:val="003519D7"/>
    <w:rsid w:val="00351CE0"/>
    <w:rsid w:val="00351E54"/>
    <w:rsid w:val="00351FED"/>
    <w:rsid w:val="00352002"/>
    <w:rsid w:val="00352697"/>
    <w:rsid w:val="0035277F"/>
    <w:rsid w:val="00352CB6"/>
    <w:rsid w:val="00352DCA"/>
    <w:rsid w:val="00352E45"/>
    <w:rsid w:val="0035307A"/>
    <w:rsid w:val="0035490D"/>
    <w:rsid w:val="0035499A"/>
    <w:rsid w:val="00354FD7"/>
    <w:rsid w:val="00355C05"/>
    <w:rsid w:val="00355EE1"/>
    <w:rsid w:val="003563CA"/>
    <w:rsid w:val="0035673A"/>
    <w:rsid w:val="00356D96"/>
    <w:rsid w:val="003572E0"/>
    <w:rsid w:val="003573F8"/>
    <w:rsid w:val="00357899"/>
    <w:rsid w:val="003579F0"/>
    <w:rsid w:val="0036011F"/>
    <w:rsid w:val="003603F3"/>
    <w:rsid w:val="003606CA"/>
    <w:rsid w:val="00360A06"/>
    <w:rsid w:val="00360D74"/>
    <w:rsid w:val="00360FD8"/>
    <w:rsid w:val="0036188A"/>
    <w:rsid w:val="00362378"/>
    <w:rsid w:val="00362694"/>
    <w:rsid w:val="0036269C"/>
    <w:rsid w:val="00362BD7"/>
    <w:rsid w:val="00362C15"/>
    <w:rsid w:val="00362FE9"/>
    <w:rsid w:val="0036307D"/>
    <w:rsid w:val="003633EC"/>
    <w:rsid w:val="00363405"/>
    <w:rsid w:val="00364166"/>
    <w:rsid w:val="003645E6"/>
    <w:rsid w:val="003646B5"/>
    <w:rsid w:val="00364A17"/>
    <w:rsid w:val="00364B5F"/>
    <w:rsid w:val="0036598A"/>
    <w:rsid w:val="003662A2"/>
    <w:rsid w:val="003675C5"/>
    <w:rsid w:val="00367831"/>
    <w:rsid w:val="00367E24"/>
    <w:rsid w:val="00367FB4"/>
    <w:rsid w:val="003701AC"/>
    <w:rsid w:val="003705B2"/>
    <w:rsid w:val="00370E1A"/>
    <w:rsid w:val="00371071"/>
    <w:rsid w:val="00371421"/>
    <w:rsid w:val="00371D1C"/>
    <w:rsid w:val="00371EEC"/>
    <w:rsid w:val="0037308E"/>
    <w:rsid w:val="0037396C"/>
    <w:rsid w:val="00373B71"/>
    <w:rsid w:val="0037454C"/>
    <w:rsid w:val="00374646"/>
    <w:rsid w:val="003748FC"/>
    <w:rsid w:val="00374C30"/>
    <w:rsid w:val="003752B7"/>
    <w:rsid w:val="00375944"/>
    <w:rsid w:val="003766FD"/>
    <w:rsid w:val="00376B27"/>
    <w:rsid w:val="00376E8A"/>
    <w:rsid w:val="00377A70"/>
    <w:rsid w:val="003807EF"/>
    <w:rsid w:val="00380A30"/>
    <w:rsid w:val="00380BB4"/>
    <w:rsid w:val="00381084"/>
    <w:rsid w:val="00381C18"/>
    <w:rsid w:val="0038210E"/>
    <w:rsid w:val="00383300"/>
    <w:rsid w:val="003839E4"/>
    <w:rsid w:val="00383B7D"/>
    <w:rsid w:val="00383F0C"/>
    <w:rsid w:val="003846AE"/>
    <w:rsid w:val="0038492E"/>
    <w:rsid w:val="003849D2"/>
    <w:rsid w:val="00384ABF"/>
    <w:rsid w:val="00384BFE"/>
    <w:rsid w:val="003853A7"/>
    <w:rsid w:val="0038566C"/>
    <w:rsid w:val="00385991"/>
    <w:rsid w:val="00385A55"/>
    <w:rsid w:val="00385AB8"/>
    <w:rsid w:val="00385E42"/>
    <w:rsid w:val="00386103"/>
    <w:rsid w:val="003862B6"/>
    <w:rsid w:val="003864DF"/>
    <w:rsid w:val="003867C8"/>
    <w:rsid w:val="00386EE1"/>
    <w:rsid w:val="0038742D"/>
    <w:rsid w:val="0038796E"/>
    <w:rsid w:val="00390187"/>
    <w:rsid w:val="0039066D"/>
    <w:rsid w:val="0039068D"/>
    <w:rsid w:val="00390741"/>
    <w:rsid w:val="00391022"/>
    <w:rsid w:val="0039112B"/>
    <w:rsid w:val="00391289"/>
    <w:rsid w:val="0039155C"/>
    <w:rsid w:val="0039193D"/>
    <w:rsid w:val="00391D50"/>
    <w:rsid w:val="003927E7"/>
    <w:rsid w:val="00392A76"/>
    <w:rsid w:val="00392B60"/>
    <w:rsid w:val="00394074"/>
    <w:rsid w:val="0039453A"/>
    <w:rsid w:val="00394A51"/>
    <w:rsid w:val="00394EC4"/>
    <w:rsid w:val="00394F38"/>
    <w:rsid w:val="0039576E"/>
    <w:rsid w:val="0039633C"/>
    <w:rsid w:val="003966E1"/>
    <w:rsid w:val="003969B9"/>
    <w:rsid w:val="003A0054"/>
    <w:rsid w:val="003A03A9"/>
    <w:rsid w:val="003A03BE"/>
    <w:rsid w:val="003A03DC"/>
    <w:rsid w:val="003A0F2D"/>
    <w:rsid w:val="003A1098"/>
    <w:rsid w:val="003A10D7"/>
    <w:rsid w:val="003A232C"/>
    <w:rsid w:val="003A3616"/>
    <w:rsid w:val="003A3FD9"/>
    <w:rsid w:val="003A419E"/>
    <w:rsid w:val="003A48BD"/>
    <w:rsid w:val="003A4DA8"/>
    <w:rsid w:val="003A4EB7"/>
    <w:rsid w:val="003A5173"/>
    <w:rsid w:val="003A5683"/>
    <w:rsid w:val="003A5741"/>
    <w:rsid w:val="003A6AAA"/>
    <w:rsid w:val="003A6D87"/>
    <w:rsid w:val="003A6DA8"/>
    <w:rsid w:val="003A7304"/>
    <w:rsid w:val="003A7488"/>
    <w:rsid w:val="003B059A"/>
    <w:rsid w:val="003B05D6"/>
    <w:rsid w:val="003B0CA5"/>
    <w:rsid w:val="003B0D66"/>
    <w:rsid w:val="003B0DB3"/>
    <w:rsid w:val="003B0E87"/>
    <w:rsid w:val="003B1926"/>
    <w:rsid w:val="003B1A2D"/>
    <w:rsid w:val="003B2538"/>
    <w:rsid w:val="003B26E2"/>
    <w:rsid w:val="003B31B9"/>
    <w:rsid w:val="003B3BB4"/>
    <w:rsid w:val="003B3D7B"/>
    <w:rsid w:val="003B3DD8"/>
    <w:rsid w:val="003B45C2"/>
    <w:rsid w:val="003B4736"/>
    <w:rsid w:val="003B4ED5"/>
    <w:rsid w:val="003B52C3"/>
    <w:rsid w:val="003B54A9"/>
    <w:rsid w:val="003B5652"/>
    <w:rsid w:val="003B5D78"/>
    <w:rsid w:val="003B6B30"/>
    <w:rsid w:val="003B73AE"/>
    <w:rsid w:val="003B7D4E"/>
    <w:rsid w:val="003C0637"/>
    <w:rsid w:val="003C1562"/>
    <w:rsid w:val="003C2215"/>
    <w:rsid w:val="003C2571"/>
    <w:rsid w:val="003C260B"/>
    <w:rsid w:val="003C2809"/>
    <w:rsid w:val="003C2E49"/>
    <w:rsid w:val="003C2E98"/>
    <w:rsid w:val="003C3D38"/>
    <w:rsid w:val="003C4664"/>
    <w:rsid w:val="003C4AF4"/>
    <w:rsid w:val="003C4B7E"/>
    <w:rsid w:val="003C4C74"/>
    <w:rsid w:val="003C500F"/>
    <w:rsid w:val="003C575D"/>
    <w:rsid w:val="003C5C82"/>
    <w:rsid w:val="003C664F"/>
    <w:rsid w:val="003C67F1"/>
    <w:rsid w:val="003C68D5"/>
    <w:rsid w:val="003C6ABD"/>
    <w:rsid w:val="003C7DDC"/>
    <w:rsid w:val="003D0B39"/>
    <w:rsid w:val="003D0D3A"/>
    <w:rsid w:val="003D1A8D"/>
    <w:rsid w:val="003D1CAB"/>
    <w:rsid w:val="003D1E81"/>
    <w:rsid w:val="003D1E8C"/>
    <w:rsid w:val="003D225E"/>
    <w:rsid w:val="003D26CD"/>
    <w:rsid w:val="003D2E47"/>
    <w:rsid w:val="003D3281"/>
    <w:rsid w:val="003D403E"/>
    <w:rsid w:val="003D57B4"/>
    <w:rsid w:val="003D5C5B"/>
    <w:rsid w:val="003D63E8"/>
    <w:rsid w:val="003D6AE7"/>
    <w:rsid w:val="003D7374"/>
    <w:rsid w:val="003D7CAE"/>
    <w:rsid w:val="003E00AB"/>
    <w:rsid w:val="003E10BD"/>
    <w:rsid w:val="003E1D38"/>
    <w:rsid w:val="003E382A"/>
    <w:rsid w:val="003E3849"/>
    <w:rsid w:val="003E3CE7"/>
    <w:rsid w:val="003E3D7D"/>
    <w:rsid w:val="003E3DC8"/>
    <w:rsid w:val="003E496C"/>
    <w:rsid w:val="003E49FA"/>
    <w:rsid w:val="003E4A06"/>
    <w:rsid w:val="003E4BAD"/>
    <w:rsid w:val="003E5E31"/>
    <w:rsid w:val="003E6258"/>
    <w:rsid w:val="003E77AD"/>
    <w:rsid w:val="003E7C74"/>
    <w:rsid w:val="003E7C9E"/>
    <w:rsid w:val="003F0EBB"/>
    <w:rsid w:val="003F1202"/>
    <w:rsid w:val="003F1565"/>
    <w:rsid w:val="003F1678"/>
    <w:rsid w:val="003F182F"/>
    <w:rsid w:val="003F1982"/>
    <w:rsid w:val="003F2F14"/>
    <w:rsid w:val="003F31C4"/>
    <w:rsid w:val="003F377D"/>
    <w:rsid w:val="003F39E0"/>
    <w:rsid w:val="003F40B2"/>
    <w:rsid w:val="003F4336"/>
    <w:rsid w:val="003F448B"/>
    <w:rsid w:val="003F45F7"/>
    <w:rsid w:val="003F54FD"/>
    <w:rsid w:val="003F57EB"/>
    <w:rsid w:val="003F5AA0"/>
    <w:rsid w:val="003F64F2"/>
    <w:rsid w:val="003F67DD"/>
    <w:rsid w:val="003F6A2A"/>
    <w:rsid w:val="003F736B"/>
    <w:rsid w:val="003F7677"/>
    <w:rsid w:val="003F7CE8"/>
    <w:rsid w:val="004002A7"/>
    <w:rsid w:val="0040049D"/>
    <w:rsid w:val="0040049E"/>
    <w:rsid w:val="004007F6"/>
    <w:rsid w:val="00401204"/>
    <w:rsid w:val="0040182E"/>
    <w:rsid w:val="004035E5"/>
    <w:rsid w:val="00403759"/>
    <w:rsid w:val="00403BB8"/>
    <w:rsid w:val="00404053"/>
    <w:rsid w:val="004041F8"/>
    <w:rsid w:val="004047D5"/>
    <w:rsid w:val="00404A93"/>
    <w:rsid w:val="00404F0B"/>
    <w:rsid w:val="0040537D"/>
    <w:rsid w:val="0040574E"/>
    <w:rsid w:val="00405F7B"/>
    <w:rsid w:val="0040602E"/>
    <w:rsid w:val="004061BC"/>
    <w:rsid w:val="00406727"/>
    <w:rsid w:val="004071A9"/>
    <w:rsid w:val="00407D3E"/>
    <w:rsid w:val="00410110"/>
    <w:rsid w:val="00410835"/>
    <w:rsid w:val="00411430"/>
    <w:rsid w:val="004116D1"/>
    <w:rsid w:val="004123F8"/>
    <w:rsid w:val="00412861"/>
    <w:rsid w:val="00412B26"/>
    <w:rsid w:val="00412C76"/>
    <w:rsid w:val="00413072"/>
    <w:rsid w:val="004136C9"/>
    <w:rsid w:val="00413AF5"/>
    <w:rsid w:val="00414555"/>
    <w:rsid w:val="0041470D"/>
    <w:rsid w:val="00414B83"/>
    <w:rsid w:val="004155F6"/>
    <w:rsid w:val="00415A7D"/>
    <w:rsid w:val="0041667A"/>
    <w:rsid w:val="00416EC9"/>
    <w:rsid w:val="0041704B"/>
    <w:rsid w:val="0041744C"/>
    <w:rsid w:val="00420590"/>
    <w:rsid w:val="0042065C"/>
    <w:rsid w:val="00420782"/>
    <w:rsid w:val="00420C9D"/>
    <w:rsid w:val="004211DB"/>
    <w:rsid w:val="004211F3"/>
    <w:rsid w:val="004218AC"/>
    <w:rsid w:val="00422E40"/>
    <w:rsid w:val="00422F07"/>
    <w:rsid w:val="004248D0"/>
    <w:rsid w:val="00425906"/>
    <w:rsid w:val="0042591B"/>
    <w:rsid w:val="00425E80"/>
    <w:rsid w:val="00426044"/>
    <w:rsid w:val="00430044"/>
    <w:rsid w:val="00430CE6"/>
    <w:rsid w:val="00431231"/>
    <w:rsid w:val="0043160A"/>
    <w:rsid w:val="0043317B"/>
    <w:rsid w:val="004336C0"/>
    <w:rsid w:val="004337E8"/>
    <w:rsid w:val="00433A77"/>
    <w:rsid w:val="00433D1F"/>
    <w:rsid w:val="00433F38"/>
    <w:rsid w:val="004345DF"/>
    <w:rsid w:val="00434AAC"/>
    <w:rsid w:val="00434DAC"/>
    <w:rsid w:val="004350A3"/>
    <w:rsid w:val="004351C1"/>
    <w:rsid w:val="00435337"/>
    <w:rsid w:val="00435CCB"/>
    <w:rsid w:val="00436220"/>
    <w:rsid w:val="0043638A"/>
    <w:rsid w:val="004363F8"/>
    <w:rsid w:val="00440D30"/>
    <w:rsid w:val="00440EEE"/>
    <w:rsid w:val="00441BC2"/>
    <w:rsid w:val="00442004"/>
    <w:rsid w:val="00442A95"/>
    <w:rsid w:val="00442D11"/>
    <w:rsid w:val="0044306E"/>
    <w:rsid w:val="004437E3"/>
    <w:rsid w:val="00444179"/>
    <w:rsid w:val="0044490A"/>
    <w:rsid w:val="00444AF3"/>
    <w:rsid w:val="00445114"/>
    <w:rsid w:val="004452BD"/>
    <w:rsid w:val="00445B78"/>
    <w:rsid w:val="00446A5A"/>
    <w:rsid w:val="00446FB3"/>
    <w:rsid w:val="0044798C"/>
    <w:rsid w:val="00447C6A"/>
    <w:rsid w:val="004509DC"/>
    <w:rsid w:val="00451822"/>
    <w:rsid w:val="00451959"/>
    <w:rsid w:val="004527E4"/>
    <w:rsid w:val="00452976"/>
    <w:rsid w:val="0045299C"/>
    <w:rsid w:val="00452EC9"/>
    <w:rsid w:val="0045308F"/>
    <w:rsid w:val="00454038"/>
    <w:rsid w:val="004542DD"/>
    <w:rsid w:val="00454635"/>
    <w:rsid w:val="00454E60"/>
    <w:rsid w:val="004554F2"/>
    <w:rsid w:val="00455593"/>
    <w:rsid w:val="004558AB"/>
    <w:rsid w:val="00455AD9"/>
    <w:rsid w:val="00455B62"/>
    <w:rsid w:val="0045637C"/>
    <w:rsid w:val="00456C6C"/>
    <w:rsid w:val="00460BB8"/>
    <w:rsid w:val="00461232"/>
    <w:rsid w:val="00461497"/>
    <w:rsid w:val="00461736"/>
    <w:rsid w:val="00461744"/>
    <w:rsid w:val="0046179B"/>
    <w:rsid w:val="00461FA5"/>
    <w:rsid w:val="00462632"/>
    <w:rsid w:val="004627B5"/>
    <w:rsid w:val="00463B32"/>
    <w:rsid w:val="004644D4"/>
    <w:rsid w:val="00464D8A"/>
    <w:rsid w:val="00464F1F"/>
    <w:rsid w:val="00465187"/>
    <w:rsid w:val="00465DFF"/>
    <w:rsid w:val="00466570"/>
    <w:rsid w:val="00466C53"/>
    <w:rsid w:val="00466E9E"/>
    <w:rsid w:val="004673C4"/>
    <w:rsid w:val="00467566"/>
    <w:rsid w:val="00470027"/>
    <w:rsid w:val="00470864"/>
    <w:rsid w:val="00470E6F"/>
    <w:rsid w:val="00470F32"/>
    <w:rsid w:val="00470F48"/>
    <w:rsid w:val="00471406"/>
    <w:rsid w:val="00471C6E"/>
    <w:rsid w:val="00472051"/>
    <w:rsid w:val="00472531"/>
    <w:rsid w:val="00472973"/>
    <w:rsid w:val="00473764"/>
    <w:rsid w:val="004739A0"/>
    <w:rsid w:val="00473F5E"/>
    <w:rsid w:val="00474324"/>
    <w:rsid w:val="00474581"/>
    <w:rsid w:val="0047459C"/>
    <w:rsid w:val="00474B14"/>
    <w:rsid w:val="00474F9E"/>
    <w:rsid w:val="00475737"/>
    <w:rsid w:val="00475992"/>
    <w:rsid w:val="00475B11"/>
    <w:rsid w:val="00476724"/>
    <w:rsid w:val="004767D7"/>
    <w:rsid w:val="00476FD1"/>
    <w:rsid w:val="00477C6E"/>
    <w:rsid w:val="004804DA"/>
    <w:rsid w:val="00480CB9"/>
    <w:rsid w:val="004811E6"/>
    <w:rsid w:val="004817E8"/>
    <w:rsid w:val="00481AE8"/>
    <w:rsid w:val="004825A9"/>
    <w:rsid w:val="004834C6"/>
    <w:rsid w:val="004835D9"/>
    <w:rsid w:val="00483933"/>
    <w:rsid w:val="00483BCB"/>
    <w:rsid w:val="004840AA"/>
    <w:rsid w:val="004844E6"/>
    <w:rsid w:val="004845A9"/>
    <w:rsid w:val="004845C5"/>
    <w:rsid w:val="00485934"/>
    <w:rsid w:val="00485AE3"/>
    <w:rsid w:val="00485C4A"/>
    <w:rsid w:val="00485DDD"/>
    <w:rsid w:val="00485F7E"/>
    <w:rsid w:val="004862C4"/>
    <w:rsid w:val="00486414"/>
    <w:rsid w:val="00486A8D"/>
    <w:rsid w:val="00486DDC"/>
    <w:rsid w:val="00486ED5"/>
    <w:rsid w:val="00487026"/>
    <w:rsid w:val="00487A73"/>
    <w:rsid w:val="004904D4"/>
    <w:rsid w:val="004912D1"/>
    <w:rsid w:val="0049186D"/>
    <w:rsid w:val="00492531"/>
    <w:rsid w:val="00492C6D"/>
    <w:rsid w:val="0049368B"/>
    <w:rsid w:val="00493AAF"/>
    <w:rsid w:val="00494179"/>
    <w:rsid w:val="00494191"/>
    <w:rsid w:val="00494461"/>
    <w:rsid w:val="00494524"/>
    <w:rsid w:val="004945EA"/>
    <w:rsid w:val="00494DF1"/>
    <w:rsid w:val="00495C33"/>
    <w:rsid w:val="00495D2B"/>
    <w:rsid w:val="00495E73"/>
    <w:rsid w:val="0049683C"/>
    <w:rsid w:val="00496B94"/>
    <w:rsid w:val="00497319"/>
    <w:rsid w:val="004974A2"/>
    <w:rsid w:val="00497E08"/>
    <w:rsid w:val="00497E66"/>
    <w:rsid w:val="004A02C5"/>
    <w:rsid w:val="004A159E"/>
    <w:rsid w:val="004A219B"/>
    <w:rsid w:val="004A2EC7"/>
    <w:rsid w:val="004A30F8"/>
    <w:rsid w:val="004A31B6"/>
    <w:rsid w:val="004A3374"/>
    <w:rsid w:val="004A36C2"/>
    <w:rsid w:val="004A36C9"/>
    <w:rsid w:val="004A39A9"/>
    <w:rsid w:val="004A4D55"/>
    <w:rsid w:val="004A57FC"/>
    <w:rsid w:val="004A5928"/>
    <w:rsid w:val="004A59DE"/>
    <w:rsid w:val="004A605B"/>
    <w:rsid w:val="004A6A35"/>
    <w:rsid w:val="004A6DEA"/>
    <w:rsid w:val="004B059E"/>
    <w:rsid w:val="004B0D76"/>
    <w:rsid w:val="004B1962"/>
    <w:rsid w:val="004B1B67"/>
    <w:rsid w:val="004B1D5B"/>
    <w:rsid w:val="004B2EBA"/>
    <w:rsid w:val="004B336C"/>
    <w:rsid w:val="004B33EF"/>
    <w:rsid w:val="004B3B1B"/>
    <w:rsid w:val="004B3E6E"/>
    <w:rsid w:val="004B3EB2"/>
    <w:rsid w:val="004B496C"/>
    <w:rsid w:val="004B4B08"/>
    <w:rsid w:val="004B4C37"/>
    <w:rsid w:val="004B538C"/>
    <w:rsid w:val="004B5896"/>
    <w:rsid w:val="004B6372"/>
    <w:rsid w:val="004B6A44"/>
    <w:rsid w:val="004B6ECB"/>
    <w:rsid w:val="004B779E"/>
    <w:rsid w:val="004C0050"/>
    <w:rsid w:val="004C0085"/>
    <w:rsid w:val="004C05FF"/>
    <w:rsid w:val="004C0EA4"/>
    <w:rsid w:val="004C10B3"/>
    <w:rsid w:val="004C114A"/>
    <w:rsid w:val="004C1178"/>
    <w:rsid w:val="004C19A7"/>
    <w:rsid w:val="004C2AD4"/>
    <w:rsid w:val="004C31B6"/>
    <w:rsid w:val="004C3B1E"/>
    <w:rsid w:val="004C3C5D"/>
    <w:rsid w:val="004C3FD1"/>
    <w:rsid w:val="004C4D0B"/>
    <w:rsid w:val="004C56C2"/>
    <w:rsid w:val="004C5A1B"/>
    <w:rsid w:val="004C5D6D"/>
    <w:rsid w:val="004C6002"/>
    <w:rsid w:val="004C611A"/>
    <w:rsid w:val="004C640A"/>
    <w:rsid w:val="004C6EDA"/>
    <w:rsid w:val="004C7156"/>
    <w:rsid w:val="004C721F"/>
    <w:rsid w:val="004C7750"/>
    <w:rsid w:val="004C7835"/>
    <w:rsid w:val="004D05A9"/>
    <w:rsid w:val="004D0616"/>
    <w:rsid w:val="004D0737"/>
    <w:rsid w:val="004D0D6F"/>
    <w:rsid w:val="004D1D35"/>
    <w:rsid w:val="004D1F11"/>
    <w:rsid w:val="004D2990"/>
    <w:rsid w:val="004D386F"/>
    <w:rsid w:val="004D3961"/>
    <w:rsid w:val="004D3FF5"/>
    <w:rsid w:val="004D447B"/>
    <w:rsid w:val="004D44F3"/>
    <w:rsid w:val="004D4C2F"/>
    <w:rsid w:val="004D4ED0"/>
    <w:rsid w:val="004D512E"/>
    <w:rsid w:val="004D53E8"/>
    <w:rsid w:val="004D5821"/>
    <w:rsid w:val="004D5FE0"/>
    <w:rsid w:val="004D60A4"/>
    <w:rsid w:val="004D625F"/>
    <w:rsid w:val="004D6335"/>
    <w:rsid w:val="004D7268"/>
    <w:rsid w:val="004E0044"/>
    <w:rsid w:val="004E123D"/>
    <w:rsid w:val="004E1771"/>
    <w:rsid w:val="004E18E6"/>
    <w:rsid w:val="004E2130"/>
    <w:rsid w:val="004E2545"/>
    <w:rsid w:val="004E25D5"/>
    <w:rsid w:val="004E289B"/>
    <w:rsid w:val="004E2EAC"/>
    <w:rsid w:val="004E40E0"/>
    <w:rsid w:val="004E4207"/>
    <w:rsid w:val="004E4220"/>
    <w:rsid w:val="004E481A"/>
    <w:rsid w:val="004E4924"/>
    <w:rsid w:val="004E4930"/>
    <w:rsid w:val="004E4E20"/>
    <w:rsid w:val="004E4F8F"/>
    <w:rsid w:val="004E5059"/>
    <w:rsid w:val="004E51C7"/>
    <w:rsid w:val="004E5858"/>
    <w:rsid w:val="004E5C22"/>
    <w:rsid w:val="004E60AE"/>
    <w:rsid w:val="004E60CA"/>
    <w:rsid w:val="004E61CB"/>
    <w:rsid w:val="004E7A2A"/>
    <w:rsid w:val="004F016C"/>
    <w:rsid w:val="004F0C75"/>
    <w:rsid w:val="004F21A2"/>
    <w:rsid w:val="004F2395"/>
    <w:rsid w:val="004F28EE"/>
    <w:rsid w:val="004F2B19"/>
    <w:rsid w:val="004F2B91"/>
    <w:rsid w:val="004F2C7C"/>
    <w:rsid w:val="004F3234"/>
    <w:rsid w:val="004F40A8"/>
    <w:rsid w:val="004F4763"/>
    <w:rsid w:val="004F49A6"/>
    <w:rsid w:val="004F500A"/>
    <w:rsid w:val="004F51C9"/>
    <w:rsid w:val="004F5279"/>
    <w:rsid w:val="004F6466"/>
    <w:rsid w:val="004F6CE6"/>
    <w:rsid w:val="004F7066"/>
    <w:rsid w:val="004F71E2"/>
    <w:rsid w:val="004F72C2"/>
    <w:rsid w:val="004F7C05"/>
    <w:rsid w:val="00500444"/>
    <w:rsid w:val="00500DC4"/>
    <w:rsid w:val="005010DD"/>
    <w:rsid w:val="0050161D"/>
    <w:rsid w:val="00501CAA"/>
    <w:rsid w:val="005022AE"/>
    <w:rsid w:val="005028D5"/>
    <w:rsid w:val="005028FF"/>
    <w:rsid w:val="00503156"/>
    <w:rsid w:val="005035B5"/>
    <w:rsid w:val="005035C8"/>
    <w:rsid w:val="005040CE"/>
    <w:rsid w:val="0050430A"/>
    <w:rsid w:val="00504881"/>
    <w:rsid w:val="00505263"/>
    <w:rsid w:val="005054D3"/>
    <w:rsid w:val="00505538"/>
    <w:rsid w:val="00505A78"/>
    <w:rsid w:val="00505BE7"/>
    <w:rsid w:val="005062EE"/>
    <w:rsid w:val="0050643B"/>
    <w:rsid w:val="005066D7"/>
    <w:rsid w:val="00507163"/>
    <w:rsid w:val="005072D3"/>
    <w:rsid w:val="0050751D"/>
    <w:rsid w:val="0050772A"/>
    <w:rsid w:val="00510EDA"/>
    <w:rsid w:val="00511D61"/>
    <w:rsid w:val="00511F08"/>
    <w:rsid w:val="005124CA"/>
    <w:rsid w:val="00512D57"/>
    <w:rsid w:val="00512FAE"/>
    <w:rsid w:val="00513063"/>
    <w:rsid w:val="00513983"/>
    <w:rsid w:val="005142E3"/>
    <w:rsid w:val="005144F4"/>
    <w:rsid w:val="00516036"/>
    <w:rsid w:val="005160B2"/>
    <w:rsid w:val="00516A9F"/>
    <w:rsid w:val="00516C42"/>
    <w:rsid w:val="00516CE9"/>
    <w:rsid w:val="00516D22"/>
    <w:rsid w:val="00517580"/>
    <w:rsid w:val="00517C89"/>
    <w:rsid w:val="00517E86"/>
    <w:rsid w:val="00520005"/>
    <w:rsid w:val="0052027D"/>
    <w:rsid w:val="00520ECB"/>
    <w:rsid w:val="00521A47"/>
    <w:rsid w:val="00521C02"/>
    <w:rsid w:val="00521DB7"/>
    <w:rsid w:val="00521E04"/>
    <w:rsid w:val="005224C8"/>
    <w:rsid w:val="0052260D"/>
    <w:rsid w:val="00522635"/>
    <w:rsid w:val="005229DB"/>
    <w:rsid w:val="00522A63"/>
    <w:rsid w:val="005236C8"/>
    <w:rsid w:val="00523709"/>
    <w:rsid w:val="00523B7B"/>
    <w:rsid w:val="00523C71"/>
    <w:rsid w:val="00524473"/>
    <w:rsid w:val="005244D4"/>
    <w:rsid w:val="00524EEF"/>
    <w:rsid w:val="00524F17"/>
    <w:rsid w:val="0052526C"/>
    <w:rsid w:val="00525D07"/>
    <w:rsid w:val="00525D7A"/>
    <w:rsid w:val="00526270"/>
    <w:rsid w:val="00526541"/>
    <w:rsid w:val="00527154"/>
    <w:rsid w:val="00527AE7"/>
    <w:rsid w:val="00527C49"/>
    <w:rsid w:val="005305EF"/>
    <w:rsid w:val="0053119B"/>
    <w:rsid w:val="005322B5"/>
    <w:rsid w:val="00532E80"/>
    <w:rsid w:val="00532E96"/>
    <w:rsid w:val="00533105"/>
    <w:rsid w:val="005335E4"/>
    <w:rsid w:val="00533BA2"/>
    <w:rsid w:val="00533D03"/>
    <w:rsid w:val="00534107"/>
    <w:rsid w:val="005344BA"/>
    <w:rsid w:val="0053454C"/>
    <w:rsid w:val="00534622"/>
    <w:rsid w:val="005348D0"/>
    <w:rsid w:val="005360C1"/>
    <w:rsid w:val="00536588"/>
    <w:rsid w:val="0053675D"/>
    <w:rsid w:val="005368DF"/>
    <w:rsid w:val="00536E9E"/>
    <w:rsid w:val="00540874"/>
    <w:rsid w:val="00540A46"/>
    <w:rsid w:val="00540FCD"/>
    <w:rsid w:val="0054107B"/>
    <w:rsid w:val="005411F9"/>
    <w:rsid w:val="00541679"/>
    <w:rsid w:val="0054180B"/>
    <w:rsid w:val="00541F15"/>
    <w:rsid w:val="0054229D"/>
    <w:rsid w:val="00542BE9"/>
    <w:rsid w:val="00542E44"/>
    <w:rsid w:val="00543122"/>
    <w:rsid w:val="00543230"/>
    <w:rsid w:val="00543355"/>
    <w:rsid w:val="00543DFF"/>
    <w:rsid w:val="005452C3"/>
    <w:rsid w:val="005464E6"/>
    <w:rsid w:val="00546CC6"/>
    <w:rsid w:val="00547518"/>
    <w:rsid w:val="00547EC4"/>
    <w:rsid w:val="0055060F"/>
    <w:rsid w:val="00550635"/>
    <w:rsid w:val="005514BE"/>
    <w:rsid w:val="0055177C"/>
    <w:rsid w:val="00551E80"/>
    <w:rsid w:val="005520D4"/>
    <w:rsid w:val="00552533"/>
    <w:rsid w:val="00552F04"/>
    <w:rsid w:val="00553031"/>
    <w:rsid w:val="00553918"/>
    <w:rsid w:val="00553F85"/>
    <w:rsid w:val="00554397"/>
    <w:rsid w:val="00554912"/>
    <w:rsid w:val="0055493D"/>
    <w:rsid w:val="00554EAC"/>
    <w:rsid w:val="005552B2"/>
    <w:rsid w:val="005553EE"/>
    <w:rsid w:val="00555E9A"/>
    <w:rsid w:val="00556829"/>
    <w:rsid w:val="00556C63"/>
    <w:rsid w:val="00556D8F"/>
    <w:rsid w:val="00557A38"/>
    <w:rsid w:val="00557D00"/>
    <w:rsid w:val="00560A2D"/>
    <w:rsid w:val="005611E6"/>
    <w:rsid w:val="00561321"/>
    <w:rsid w:val="005621E6"/>
    <w:rsid w:val="0056234E"/>
    <w:rsid w:val="005624A9"/>
    <w:rsid w:val="00563288"/>
    <w:rsid w:val="00563558"/>
    <w:rsid w:val="00563743"/>
    <w:rsid w:val="00564005"/>
    <w:rsid w:val="00564185"/>
    <w:rsid w:val="00565623"/>
    <w:rsid w:val="00565656"/>
    <w:rsid w:val="00566C42"/>
    <w:rsid w:val="005670FB"/>
    <w:rsid w:val="00567151"/>
    <w:rsid w:val="0057023C"/>
    <w:rsid w:val="00570575"/>
    <w:rsid w:val="00570ECB"/>
    <w:rsid w:val="00571BAA"/>
    <w:rsid w:val="00571F9B"/>
    <w:rsid w:val="00572288"/>
    <w:rsid w:val="00572ADB"/>
    <w:rsid w:val="005730FA"/>
    <w:rsid w:val="00573BD2"/>
    <w:rsid w:val="00574402"/>
    <w:rsid w:val="00574EA7"/>
    <w:rsid w:val="00574F5E"/>
    <w:rsid w:val="00575602"/>
    <w:rsid w:val="00575850"/>
    <w:rsid w:val="00575B11"/>
    <w:rsid w:val="00575BE3"/>
    <w:rsid w:val="005761FE"/>
    <w:rsid w:val="0057673A"/>
    <w:rsid w:val="00576C26"/>
    <w:rsid w:val="00577F80"/>
    <w:rsid w:val="00577FFC"/>
    <w:rsid w:val="00580CF5"/>
    <w:rsid w:val="0058125D"/>
    <w:rsid w:val="00581D22"/>
    <w:rsid w:val="00582E3F"/>
    <w:rsid w:val="0058315D"/>
    <w:rsid w:val="005832CF"/>
    <w:rsid w:val="00583535"/>
    <w:rsid w:val="00583ACF"/>
    <w:rsid w:val="00584446"/>
    <w:rsid w:val="0058461D"/>
    <w:rsid w:val="00584824"/>
    <w:rsid w:val="00584FE8"/>
    <w:rsid w:val="005857F3"/>
    <w:rsid w:val="005859A8"/>
    <w:rsid w:val="005865F2"/>
    <w:rsid w:val="005876D6"/>
    <w:rsid w:val="00587BC8"/>
    <w:rsid w:val="00587FBB"/>
    <w:rsid w:val="0059020E"/>
    <w:rsid w:val="0059042F"/>
    <w:rsid w:val="005906AC"/>
    <w:rsid w:val="00591A14"/>
    <w:rsid w:val="005928F4"/>
    <w:rsid w:val="00592998"/>
    <w:rsid w:val="005936A7"/>
    <w:rsid w:val="0059390D"/>
    <w:rsid w:val="00593E7C"/>
    <w:rsid w:val="0059444C"/>
    <w:rsid w:val="00594EF0"/>
    <w:rsid w:val="00594F6A"/>
    <w:rsid w:val="0059520B"/>
    <w:rsid w:val="005952C7"/>
    <w:rsid w:val="005953B7"/>
    <w:rsid w:val="0059552B"/>
    <w:rsid w:val="00596550"/>
    <w:rsid w:val="00596E66"/>
    <w:rsid w:val="00596ED4"/>
    <w:rsid w:val="0059722D"/>
    <w:rsid w:val="00597385"/>
    <w:rsid w:val="005A0443"/>
    <w:rsid w:val="005A0DED"/>
    <w:rsid w:val="005A1035"/>
    <w:rsid w:val="005A1C86"/>
    <w:rsid w:val="005A1D59"/>
    <w:rsid w:val="005A21BC"/>
    <w:rsid w:val="005A2523"/>
    <w:rsid w:val="005A2CD5"/>
    <w:rsid w:val="005A2D1C"/>
    <w:rsid w:val="005A389F"/>
    <w:rsid w:val="005A3A7C"/>
    <w:rsid w:val="005A3C61"/>
    <w:rsid w:val="005A3D05"/>
    <w:rsid w:val="005A3EE1"/>
    <w:rsid w:val="005A422D"/>
    <w:rsid w:val="005A4734"/>
    <w:rsid w:val="005A4BE3"/>
    <w:rsid w:val="005A5075"/>
    <w:rsid w:val="005A5EA8"/>
    <w:rsid w:val="005A79B9"/>
    <w:rsid w:val="005B0413"/>
    <w:rsid w:val="005B0469"/>
    <w:rsid w:val="005B0634"/>
    <w:rsid w:val="005B0B8C"/>
    <w:rsid w:val="005B0E38"/>
    <w:rsid w:val="005B15DD"/>
    <w:rsid w:val="005B1BE4"/>
    <w:rsid w:val="005B232A"/>
    <w:rsid w:val="005B2B06"/>
    <w:rsid w:val="005B2C4A"/>
    <w:rsid w:val="005B3225"/>
    <w:rsid w:val="005B355A"/>
    <w:rsid w:val="005B39B4"/>
    <w:rsid w:val="005B3D82"/>
    <w:rsid w:val="005B412C"/>
    <w:rsid w:val="005B59EF"/>
    <w:rsid w:val="005B5B62"/>
    <w:rsid w:val="005B5EBB"/>
    <w:rsid w:val="005B6116"/>
    <w:rsid w:val="005B6313"/>
    <w:rsid w:val="005B63F2"/>
    <w:rsid w:val="005B6704"/>
    <w:rsid w:val="005B6DDE"/>
    <w:rsid w:val="005B6E13"/>
    <w:rsid w:val="005C0337"/>
    <w:rsid w:val="005C0993"/>
    <w:rsid w:val="005C0A78"/>
    <w:rsid w:val="005C0DE8"/>
    <w:rsid w:val="005C1290"/>
    <w:rsid w:val="005C1432"/>
    <w:rsid w:val="005C1B27"/>
    <w:rsid w:val="005C2106"/>
    <w:rsid w:val="005C2908"/>
    <w:rsid w:val="005C2DF0"/>
    <w:rsid w:val="005C362E"/>
    <w:rsid w:val="005C380E"/>
    <w:rsid w:val="005C38DD"/>
    <w:rsid w:val="005C3CCD"/>
    <w:rsid w:val="005C3D4B"/>
    <w:rsid w:val="005C3F26"/>
    <w:rsid w:val="005C44FD"/>
    <w:rsid w:val="005C4BB7"/>
    <w:rsid w:val="005C4C2B"/>
    <w:rsid w:val="005C54CE"/>
    <w:rsid w:val="005C5CD4"/>
    <w:rsid w:val="005C5EDC"/>
    <w:rsid w:val="005C634E"/>
    <w:rsid w:val="005C64AB"/>
    <w:rsid w:val="005C6DDA"/>
    <w:rsid w:val="005C6E92"/>
    <w:rsid w:val="005C6FA8"/>
    <w:rsid w:val="005C74CC"/>
    <w:rsid w:val="005C7B94"/>
    <w:rsid w:val="005C7BA1"/>
    <w:rsid w:val="005D003E"/>
    <w:rsid w:val="005D0197"/>
    <w:rsid w:val="005D07BF"/>
    <w:rsid w:val="005D0810"/>
    <w:rsid w:val="005D0E09"/>
    <w:rsid w:val="005D0FBA"/>
    <w:rsid w:val="005D11A9"/>
    <w:rsid w:val="005D1710"/>
    <w:rsid w:val="005D1DD7"/>
    <w:rsid w:val="005D23C3"/>
    <w:rsid w:val="005D24BA"/>
    <w:rsid w:val="005D3AD9"/>
    <w:rsid w:val="005D3CDA"/>
    <w:rsid w:val="005D4DB6"/>
    <w:rsid w:val="005D4E36"/>
    <w:rsid w:val="005D544E"/>
    <w:rsid w:val="005D55BE"/>
    <w:rsid w:val="005D67ED"/>
    <w:rsid w:val="005D691A"/>
    <w:rsid w:val="005D7A30"/>
    <w:rsid w:val="005D7EBB"/>
    <w:rsid w:val="005E052F"/>
    <w:rsid w:val="005E0705"/>
    <w:rsid w:val="005E1019"/>
    <w:rsid w:val="005E10B2"/>
    <w:rsid w:val="005E12F8"/>
    <w:rsid w:val="005E2463"/>
    <w:rsid w:val="005E2669"/>
    <w:rsid w:val="005E2D5F"/>
    <w:rsid w:val="005E3281"/>
    <w:rsid w:val="005E3C5D"/>
    <w:rsid w:val="005E3E00"/>
    <w:rsid w:val="005E3F27"/>
    <w:rsid w:val="005E3F5F"/>
    <w:rsid w:val="005E46EE"/>
    <w:rsid w:val="005E4C6D"/>
    <w:rsid w:val="005E4EB0"/>
    <w:rsid w:val="005E50B4"/>
    <w:rsid w:val="005E5214"/>
    <w:rsid w:val="005E620A"/>
    <w:rsid w:val="005E6880"/>
    <w:rsid w:val="005E7696"/>
    <w:rsid w:val="005E7DEE"/>
    <w:rsid w:val="005E7F80"/>
    <w:rsid w:val="005F0B03"/>
    <w:rsid w:val="005F13A8"/>
    <w:rsid w:val="005F18E1"/>
    <w:rsid w:val="005F1B18"/>
    <w:rsid w:val="005F1DD0"/>
    <w:rsid w:val="005F2133"/>
    <w:rsid w:val="005F35B2"/>
    <w:rsid w:val="005F3C1A"/>
    <w:rsid w:val="005F3CAD"/>
    <w:rsid w:val="005F3E8B"/>
    <w:rsid w:val="005F3F35"/>
    <w:rsid w:val="005F40A7"/>
    <w:rsid w:val="005F4AF7"/>
    <w:rsid w:val="005F5694"/>
    <w:rsid w:val="005F5712"/>
    <w:rsid w:val="005F5E9B"/>
    <w:rsid w:val="005F6015"/>
    <w:rsid w:val="005F60C8"/>
    <w:rsid w:val="005F6388"/>
    <w:rsid w:val="005F72CA"/>
    <w:rsid w:val="005F7B41"/>
    <w:rsid w:val="00600A72"/>
    <w:rsid w:val="00600D4B"/>
    <w:rsid w:val="0060137E"/>
    <w:rsid w:val="006014C9"/>
    <w:rsid w:val="00601597"/>
    <w:rsid w:val="00601CA5"/>
    <w:rsid w:val="00602571"/>
    <w:rsid w:val="006026F5"/>
    <w:rsid w:val="0060270B"/>
    <w:rsid w:val="00602D92"/>
    <w:rsid w:val="0060309F"/>
    <w:rsid w:val="00603C91"/>
    <w:rsid w:val="006046AC"/>
    <w:rsid w:val="006047AD"/>
    <w:rsid w:val="00604C3D"/>
    <w:rsid w:val="00605753"/>
    <w:rsid w:val="006077F4"/>
    <w:rsid w:val="00607C1B"/>
    <w:rsid w:val="00607E87"/>
    <w:rsid w:val="00610F2D"/>
    <w:rsid w:val="00611311"/>
    <w:rsid w:val="006119DF"/>
    <w:rsid w:val="0061228B"/>
    <w:rsid w:val="0061278B"/>
    <w:rsid w:val="00612BA6"/>
    <w:rsid w:val="00613E3F"/>
    <w:rsid w:val="00613EDC"/>
    <w:rsid w:val="0061437E"/>
    <w:rsid w:val="0061461B"/>
    <w:rsid w:val="00614F1F"/>
    <w:rsid w:val="00615BA2"/>
    <w:rsid w:val="00615F44"/>
    <w:rsid w:val="00616B6F"/>
    <w:rsid w:val="0061749D"/>
    <w:rsid w:val="00617755"/>
    <w:rsid w:val="00620812"/>
    <w:rsid w:val="00621391"/>
    <w:rsid w:val="0062153F"/>
    <w:rsid w:val="00621BCC"/>
    <w:rsid w:val="00621C35"/>
    <w:rsid w:val="00622960"/>
    <w:rsid w:val="006230D5"/>
    <w:rsid w:val="00623D11"/>
    <w:rsid w:val="00623E72"/>
    <w:rsid w:val="00624390"/>
    <w:rsid w:val="00624691"/>
    <w:rsid w:val="00624BE8"/>
    <w:rsid w:val="00624FE9"/>
    <w:rsid w:val="00625161"/>
    <w:rsid w:val="006256B2"/>
    <w:rsid w:val="00626075"/>
    <w:rsid w:val="006261E8"/>
    <w:rsid w:val="006261F6"/>
    <w:rsid w:val="006262E6"/>
    <w:rsid w:val="00626C33"/>
    <w:rsid w:val="00627FA3"/>
    <w:rsid w:val="00630506"/>
    <w:rsid w:val="00630511"/>
    <w:rsid w:val="00630635"/>
    <w:rsid w:val="006306BA"/>
    <w:rsid w:val="00631634"/>
    <w:rsid w:val="00632012"/>
    <w:rsid w:val="00632302"/>
    <w:rsid w:val="0063317D"/>
    <w:rsid w:val="006336D5"/>
    <w:rsid w:val="0063385B"/>
    <w:rsid w:val="00633A5B"/>
    <w:rsid w:val="00633DBE"/>
    <w:rsid w:val="00633EA7"/>
    <w:rsid w:val="00633F8B"/>
    <w:rsid w:val="00634607"/>
    <w:rsid w:val="006347C6"/>
    <w:rsid w:val="0063481F"/>
    <w:rsid w:val="00634AED"/>
    <w:rsid w:val="00635563"/>
    <w:rsid w:val="00635A02"/>
    <w:rsid w:val="00635B30"/>
    <w:rsid w:val="00635E1A"/>
    <w:rsid w:val="00635E47"/>
    <w:rsid w:val="00636777"/>
    <w:rsid w:val="00637483"/>
    <w:rsid w:val="00637F20"/>
    <w:rsid w:val="006400A4"/>
    <w:rsid w:val="00640E89"/>
    <w:rsid w:val="00641178"/>
    <w:rsid w:val="00641A2B"/>
    <w:rsid w:val="00641B09"/>
    <w:rsid w:val="00641F7C"/>
    <w:rsid w:val="00643411"/>
    <w:rsid w:val="006438E9"/>
    <w:rsid w:val="00643A57"/>
    <w:rsid w:val="00643E71"/>
    <w:rsid w:val="00644FC7"/>
    <w:rsid w:val="00645578"/>
    <w:rsid w:val="0064581B"/>
    <w:rsid w:val="00645F8D"/>
    <w:rsid w:val="00646406"/>
    <w:rsid w:val="0064694A"/>
    <w:rsid w:val="006469A9"/>
    <w:rsid w:val="00646A2E"/>
    <w:rsid w:val="006474E5"/>
    <w:rsid w:val="006475D2"/>
    <w:rsid w:val="00647696"/>
    <w:rsid w:val="0065037A"/>
    <w:rsid w:val="006504AF"/>
    <w:rsid w:val="00650515"/>
    <w:rsid w:val="00650B2C"/>
    <w:rsid w:val="006512A9"/>
    <w:rsid w:val="006515CF"/>
    <w:rsid w:val="00651C64"/>
    <w:rsid w:val="00652B51"/>
    <w:rsid w:val="00652D72"/>
    <w:rsid w:val="006533ED"/>
    <w:rsid w:val="0065399E"/>
    <w:rsid w:val="00653A6C"/>
    <w:rsid w:val="00654175"/>
    <w:rsid w:val="006542A5"/>
    <w:rsid w:val="00654C36"/>
    <w:rsid w:val="0065572E"/>
    <w:rsid w:val="00655826"/>
    <w:rsid w:val="00655B66"/>
    <w:rsid w:val="00656863"/>
    <w:rsid w:val="00656E8D"/>
    <w:rsid w:val="00656FD0"/>
    <w:rsid w:val="00657357"/>
    <w:rsid w:val="00657411"/>
    <w:rsid w:val="00657AE0"/>
    <w:rsid w:val="00657D17"/>
    <w:rsid w:val="00657DCC"/>
    <w:rsid w:val="00660F8A"/>
    <w:rsid w:val="006610B2"/>
    <w:rsid w:val="00661145"/>
    <w:rsid w:val="0066117D"/>
    <w:rsid w:val="0066308E"/>
    <w:rsid w:val="00663113"/>
    <w:rsid w:val="00664412"/>
    <w:rsid w:val="00664D46"/>
    <w:rsid w:val="00665390"/>
    <w:rsid w:val="0066539B"/>
    <w:rsid w:val="006656EA"/>
    <w:rsid w:val="00665803"/>
    <w:rsid w:val="00665823"/>
    <w:rsid w:val="00665FC5"/>
    <w:rsid w:val="00666052"/>
    <w:rsid w:val="006667CF"/>
    <w:rsid w:val="00666D1A"/>
    <w:rsid w:val="00667625"/>
    <w:rsid w:val="0066770E"/>
    <w:rsid w:val="006679B6"/>
    <w:rsid w:val="00667EED"/>
    <w:rsid w:val="00670463"/>
    <w:rsid w:val="00670DFF"/>
    <w:rsid w:val="006717AD"/>
    <w:rsid w:val="0067182B"/>
    <w:rsid w:val="00672017"/>
    <w:rsid w:val="0067268D"/>
    <w:rsid w:val="006727C1"/>
    <w:rsid w:val="00672990"/>
    <w:rsid w:val="00672D56"/>
    <w:rsid w:val="0067333D"/>
    <w:rsid w:val="006733AE"/>
    <w:rsid w:val="006735DE"/>
    <w:rsid w:val="00673889"/>
    <w:rsid w:val="00673B6C"/>
    <w:rsid w:val="00673E3B"/>
    <w:rsid w:val="006744AC"/>
    <w:rsid w:val="00674648"/>
    <w:rsid w:val="00674D9A"/>
    <w:rsid w:val="00674E60"/>
    <w:rsid w:val="00675218"/>
    <w:rsid w:val="00675DD9"/>
    <w:rsid w:val="00675F6F"/>
    <w:rsid w:val="006768F7"/>
    <w:rsid w:val="00676BBD"/>
    <w:rsid w:val="0068046C"/>
    <w:rsid w:val="006807D8"/>
    <w:rsid w:val="00680938"/>
    <w:rsid w:val="0068142C"/>
    <w:rsid w:val="00681521"/>
    <w:rsid w:val="00681DF7"/>
    <w:rsid w:val="0068277C"/>
    <w:rsid w:val="00682862"/>
    <w:rsid w:val="00682DD0"/>
    <w:rsid w:val="00682DFE"/>
    <w:rsid w:val="00683176"/>
    <w:rsid w:val="00683234"/>
    <w:rsid w:val="00683508"/>
    <w:rsid w:val="00683BEE"/>
    <w:rsid w:val="00683F93"/>
    <w:rsid w:val="006847A1"/>
    <w:rsid w:val="00684EFD"/>
    <w:rsid w:val="0068503A"/>
    <w:rsid w:val="00685117"/>
    <w:rsid w:val="0068536A"/>
    <w:rsid w:val="00685755"/>
    <w:rsid w:val="00687100"/>
    <w:rsid w:val="006875A9"/>
    <w:rsid w:val="0068772C"/>
    <w:rsid w:val="00687833"/>
    <w:rsid w:val="00687F4B"/>
    <w:rsid w:val="00687F73"/>
    <w:rsid w:val="0069042F"/>
    <w:rsid w:val="00690431"/>
    <w:rsid w:val="00690525"/>
    <w:rsid w:val="00690AA2"/>
    <w:rsid w:val="00690E67"/>
    <w:rsid w:val="00692159"/>
    <w:rsid w:val="0069302D"/>
    <w:rsid w:val="006936DD"/>
    <w:rsid w:val="00693B50"/>
    <w:rsid w:val="00693B64"/>
    <w:rsid w:val="00693D72"/>
    <w:rsid w:val="00693ED9"/>
    <w:rsid w:val="0069487B"/>
    <w:rsid w:val="00695141"/>
    <w:rsid w:val="00695B56"/>
    <w:rsid w:val="00696BB3"/>
    <w:rsid w:val="00696BF8"/>
    <w:rsid w:val="00697D1A"/>
    <w:rsid w:val="006A02ED"/>
    <w:rsid w:val="006A0474"/>
    <w:rsid w:val="006A1030"/>
    <w:rsid w:val="006A18DC"/>
    <w:rsid w:val="006A1F47"/>
    <w:rsid w:val="006A238A"/>
    <w:rsid w:val="006A2B73"/>
    <w:rsid w:val="006A2C2A"/>
    <w:rsid w:val="006A3507"/>
    <w:rsid w:val="006A481A"/>
    <w:rsid w:val="006A496F"/>
    <w:rsid w:val="006A57EC"/>
    <w:rsid w:val="006A59DD"/>
    <w:rsid w:val="006A61BA"/>
    <w:rsid w:val="006A7938"/>
    <w:rsid w:val="006A7BA4"/>
    <w:rsid w:val="006A7C07"/>
    <w:rsid w:val="006B0027"/>
    <w:rsid w:val="006B0475"/>
    <w:rsid w:val="006B14B8"/>
    <w:rsid w:val="006B1EE0"/>
    <w:rsid w:val="006B2486"/>
    <w:rsid w:val="006B2BCB"/>
    <w:rsid w:val="006B2C33"/>
    <w:rsid w:val="006B3F24"/>
    <w:rsid w:val="006B40CA"/>
    <w:rsid w:val="006B4211"/>
    <w:rsid w:val="006B4523"/>
    <w:rsid w:val="006B49C5"/>
    <w:rsid w:val="006B4B81"/>
    <w:rsid w:val="006B5E08"/>
    <w:rsid w:val="006B63DE"/>
    <w:rsid w:val="006B65A1"/>
    <w:rsid w:val="006B698D"/>
    <w:rsid w:val="006B795F"/>
    <w:rsid w:val="006C0278"/>
    <w:rsid w:val="006C10F5"/>
    <w:rsid w:val="006C2319"/>
    <w:rsid w:val="006C23DE"/>
    <w:rsid w:val="006C2549"/>
    <w:rsid w:val="006C2C82"/>
    <w:rsid w:val="006C2D1A"/>
    <w:rsid w:val="006C312A"/>
    <w:rsid w:val="006C36C3"/>
    <w:rsid w:val="006C4948"/>
    <w:rsid w:val="006C5663"/>
    <w:rsid w:val="006C5701"/>
    <w:rsid w:val="006C5940"/>
    <w:rsid w:val="006C5BE9"/>
    <w:rsid w:val="006C64D9"/>
    <w:rsid w:val="006C6843"/>
    <w:rsid w:val="006C6A42"/>
    <w:rsid w:val="006C7AF8"/>
    <w:rsid w:val="006C7E7E"/>
    <w:rsid w:val="006C7EC3"/>
    <w:rsid w:val="006D0945"/>
    <w:rsid w:val="006D1016"/>
    <w:rsid w:val="006D11F5"/>
    <w:rsid w:val="006D14F0"/>
    <w:rsid w:val="006D1F18"/>
    <w:rsid w:val="006D2132"/>
    <w:rsid w:val="006D2DE2"/>
    <w:rsid w:val="006D3935"/>
    <w:rsid w:val="006D3AE2"/>
    <w:rsid w:val="006D3F99"/>
    <w:rsid w:val="006D42CE"/>
    <w:rsid w:val="006D4AA0"/>
    <w:rsid w:val="006D4BFB"/>
    <w:rsid w:val="006D562F"/>
    <w:rsid w:val="006D5738"/>
    <w:rsid w:val="006D5D67"/>
    <w:rsid w:val="006D73F0"/>
    <w:rsid w:val="006D745E"/>
    <w:rsid w:val="006D77C9"/>
    <w:rsid w:val="006D7930"/>
    <w:rsid w:val="006E0001"/>
    <w:rsid w:val="006E0A1F"/>
    <w:rsid w:val="006E1562"/>
    <w:rsid w:val="006E17DD"/>
    <w:rsid w:val="006E224A"/>
    <w:rsid w:val="006E276C"/>
    <w:rsid w:val="006E2DC2"/>
    <w:rsid w:val="006E352F"/>
    <w:rsid w:val="006E365D"/>
    <w:rsid w:val="006E3735"/>
    <w:rsid w:val="006E388F"/>
    <w:rsid w:val="006E3CF1"/>
    <w:rsid w:val="006E438F"/>
    <w:rsid w:val="006E44B8"/>
    <w:rsid w:val="006E5354"/>
    <w:rsid w:val="006E53F2"/>
    <w:rsid w:val="006E5DEF"/>
    <w:rsid w:val="006E6613"/>
    <w:rsid w:val="006E6F01"/>
    <w:rsid w:val="006E79A3"/>
    <w:rsid w:val="006F01D9"/>
    <w:rsid w:val="006F0A39"/>
    <w:rsid w:val="006F125E"/>
    <w:rsid w:val="006F15DD"/>
    <w:rsid w:val="006F1D7B"/>
    <w:rsid w:val="006F1E05"/>
    <w:rsid w:val="006F35E0"/>
    <w:rsid w:val="006F3622"/>
    <w:rsid w:val="006F3CA5"/>
    <w:rsid w:val="006F3DA6"/>
    <w:rsid w:val="006F3FDB"/>
    <w:rsid w:val="006F4728"/>
    <w:rsid w:val="006F486A"/>
    <w:rsid w:val="006F522D"/>
    <w:rsid w:val="006F5C8A"/>
    <w:rsid w:val="006F5EB5"/>
    <w:rsid w:val="006F6296"/>
    <w:rsid w:val="006F65E2"/>
    <w:rsid w:val="006F6AE5"/>
    <w:rsid w:val="007003FE"/>
    <w:rsid w:val="00700B30"/>
    <w:rsid w:val="00700E73"/>
    <w:rsid w:val="00701478"/>
    <w:rsid w:val="00701BBA"/>
    <w:rsid w:val="00702FC1"/>
    <w:rsid w:val="00703A65"/>
    <w:rsid w:val="007043CB"/>
    <w:rsid w:val="00704846"/>
    <w:rsid w:val="00704CA5"/>
    <w:rsid w:val="00706046"/>
    <w:rsid w:val="00706A99"/>
    <w:rsid w:val="00707382"/>
    <w:rsid w:val="007073D0"/>
    <w:rsid w:val="0070789A"/>
    <w:rsid w:val="007078F7"/>
    <w:rsid w:val="0071174A"/>
    <w:rsid w:val="00711B30"/>
    <w:rsid w:val="00713527"/>
    <w:rsid w:val="0071433C"/>
    <w:rsid w:val="007145F1"/>
    <w:rsid w:val="00714D89"/>
    <w:rsid w:val="00714DE5"/>
    <w:rsid w:val="00714DE7"/>
    <w:rsid w:val="00714E0C"/>
    <w:rsid w:val="00715079"/>
    <w:rsid w:val="0071597A"/>
    <w:rsid w:val="00715DF4"/>
    <w:rsid w:val="00715E89"/>
    <w:rsid w:val="0071656B"/>
    <w:rsid w:val="00717A71"/>
    <w:rsid w:val="00717DB0"/>
    <w:rsid w:val="00721022"/>
    <w:rsid w:val="00721145"/>
    <w:rsid w:val="00721588"/>
    <w:rsid w:val="007219AE"/>
    <w:rsid w:val="00721CA5"/>
    <w:rsid w:val="007236FC"/>
    <w:rsid w:val="00723FD8"/>
    <w:rsid w:val="0072473A"/>
    <w:rsid w:val="0072489A"/>
    <w:rsid w:val="00725780"/>
    <w:rsid w:val="00725993"/>
    <w:rsid w:val="00725B41"/>
    <w:rsid w:val="00726700"/>
    <w:rsid w:val="007267DC"/>
    <w:rsid w:val="007276FC"/>
    <w:rsid w:val="0072782E"/>
    <w:rsid w:val="007278C6"/>
    <w:rsid w:val="007278E6"/>
    <w:rsid w:val="0073034B"/>
    <w:rsid w:val="007307B6"/>
    <w:rsid w:val="00730D96"/>
    <w:rsid w:val="00730FB3"/>
    <w:rsid w:val="00731137"/>
    <w:rsid w:val="00732393"/>
    <w:rsid w:val="0073285A"/>
    <w:rsid w:val="00732C51"/>
    <w:rsid w:val="00732DD1"/>
    <w:rsid w:val="00732DF5"/>
    <w:rsid w:val="007330F7"/>
    <w:rsid w:val="007337DB"/>
    <w:rsid w:val="00733895"/>
    <w:rsid w:val="00734064"/>
    <w:rsid w:val="00734764"/>
    <w:rsid w:val="00735214"/>
    <w:rsid w:val="007356B2"/>
    <w:rsid w:val="00736066"/>
    <w:rsid w:val="0073639F"/>
    <w:rsid w:val="007365DA"/>
    <w:rsid w:val="0073672E"/>
    <w:rsid w:val="0073683C"/>
    <w:rsid w:val="0073688F"/>
    <w:rsid w:val="00736E43"/>
    <w:rsid w:val="00737439"/>
    <w:rsid w:val="007374A2"/>
    <w:rsid w:val="00737737"/>
    <w:rsid w:val="00740291"/>
    <w:rsid w:val="007403D9"/>
    <w:rsid w:val="00740A66"/>
    <w:rsid w:val="00740F55"/>
    <w:rsid w:val="00741635"/>
    <w:rsid w:val="00741952"/>
    <w:rsid w:val="00741EC2"/>
    <w:rsid w:val="00741F1A"/>
    <w:rsid w:val="00742716"/>
    <w:rsid w:val="0074281E"/>
    <w:rsid w:val="00742D33"/>
    <w:rsid w:val="00742E1D"/>
    <w:rsid w:val="007432AA"/>
    <w:rsid w:val="00743674"/>
    <w:rsid w:val="0074389D"/>
    <w:rsid w:val="00744424"/>
    <w:rsid w:val="00746054"/>
    <w:rsid w:val="00747BF8"/>
    <w:rsid w:val="00747E06"/>
    <w:rsid w:val="00750BF5"/>
    <w:rsid w:val="0075133A"/>
    <w:rsid w:val="00751A16"/>
    <w:rsid w:val="00752533"/>
    <w:rsid w:val="007529F7"/>
    <w:rsid w:val="00752A59"/>
    <w:rsid w:val="00752D92"/>
    <w:rsid w:val="00752DB8"/>
    <w:rsid w:val="00752EA4"/>
    <w:rsid w:val="00753A20"/>
    <w:rsid w:val="007540A0"/>
    <w:rsid w:val="00754205"/>
    <w:rsid w:val="00754B29"/>
    <w:rsid w:val="00754C42"/>
    <w:rsid w:val="00755325"/>
    <w:rsid w:val="00755529"/>
    <w:rsid w:val="00755B9E"/>
    <w:rsid w:val="00755C2D"/>
    <w:rsid w:val="00755EE4"/>
    <w:rsid w:val="007563B9"/>
    <w:rsid w:val="0075673D"/>
    <w:rsid w:val="00756D15"/>
    <w:rsid w:val="007573F6"/>
    <w:rsid w:val="0075773D"/>
    <w:rsid w:val="00757C63"/>
    <w:rsid w:val="0076040F"/>
    <w:rsid w:val="0076075B"/>
    <w:rsid w:val="007608DE"/>
    <w:rsid w:val="00760A58"/>
    <w:rsid w:val="00761432"/>
    <w:rsid w:val="0076196A"/>
    <w:rsid w:val="00762DCD"/>
    <w:rsid w:val="0076335C"/>
    <w:rsid w:val="00763705"/>
    <w:rsid w:val="00763CDF"/>
    <w:rsid w:val="0076428E"/>
    <w:rsid w:val="007642E7"/>
    <w:rsid w:val="00764772"/>
    <w:rsid w:val="00764821"/>
    <w:rsid w:val="00764A30"/>
    <w:rsid w:val="00766EAC"/>
    <w:rsid w:val="00767466"/>
    <w:rsid w:val="007676FE"/>
    <w:rsid w:val="00767C2E"/>
    <w:rsid w:val="00767FEB"/>
    <w:rsid w:val="00770831"/>
    <w:rsid w:val="00770A2C"/>
    <w:rsid w:val="00770DF6"/>
    <w:rsid w:val="0077110B"/>
    <w:rsid w:val="007713FA"/>
    <w:rsid w:val="007714D2"/>
    <w:rsid w:val="00771530"/>
    <w:rsid w:val="00771817"/>
    <w:rsid w:val="007719F6"/>
    <w:rsid w:val="00771CC8"/>
    <w:rsid w:val="00771E10"/>
    <w:rsid w:val="0077229D"/>
    <w:rsid w:val="00772577"/>
    <w:rsid w:val="00772BF6"/>
    <w:rsid w:val="00772C0C"/>
    <w:rsid w:val="007738BC"/>
    <w:rsid w:val="00773A33"/>
    <w:rsid w:val="00774159"/>
    <w:rsid w:val="00774875"/>
    <w:rsid w:val="007748D3"/>
    <w:rsid w:val="0077531F"/>
    <w:rsid w:val="00775835"/>
    <w:rsid w:val="00775F48"/>
    <w:rsid w:val="0077692A"/>
    <w:rsid w:val="00776E59"/>
    <w:rsid w:val="00777173"/>
    <w:rsid w:val="00777DD0"/>
    <w:rsid w:val="00780E69"/>
    <w:rsid w:val="00780FCC"/>
    <w:rsid w:val="007811DB"/>
    <w:rsid w:val="00781D19"/>
    <w:rsid w:val="007820C4"/>
    <w:rsid w:val="00782176"/>
    <w:rsid w:val="00782D83"/>
    <w:rsid w:val="007837F6"/>
    <w:rsid w:val="00785CB5"/>
    <w:rsid w:val="00785E2A"/>
    <w:rsid w:val="0078732E"/>
    <w:rsid w:val="00787F4F"/>
    <w:rsid w:val="00787FE5"/>
    <w:rsid w:val="0079012E"/>
    <w:rsid w:val="007913B6"/>
    <w:rsid w:val="00791AF1"/>
    <w:rsid w:val="00791FE7"/>
    <w:rsid w:val="00793549"/>
    <w:rsid w:val="00793D6B"/>
    <w:rsid w:val="007941C8"/>
    <w:rsid w:val="0079427E"/>
    <w:rsid w:val="00794397"/>
    <w:rsid w:val="0079446E"/>
    <w:rsid w:val="00794B30"/>
    <w:rsid w:val="00794C10"/>
    <w:rsid w:val="00794C4F"/>
    <w:rsid w:val="00794E98"/>
    <w:rsid w:val="007956BE"/>
    <w:rsid w:val="0079590E"/>
    <w:rsid w:val="00795C18"/>
    <w:rsid w:val="00795D6D"/>
    <w:rsid w:val="00795D87"/>
    <w:rsid w:val="00795EEE"/>
    <w:rsid w:val="007964B9"/>
    <w:rsid w:val="00796A95"/>
    <w:rsid w:val="00796C49"/>
    <w:rsid w:val="00796C70"/>
    <w:rsid w:val="00796E4F"/>
    <w:rsid w:val="00796ED9"/>
    <w:rsid w:val="00796EFA"/>
    <w:rsid w:val="0079717F"/>
    <w:rsid w:val="00797F7D"/>
    <w:rsid w:val="007A019B"/>
    <w:rsid w:val="007A07D4"/>
    <w:rsid w:val="007A0D61"/>
    <w:rsid w:val="007A133E"/>
    <w:rsid w:val="007A16F7"/>
    <w:rsid w:val="007A1F33"/>
    <w:rsid w:val="007A273F"/>
    <w:rsid w:val="007A2DF4"/>
    <w:rsid w:val="007A2F99"/>
    <w:rsid w:val="007A5028"/>
    <w:rsid w:val="007A5E9B"/>
    <w:rsid w:val="007A60DF"/>
    <w:rsid w:val="007A68D4"/>
    <w:rsid w:val="007A7033"/>
    <w:rsid w:val="007A71C9"/>
    <w:rsid w:val="007A7550"/>
    <w:rsid w:val="007A7B9F"/>
    <w:rsid w:val="007B001E"/>
    <w:rsid w:val="007B005F"/>
    <w:rsid w:val="007B0523"/>
    <w:rsid w:val="007B0837"/>
    <w:rsid w:val="007B1558"/>
    <w:rsid w:val="007B15AA"/>
    <w:rsid w:val="007B1641"/>
    <w:rsid w:val="007B169B"/>
    <w:rsid w:val="007B1E56"/>
    <w:rsid w:val="007B29EF"/>
    <w:rsid w:val="007B2DB0"/>
    <w:rsid w:val="007B3022"/>
    <w:rsid w:val="007B3833"/>
    <w:rsid w:val="007B3A70"/>
    <w:rsid w:val="007B3B3C"/>
    <w:rsid w:val="007B3DFD"/>
    <w:rsid w:val="007B4148"/>
    <w:rsid w:val="007B446B"/>
    <w:rsid w:val="007B541D"/>
    <w:rsid w:val="007B55E5"/>
    <w:rsid w:val="007B69BD"/>
    <w:rsid w:val="007B7056"/>
    <w:rsid w:val="007B70A2"/>
    <w:rsid w:val="007B7106"/>
    <w:rsid w:val="007B731C"/>
    <w:rsid w:val="007B73AB"/>
    <w:rsid w:val="007C0113"/>
    <w:rsid w:val="007C0209"/>
    <w:rsid w:val="007C0257"/>
    <w:rsid w:val="007C028B"/>
    <w:rsid w:val="007C0655"/>
    <w:rsid w:val="007C08F3"/>
    <w:rsid w:val="007C0C94"/>
    <w:rsid w:val="007C0D4F"/>
    <w:rsid w:val="007C1AAC"/>
    <w:rsid w:val="007C251E"/>
    <w:rsid w:val="007C2757"/>
    <w:rsid w:val="007C2810"/>
    <w:rsid w:val="007C2A3E"/>
    <w:rsid w:val="007C3998"/>
    <w:rsid w:val="007C419C"/>
    <w:rsid w:val="007C4321"/>
    <w:rsid w:val="007C47EF"/>
    <w:rsid w:val="007C51BC"/>
    <w:rsid w:val="007C5247"/>
    <w:rsid w:val="007C6504"/>
    <w:rsid w:val="007C6C98"/>
    <w:rsid w:val="007C6CE4"/>
    <w:rsid w:val="007D0974"/>
    <w:rsid w:val="007D0E01"/>
    <w:rsid w:val="007D174C"/>
    <w:rsid w:val="007D17CB"/>
    <w:rsid w:val="007D1A14"/>
    <w:rsid w:val="007D1AA4"/>
    <w:rsid w:val="007D1B3A"/>
    <w:rsid w:val="007D2017"/>
    <w:rsid w:val="007D2468"/>
    <w:rsid w:val="007D262C"/>
    <w:rsid w:val="007D2B8E"/>
    <w:rsid w:val="007D2F1C"/>
    <w:rsid w:val="007D38D9"/>
    <w:rsid w:val="007D3DCC"/>
    <w:rsid w:val="007D44BE"/>
    <w:rsid w:val="007D4873"/>
    <w:rsid w:val="007D4B3A"/>
    <w:rsid w:val="007D4E66"/>
    <w:rsid w:val="007D51F3"/>
    <w:rsid w:val="007D5BF5"/>
    <w:rsid w:val="007D5C56"/>
    <w:rsid w:val="007D6294"/>
    <w:rsid w:val="007D6380"/>
    <w:rsid w:val="007D671B"/>
    <w:rsid w:val="007D7700"/>
    <w:rsid w:val="007D77BA"/>
    <w:rsid w:val="007D789E"/>
    <w:rsid w:val="007E02B9"/>
    <w:rsid w:val="007E0ADA"/>
    <w:rsid w:val="007E0B95"/>
    <w:rsid w:val="007E0DED"/>
    <w:rsid w:val="007E0EA6"/>
    <w:rsid w:val="007E170D"/>
    <w:rsid w:val="007E3236"/>
    <w:rsid w:val="007E3277"/>
    <w:rsid w:val="007E3D97"/>
    <w:rsid w:val="007E3F54"/>
    <w:rsid w:val="007E4A34"/>
    <w:rsid w:val="007E51DA"/>
    <w:rsid w:val="007E5555"/>
    <w:rsid w:val="007E55E9"/>
    <w:rsid w:val="007E5839"/>
    <w:rsid w:val="007E5977"/>
    <w:rsid w:val="007E622E"/>
    <w:rsid w:val="007E7636"/>
    <w:rsid w:val="007F0266"/>
    <w:rsid w:val="007F04B7"/>
    <w:rsid w:val="007F0DA9"/>
    <w:rsid w:val="007F0F15"/>
    <w:rsid w:val="007F1186"/>
    <w:rsid w:val="007F1B01"/>
    <w:rsid w:val="007F2090"/>
    <w:rsid w:val="007F25E4"/>
    <w:rsid w:val="007F3008"/>
    <w:rsid w:val="007F4546"/>
    <w:rsid w:val="007F46B7"/>
    <w:rsid w:val="007F4C99"/>
    <w:rsid w:val="007F4DAC"/>
    <w:rsid w:val="007F51A5"/>
    <w:rsid w:val="007F55AE"/>
    <w:rsid w:val="007F584C"/>
    <w:rsid w:val="007F5A53"/>
    <w:rsid w:val="007F5A84"/>
    <w:rsid w:val="007F5DBF"/>
    <w:rsid w:val="007F65B8"/>
    <w:rsid w:val="007F6B6C"/>
    <w:rsid w:val="007F7569"/>
    <w:rsid w:val="007F76E3"/>
    <w:rsid w:val="007F7799"/>
    <w:rsid w:val="007F7886"/>
    <w:rsid w:val="00800023"/>
    <w:rsid w:val="0080090E"/>
    <w:rsid w:val="00800AC3"/>
    <w:rsid w:val="00800CC3"/>
    <w:rsid w:val="008014BE"/>
    <w:rsid w:val="00803F8C"/>
    <w:rsid w:val="00804354"/>
    <w:rsid w:val="00804D35"/>
    <w:rsid w:val="00804F83"/>
    <w:rsid w:val="0080516F"/>
    <w:rsid w:val="008055E0"/>
    <w:rsid w:val="00805B36"/>
    <w:rsid w:val="00806F35"/>
    <w:rsid w:val="00807901"/>
    <w:rsid w:val="008079C0"/>
    <w:rsid w:val="00807DD3"/>
    <w:rsid w:val="0081095A"/>
    <w:rsid w:val="00811728"/>
    <w:rsid w:val="00811ECC"/>
    <w:rsid w:val="0081233D"/>
    <w:rsid w:val="00812B23"/>
    <w:rsid w:val="00813095"/>
    <w:rsid w:val="008131B6"/>
    <w:rsid w:val="00813259"/>
    <w:rsid w:val="008132EE"/>
    <w:rsid w:val="008135BE"/>
    <w:rsid w:val="0081470D"/>
    <w:rsid w:val="00814757"/>
    <w:rsid w:val="008148D9"/>
    <w:rsid w:val="00816470"/>
    <w:rsid w:val="008167A2"/>
    <w:rsid w:val="0081718A"/>
    <w:rsid w:val="008175D8"/>
    <w:rsid w:val="00817A0A"/>
    <w:rsid w:val="00820346"/>
    <w:rsid w:val="00820B26"/>
    <w:rsid w:val="00820B56"/>
    <w:rsid w:val="00820D1E"/>
    <w:rsid w:val="008217E6"/>
    <w:rsid w:val="00822442"/>
    <w:rsid w:val="00822615"/>
    <w:rsid w:val="00823045"/>
    <w:rsid w:val="00824632"/>
    <w:rsid w:val="00824991"/>
    <w:rsid w:val="00825043"/>
    <w:rsid w:val="0082538E"/>
    <w:rsid w:val="00825678"/>
    <w:rsid w:val="00826789"/>
    <w:rsid w:val="00826DC9"/>
    <w:rsid w:val="00827988"/>
    <w:rsid w:val="00827BC8"/>
    <w:rsid w:val="00830509"/>
    <w:rsid w:val="008306D9"/>
    <w:rsid w:val="0083081C"/>
    <w:rsid w:val="00830BFD"/>
    <w:rsid w:val="00831104"/>
    <w:rsid w:val="0083119A"/>
    <w:rsid w:val="008311EE"/>
    <w:rsid w:val="0083162A"/>
    <w:rsid w:val="00831A83"/>
    <w:rsid w:val="00831B1E"/>
    <w:rsid w:val="00831C39"/>
    <w:rsid w:val="00831D68"/>
    <w:rsid w:val="008323BD"/>
    <w:rsid w:val="008327CD"/>
    <w:rsid w:val="00832D5D"/>
    <w:rsid w:val="00832ED5"/>
    <w:rsid w:val="00832FDE"/>
    <w:rsid w:val="008361C5"/>
    <w:rsid w:val="00836AF6"/>
    <w:rsid w:val="008372F2"/>
    <w:rsid w:val="00840058"/>
    <w:rsid w:val="00840081"/>
    <w:rsid w:val="00840503"/>
    <w:rsid w:val="00840F4F"/>
    <w:rsid w:val="0084152F"/>
    <w:rsid w:val="0084236E"/>
    <w:rsid w:val="00843022"/>
    <w:rsid w:val="008431BF"/>
    <w:rsid w:val="00843383"/>
    <w:rsid w:val="00843D97"/>
    <w:rsid w:val="00843E0D"/>
    <w:rsid w:val="00843EDA"/>
    <w:rsid w:val="0084428D"/>
    <w:rsid w:val="00844888"/>
    <w:rsid w:val="00844C6A"/>
    <w:rsid w:val="00845ABD"/>
    <w:rsid w:val="0084605F"/>
    <w:rsid w:val="00846857"/>
    <w:rsid w:val="00846C45"/>
    <w:rsid w:val="0084724E"/>
    <w:rsid w:val="00847D5C"/>
    <w:rsid w:val="00847DF1"/>
    <w:rsid w:val="00847FF2"/>
    <w:rsid w:val="0085049E"/>
    <w:rsid w:val="00850E8A"/>
    <w:rsid w:val="00850FD0"/>
    <w:rsid w:val="00851256"/>
    <w:rsid w:val="0085146E"/>
    <w:rsid w:val="008515FC"/>
    <w:rsid w:val="00851BB9"/>
    <w:rsid w:val="00852BE9"/>
    <w:rsid w:val="00852C7E"/>
    <w:rsid w:val="0085305C"/>
    <w:rsid w:val="00853167"/>
    <w:rsid w:val="008533FF"/>
    <w:rsid w:val="00853400"/>
    <w:rsid w:val="00853D8E"/>
    <w:rsid w:val="0085446C"/>
    <w:rsid w:val="008545B9"/>
    <w:rsid w:val="00855DB1"/>
    <w:rsid w:val="00856651"/>
    <w:rsid w:val="00856666"/>
    <w:rsid w:val="00856BC9"/>
    <w:rsid w:val="0085705B"/>
    <w:rsid w:val="0085712A"/>
    <w:rsid w:val="008575EE"/>
    <w:rsid w:val="00857C5A"/>
    <w:rsid w:val="00857CB9"/>
    <w:rsid w:val="00860854"/>
    <w:rsid w:val="00861EC4"/>
    <w:rsid w:val="00861F47"/>
    <w:rsid w:val="008620CA"/>
    <w:rsid w:val="00862696"/>
    <w:rsid w:val="00862CB0"/>
    <w:rsid w:val="008633CB"/>
    <w:rsid w:val="008635C2"/>
    <w:rsid w:val="00863771"/>
    <w:rsid w:val="00863CA4"/>
    <w:rsid w:val="00863CBA"/>
    <w:rsid w:val="00863D6F"/>
    <w:rsid w:val="00864192"/>
    <w:rsid w:val="008644EF"/>
    <w:rsid w:val="00864526"/>
    <w:rsid w:val="00864FC8"/>
    <w:rsid w:val="00865087"/>
    <w:rsid w:val="00865344"/>
    <w:rsid w:val="0086582B"/>
    <w:rsid w:val="00865A5F"/>
    <w:rsid w:val="00865B68"/>
    <w:rsid w:val="00866CC3"/>
    <w:rsid w:val="008671A3"/>
    <w:rsid w:val="00867F73"/>
    <w:rsid w:val="00870694"/>
    <w:rsid w:val="008709B3"/>
    <w:rsid w:val="00870DC0"/>
    <w:rsid w:val="00871A59"/>
    <w:rsid w:val="00871B34"/>
    <w:rsid w:val="00871C5E"/>
    <w:rsid w:val="008729CC"/>
    <w:rsid w:val="00872B84"/>
    <w:rsid w:val="00872DF1"/>
    <w:rsid w:val="00872E5E"/>
    <w:rsid w:val="0087314A"/>
    <w:rsid w:val="0087350C"/>
    <w:rsid w:val="0087430B"/>
    <w:rsid w:val="0087479D"/>
    <w:rsid w:val="00874AC3"/>
    <w:rsid w:val="00874B8B"/>
    <w:rsid w:val="00874EB1"/>
    <w:rsid w:val="00874FBB"/>
    <w:rsid w:val="00875075"/>
    <w:rsid w:val="008754D5"/>
    <w:rsid w:val="0087599E"/>
    <w:rsid w:val="008763F9"/>
    <w:rsid w:val="00876683"/>
    <w:rsid w:val="008771F6"/>
    <w:rsid w:val="00877964"/>
    <w:rsid w:val="00877B20"/>
    <w:rsid w:val="008801E3"/>
    <w:rsid w:val="0088048A"/>
    <w:rsid w:val="008804E7"/>
    <w:rsid w:val="00880573"/>
    <w:rsid w:val="008808BA"/>
    <w:rsid w:val="00880FA7"/>
    <w:rsid w:val="00881D96"/>
    <w:rsid w:val="0088284A"/>
    <w:rsid w:val="00882DC7"/>
    <w:rsid w:val="0088338B"/>
    <w:rsid w:val="008833B1"/>
    <w:rsid w:val="008839AF"/>
    <w:rsid w:val="00884543"/>
    <w:rsid w:val="008845B8"/>
    <w:rsid w:val="008849FC"/>
    <w:rsid w:val="00884FA0"/>
    <w:rsid w:val="0088626F"/>
    <w:rsid w:val="00886842"/>
    <w:rsid w:val="008868CE"/>
    <w:rsid w:val="00886C06"/>
    <w:rsid w:val="00886E9B"/>
    <w:rsid w:val="00890322"/>
    <w:rsid w:val="00890AAB"/>
    <w:rsid w:val="00891756"/>
    <w:rsid w:val="0089187B"/>
    <w:rsid w:val="00891E3D"/>
    <w:rsid w:val="00893683"/>
    <w:rsid w:val="00893C98"/>
    <w:rsid w:val="00893E3B"/>
    <w:rsid w:val="0089428E"/>
    <w:rsid w:val="00894C9F"/>
    <w:rsid w:val="008950CB"/>
    <w:rsid w:val="008958A6"/>
    <w:rsid w:val="008961C1"/>
    <w:rsid w:val="008973B5"/>
    <w:rsid w:val="00897577"/>
    <w:rsid w:val="0089788A"/>
    <w:rsid w:val="008A01B3"/>
    <w:rsid w:val="008A02A0"/>
    <w:rsid w:val="008A0304"/>
    <w:rsid w:val="008A1475"/>
    <w:rsid w:val="008A1B36"/>
    <w:rsid w:val="008A2522"/>
    <w:rsid w:val="008A3B9B"/>
    <w:rsid w:val="008A3EC9"/>
    <w:rsid w:val="008A4436"/>
    <w:rsid w:val="008A4DE3"/>
    <w:rsid w:val="008A4DFA"/>
    <w:rsid w:val="008A4EE0"/>
    <w:rsid w:val="008A5A81"/>
    <w:rsid w:val="008A63B9"/>
    <w:rsid w:val="008A7754"/>
    <w:rsid w:val="008A7BE8"/>
    <w:rsid w:val="008A7D1D"/>
    <w:rsid w:val="008A7DA5"/>
    <w:rsid w:val="008B05D5"/>
    <w:rsid w:val="008B062A"/>
    <w:rsid w:val="008B09A9"/>
    <w:rsid w:val="008B0A7D"/>
    <w:rsid w:val="008B0F80"/>
    <w:rsid w:val="008B0F98"/>
    <w:rsid w:val="008B1747"/>
    <w:rsid w:val="008B1E94"/>
    <w:rsid w:val="008B24A6"/>
    <w:rsid w:val="008B2652"/>
    <w:rsid w:val="008B3612"/>
    <w:rsid w:val="008B4CA2"/>
    <w:rsid w:val="008B5327"/>
    <w:rsid w:val="008B71FB"/>
    <w:rsid w:val="008B7B79"/>
    <w:rsid w:val="008B7C9B"/>
    <w:rsid w:val="008B7F5B"/>
    <w:rsid w:val="008C00CE"/>
    <w:rsid w:val="008C0717"/>
    <w:rsid w:val="008C0ED7"/>
    <w:rsid w:val="008C1818"/>
    <w:rsid w:val="008C32A2"/>
    <w:rsid w:val="008C3AD1"/>
    <w:rsid w:val="008C446F"/>
    <w:rsid w:val="008C484A"/>
    <w:rsid w:val="008C4C5A"/>
    <w:rsid w:val="008C5360"/>
    <w:rsid w:val="008C58B0"/>
    <w:rsid w:val="008C5DDB"/>
    <w:rsid w:val="008C5E90"/>
    <w:rsid w:val="008C6704"/>
    <w:rsid w:val="008C71AD"/>
    <w:rsid w:val="008C7229"/>
    <w:rsid w:val="008C79EB"/>
    <w:rsid w:val="008D0014"/>
    <w:rsid w:val="008D0344"/>
    <w:rsid w:val="008D0401"/>
    <w:rsid w:val="008D06C4"/>
    <w:rsid w:val="008D06E8"/>
    <w:rsid w:val="008D0900"/>
    <w:rsid w:val="008D0CC3"/>
    <w:rsid w:val="008D1620"/>
    <w:rsid w:val="008D1962"/>
    <w:rsid w:val="008D1A3B"/>
    <w:rsid w:val="008D26AE"/>
    <w:rsid w:val="008D2B25"/>
    <w:rsid w:val="008D2D49"/>
    <w:rsid w:val="008D379E"/>
    <w:rsid w:val="008D3837"/>
    <w:rsid w:val="008D3979"/>
    <w:rsid w:val="008D4499"/>
    <w:rsid w:val="008D44B2"/>
    <w:rsid w:val="008D45FA"/>
    <w:rsid w:val="008D4C14"/>
    <w:rsid w:val="008D4EFD"/>
    <w:rsid w:val="008D51AA"/>
    <w:rsid w:val="008D5318"/>
    <w:rsid w:val="008D5ECA"/>
    <w:rsid w:val="008D68DF"/>
    <w:rsid w:val="008D68E6"/>
    <w:rsid w:val="008D6CE2"/>
    <w:rsid w:val="008D7888"/>
    <w:rsid w:val="008D7D9F"/>
    <w:rsid w:val="008E09D0"/>
    <w:rsid w:val="008E0A0A"/>
    <w:rsid w:val="008E1580"/>
    <w:rsid w:val="008E19AD"/>
    <w:rsid w:val="008E1C44"/>
    <w:rsid w:val="008E1E7C"/>
    <w:rsid w:val="008E2458"/>
    <w:rsid w:val="008E2687"/>
    <w:rsid w:val="008E2DD6"/>
    <w:rsid w:val="008E33A9"/>
    <w:rsid w:val="008E3595"/>
    <w:rsid w:val="008E39A7"/>
    <w:rsid w:val="008E39B8"/>
    <w:rsid w:val="008E479B"/>
    <w:rsid w:val="008E48F9"/>
    <w:rsid w:val="008E56D4"/>
    <w:rsid w:val="008E69A8"/>
    <w:rsid w:val="008E7166"/>
    <w:rsid w:val="008E7582"/>
    <w:rsid w:val="008E75AB"/>
    <w:rsid w:val="008E798A"/>
    <w:rsid w:val="008E7BFC"/>
    <w:rsid w:val="008E7EA1"/>
    <w:rsid w:val="008E7F0D"/>
    <w:rsid w:val="008F00C5"/>
    <w:rsid w:val="008F1136"/>
    <w:rsid w:val="008F1A28"/>
    <w:rsid w:val="008F28BA"/>
    <w:rsid w:val="008F312A"/>
    <w:rsid w:val="008F345B"/>
    <w:rsid w:val="008F46C0"/>
    <w:rsid w:val="008F4729"/>
    <w:rsid w:val="008F4969"/>
    <w:rsid w:val="008F50FE"/>
    <w:rsid w:val="008F5529"/>
    <w:rsid w:val="008F5A07"/>
    <w:rsid w:val="008F63BE"/>
    <w:rsid w:val="008F67AD"/>
    <w:rsid w:val="008F6954"/>
    <w:rsid w:val="008F6A93"/>
    <w:rsid w:val="008F7473"/>
    <w:rsid w:val="008F78DC"/>
    <w:rsid w:val="008F78F8"/>
    <w:rsid w:val="008F7AA5"/>
    <w:rsid w:val="008F7EE5"/>
    <w:rsid w:val="008F7F47"/>
    <w:rsid w:val="009000BE"/>
    <w:rsid w:val="009000E6"/>
    <w:rsid w:val="009004E7"/>
    <w:rsid w:val="00900F0B"/>
    <w:rsid w:val="00901478"/>
    <w:rsid w:val="0090162C"/>
    <w:rsid w:val="00901850"/>
    <w:rsid w:val="009018F1"/>
    <w:rsid w:val="009019DC"/>
    <w:rsid w:val="00902064"/>
    <w:rsid w:val="00902143"/>
    <w:rsid w:val="00902666"/>
    <w:rsid w:val="00902A8E"/>
    <w:rsid w:val="00903866"/>
    <w:rsid w:val="009038B6"/>
    <w:rsid w:val="00903F40"/>
    <w:rsid w:val="009048CC"/>
    <w:rsid w:val="009049A6"/>
    <w:rsid w:val="00904B57"/>
    <w:rsid w:val="00904CFC"/>
    <w:rsid w:val="00904D79"/>
    <w:rsid w:val="00905B55"/>
    <w:rsid w:val="009060FB"/>
    <w:rsid w:val="009107EF"/>
    <w:rsid w:val="00910B44"/>
    <w:rsid w:val="00911538"/>
    <w:rsid w:val="00911545"/>
    <w:rsid w:val="00911B95"/>
    <w:rsid w:val="00911FD2"/>
    <w:rsid w:val="0091224D"/>
    <w:rsid w:val="00912FC9"/>
    <w:rsid w:val="009131CD"/>
    <w:rsid w:val="00913474"/>
    <w:rsid w:val="00913502"/>
    <w:rsid w:val="00913A89"/>
    <w:rsid w:val="00914B5F"/>
    <w:rsid w:val="00914E18"/>
    <w:rsid w:val="00915020"/>
    <w:rsid w:val="00915070"/>
    <w:rsid w:val="00915601"/>
    <w:rsid w:val="00915773"/>
    <w:rsid w:val="00915843"/>
    <w:rsid w:val="009159E3"/>
    <w:rsid w:val="00915F63"/>
    <w:rsid w:val="00916698"/>
    <w:rsid w:val="009177EA"/>
    <w:rsid w:val="00917939"/>
    <w:rsid w:val="00917A06"/>
    <w:rsid w:val="00917D90"/>
    <w:rsid w:val="00917EC4"/>
    <w:rsid w:val="00921221"/>
    <w:rsid w:val="0092130E"/>
    <w:rsid w:val="0092146C"/>
    <w:rsid w:val="009216FC"/>
    <w:rsid w:val="00921A90"/>
    <w:rsid w:val="00922052"/>
    <w:rsid w:val="00922999"/>
    <w:rsid w:val="00922E88"/>
    <w:rsid w:val="00923523"/>
    <w:rsid w:val="00923D1C"/>
    <w:rsid w:val="00923F51"/>
    <w:rsid w:val="00924200"/>
    <w:rsid w:val="00924873"/>
    <w:rsid w:val="00924A94"/>
    <w:rsid w:val="00924BD1"/>
    <w:rsid w:val="00924FA6"/>
    <w:rsid w:val="0092539B"/>
    <w:rsid w:val="00925449"/>
    <w:rsid w:val="0092551B"/>
    <w:rsid w:val="009255C7"/>
    <w:rsid w:val="00925CFF"/>
    <w:rsid w:val="00925F22"/>
    <w:rsid w:val="00925F30"/>
    <w:rsid w:val="0092653E"/>
    <w:rsid w:val="009267FD"/>
    <w:rsid w:val="00926E49"/>
    <w:rsid w:val="009271A4"/>
    <w:rsid w:val="0092750A"/>
    <w:rsid w:val="009276D4"/>
    <w:rsid w:val="009276FC"/>
    <w:rsid w:val="00927EE5"/>
    <w:rsid w:val="00930153"/>
    <w:rsid w:val="0093027D"/>
    <w:rsid w:val="00930290"/>
    <w:rsid w:val="0093085C"/>
    <w:rsid w:val="0093090E"/>
    <w:rsid w:val="00930B13"/>
    <w:rsid w:val="00930B2F"/>
    <w:rsid w:val="009311E2"/>
    <w:rsid w:val="00931482"/>
    <w:rsid w:val="00931550"/>
    <w:rsid w:val="00931DDE"/>
    <w:rsid w:val="009321DC"/>
    <w:rsid w:val="009322C6"/>
    <w:rsid w:val="00932C49"/>
    <w:rsid w:val="0093340B"/>
    <w:rsid w:val="0093378B"/>
    <w:rsid w:val="00933E15"/>
    <w:rsid w:val="00933E48"/>
    <w:rsid w:val="009345B7"/>
    <w:rsid w:val="00934E0C"/>
    <w:rsid w:val="00934FA8"/>
    <w:rsid w:val="00935C37"/>
    <w:rsid w:val="00935D01"/>
    <w:rsid w:val="00935FD4"/>
    <w:rsid w:val="00936426"/>
    <w:rsid w:val="009365AC"/>
    <w:rsid w:val="00936E50"/>
    <w:rsid w:val="00936FB6"/>
    <w:rsid w:val="00937627"/>
    <w:rsid w:val="00937908"/>
    <w:rsid w:val="00937A38"/>
    <w:rsid w:val="00937A45"/>
    <w:rsid w:val="00937F07"/>
    <w:rsid w:val="00942AF4"/>
    <w:rsid w:val="00942C14"/>
    <w:rsid w:val="00942DEF"/>
    <w:rsid w:val="0094300A"/>
    <w:rsid w:val="00943042"/>
    <w:rsid w:val="00943535"/>
    <w:rsid w:val="00943AB6"/>
    <w:rsid w:val="00943DCB"/>
    <w:rsid w:val="00944D73"/>
    <w:rsid w:val="00945360"/>
    <w:rsid w:val="00945C98"/>
    <w:rsid w:val="009462E7"/>
    <w:rsid w:val="009474EF"/>
    <w:rsid w:val="00947C03"/>
    <w:rsid w:val="00947F01"/>
    <w:rsid w:val="0095013F"/>
    <w:rsid w:val="0095022C"/>
    <w:rsid w:val="00950492"/>
    <w:rsid w:val="00950A71"/>
    <w:rsid w:val="00950D82"/>
    <w:rsid w:val="009513C3"/>
    <w:rsid w:val="0095150F"/>
    <w:rsid w:val="00951B1A"/>
    <w:rsid w:val="0095227F"/>
    <w:rsid w:val="00952A51"/>
    <w:rsid w:val="00952DA0"/>
    <w:rsid w:val="00953721"/>
    <w:rsid w:val="00953971"/>
    <w:rsid w:val="00953F50"/>
    <w:rsid w:val="00954144"/>
    <w:rsid w:val="00954340"/>
    <w:rsid w:val="00954564"/>
    <w:rsid w:val="00954571"/>
    <w:rsid w:val="00954D64"/>
    <w:rsid w:val="00955412"/>
    <w:rsid w:val="009558DC"/>
    <w:rsid w:val="00956132"/>
    <w:rsid w:val="0095688B"/>
    <w:rsid w:val="00956C42"/>
    <w:rsid w:val="00956F51"/>
    <w:rsid w:val="009572BD"/>
    <w:rsid w:val="00957729"/>
    <w:rsid w:val="00957D7C"/>
    <w:rsid w:val="00957F58"/>
    <w:rsid w:val="00960717"/>
    <w:rsid w:val="00961E41"/>
    <w:rsid w:val="00962663"/>
    <w:rsid w:val="009627D6"/>
    <w:rsid w:val="00962E36"/>
    <w:rsid w:val="00963A98"/>
    <w:rsid w:val="0096423B"/>
    <w:rsid w:val="009645DE"/>
    <w:rsid w:val="0096558A"/>
    <w:rsid w:val="0097061B"/>
    <w:rsid w:val="00970E81"/>
    <w:rsid w:val="00971D82"/>
    <w:rsid w:val="00971F34"/>
    <w:rsid w:val="009725F7"/>
    <w:rsid w:val="0097280E"/>
    <w:rsid w:val="00972C7D"/>
    <w:rsid w:val="00972D67"/>
    <w:rsid w:val="00972E22"/>
    <w:rsid w:val="00972E5A"/>
    <w:rsid w:val="009731C5"/>
    <w:rsid w:val="00973996"/>
    <w:rsid w:val="009739F0"/>
    <w:rsid w:val="00974F38"/>
    <w:rsid w:val="00975032"/>
    <w:rsid w:val="009755EB"/>
    <w:rsid w:val="00975DDF"/>
    <w:rsid w:val="00976132"/>
    <w:rsid w:val="009765A6"/>
    <w:rsid w:val="009773AB"/>
    <w:rsid w:val="0097764C"/>
    <w:rsid w:val="0097767A"/>
    <w:rsid w:val="009776CC"/>
    <w:rsid w:val="009804BF"/>
    <w:rsid w:val="009811A1"/>
    <w:rsid w:val="009811EF"/>
    <w:rsid w:val="009827DB"/>
    <w:rsid w:val="00982AF6"/>
    <w:rsid w:val="00983A7C"/>
    <w:rsid w:val="00983BA5"/>
    <w:rsid w:val="00984021"/>
    <w:rsid w:val="00985665"/>
    <w:rsid w:val="00985A26"/>
    <w:rsid w:val="00985EAD"/>
    <w:rsid w:val="009863CD"/>
    <w:rsid w:val="00986A96"/>
    <w:rsid w:val="00987352"/>
    <w:rsid w:val="00987458"/>
    <w:rsid w:val="009875C1"/>
    <w:rsid w:val="00987BB7"/>
    <w:rsid w:val="00990754"/>
    <w:rsid w:val="00990EAF"/>
    <w:rsid w:val="009910A8"/>
    <w:rsid w:val="009912D2"/>
    <w:rsid w:val="00991942"/>
    <w:rsid w:val="00991E78"/>
    <w:rsid w:val="00992785"/>
    <w:rsid w:val="00992821"/>
    <w:rsid w:val="0099282F"/>
    <w:rsid w:val="0099285E"/>
    <w:rsid w:val="0099372B"/>
    <w:rsid w:val="00993B36"/>
    <w:rsid w:val="009940BE"/>
    <w:rsid w:val="00994208"/>
    <w:rsid w:val="00994584"/>
    <w:rsid w:val="009947E1"/>
    <w:rsid w:val="00994878"/>
    <w:rsid w:val="00994EF6"/>
    <w:rsid w:val="00994FA2"/>
    <w:rsid w:val="00995623"/>
    <w:rsid w:val="00995C6C"/>
    <w:rsid w:val="00995D76"/>
    <w:rsid w:val="00995DA6"/>
    <w:rsid w:val="00995F0D"/>
    <w:rsid w:val="00996359"/>
    <w:rsid w:val="00996481"/>
    <w:rsid w:val="00996937"/>
    <w:rsid w:val="0099711B"/>
    <w:rsid w:val="00997155"/>
    <w:rsid w:val="009975A5"/>
    <w:rsid w:val="00997D72"/>
    <w:rsid w:val="009A0745"/>
    <w:rsid w:val="009A07E6"/>
    <w:rsid w:val="009A0BF8"/>
    <w:rsid w:val="009A0E25"/>
    <w:rsid w:val="009A1B2B"/>
    <w:rsid w:val="009A2701"/>
    <w:rsid w:val="009A2CD2"/>
    <w:rsid w:val="009A2D5A"/>
    <w:rsid w:val="009A3014"/>
    <w:rsid w:val="009A31B0"/>
    <w:rsid w:val="009A324A"/>
    <w:rsid w:val="009A351D"/>
    <w:rsid w:val="009A3650"/>
    <w:rsid w:val="009A396A"/>
    <w:rsid w:val="009A4353"/>
    <w:rsid w:val="009A48CC"/>
    <w:rsid w:val="009A49D8"/>
    <w:rsid w:val="009A4FF2"/>
    <w:rsid w:val="009A5140"/>
    <w:rsid w:val="009A526D"/>
    <w:rsid w:val="009A529D"/>
    <w:rsid w:val="009A5697"/>
    <w:rsid w:val="009A63EB"/>
    <w:rsid w:val="009A6423"/>
    <w:rsid w:val="009A6480"/>
    <w:rsid w:val="009A68BE"/>
    <w:rsid w:val="009A6C5A"/>
    <w:rsid w:val="009A70BB"/>
    <w:rsid w:val="009A7E0F"/>
    <w:rsid w:val="009B0B0D"/>
    <w:rsid w:val="009B1B43"/>
    <w:rsid w:val="009B1E13"/>
    <w:rsid w:val="009B23F7"/>
    <w:rsid w:val="009B2812"/>
    <w:rsid w:val="009B3BFE"/>
    <w:rsid w:val="009B4140"/>
    <w:rsid w:val="009B4684"/>
    <w:rsid w:val="009B47C7"/>
    <w:rsid w:val="009B47CF"/>
    <w:rsid w:val="009B484A"/>
    <w:rsid w:val="009B4C38"/>
    <w:rsid w:val="009B4F38"/>
    <w:rsid w:val="009B524B"/>
    <w:rsid w:val="009B5473"/>
    <w:rsid w:val="009B55A7"/>
    <w:rsid w:val="009B5A0B"/>
    <w:rsid w:val="009B6292"/>
    <w:rsid w:val="009B6309"/>
    <w:rsid w:val="009B751C"/>
    <w:rsid w:val="009B75FF"/>
    <w:rsid w:val="009B7E63"/>
    <w:rsid w:val="009C01BC"/>
    <w:rsid w:val="009C0597"/>
    <w:rsid w:val="009C0C8E"/>
    <w:rsid w:val="009C0E37"/>
    <w:rsid w:val="009C0F9D"/>
    <w:rsid w:val="009C1407"/>
    <w:rsid w:val="009C16DD"/>
    <w:rsid w:val="009C221D"/>
    <w:rsid w:val="009C2373"/>
    <w:rsid w:val="009C24B2"/>
    <w:rsid w:val="009C2695"/>
    <w:rsid w:val="009C2836"/>
    <w:rsid w:val="009C2BA5"/>
    <w:rsid w:val="009C2E54"/>
    <w:rsid w:val="009C30BC"/>
    <w:rsid w:val="009C4F5D"/>
    <w:rsid w:val="009C5EDE"/>
    <w:rsid w:val="009C6004"/>
    <w:rsid w:val="009C60C3"/>
    <w:rsid w:val="009C6427"/>
    <w:rsid w:val="009C64DD"/>
    <w:rsid w:val="009C681A"/>
    <w:rsid w:val="009C68FB"/>
    <w:rsid w:val="009C7212"/>
    <w:rsid w:val="009C733C"/>
    <w:rsid w:val="009C73B3"/>
    <w:rsid w:val="009C740A"/>
    <w:rsid w:val="009C7952"/>
    <w:rsid w:val="009C7EDE"/>
    <w:rsid w:val="009C7F75"/>
    <w:rsid w:val="009C7FE8"/>
    <w:rsid w:val="009D0E9E"/>
    <w:rsid w:val="009D10A7"/>
    <w:rsid w:val="009D20C4"/>
    <w:rsid w:val="009D24A1"/>
    <w:rsid w:val="009D29F2"/>
    <w:rsid w:val="009D36F9"/>
    <w:rsid w:val="009D3933"/>
    <w:rsid w:val="009D3D72"/>
    <w:rsid w:val="009D418E"/>
    <w:rsid w:val="009D46E8"/>
    <w:rsid w:val="009D4F24"/>
    <w:rsid w:val="009D596D"/>
    <w:rsid w:val="009D5AAA"/>
    <w:rsid w:val="009D6457"/>
    <w:rsid w:val="009D64E5"/>
    <w:rsid w:val="009D6827"/>
    <w:rsid w:val="009D7033"/>
    <w:rsid w:val="009D758F"/>
    <w:rsid w:val="009D7E79"/>
    <w:rsid w:val="009D7FF3"/>
    <w:rsid w:val="009E04C7"/>
    <w:rsid w:val="009E14A9"/>
    <w:rsid w:val="009E18FD"/>
    <w:rsid w:val="009E1F53"/>
    <w:rsid w:val="009E2429"/>
    <w:rsid w:val="009E26A4"/>
    <w:rsid w:val="009E28D5"/>
    <w:rsid w:val="009E28E1"/>
    <w:rsid w:val="009E3AA1"/>
    <w:rsid w:val="009E3CCB"/>
    <w:rsid w:val="009E3F91"/>
    <w:rsid w:val="009E4ABA"/>
    <w:rsid w:val="009E575D"/>
    <w:rsid w:val="009E57F8"/>
    <w:rsid w:val="009E5A29"/>
    <w:rsid w:val="009E6326"/>
    <w:rsid w:val="009E6B13"/>
    <w:rsid w:val="009E78DB"/>
    <w:rsid w:val="009E7A85"/>
    <w:rsid w:val="009E7C50"/>
    <w:rsid w:val="009E7E37"/>
    <w:rsid w:val="009F0125"/>
    <w:rsid w:val="009F0FFA"/>
    <w:rsid w:val="009F119B"/>
    <w:rsid w:val="009F2EBB"/>
    <w:rsid w:val="009F3565"/>
    <w:rsid w:val="009F3607"/>
    <w:rsid w:val="009F3BBE"/>
    <w:rsid w:val="009F43C7"/>
    <w:rsid w:val="009F446E"/>
    <w:rsid w:val="009F523D"/>
    <w:rsid w:val="009F5CEB"/>
    <w:rsid w:val="009F625C"/>
    <w:rsid w:val="009F6290"/>
    <w:rsid w:val="009F67CB"/>
    <w:rsid w:val="009F79AC"/>
    <w:rsid w:val="00A01ADF"/>
    <w:rsid w:val="00A0237E"/>
    <w:rsid w:val="00A025CE"/>
    <w:rsid w:val="00A02C20"/>
    <w:rsid w:val="00A02CE4"/>
    <w:rsid w:val="00A02ED6"/>
    <w:rsid w:val="00A03255"/>
    <w:rsid w:val="00A03E8A"/>
    <w:rsid w:val="00A04378"/>
    <w:rsid w:val="00A0452A"/>
    <w:rsid w:val="00A04764"/>
    <w:rsid w:val="00A04FC2"/>
    <w:rsid w:val="00A053C0"/>
    <w:rsid w:val="00A058ED"/>
    <w:rsid w:val="00A0598C"/>
    <w:rsid w:val="00A05DD4"/>
    <w:rsid w:val="00A066B8"/>
    <w:rsid w:val="00A06F50"/>
    <w:rsid w:val="00A07C03"/>
    <w:rsid w:val="00A10574"/>
    <w:rsid w:val="00A11875"/>
    <w:rsid w:val="00A11F4A"/>
    <w:rsid w:val="00A1253D"/>
    <w:rsid w:val="00A127A7"/>
    <w:rsid w:val="00A12816"/>
    <w:rsid w:val="00A12AD5"/>
    <w:rsid w:val="00A12E8C"/>
    <w:rsid w:val="00A13134"/>
    <w:rsid w:val="00A137A2"/>
    <w:rsid w:val="00A1393B"/>
    <w:rsid w:val="00A13E43"/>
    <w:rsid w:val="00A140E3"/>
    <w:rsid w:val="00A141AD"/>
    <w:rsid w:val="00A1496B"/>
    <w:rsid w:val="00A15208"/>
    <w:rsid w:val="00A153EB"/>
    <w:rsid w:val="00A15CDE"/>
    <w:rsid w:val="00A161C7"/>
    <w:rsid w:val="00A16235"/>
    <w:rsid w:val="00A16AA9"/>
    <w:rsid w:val="00A16E14"/>
    <w:rsid w:val="00A17999"/>
    <w:rsid w:val="00A179F4"/>
    <w:rsid w:val="00A20AA7"/>
    <w:rsid w:val="00A22683"/>
    <w:rsid w:val="00A2332D"/>
    <w:rsid w:val="00A2364A"/>
    <w:rsid w:val="00A23D0A"/>
    <w:rsid w:val="00A23EB4"/>
    <w:rsid w:val="00A24089"/>
    <w:rsid w:val="00A2465E"/>
    <w:rsid w:val="00A2477E"/>
    <w:rsid w:val="00A251D8"/>
    <w:rsid w:val="00A25D4C"/>
    <w:rsid w:val="00A25DF2"/>
    <w:rsid w:val="00A25EC0"/>
    <w:rsid w:val="00A25EFD"/>
    <w:rsid w:val="00A26249"/>
    <w:rsid w:val="00A26350"/>
    <w:rsid w:val="00A268CD"/>
    <w:rsid w:val="00A26B94"/>
    <w:rsid w:val="00A26C75"/>
    <w:rsid w:val="00A27EE2"/>
    <w:rsid w:val="00A30392"/>
    <w:rsid w:val="00A304B5"/>
    <w:rsid w:val="00A30566"/>
    <w:rsid w:val="00A30B2B"/>
    <w:rsid w:val="00A30E91"/>
    <w:rsid w:val="00A322F7"/>
    <w:rsid w:val="00A3259A"/>
    <w:rsid w:val="00A32CD1"/>
    <w:rsid w:val="00A32E35"/>
    <w:rsid w:val="00A33643"/>
    <w:rsid w:val="00A33712"/>
    <w:rsid w:val="00A33844"/>
    <w:rsid w:val="00A33C47"/>
    <w:rsid w:val="00A33C4F"/>
    <w:rsid w:val="00A33F94"/>
    <w:rsid w:val="00A34219"/>
    <w:rsid w:val="00A35478"/>
    <w:rsid w:val="00A35E7C"/>
    <w:rsid w:val="00A36435"/>
    <w:rsid w:val="00A3684A"/>
    <w:rsid w:val="00A3758A"/>
    <w:rsid w:val="00A3771B"/>
    <w:rsid w:val="00A37B99"/>
    <w:rsid w:val="00A37BEF"/>
    <w:rsid w:val="00A403B2"/>
    <w:rsid w:val="00A4063C"/>
    <w:rsid w:val="00A4068F"/>
    <w:rsid w:val="00A40D8F"/>
    <w:rsid w:val="00A41315"/>
    <w:rsid w:val="00A4139E"/>
    <w:rsid w:val="00A4151A"/>
    <w:rsid w:val="00A418DC"/>
    <w:rsid w:val="00A41C5D"/>
    <w:rsid w:val="00A41F42"/>
    <w:rsid w:val="00A4240F"/>
    <w:rsid w:val="00A42554"/>
    <w:rsid w:val="00A435C1"/>
    <w:rsid w:val="00A4362D"/>
    <w:rsid w:val="00A43729"/>
    <w:rsid w:val="00A45D60"/>
    <w:rsid w:val="00A46B23"/>
    <w:rsid w:val="00A46BA7"/>
    <w:rsid w:val="00A46CBF"/>
    <w:rsid w:val="00A47CBF"/>
    <w:rsid w:val="00A50250"/>
    <w:rsid w:val="00A50271"/>
    <w:rsid w:val="00A5054E"/>
    <w:rsid w:val="00A507AE"/>
    <w:rsid w:val="00A507B4"/>
    <w:rsid w:val="00A50D8B"/>
    <w:rsid w:val="00A51479"/>
    <w:rsid w:val="00A5158A"/>
    <w:rsid w:val="00A52434"/>
    <w:rsid w:val="00A52D9B"/>
    <w:rsid w:val="00A539CF"/>
    <w:rsid w:val="00A53B21"/>
    <w:rsid w:val="00A53C6C"/>
    <w:rsid w:val="00A53E2E"/>
    <w:rsid w:val="00A53F81"/>
    <w:rsid w:val="00A54226"/>
    <w:rsid w:val="00A544DC"/>
    <w:rsid w:val="00A54C16"/>
    <w:rsid w:val="00A559B1"/>
    <w:rsid w:val="00A55B3D"/>
    <w:rsid w:val="00A55DCB"/>
    <w:rsid w:val="00A5687D"/>
    <w:rsid w:val="00A57280"/>
    <w:rsid w:val="00A57462"/>
    <w:rsid w:val="00A57DEE"/>
    <w:rsid w:val="00A57F05"/>
    <w:rsid w:val="00A607F0"/>
    <w:rsid w:val="00A6152B"/>
    <w:rsid w:val="00A61994"/>
    <w:rsid w:val="00A61A23"/>
    <w:rsid w:val="00A61AF3"/>
    <w:rsid w:val="00A620D5"/>
    <w:rsid w:val="00A625FC"/>
    <w:rsid w:val="00A626BA"/>
    <w:rsid w:val="00A62E3F"/>
    <w:rsid w:val="00A6363B"/>
    <w:rsid w:val="00A63A39"/>
    <w:rsid w:val="00A63C80"/>
    <w:rsid w:val="00A63E5B"/>
    <w:rsid w:val="00A64187"/>
    <w:rsid w:val="00A6512A"/>
    <w:rsid w:val="00A6555F"/>
    <w:rsid w:val="00A6575A"/>
    <w:rsid w:val="00A65821"/>
    <w:rsid w:val="00A6609D"/>
    <w:rsid w:val="00A661ED"/>
    <w:rsid w:val="00A66584"/>
    <w:rsid w:val="00A671C0"/>
    <w:rsid w:val="00A6772C"/>
    <w:rsid w:val="00A67AF2"/>
    <w:rsid w:val="00A67D15"/>
    <w:rsid w:val="00A70068"/>
    <w:rsid w:val="00A70099"/>
    <w:rsid w:val="00A71908"/>
    <w:rsid w:val="00A71B2C"/>
    <w:rsid w:val="00A7256A"/>
    <w:rsid w:val="00A72ADC"/>
    <w:rsid w:val="00A72E77"/>
    <w:rsid w:val="00A72F79"/>
    <w:rsid w:val="00A735FD"/>
    <w:rsid w:val="00A73B0E"/>
    <w:rsid w:val="00A73B72"/>
    <w:rsid w:val="00A7440B"/>
    <w:rsid w:val="00A74957"/>
    <w:rsid w:val="00A74E65"/>
    <w:rsid w:val="00A7502E"/>
    <w:rsid w:val="00A755C1"/>
    <w:rsid w:val="00A7596C"/>
    <w:rsid w:val="00A75B22"/>
    <w:rsid w:val="00A75B2C"/>
    <w:rsid w:val="00A75EBF"/>
    <w:rsid w:val="00A76105"/>
    <w:rsid w:val="00A76318"/>
    <w:rsid w:val="00A77828"/>
    <w:rsid w:val="00A77A36"/>
    <w:rsid w:val="00A77D2A"/>
    <w:rsid w:val="00A8062E"/>
    <w:rsid w:val="00A80B13"/>
    <w:rsid w:val="00A81FA4"/>
    <w:rsid w:val="00A82E67"/>
    <w:rsid w:val="00A82FBD"/>
    <w:rsid w:val="00A836EF"/>
    <w:rsid w:val="00A83E55"/>
    <w:rsid w:val="00A85158"/>
    <w:rsid w:val="00A85BBC"/>
    <w:rsid w:val="00A85BF6"/>
    <w:rsid w:val="00A862A2"/>
    <w:rsid w:val="00A86B13"/>
    <w:rsid w:val="00A871DA"/>
    <w:rsid w:val="00A87634"/>
    <w:rsid w:val="00A879E6"/>
    <w:rsid w:val="00A87FB1"/>
    <w:rsid w:val="00A90247"/>
    <w:rsid w:val="00A90782"/>
    <w:rsid w:val="00A9078D"/>
    <w:rsid w:val="00A908A0"/>
    <w:rsid w:val="00A90CBE"/>
    <w:rsid w:val="00A9300F"/>
    <w:rsid w:val="00A93016"/>
    <w:rsid w:val="00A9463C"/>
    <w:rsid w:val="00A94A3E"/>
    <w:rsid w:val="00A94B0F"/>
    <w:rsid w:val="00A951B4"/>
    <w:rsid w:val="00A952D5"/>
    <w:rsid w:val="00A954A2"/>
    <w:rsid w:val="00A9586D"/>
    <w:rsid w:val="00A95AC4"/>
    <w:rsid w:val="00A96167"/>
    <w:rsid w:val="00A963AC"/>
    <w:rsid w:val="00A96EAD"/>
    <w:rsid w:val="00A973B6"/>
    <w:rsid w:val="00A9772F"/>
    <w:rsid w:val="00AA0094"/>
    <w:rsid w:val="00AA0179"/>
    <w:rsid w:val="00AA0221"/>
    <w:rsid w:val="00AA0293"/>
    <w:rsid w:val="00AA0A89"/>
    <w:rsid w:val="00AA0AE7"/>
    <w:rsid w:val="00AA0B5F"/>
    <w:rsid w:val="00AA2992"/>
    <w:rsid w:val="00AA3758"/>
    <w:rsid w:val="00AA3F36"/>
    <w:rsid w:val="00AA3FFC"/>
    <w:rsid w:val="00AA4172"/>
    <w:rsid w:val="00AA4626"/>
    <w:rsid w:val="00AA48A5"/>
    <w:rsid w:val="00AA4F9E"/>
    <w:rsid w:val="00AA5745"/>
    <w:rsid w:val="00AA5B52"/>
    <w:rsid w:val="00AA5FD7"/>
    <w:rsid w:val="00AA65E1"/>
    <w:rsid w:val="00AA6AA0"/>
    <w:rsid w:val="00AA6BC2"/>
    <w:rsid w:val="00AA6D2F"/>
    <w:rsid w:val="00AA79E8"/>
    <w:rsid w:val="00AB00AF"/>
    <w:rsid w:val="00AB0236"/>
    <w:rsid w:val="00AB05DD"/>
    <w:rsid w:val="00AB0923"/>
    <w:rsid w:val="00AB0A3E"/>
    <w:rsid w:val="00AB0E93"/>
    <w:rsid w:val="00AB14B9"/>
    <w:rsid w:val="00AB1786"/>
    <w:rsid w:val="00AB18D8"/>
    <w:rsid w:val="00AB1E6F"/>
    <w:rsid w:val="00AB235A"/>
    <w:rsid w:val="00AB326B"/>
    <w:rsid w:val="00AB35E4"/>
    <w:rsid w:val="00AB3740"/>
    <w:rsid w:val="00AB4962"/>
    <w:rsid w:val="00AB4C47"/>
    <w:rsid w:val="00AB674B"/>
    <w:rsid w:val="00AB6D64"/>
    <w:rsid w:val="00AB7117"/>
    <w:rsid w:val="00AB71CC"/>
    <w:rsid w:val="00AB7D75"/>
    <w:rsid w:val="00AC05B4"/>
    <w:rsid w:val="00AC0C12"/>
    <w:rsid w:val="00AC0C57"/>
    <w:rsid w:val="00AC0D56"/>
    <w:rsid w:val="00AC0E87"/>
    <w:rsid w:val="00AC11EF"/>
    <w:rsid w:val="00AC152E"/>
    <w:rsid w:val="00AC1AEF"/>
    <w:rsid w:val="00AC1EF2"/>
    <w:rsid w:val="00AC2B67"/>
    <w:rsid w:val="00AC2F14"/>
    <w:rsid w:val="00AC2F32"/>
    <w:rsid w:val="00AC37B7"/>
    <w:rsid w:val="00AC39A5"/>
    <w:rsid w:val="00AC4148"/>
    <w:rsid w:val="00AC46E0"/>
    <w:rsid w:val="00AC4863"/>
    <w:rsid w:val="00AC4ACE"/>
    <w:rsid w:val="00AC5082"/>
    <w:rsid w:val="00AC5A11"/>
    <w:rsid w:val="00AC5C5C"/>
    <w:rsid w:val="00AC5F75"/>
    <w:rsid w:val="00AC6171"/>
    <w:rsid w:val="00AC66BD"/>
    <w:rsid w:val="00AC69C9"/>
    <w:rsid w:val="00AC74FB"/>
    <w:rsid w:val="00AD0218"/>
    <w:rsid w:val="00AD0294"/>
    <w:rsid w:val="00AD1180"/>
    <w:rsid w:val="00AD11CD"/>
    <w:rsid w:val="00AD1686"/>
    <w:rsid w:val="00AD178F"/>
    <w:rsid w:val="00AD1ACA"/>
    <w:rsid w:val="00AD1D59"/>
    <w:rsid w:val="00AD201B"/>
    <w:rsid w:val="00AD25C7"/>
    <w:rsid w:val="00AD2780"/>
    <w:rsid w:val="00AD2E56"/>
    <w:rsid w:val="00AD33AB"/>
    <w:rsid w:val="00AD351C"/>
    <w:rsid w:val="00AD37D6"/>
    <w:rsid w:val="00AD456C"/>
    <w:rsid w:val="00AD48F0"/>
    <w:rsid w:val="00AD4D5E"/>
    <w:rsid w:val="00AD55EE"/>
    <w:rsid w:val="00AD5BDD"/>
    <w:rsid w:val="00AD608A"/>
    <w:rsid w:val="00AD63BD"/>
    <w:rsid w:val="00AD7A13"/>
    <w:rsid w:val="00AE0B73"/>
    <w:rsid w:val="00AE0DDF"/>
    <w:rsid w:val="00AE142E"/>
    <w:rsid w:val="00AE17EC"/>
    <w:rsid w:val="00AE1C7C"/>
    <w:rsid w:val="00AE2849"/>
    <w:rsid w:val="00AE290B"/>
    <w:rsid w:val="00AE2FCB"/>
    <w:rsid w:val="00AE38B0"/>
    <w:rsid w:val="00AE4A50"/>
    <w:rsid w:val="00AE5890"/>
    <w:rsid w:val="00AE58E6"/>
    <w:rsid w:val="00AE66A0"/>
    <w:rsid w:val="00AE7240"/>
    <w:rsid w:val="00AE7648"/>
    <w:rsid w:val="00AE7906"/>
    <w:rsid w:val="00AE7E2D"/>
    <w:rsid w:val="00AE7EBF"/>
    <w:rsid w:val="00AF0370"/>
    <w:rsid w:val="00AF04E4"/>
    <w:rsid w:val="00AF085C"/>
    <w:rsid w:val="00AF0AE6"/>
    <w:rsid w:val="00AF1317"/>
    <w:rsid w:val="00AF223D"/>
    <w:rsid w:val="00AF2F4A"/>
    <w:rsid w:val="00AF3270"/>
    <w:rsid w:val="00AF3B6E"/>
    <w:rsid w:val="00AF4001"/>
    <w:rsid w:val="00AF451A"/>
    <w:rsid w:val="00AF54F7"/>
    <w:rsid w:val="00AF5520"/>
    <w:rsid w:val="00AF573E"/>
    <w:rsid w:val="00AF5749"/>
    <w:rsid w:val="00AF5CFB"/>
    <w:rsid w:val="00AF5F08"/>
    <w:rsid w:val="00AF6580"/>
    <w:rsid w:val="00AF6BED"/>
    <w:rsid w:val="00AF7446"/>
    <w:rsid w:val="00AF7521"/>
    <w:rsid w:val="00AF7745"/>
    <w:rsid w:val="00AF7BBA"/>
    <w:rsid w:val="00B0049F"/>
    <w:rsid w:val="00B0079B"/>
    <w:rsid w:val="00B00DB9"/>
    <w:rsid w:val="00B01111"/>
    <w:rsid w:val="00B018E3"/>
    <w:rsid w:val="00B03B39"/>
    <w:rsid w:val="00B0525A"/>
    <w:rsid w:val="00B05537"/>
    <w:rsid w:val="00B058A8"/>
    <w:rsid w:val="00B05A22"/>
    <w:rsid w:val="00B05A2E"/>
    <w:rsid w:val="00B05AA2"/>
    <w:rsid w:val="00B05D8C"/>
    <w:rsid w:val="00B06285"/>
    <w:rsid w:val="00B06CB0"/>
    <w:rsid w:val="00B06D6E"/>
    <w:rsid w:val="00B070D9"/>
    <w:rsid w:val="00B07365"/>
    <w:rsid w:val="00B07F53"/>
    <w:rsid w:val="00B1039C"/>
    <w:rsid w:val="00B103E3"/>
    <w:rsid w:val="00B10492"/>
    <w:rsid w:val="00B1080A"/>
    <w:rsid w:val="00B10DC5"/>
    <w:rsid w:val="00B11041"/>
    <w:rsid w:val="00B1178F"/>
    <w:rsid w:val="00B11AF6"/>
    <w:rsid w:val="00B1217E"/>
    <w:rsid w:val="00B12CF9"/>
    <w:rsid w:val="00B13502"/>
    <w:rsid w:val="00B136FB"/>
    <w:rsid w:val="00B13780"/>
    <w:rsid w:val="00B149F0"/>
    <w:rsid w:val="00B1506F"/>
    <w:rsid w:val="00B152FC"/>
    <w:rsid w:val="00B15646"/>
    <w:rsid w:val="00B1579E"/>
    <w:rsid w:val="00B15891"/>
    <w:rsid w:val="00B15DE3"/>
    <w:rsid w:val="00B16786"/>
    <w:rsid w:val="00B169EC"/>
    <w:rsid w:val="00B17F85"/>
    <w:rsid w:val="00B20910"/>
    <w:rsid w:val="00B20A2B"/>
    <w:rsid w:val="00B21390"/>
    <w:rsid w:val="00B21F0F"/>
    <w:rsid w:val="00B21F1D"/>
    <w:rsid w:val="00B21F4E"/>
    <w:rsid w:val="00B22734"/>
    <w:rsid w:val="00B22996"/>
    <w:rsid w:val="00B22EC6"/>
    <w:rsid w:val="00B2386C"/>
    <w:rsid w:val="00B23E64"/>
    <w:rsid w:val="00B23EA1"/>
    <w:rsid w:val="00B243F1"/>
    <w:rsid w:val="00B24A53"/>
    <w:rsid w:val="00B24F8D"/>
    <w:rsid w:val="00B25FFC"/>
    <w:rsid w:val="00B26CA8"/>
    <w:rsid w:val="00B27214"/>
    <w:rsid w:val="00B27338"/>
    <w:rsid w:val="00B273BD"/>
    <w:rsid w:val="00B27528"/>
    <w:rsid w:val="00B2760B"/>
    <w:rsid w:val="00B2790A"/>
    <w:rsid w:val="00B303E4"/>
    <w:rsid w:val="00B30855"/>
    <w:rsid w:val="00B30B7A"/>
    <w:rsid w:val="00B31E36"/>
    <w:rsid w:val="00B3244F"/>
    <w:rsid w:val="00B3314D"/>
    <w:rsid w:val="00B3377F"/>
    <w:rsid w:val="00B3411C"/>
    <w:rsid w:val="00B346E2"/>
    <w:rsid w:val="00B34D95"/>
    <w:rsid w:val="00B3542F"/>
    <w:rsid w:val="00B35BFA"/>
    <w:rsid w:val="00B35DA0"/>
    <w:rsid w:val="00B36317"/>
    <w:rsid w:val="00B366E3"/>
    <w:rsid w:val="00B373BC"/>
    <w:rsid w:val="00B375A9"/>
    <w:rsid w:val="00B376C2"/>
    <w:rsid w:val="00B37F64"/>
    <w:rsid w:val="00B4033C"/>
    <w:rsid w:val="00B40362"/>
    <w:rsid w:val="00B40524"/>
    <w:rsid w:val="00B4081C"/>
    <w:rsid w:val="00B4112B"/>
    <w:rsid w:val="00B41142"/>
    <w:rsid w:val="00B414FE"/>
    <w:rsid w:val="00B416CF"/>
    <w:rsid w:val="00B41F28"/>
    <w:rsid w:val="00B42438"/>
    <w:rsid w:val="00B42EAE"/>
    <w:rsid w:val="00B42EF9"/>
    <w:rsid w:val="00B43A1C"/>
    <w:rsid w:val="00B43B1F"/>
    <w:rsid w:val="00B4502B"/>
    <w:rsid w:val="00B4592A"/>
    <w:rsid w:val="00B45C78"/>
    <w:rsid w:val="00B46A53"/>
    <w:rsid w:val="00B46E51"/>
    <w:rsid w:val="00B47165"/>
    <w:rsid w:val="00B4735C"/>
    <w:rsid w:val="00B47DD4"/>
    <w:rsid w:val="00B505E4"/>
    <w:rsid w:val="00B5111F"/>
    <w:rsid w:val="00B511B7"/>
    <w:rsid w:val="00B5258F"/>
    <w:rsid w:val="00B52819"/>
    <w:rsid w:val="00B53870"/>
    <w:rsid w:val="00B53BBA"/>
    <w:rsid w:val="00B53CC8"/>
    <w:rsid w:val="00B53D94"/>
    <w:rsid w:val="00B53EBA"/>
    <w:rsid w:val="00B54091"/>
    <w:rsid w:val="00B541F9"/>
    <w:rsid w:val="00B543E8"/>
    <w:rsid w:val="00B544A4"/>
    <w:rsid w:val="00B54CDF"/>
    <w:rsid w:val="00B55164"/>
    <w:rsid w:val="00B55408"/>
    <w:rsid w:val="00B5558C"/>
    <w:rsid w:val="00B555F0"/>
    <w:rsid w:val="00B55B93"/>
    <w:rsid w:val="00B55D29"/>
    <w:rsid w:val="00B574D4"/>
    <w:rsid w:val="00B574EC"/>
    <w:rsid w:val="00B57FDF"/>
    <w:rsid w:val="00B60757"/>
    <w:rsid w:val="00B60FF7"/>
    <w:rsid w:val="00B61A53"/>
    <w:rsid w:val="00B622D1"/>
    <w:rsid w:val="00B6284C"/>
    <w:rsid w:val="00B62EC0"/>
    <w:rsid w:val="00B632CC"/>
    <w:rsid w:val="00B634DE"/>
    <w:rsid w:val="00B64036"/>
    <w:rsid w:val="00B642A7"/>
    <w:rsid w:val="00B64437"/>
    <w:rsid w:val="00B64823"/>
    <w:rsid w:val="00B64892"/>
    <w:rsid w:val="00B64F8F"/>
    <w:rsid w:val="00B65084"/>
    <w:rsid w:val="00B66F54"/>
    <w:rsid w:val="00B671AA"/>
    <w:rsid w:val="00B677D2"/>
    <w:rsid w:val="00B67D7C"/>
    <w:rsid w:val="00B67D9F"/>
    <w:rsid w:val="00B67DA3"/>
    <w:rsid w:val="00B708AE"/>
    <w:rsid w:val="00B7100F"/>
    <w:rsid w:val="00B7115D"/>
    <w:rsid w:val="00B716AA"/>
    <w:rsid w:val="00B7184B"/>
    <w:rsid w:val="00B71A32"/>
    <w:rsid w:val="00B722F0"/>
    <w:rsid w:val="00B7306D"/>
    <w:rsid w:val="00B7358F"/>
    <w:rsid w:val="00B73C22"/>
    <w:rsid w:val="00B74869"/>
    <w:rsid w:val="00B748AE"/>
    <w:rsid w:val="00B74ED8"/>
    <w:rsid w:val="00B75BBB"/>
    <w:rsid w:val="00B76042"/>
    <w:rsid w:val="00B760C9"/>
    <w:rsid w:val="00B76992"/>
    <w:rsid w:val="00B77B91"/>
    <w:rsid w:val="00B80FA3"/>
    <w:rsid w:val="00B80FEE"/>
    <w:rsid w:val="00B814FB"/>
    <w:rsid w:val="00B81AFF"/>
    <w:rsid w:val="00B8214B"/>
    <w:rsid w:val="00B8217F"/>
    <w:rsid w:val="00B82678"/>
    <w:rsid w:val="00B82BD2"/>
    <w:rsid w:val="00B83A8D"/>
    <w:rsid w:val="00B83F56"/>
    <w:rsid w:val="00B840F5"/>
    <w:rsid w:val="00B8429F"/>
    <w:rsid w:val="00B84C5B"/>
    <w:rsid w:val="00B84DF0"/>
    <w:rsid w:val="00B8530E"/>
    <w:rsid w:val="00B856DF"/>
    <w:rsid w:val="00B85A4B"/>
    <w:rsid w:val="00B85B57"/>
    <w:rsid w:val="00B85C51"/>
    <w:rsid w:val="00B86133"/>
    <w:rsid w:val="00B86745"/>
    <w:rsid w:val="00B86879"/>
    <w:rsid w:val="00B87396"/>
    <w:rsid w:val="00B87C46"/>
    <w:rsid w:val="00B9008E"/>
    <w:rsid w:val="00B91E31"/>
    <w:rsid w:val="00B920F5"/>
    <w:rsid w:val="00B92306"/>
    <w:rsid w:val="00B92452"/>
    <w:rsid w:val="00B9354B"/>
    <w:rsid w:val="00B9399B"/>
    <w:rsid w:val="00B94AE5"/>
    <w:rsid w:val="00B94C7C"/>
    <w:rsid w:val="00B94FB5"/>
    <w:rsid w:val="00B951EF"/>
    <w:rsid w:val="00B95351"/>
    <w:rsid w:val="00B95E35"/>
    <w:rsid w:val="00B95F08"/>
    <w:rsid w:val="00B961DA"/>
    <w:rsid w:val="00B96721"/>
    <w:rsid w:val="00B96A3C"/>
    <w:rsid w:val="00B96A70"/>
    <w:rsid w:val="00B96B51"/>
    <w:rsid w:val="00B9700A"/>
    <w:rsid w:val="00B97434"/>
    <w:rsid w:val="00BA03EA"/>
    <w:rsid w:val="00BA05E2"/>
    <w:rsid w:val="00BA07E5"/>
    <w:rsid w:val="00BA11B4"/>
    <w:rsid w:val="00BA1298"/>
    <w:rsid w:val="00BA16B6"/>
    <w:rsid w:val="00BA1755"/>
    <w:rsid w:val="00BA1901"/>
    <w:rsid w:val="00BA1D96"/>
    <w:rsid w:val="00BA273D"/>
    <w:rsid w:val="00BA30D2"/>
    <w:rsid w:val="00BA331F"/>
    <w:rsid w:val="00BA3D83"/>
    <w:rsid w:val="00BA3F59"/>
    <w:rsid w:val="00BA40F7"/>
    <w:rsid w:val="00BA423C"/>
    <w:rsid w:val="00BA4319"/>
    <w:rsid w:val="00BA46FF"/>
    <w:rsid w:val="00BA4CB6"/>
    <w:rsid w:val="00BA58AD"/>
    <w:rsid w:val="00BA5F17"/>
    <w:rsid w:val="00BA5FF1"/>
    <w:rsid w:val="00BA6314"/>
    <w:rsid w:val="00BA671A"/>
    <w:rsid w:val="00BA73CA"/>
    <w:rsid w:val="00BA7EF7"/>
    <w:rsid w:val="00BB0244"/>
    <w:rsid w:val="00BB0C39"/>
    <w:rsid w:val="00BB15DF"/>
    <w:rsid w:val="00BB1BDE"/>
    <w:rsid w:val="00BB2282"/>
    <w:rsid w:val="00BB2563"/>
    <w:rsid w:val="00BB2A15"/>
    <w:rsid w:val="00BB31BF"/>
    <w:rsid w:val="00BB31F2"/>
    <w:rsid w:val="00BB3F5D"/>
    <w:rsid w:val="00BB4E84"/>
    <w:rsid w:val="00BB4F2B"/>
    <w:rsid w:val="00BB532E"/>
    <w:rsid w:val="00BB5E77"/>
    <w:rsid w:val="00BB6B1B"/>
    <w:rsid w:val="00BB7273"/>
    <w:rsid w:val="00BB7A05"/>
    <w:rsid w:val="00BC025B"/>
    <w:rsid w:val="00BC096D"/>
    <w:rsid w:val="00BC0E0B"/>
    <w:rsid w:val="00BC1031"/>
    <w:rsid w:val="00BC11D4"/>
    <w:rsid w:val="00BC146D"/>
    <w:rsid w:val="00BC33FB"/>
    <w:rsid w:val="00BC401C"/>
    <w:rsid w:val="00BC413F"/>
    <w:rsid w:val="00BC573E"/>
    <w:rsid w:val="00BC5AC2"/>
    <w:rsid w:val="00BC6337"/>
    <w:rsid w:val="00BC6B7B"/>
    <w:rsid w:val="00BC6BC3"/>
    <w:rsid w:val="00BC6D72"/>
    <w:rsid w:val="00BC7E73"/>
    <w:rsid w:val="00BD0288"/>
    <w:rsid w:val="00BD0760"/>
    <w:rsid w:val="00BD0824"/>
    <w:rsid w:val="00BD19C0"/>
    <w:rsid w:val="00BD29CA"/>
    <w:rsid w:val="00BD2E00"/>
    <w:rsid w:val="00BD2E3D"/>
    <w:rsid w:val="00BD3467"/>
    <w:rsid w:val="00BD4472"/>
    <w:rsid w:val="00BD480D"/>
    <w:rsid w:val="00BD4977"/>
    <w:rsid w:val="00BD4E37"/>
    <w:rsid w:val="00BD4FE2"/>
    <w:rsid w:val="00BD4FF8"/>
    <w:rsid w:val="00BD577C"/>
    <w:rsid w:val="00BD67DB"/>
    <w:rsid w:val="00BD6B0D"/>
    <w:rsid w:val="00BD6B61"/>
    <w:rsid w:val="00BD6D7E"/>
    <w:rsid w:val="00BD7AC8"/>
    <w:rsid w:val="00BD7F06"/>
    <w:rsid w:val="00BE0F62"/>
    <w:rsid w:val="00BE124F"/>
    <w:rsid w:val="00BE203D"/>
    <w:rsid w:val="00BE2466"/>
    <w:rsid w:val="00BE25FD"/>
    <w:rsid w:val="00BE2B1F"/>
    <w:rsid w:val="00BE3260"/>
    <w:rsid w:val="00BE356A"/>
    <w:rsid w:val="00BE359B"/>
    <w:rsid w:val="00BE3A6B"/>
    <w:rsid w:val="00BE3B1D"/>
    <w:rsid w:val="00BE407D"/>
    <w:rsid w:val="00BE429C"/>
    <w:rsid w:val="00BE4A8F"/>
    <w:rsid w:val="00BE4D56"/>
    <w:rsid w:val="00BE4E13"/>
    <w:rsid w:val="00BE5157"/>
    <w:rsid w:val="00BE55DA"/>
    <w:rsid w:val="00BE5AEA"/>
    <w:rsid w:val="00BE633A"/>
    <w:rsid w:val="00BE64B1"/>
    <w:rsid w:val="00BE67E3"/>
    <w:rsid w:val="00BE699E"/>
    <w:rsid w:val="00BE74E7"/>
    <w:rsid w:val="00BF002B"/>
    <w:rsid w:val="00BF0C15"/>
    <w:rsid w:val="00BF0D43"/>
    <w:rsid w:val="00BF0E12"/>
    <w:rsid w:val="00BF11A3"/>
    <w:rsid w:val="00BF23AB"/>
    <w:rsid w:val="00BF2773"/>
    <w:rsid w:val="00BF326F"/>
    <w:rsid w:val="00BF32E8"/>
    <w:rsid w:val="00BF32ED"/>
    <w:rsid w:val="00BF3FDB"/>
    <w:rsid w:val="00BF4759"/>
    <w:rsid w:val="00BF49E1"/>
    <w:rsid w:val="00BF4A07"/>
    <w:rsid w:val="00BF4F31"/>
    <w:rsid w:val="00BF5186"/>
    <w:rsid w:val="00BF54C8"/>
    <w:rsid w:val="00BF63B3"/>
    <w:rsid w:val="00BF7135"/>
    <w:rsid w:val="00BF748E"/>
    <w:rsid w:val="00C00273"/>
    <w:rsid w:val="00C003F6"/>
    <w:rsid w:val="00C00B54"/>
    <w:rsid w:val="00C01337"/>
    <w:rsid w:val="00C0165C"/>
    <w:rsid w:val="00C01F57"/>
    <w:rsid w:val="00C0216A"/>
    <w:rsid w:val="00C03161"/>
    <w:rsid w:val="00C03266"/>
    <w:rsid w:val="00C034A3"/>
    <w:rsid w:val="00C048C5"/>
    <w:rsid w:val="00C051D3"/>
    <w:rsid w:val="00C054E9"/>
    <w:rsid w:val="00C0572D"/>
    <w:rsid w:val="00C05CDD"/>
    <w:rsid w:val="00C0609C"/>
    <w:rsid w:val="00C0618B"/>
    <w:rsid w:val="00C06BF8"/>
    <w:rsid w:val="00C06F15"/>
    <w:rsid w:val="00C06F35"/>
    <w:rsid w:val="00C07B8B"/>
    <w:rsid w:val="00C100F0"/>
    <w:rsid w:val="00C10DD9"/>
    <w:rsid w:val="00C11384"/>
    <w:rsid w:val="00C118AA"/>
    <w:rsid w:val="00C11D11"/>
    <w:rsid w:val="00C12270"/>
    <w:rsid w:val="00C12AAA"/>
    <w:rsid w:val="00C137F3"/>
    <w:rsid w:val="00C138F4"/>
    <w:rsid w:val="00C1477F"/>
    <w:rsid w:val="00C14884"/>
    <w:rsid w:val="00C14A85"/>
    <w:rsid w:val="00C14E9F"/>
    <w:rsid w:val="00C1521B"/>
    <w:rsid w:val="00C15A5A"/>
    <w:rsid w:val="00C15E58"/>
    <w:rsid w:val="00C16007"/>
    <w:rsid w:val="00C1625C"/>
    <w:rsid w:val="00C16A66"/>
    <w:rsid w:val="00C16ACE"/>
    <w:rsid w:val="00C16B8A"/>
    <w:rsid w:val="00C16CBC"/>
    <w:rsid w:val="00C170A7"/>
    <w:rsid w:val="00C175DB"/>
    <w:rsid w:val="00C17606"/>
    <w:rsid w:val="00C17706"/>
    <w:rsid w:val="00C207F8"/>
    <w:rsid w:val="00C208AD"/>
    <w:rsid w:val="00C20AC9"/>
    <w:rsid w:val="00C21506"/>
    <w:rsid w:val="00C2192A"/>
    <w:rsid w:val="00C220D1"/>
    <w:rsid w:val="00C22509"/>
    <w:rsid w:val="00C230D0"/>
    <w:rsid w:val="00C234C7"/>
    <w:rsid w:val="00C2355C"/>
    <w:rsid w:val="00C23C2D"/>
    <w:rsid w:val="00C242C9"/>
    <w:rsid w:val="00C2442F"/>
    <w:rsid w:val="00C24437"/>
    <w:rsid w:val="00C24B1E"/>
    <w:rsid w:val="00C250A1"/>
    <w:rsid w:val="00C25861"/>
    <w:rsid w:val="00C259F7"/>
    <w:rsid w:val="00C25DA3"/>
    <w:rsid w:val="00C2606C"/>
    <w:rsid w:val="00C264D2"/>
    <w:rsid w:val="00C26A78"/>
    <w:rsid w:val="00C279F1"/>
    <w:rsid w:val="00C27E3C"/>
    <w:rsid w:val="00C30168"/>
    <w:rsid w:val="00C30D0F"/>
    <w:rsid w:val="00C30E9F"/>
    <w:rsid w:val="00C31C2E"/>
    <w:rsid w:val="00C31D05"/>
    <w:rsid w:val="00C326E5"/>
    <w:rsid w:val="00C327EB"/>
    <w:rsid w:val="00C33618"/>
    <w:rsid w:val="00C3368F"/>
    <w:rsid w:val="00C336B0"/>
    <w:rsid w:val="00C34A32"/>
    <w:rsid w:val="00C34A3A"/>
    <w:rsid w:val="00C35392"/>
    <w:rsid w:val="00C355CC"/>
    <w:rsid w:val="00C363EF"/>
    <w:rsid w:val="00C364B3"/>
    <w:rsid w:val="00C373EE"/>
    <w:rsid w:val="00C37412"/>
    <w:rsid w:val="00C37570"/>
    <w:rsid w:val="00C37AB3"/>
    <w:rsid w:val="00C37EE8"/>
    <w:rsid w:val="00C37F34"/>
    <w:rsid w:val="00C40F77"/>
    <w:rsid w:val="00C411D3"/>
    <w:rsid w:val="00C41CBC"/>
    <w:rsid w:val="00C41E06"/>
    <w:rsid w:val="00C425F3"/>
    <w:rsid w:val="00C42B6F"/>
    <w:rsid w:val="00C438B5"/>
    <w:rsid w:val="00C438ED"/>
    <w:rsid w:val="00C44BCC"/>
    <w:rsid w:val="00C45446"/>
    <w:rsid w:val="00C45D6E"/>
    <w:rsid w:val="00C4684B"/>
    <w:rsid w:val="00C46A5F"/>
    <w:rsid w:val="00C4727F"/>
    <w:rsid w:val="00C47725"/>
    <w:rsid w:val="00C47A59"/>
    <w:rsid w:val="00C47CAD"/>
    <w:rsid w:val="00C5030B"/>
    <w:rsid w:val="00C5042D"/>
    <w:rsid w:val="00C50D26"/>
    <w:rsid w:val="00C50FAF"/>
    <w:rsid w:val="00C51127"/>
    <w:rsid w:val="00C51208"/>
    <w:rsid w:val="00C512F1"/>
    <w:rsid w:val="00C519F2"/>
    <w:rsid w:val="00C5255B"/>
    <w:rsid w:val="00C52FD3"/>
    <w:rsid w:val="00C533FE"/>
    <w:rsid w:val="00C53712"/>
    <w:rsid w:val="00C53B41"/>
    <w:rsid w:val="00C54149"/>
    <w:rsid w:val="00C555A7"/>
    <w:rsid w:val="00C55752"/>
    <w:rsid w:val="00C57026"/>
    <w:rsid w:val="00C572CA"/>
    <w:rsid w:val="00C573B1"/>
    <w:rsid w:val="00C57895"/>
    <w:rsid w:val="00C57C4C"/>
    <w:rsid w:val="00C57CEE"/>
    <w:rsid w:val="00C57E13"/>
    <w:rsid w:val="00C60412"/>
    <w:rsid w:val="00C60458"/>
    <w:rsid w:val="00C60A83"/>
    <w:rsid w:val="00C60CAF"/>
    <w:rsid w:val="00C617FF"/>
    <w:rsid w:val="00C61BD3"/>
    <w:rsid w:val="00C62242"/>
    <w:rsid w:val="00C62431"/>
    <w:rsid w:val="00C62955"/>
    <w:rsid w:val="00C62BF1"/>
    <w:rsid w:val="00C640DC"/>
    <w:rsid w:val="00C64DBF"/>
    <w:rsid w:val="00C65059"/>
    <w:rsid w:val="00C65A93"/>
    <w:rsid w:val="00C6670C"/>
    <w:rsid w:val="00C66A50"/>
    <w:rsid w:val="00C70EC7"/>
    <w:rsid w:val="00C71217"/>
    <w:rsid w:val="00C713FE"/>
    <w:rsid w:val="00C7148A"/>
    <w:rsid w:val="00C7194D"/>
    <w:rsid w:val="00C7296C"/>
    <w:rsid w:val="00C731FB"/>
    <w:rsid w:val="00C7325D"/>
    <w:rsid w:val="00C73997"/>
    <w:rsid w:val="00C74031"/>
    <w:rsid w:val="00C74C02"/>
    <w:rsid w:val="00C75938"/>
    <w:rsid w:val="00C75E35"/>
    <w:rsid w:val="00C76522"/>
    <w:rsid w:val="00C77A17"/>
    <w:rsid w:val="00C77E10"/>
    <w:rsid w:val="00C80536"/>
    <w:rsid w:val="00C805D2"/>
    <w:rsid w:val="00C80710"/>
    <w:rsid w:val="00C807A5"/>
    <w:rsid w:val="00C80841"/>
    <w:rsid w:val="00C80F6E"/>
    <w:rsid w:val="00C821CB"/>
    <w:rsid w:val="00C82249"/>
    <w:rsid w:val="00C82A7B"/>
    <w:rsid w:val="00C82B5E"/>
    <w:rsid w:val="00C82B8D"/>
    <w:rsid w:val="00C82FA0"/>
    <w:rsid w:val="00C830EE"/>
    <w:rsid w:val="00C83878"/>
    <w:rsid w:val="00C83CCE"/>
    <w:rsid w:val="00C83D16"/>
    <w:rsid w:val="00C83D7E"/>
    <w:rsid w:val="00C83FD4"/>
    <w:rsid w:val="00C843AE"/>
    <w:rsid w:val="00C84A56"/>
    <w:rsid w:val="00C84F6C"/>
    <w:rsid w:val="00C85071"/>
    <w:rsid w:val="00C859BA"/>
    <w:rsid w:val="00C85D48"/>
    <w:rsid w:val="00C8622A"/>
    <w:rsid w:val="00C86688"/>
    <w:rsid w:val="00C8670F"/>
    <w:rsid w:val="00C867B8"/>
    <w:rsid w:val="00C8697B"/>
    <w:rsid w:val="00C86D37"/>
    <w:rsid w:val="00C8733C"/>
    <w:rsid w:val="00C8740C"/>
    <w:rsid w:val="00C8754F"/>
    <w:rsid w:val="00C87FB4"/>
    <w:rsid w:val="00C9089E"/>
    <w:rsid w:val="00C90D4B"/>
    <w:rsid w:val="00C91056"/>
    <w:rsid w:val="00C916B3"/>
    <w:rsid w:val="00C92718"/>
    <w:rsid w:val="00C9349C"/>
    <w:rsid w:val="00C93945"/>
    <w:rsid w:val="00C93FC8"/>
    <w:rsid w:val="00C94CEB"/>
    <w:rsid w:val="00C95A9C"/>
    <w:rsid w:val="00C95B68"/>
    <w:rsid w:val="00C95EF2"/>
    <w:rsid w:val="00C9633C"/>
    <w:rsid w:val="00C976BD"/>
    <w:rsid w:val="00C978DE"/>
    <w:rsid w:val="00C97BC4"/>
    <w:rsid w:val="00CA02FB"/>
    <w:rsid w:val="00CA09C0"/>
    <w:rsid w:val="00CA0EC0"/>
    <w:rsid w:val="00CA1354"/>
    <w:rsid w:val="00CA1487"/>
    <w:rsid w:val="00CA14BF"/>
    <w:rsid w:val="00CA1895"/>
    <w:rsid w:val="00CA1D46"/>
    <w:rsid w:val="00CA3024"/>
    <w:rsid w:val="00CA3F87"/>
    <w:rsid w:val="00CA4BA1"/>
    <w:rsid w:val="00CA55C1"/>
    <w:rsid w:val="00CA5C06"/>
    <w:rsid w:val="00CA5EE2"/>
    <w:rsid w:val="00CA6919"/>
    <w:rsid w:val="00CA6D45"/>
    <w:rsid w:val="00CA6DF2"/>
    <w:rsid w:val="00CA70C1"/>
    <w:rsid w:val="00CA747B"/>
    <w:rsid w:val="00CA74D0"/>
    <w:rsid w:val="00CA7C72"/>
    <w:rsid w:val="00CA7CB3"/>
    <w:rsid w:val="00CB0133"/>
    <w:rsid w:val="00CB0805"/>
    <w:rsid w:val="00CB1062"/>
    <w:rsid w:val="00CB1E69"/>
    <w:rsid w:val="00CB22A0"/>
    <w:rsid w:val="00CB2767"/>
    <w:rsid w:val="00CB31A1"/>
    <w:rsid w:val="00CB31C1"/>
    <w:rsid w:val="00CB38D8"/>
    <w:rsid w:val="00CB4A9B"/>
    <w:rsid w:val="00CB53A4"/>
    <w:rsid w:val="00CB55C4"/>
    <w:rsid w:val="00CB5746"/>
    <w:rsid w:val="00CB75F9"/>
    <w:rsid w:val="00CB77B2"/>
    <w:rsid w:val="00CC0040"/>
    <w:rsid w:val="00CC0230"/>
    <w:rsid w:val="00CC086E"/>
    <w:rsid w:val="00CC14BA"/>
    <w:rsid w:val="00CC2096"/>
    <w:rsid w:val="00CC20FB"/>
    <w:rsid w:val="00CC2A0C"/>
    <w:rsid w:val="00CC2A6B"/>
    <w:rsid w:val="00CC2DF6"/>
    <w:rsid w:val="00CC2E07"/>
    <w:rsid w:val="00CC3481"/>
    <w:rsid w:val="00CC35E8"/>
    <w:rsid w:val="00CC3A80"/>
    <w:rsid w:val="00CC3A93"/>
    <w:rsid w:val="00CC458D"/>
    <w:rsid w:val="00CC4833"/>
    <w:rsid w:val="00CC4C69"/>
    <w:rsid w:val="00CC4CD3"/>
    <w:rsid w:val="00CC5C30"/>
    <w:rsid w:val="00CC5CB2"/>
    <w:rsid w:val="00CC5F85"/>
    <w:rsid w:val="00CC63A1"/>
    <w:rsid w:val="00CC65F7"/>
    <w:rsid w:val="00CC6B96"/>
    <w:rsid w:val="00CC6D56"/>
    <w:rsid w:val="00CC7276"/>
    <w:rsid w:val="00CC74D6"/>
    <w:rsid w:val="00CC7805"/>
    <w:rsid w:val="00CD03E2"/>
    <w:rsid w:val="00CD163C"/>
    <w:rsid w:val="00CD17EB"/>
    <w:rsid w:val="00CD2C92"/>
    <w:rsid w:val="00CD3192"/>
    <w:rsid w:val="00CD4073"/>
    <w:rsid w:val="00CD4533"/>
    <w:rsid w:val="00CD480C"/>
    <w:rsid w:val="00CD4C4A"/>
    <w:rsid w:val="00CD4D5E"/>
    <w:rsid w:val="00CD4F18"/>
    <w:rsid w:val="00CD5040"/>
    <w:rsid w:val="00CD56D4"/>
    <w:rsid w:val="00CD5E28"/>
    <w:rsid w:val="00CD63FC"/>
    <w:rsid w:val="00CD73F9"/>
    <w:rsid w:val="00CD7478"/>
    <w:rsid w:val="00CD7638"/>
    <w:rsid w:val="00CD78F7"/>
    <w:rsid w:val="00CD7934"/>
    <w:rsid w:val="00CD7CFF"/>
    <w:rsid w:val="00CD7E81"/>
    <w:rsid w:val="00CE06D1"/>
    <w:rsid w:val="00CE0C25"/>
    <w:rsid w:val="00CE178F"/>
    <w:rsid w:val="00CE1803"/>
    <w:rsid w:val="00CE1CF5"/>
    <w:rsid w:val="00CE1CF8"/>
    <w:rsid w:val="00CE2D3C"/>
    <w:rsid w:val="00CE3405"/>
    <w:rsid w:val="00CE4739"/>
    <w:rsid w:val="00CE4922"/>
    <w:rsid w:val="00CE5362"/>
    <w:rsid w:val="00CE555B"/>
    <w:rsid w:val="00CE5676"/>
    <w:rsid w:val="00CE64DD"/>
    <w:rsid w:val="00CE70D2"/>
    <w:rsid w:val="00CE7593"/>
    <w:rsid w:val="00CE7966"/>
    <w:rsid w:val="00CE7A83"/>
    <w:rsid w:val="00CE7A92"/>
    <w:rsid w:val="00CF0C04"/>
    <w:rsid w:val="00CF0C90"/>
    <w:rsid w:val="00CF1AB1"/>
    <w:rsid w:val="00CF2179"/>
    <w:rsid w:val="00CF2B8A"/>
    <w:rsid w:val="00CF4272"/>
    <w:rsid w:val="00CF45ED"/>
    <w:rsid w:val="00CF48A0"/>
    <w:rsid w:val="00CF5019"/>
    <w:rsid w:val="00CF51A6"/>
    <w:rsid w:val="00CF5846"/>
    <w:rsid w:val="00CF5DDB"/>
    <w:rsid w:val="00CF66DC"/>
    <w:rsid w:val="00CF67E1"/>
    <w:rsid w:val="00CF6853"/>
    <w:rsid w:val="00CF7456"/>
    <w:rsid w:val="00CF768C"/>
    <w:rsid w:val="00CF771C"/>
    <w:rsid w:val="00CF78D6"/>
    <w:rsid w:val="00D00860"/>
    <w:rsid w:val="00D00CD0"/>
    <w:rsid w:val="00D00D56"/>
    <w:rsid w:val="00D016C0"/>
    <w:rsid w:val="00D016D2"/>
    <w:rsid w:val="00D01C96"/>
    <w:rsid w:val="00D01F37"/>
    <w:rsid w:val="00D0276E"/>
    <w:rsid w:val="00D028FF"/>
    <w:rsid w:val="00D02D67"/>
    <w:rsid w:val="00D03364"/>
    <w:rsid w:val="00D035E4"/>
    <w:rsid w:val="00D03D8D"/>
    <w:rsid w:val="00D04136"/>
    <w:rsid w:val="00D05391"/>
    <w:rsid w:val="00D05430"/>
    <w:rsid w:val="00D05579"/>
    <w:rsid w:val="00D059B8"/>
    <w:rsid w:val="00D060B9"/>
    <w:rsid w:val="00D06276"/>
    <w:rsid w:val="00D0681A"/>
    <w:rsid w:val="00D06C58"/>
    <w:rsid w:val="00D070BA"/>
    <w:rsid w:val="00D075EE"/>
    <w:rsid w:val="00D07B9F"/>
    <w:rsid w:val="00D07D32"/>
    <w:rsid w:val="00D07EF6"/>
    <w:rsid w:val="00D100DA"/>
    <w:rsid w:val="00D1085B"/>
    <w:rsid w:val="00D108EB"/>
    <w:rsid w:val="00D10C44"/>
    <w:rsid w:val="00D10CEA"/>
    <w:rsid w:val="00D10E05"/>
    <w:rsid w:val="00D11030"/>
    <w:rsid w:val="00D11688"/>
    <w:rsid w:val="00D11D73"/>
    <w:rsid w:val="00D13603"/>
    <w:rsid w:val="00D13753"/>
    <w:rsid w:val="00D13DE5"/>
    <w:rsid w:val="00D140A2"/>
    <w:rsid w:val="00D14478"/>
    <w:rsid w:val="00D158D3"/>
    <w:rsid w:val="00D16C86"/>
    <w:rsid w:val="00D16FF3"/>
    <w:rsid w:val="00D17F34"/>
    <w:rsid w:val="00D2001A"/>
    <w:rsid w:val="00D202C8"/>
    <w:rsid w:val="00D2042E"/>
    <w:rsid w:val="00D215C6"/>
    <w:rsid w:val="00D21625"/>
    <w:rsid w:val="00D21678"/>
    <w:rsid w:val="00D22681"/>
    <w:rsid w:val="00D2268F"/>
    <w:rsid w:val="00D22860"/>
    <w:rsid w:val="00D22A36"/>
    <w:rsid w:val="00D240B0"/>
    <w:rsid w:val="00D24458"/>
    <w:rsid w:val="00D24A3D"/>
    <w:rsid w:val="00D24C12"/>
    <w:rsid w:val="00D24F22"/>
    <w:rsid w:val="00D25027"/>
    <w:rsid w:val="00D25BB4"/>
    <w:rsid w:val="00D25F1D"/>
    <w:rsid w:val="00D267AC"/>
    <w:rsid w:val="00D26A5A"/>
    <w:rsid w:val="00D26A6D"/>
    <w:rsid w:val="00D2712C"/>
    <w:rsid w:val="00D27698"/>
    <w:rsid w:val="00D27D13"/>
    <w:rsid w:val="00D30679"/>
    <w:rsid w:val="00D3083B"/>
    <w:rsid w:val="00D30DBA"/>
    <w:rsid w:val="00D31BB9"/>
    <w:rsid w:val="00D3422E"/>
    <w:rsid w:val="00D34997"/>
    <w:rsid w:val="00D34CA8"/>
    <w:rsid w:val="00D35175"/>
    <w:rsid w:val="00D3538E"/>
    <w:rsid w:val="00D35560"/>
    <w:rsid w:val="00D3599C"/>
    <w:rsid w:val="00D35DEE"/>
    <w:rsid w:val="00D35E5F"/>
    <w:rsid w:val="00D362FC"/>
    <w:rsid w:val="00D37240"/>
    <w:rsid w:val="00D37261"/>
    <w:rsid w:val="00D374A5"/>
    <w:rsid w:val="00D402B3"/>
    <w:rsid w:val="00D408A0"/>
    <w:rsid w:val="00D4110B"/>
    <w:rsid w:val="00D412A0"/>
    <w:rsid w:val="00D419D2"/>
    <w:rsid w:val="00D42C4D"/>
    <w:rsid w:val="00D430AB"/>
    <w:rsid w:val="00D43EEB"/>
    <w:rsid w:val="00D440B7"/>
    <w:rsid w:val="00D4460D"/>
    <w:rsid w:val="00D447AA"/>
    <w:rsid w:val="00D44828"/>
    <w:rsid w:val="00D4496D"/>
    <w:rsid w:val="00D4544B"/>
    <w:rsid w:val="00D45D39"/>
    <w:rsid w:val="00D46449"/>
    <w:rsid w:val="00D46E45"/>
    <w:rsid w:val="00D4727C"/>
    <w:rsid w:val="00D47781"/>
    <w:rsid w:val="00D50002"/>
    <w:rsid w:val="00D50617"/>
    <w:rsid w:val="00D50703"/>
    <w:rsid w:val="00D50A09"/>
    <w:rsid w:val="00D52DC4"/>
    <w:rsid w:val="00D53BE2"/>
    <w:rsid w:val="00D53C56"/>
    <w:rsid w:val="00D53D1D"/>
    <w:rsid w:val="00D55E6E"/>
    <w:rsid w:val="00D56191"/>
    <w:rsid w:val="00D570E7"/>
    <w:rsid w:val="00D57D22"/>
    <w:rsid w:val="00D57D57"/>
    <w:rsid w:val="00D601B1"/>
    <w:rsid w:val="00D607C7"/>
    <w:rsid w:val="00D6102E"/>
    <w:rsid w:val="00D61229"/>
    <w:rsid w:val="00D61B4B"/>
    <w:rsid w:val="00D62651"/>
    <w:rsid w:val="00D6269A"/>
    <w:rsid w:val="00D62943"/>
    <w:rsid w:val="00D6381E"/>
    <w:rsid w:val="00D63F1B"/>
    <w:rsid w:val="00D64144"/>
    <w:rsid w:val="00D64CA0"/>
    <w:rsid w:val="00D656E0"/>
    <w:rsid w:val="00D65C2B"/>
    <w:rsid w:val="00D6671C"/>
    <w:rsid w:val="00D66E1E"/>
    <w:rsid w:val="00D67AB8"/>
    <w:rsid w:val="00D67E03"/>
    <w:rsid w:val="00D711EB"/>
    <w:rsid w:val="00D713D0"/>
    <w:rsid w:val="00D7151D"/>
    <w:rsid w:val="00D72F8D"/>
    <w:rsid w:val="00D730B5"/>
    <w:rsid w:val="00D73574"/>
    <w:rsid w:val="00D73864"/>
    <w:rsid w:val="00D73DF1"/>
    <w:rsid w:val="00D73F4A"/>
    <w:rsid w:val="00D740DB"/>
    <w:rsid w:val="00D742CB"/>
    <w:rsid w:val="00D749AC"/>
    <w:rsid w:val="00D7560C"/>
    <w:rsid w:val="00D75B49"/>
    <w:rsid w:val="00D75F90"/>
    <w:rsid w:val="00D766B4"/>
    <w:rsid w:val="00D76E48"/>
    <w:rsid w:val="00D76EBB"/>
    <w:rsid w:val="00D77023"/>
    <w:rsid w:val="00D774DB"/>
    <w:rsid w:val="00D776D0"/>
    <w:rsid w:val="00D77AB6"/>
    <w:rsid w:val="00D80694"/>
    <w:rsid w:val="00D80823"/>
    <w:rsid w:val="00D81874"/>
    <w:rsid w:val="00D819C8"/>
    <w:rsid w:val="00D81B2F"/>
    <w:rsid w:val="00D81F19"/>
    <w:rsid w:val="00D82578"/>
    <w:rsid w:val="00D82996"/>
    <w:rsid w:val="00D82A7A"/>
    <w:rsid w:val="00D82BEF"/>
    <w:rsid w:val="00D82F22"/>
    <w:rsid w:val="00D83976"/>
    <w:rsid w:val="00D85663"/>
    <w:rsid w:val="00D8657D"/>
    <w:rsid w:val="00D87400"/>
    <w:rsid w:val="00D8773B"/>
    <w:rsid w:val="00D878DF"/>
    <w:rsid w:val="00D87D30"/>
    <w:rsid w:val="00D90277"/>
    <w:rsid w:val="00D90DE3"/>
    <w:rsid w:val="00D9183A"/>
    <w:rsid w:val="00D922A3"/>
    <w:rsid w:val="00D93244"/>
    <w:rsid w:val="00D93991"/>
    <w:rsid w:val="00D93AA8"/>
    <w:rsid w:val="00D94037"/>
    <w:rsid w:val="00D9411E"/>
    <w:rsid w:val="00D9431E"/>
    <w:rsid w:val="00D94C82"/>
    <w:rsid w:val="00D95AD7"/>
    <w:rsid w:val="00D95D2C"/>
    <w:rsid w:val="00D975EE"/>
    <w:rsid w:val="00D9773A"/>
    <w:rsid w:val="00D97816"/>
    <w:rsid w:val="00DA00CA"/>
    <w:rsid w:val="00DA1BFD"/>
    <w:rsid w:val="00DA28D1"/>
    <w:rsid w:val="00DA2C05"/>
    <w:rsid w:val="00DA2D99"/>
    <w:rsid w:val="00DA35F7"/>
    <w:rsid w:val="00DA45C2"/>
    <w:rsid w:val="00DA4732"/>
    <w:rsid w:val="00DA6675"/>
    <w:rsid w:val="00DA6CC7"/>
    <w:rsid w:val="00DA7472"/>
    <w:rsid w:val="00DA7556"/>
    <w:rsid w:val="00DB0C28"/>
    <w:rsid w:val="00DB12DA"/>
    <w:rsid w:val="00DB134F"/>
    <w:rsid w:val="00DB14FC"/>
    <w:rsid w:val="00DB16CA"/>
    <w:rsid w:val="00DB17E6"/>
    <w:rsid w:val="00DB1DF9"/>
    <w:rsid w:val="00DB2B0B"/>
    <w:rsid w:val="00DB2CC7"/>
    <w:rsid w:val="00DB2D86"/>
    <w:rsid w:val="00DB31D3"/>
    <w:rsid w:val="00DB350E"/>
    <w:rsid w:val="00DB3A31"/>
    <w:rsid w:val="00DB5047"/>
    <w:rsid w:val="00DB5266"/>
    <w:rsid w:val="00DB5844"/>
    <w:rsid w:val="00DB5E52"/>
    <w:rsid w:val="00DB62A8"/>
    <w:rsid w:val="00DB6C78"/>
    <w:rsid w:val="00DB704E"/>
    <w:rsid w:val="00DB71B9"/>
    <w:rsid w:val="00DB73B8"/>
    <w:rsid w:val="00DB78D1"/>
    <w:rsid w:val="00DB78FF"/>
    <w:rsid w:val="00DB7BA6"/>
    <w:rsid w:val="00DC0221"/>
    <w:rsid w:val="00DC0B00"/>
    <w:rsid w:val="00DC0C29"/>
    <w:rsid w:val="00DC0D87"/>
    <w:rsid w:val="00DC15A2"/>
    <w:rsid w:val="00DC17B9"/>
    <w:rsid w:val="00DC1A94"/>
    <w:rsid w:val="00DC1D3F"/>
    <w:rsid w:val="00DC1F86"/>
    <w:rsid w:val="00DC3D28"/>
    <w:rsid w:val="00DC43B3"/>
    <w:rsid w:val="00DC50CE"/>
    <w:rsid w:val="00DC526E"/>
    <w:rsid w:val="00DC5C2C"/>
    <w:rsid w:val="00DC5FAE"/>
    <w:rsid w:val="00DC5FFA"/>
    <w:rsid w:val="00DC69BF"/>
    <w:rsid w:val="00DC6C75"/>
    <w:rsid w:val="00DC6FA5"/>
    <w:rsid w:val="00DC73D4"/>
    <w:rsid w:val="00DC777A"/>
    <w:rsid w:val="00DD0373"/>
    <w:rsid w:val="00DD03DA"/>
    <w:rsid w:val="00DD0AC7"/>
    <w:rsid w:val="00DD1172"/>
    <w:rsid w:val="00DD14BF"/>
    <w:rsid w:val="00DD165B"/>
    <w:rsid w:val="00DD17BA"/>
    <w:rsid w:val="00DD1808"/>
    <w:rsid w:val="00DD1892"/>
    <w:rsid w:val="00DD19D5"/>
    <w:rsid w:val="00DD1F2D"/>
    <w:rsid w:val="00DD2173"/>
    <w:rsid w:val="00DD3C37"/>
    <w:rsid w:val="00DD40B7"/>
    <w:rsid w:val="00DD49D7"/>
    <w:rsid w:val="00DD509D"/>
    <w:rsid w:val="00DD5529"/>
    <w:rsid w:val="00DD5C84"/>
    <w:rsid w:val="00DD5EC0"/>
    <w:rsid w:val="00DD5F13"/>
    <w:rsid w:val="00DD63BE"/>
    <w:rsid w:val="00DD6745"/>
    <w:rsid w:val="00DD6861"/>
    <w:rsid w:val="00DD6E66"/>
    <w:rsid w:val="00DD728E"/>
    <w:rsid w:val="00DD778D"/>
    <w:rsid w:val="00DD79F0"/>
    <w:rsid w:val="00DE0170"/>
    <w:rsid w:val="00DE02B2"/>
    <w:rsid w:val="00DE0318"/>
    <w:rsid w:val="00DE04E6"/>
    <w:rsid w:val="00DE09CF"/>
    <w:rsid w:val="00DE1467"/>
    <w:rsid w:val="00DE1EA8"/>
    <w:rsid w:val="00DE26F5"/>
    <w:rsid w:val="00DE2C09"/>
    <w:rsid w:val="00DE2E1F"/>
    <w:rsid w:val="00DE2F8E"/>
    <w:rsid w:val="00DE3E11"/>
    <w:rsid w:val="00DE457C"/>
    <w:rsid w:val="00DE49A5"/>
    <w:rsid w:val="00DE5029"/>
    <w:rsid w:val="00DE5094"/>
    <w:rsid w:val="00DE5357"/>
    <w:rsid w:val="00DE539E"/>
    <w:rsid w:val="00DE5C85"/>
    <w:rsid w:val="00DF00C2"/>
    <w:rsid w:val="00DF08F8"/>
    <w:rsid w:val="00DF13A0"/>
    <w:rsid w:val="00DF1C55"/>
    <w:rsid w:val="00DF1FB8"/>
    <w:rsid w:val="00DF30F7"/>
    <w:rsid w:val="00DF3790"/>
    <w:rsid w:val="00DF3EC3"/>
    <w:rsid w:val="00DF4170"/>
    <w:rsid w:val="00DF420B"/>
    <w:rsid w:val="00DF4440"/>
    <w:rsid w:val="00DF4556"/>
    <w:rsid w:val="00DF4808"/>
    <w:rsid w:val="00DF4D71"/>
    <w:rsid w:val="00DF4E2C"/>
    <w:rsid w:val="00DF5829"/>
    <w:rsid w:val="00DF693C"/>
    <w:rsid w:val="00DF72B6"/>
    <w:rsid w:val="00DF777A"/>
    <w:rsid w:val="00E00F75"/>
    <w:rsid w:val="00E01320"/>
    <w:rsid w:val="00E01363"/>
    <w:rsid w:val="00E017ED"/>
    <w:rsid w:val="00E01DE4"/>
    <w:rsid w:val="00E01EB6"/>
    <w:rsid w:val="00E02234"/>
    <w:rsid w:val="00E02851"/>
    <w:rsid w:val="00E0299C"/>
    <w:rsid w:val="00E02E0E"/>
    <w:rsid w:val="00E02FF1"/>
    <w:rsid w:val="00E0358C"/>
    <w:rsid w:val="00E03667"/>
    <w:rsid w:val="00E0384A"/>
    <w:rsid w:val="00E03CA9"/>
    <w:rsid w:val="00E03FD3"/>
    <w:rsid w:val="00E052BC"/>
    <w:rsid w:val="00E055A6"/>
    <w:rsid w:val="00E0586C"/>
    <w:rsid w:val="00E0676C"/>
    <w:rsid w:val="00E06CCF"/>
    <w:rsid w:val="00E10416"/>
    <w:rsid w:val="00E1070C"/>
    <w:rsid w:val="00E10B9B"/>
    <w:rsid w:val="00E10E07"/>
    <w:rsid w:val="00E10F6E"/>
    <w:rsid w:val="00E111CF"/>
    <w:rsid w:val="00E120A7"/>
    <w:rsid w:val="00E122C9"/>
    <w:rsid w:val="00E12433"/>
    <w:rsid w:val="00E126DD"/>
    <w:rsid w:val="00E12D2D"/>
    <w:rsid w:val="00E12E40"/>
    <w:rsid w:val="00E1314D"/>
    <w:rsid w:val="00E13F8A"/>
    <w:rsid w:val="00E14224"/>
    <w:rsid w:val="00E14528"/>
    <w:rsid w:val="00E1493E"/>
    <w:rsid w:val="00E14AC1"/>
    <w:rsid w:val="00E14FB0"/>
    <w:rsid w:val="00E155F2"/>
    <w:rsid w:val="00E1574D"/>
    <w:rsid w:val="00E158F7"/>
    <w:rsid w:val="00E1590C"/>
    <w:rsid w:val="00E15D9C"/>
    <w:rsid w:val="00E15FB4"/>
    <w:rsid w:val="00E16321"/>
    <w:rsid w:val="00E166DA"/>
    <w:rsid w:val="00E16C36"/>
    <w:rsid w:val="00E20382"/>
    <w:rsid w:val="00E20DE3"/>
    <w:rsid w:val="00E213E4"/>
    <w:rsid w:val="00E21543"/>
    <w:rsid w:val="00E21667"/>
    <w:rsid w:val="00E224ED"/>
    <w:rsid w:val="00E228A0"/>
    <w:rsid w:val="00E22B01"/>
    <w:rsid w:val="00E22C81"/>
    <w:rsid w:val="00E230EE"/>
    <w:rsid w:val="00E23628"/>
    <w:rsid w:val="00E238FC"/>
    <w:rsid w:val="00E239E3"/>
    <w:rsid w:val="00E23C49"/>
    <w:rsid w:val="00E23C81"/>
    <w:rsid w:val="00E243B3"/>
    <w:rsid w:val="00E24A54"/>
    <w:rsid w:val="00E24C3E"/>
    <w:rsid w:val="00E2513C"/>
    <w:rsid w:val="00E25BBC"/>
    <w:rsid w:val="00E25C4B"/>
    <w:rsid w:val="00E263A8"/>
    <w:rsid w:val="00E26DD1"/>
    <w:rsid w:val="00E27142"/>
    <w:rsid w:val="00E27358"/>
    <w:rsid w:val="00E27740"/>
    <w:rsid w:val="00E278E5"/>
    <w:rsid w:val="00E27A05"/>
    <w:rsid w:val="00E27A9E"/>
    <w:rsid w:val="00E3028B"/>
    <w:rsid w:val="00E30459"/>
    <w:rsid w:val="00E307C5"/>
    <w:rsid w:val="00E308DD"/>
    <w:rsid w:val="00E30E9D"/>
    <w:rsid w:val="00E31574"/>
    <w:rsid w:val="00E33A8F"/>
    <w:rsid w:val="00E33C1A"/>
    <w:rsid w:val="00E33EDD"/>
    <w:rsid w:val="00E35C9F"/>
    <w:rsid w:val="00E36CCD"/>
    <w:rsid w:val="00E378BC"/>
    <w:rsid w:val="00E37B38"/>
    <w:rsid w:val="00E37BAE"/>
    <w:rsid w:val="00E37CF6"/>
    <w:rsid w:val="00E407AF"/>
    <w:rsid w:val="00E413C7"/>
    <w:rsid w:val="00E41478"/>
    <w:rsid w:val="00E41E46"/>
    <w:rsid w:val="00E42941"/>
    <w:rsid w:val="00E43DAF"/>
    <w:rsid w:val="00E45ADB"/>
    <w:rsid w:val="00E45B38"/>
    <w:rsid w:val="00E4603C"/>
    <w:rsid w:val="00E461D1"/>
    <w:rsid w:val="00E465F6"/>
    <w:rsid w:val="00E46A05"/>
    <w:rsid w:val="00E46A25"/>
    <w:rsid w:val="00E46CA4"/>
    <w:rsid w:val="00E50119"/>
    <w:rsid w:val="00E5029F"/>
    <w:rsid w:val="00E50507"/>
    <w:rsid w:val="00E506CA"/>
    <w:rsid w:val="00E50C5E"/>
    <w:rsid w:val="00E512B9"/>
    <w:rsid w:val="00E514FC"/>
    <w:rsid w:val="00E5219C"/>
    <w:rsid w:val="00E52A11"/>
    <w:rsid w:val="00E52A17"/>
    <w:rsid w:val="00E52C6B"/>
    <w:rsid w:val="00E53088"/>
    <w:rsid w:val="00E53470"/>
    <w:rsid w:val="00E53BC8"/>
    <w:rsid w:val="00E53BCA"/>
    <w:rsid w:val="00E53C15"/>
    <w:rsid w:val="00E53D73"/>
    <w:rsid w:val="00E53F5C"/>
    <w:rsid w:val="00E54192"/>
    <w:rsid w:val="00E54447"/>
    <w:rsid w:val="00E54F4F"/>
    <w:rsid w:val="00E54FFB"/>
    <w:rsid w:val="00E559E6"/>
    <w:rsid w:val="00E55AA7"/>
    <w:rsid w:val="00E55BB8"/>
    <w:rsid w:val="00E55C26"/>
    <w:rsid w:val="00E567C4"/>
    <w:rsid w:val="00E569D5"/>
    <w:rsid w:val="00E569E3"/>
    <w:rsid w:val="00E56A2C"/>
    <w:rsid w:val="00E57182"/>
    <w:rsid w:val="00E57B4B"/>
    <w:rsid w:val="00E606C1"/>
    <w:rsid w:val="00E609D0"/>
    <w:rsid w:val="00E615B5"/>
    <w:rsid w:val="00E6164E"/>
    <w:rsid w:val="00E61930"/>
    <w:rsid w:val="00E61BA4"/>
    <w:rsid w:val="00E622A9"/>
    <w:rsid w:val="00E6271D"/>
    <w:rsid w:val="00E62BB1"/>
    <w:rsid w:val="00E62C08"/>
    <w:rsid w:val="00E62F4A"/>
    <w:rsid w:val="00E62F7E"/>
    <w:rsid w:val="00E64650"/>
    <w:rsid w:val="00E64CB7"/>
    <w:rsid w:val="00E64E6C"/>
    <w:rsid w:val="00E652C9"/>
    <w:rsid w:val="00E6598F"/>
    <w:rsid w:val="00E65A65"/>
    <w:rsid w:val="00E65B2E"/>
    <w:rsid w:val="00E6663C"/>
    <w:rsid w:val="00E6738B"/>
    <w:rsid w:val="00E67B63"/>
    <w:rsid w:val="00E67FDA"/>
    <w:rsid w:val="00E70254"/>
    <w:rsid w:val="00E70484"/>
    <w:rsid w:val="00E71065"/>
    <w:rsid w:val="00E712D5"/>
    <w:rsid w:val="00E71700"/>
    <w:rsid w:val="00E71A02"/>
    <w:rsid w:val="00E72D17"/>
    <w:rsid w:val="00E731F9"/>
    <w:rsid w:val="00E73360"/>
    <w:rsid w:val="00E73652"/>
    <w:rsid w:val="00E741F1"/>
    <w:rsid w:val="00E76012"/>
    <w:rsid w:val="00E764A2"/>
    <w:rsid w:val="00E76663"/>
    <w:rsid w:val="00E7695B"/>
    <w:rsid w:val="00E76A42"/>
    <w:rsid w:val="00E770F1"/>
    <w:rsid w:val="00E77310"/>
    <w:rsid w:val="00E7773A"/>
    <w:rsid w:val="00E778FF"/>
    <w:rsid w:val="00E77D45"/>
    <w:rsid w:val="00E80685"/>
    <w:rsid w:val="00E80AA2"/>
    <w:rsid w:val="00E8100C"/>
    <w:rsid w:val="00E81111"/>
    <w:rsid w:val="00E8170E"/>
    <w:rsid w:val="00E81842"/>
    <w:rsid w:val="00E81AD3"/>
    <w:rsid w:val="00E824CE"/>
    <w:rsid w:val="00E82C66"/>
    <w:rsid w:val="00E82F19"/>
    <w:rsid w:val="00E82F54"/>
    <w:rsid w:val="00E839DA"/>
    <w:rsid w:val="00E839DD"/>
    <w:rsid w:val="00E84203"/>
    <w:rsid w:val="00E84318"/>
    <w:rsid w:val="00E84584"/>
    <w:rsid w:val="00E8491C"/>
    <w:rsid w:val="00E85061"/>
    <w:rsid w:val="00E857CA"/>
    <w:rsid w:val="00E85CA4"/>
    <w:rsid w:val="00E8667C"/>
    <w:rsid w:val="00E86852"/>
    <w:rsid w:val="00E870CD"/>
    <w:rsid w:val="00E87DE4"/>
    <w:rsid w:val="00E87E22"/>
    <w:rsid w:val="00E906AA"/>
    <w:rsid w:val="00E908BC"/>
    <w:rsid w:val="00E908CA"/>
    <w:rsid w:val="00E90F8D"/>
    <w:rsid w:val="00E910CB"/>
    <w:rsid w:val="00E914BD"/>
    <w:rsid w:val="00E916B1"/>
    <w:rsid w:val="00E91C17"/>
    <w:rsid w:val="00E91EC1"/>
    <w:rsid w:val="00E924D7"/>
    <w:rsid w:val="00E9287A"/>
    <w:rsid w:val="00E9295B"/>
    <w:rsid w:val="00E92F4B"/>
    <w:rsid w:val="00E92FBA"/>
    <w:rsid w:val="00E931CC"/>
    <w:rsid w:val="00E94265"/>
    <w:rsid w:val="00E943ED"/>
    <w:rsid w:val="00E947AF"/>
    <w:rsid w:val="00E94B57"/>
    <w:rsid w:val="00E9577C"/>
    <w:rsid w:val="00E95A0A"/>
    <w:rsid w:val="00E964FF"/>
    <w:rsid w:val="00E96D55"/>
    <w:rsid w:val="00E96F63"/>
    <w:rsid w:val="00E97755"/>
    <w:rsid w:val="00E978CE"/>
    <w:rsid w:val="00EA019B"/>
    <w:rsid w:val="00EA0A7C"/>
    <w:rsid w:val="00EA13EA"/>
    <w:rsid w:val="00EA18A4"/>
    <w:rsid w:val="00EA1C65"/>
    <w:rsid w:val="00EA2167"/>
    <w:rsid w:val="00EA273B"/>
    <w:rsid w:val="00EA31F6"/>
    <w:rsid w:val="00EA38CE"/>
    <w:rsid w:val="00EA4A0D"/>
    <w:rsid w:val="00EA4D0E"/>
    <w:rsid w:val="00EA4FD5"/>
    <w:rsid w:val="00EA52BF"/>
    <w:rsid w:val="00EA54B7"/>
    <w:rsid w:val="00EA54F6"/>
    <w:rsid w:val="00EA5748"/>
    <w:rsid w:val="00EA578F"/>
    <w:rsid w:val="00EA59E0"/>
    <w:rsid w:val="00EA5B4C"/>
    <w:rsid w:val="00EA6231"/>
    <w:rsid w:val="00EA6F9C"/>
    <w:rsid w:val="00EA73DB"/>
    <w:rsid w:val="00EA7715"/>
    <w:rsid w:val="00EA7EE3"/>
    <w:rsid w:val="00EB0783"/>
    <w:rsid w:val="00EB0A46"/>
    <w:rsid w:val="00EB0CAD"/>
    <w:rsid w:val="00EB0F19"/>
    <w:rsid w:val="00EB1165"/>
    <w:rsid w:val="00EB1839"/>
    <w:rsid w:val="00EB18EF"/>
    <w:rsid w:val="00EB2162"/>
    <w:rsid w:val="00EB270E"/>
    <w:rsid w:val="00EB556F"/>
    <w:rsid w:val="00EB65B7"/>
    <w:rsid w:val="00EB6D49"/>
    <w:rsid w:val="00EB7293"/>
    <w:rsid w:val="00EB7813"/>
    <w:rsid w:val="00EC0678"/>
    <w:rsid w:val="00EC08DA"/>
    <w:rsid w:val="00EC08DF"/>
    <w:rsid w:val="00EC0998"/>
    <w:rsid w:val="00EC0FE7"/>
    <w:rsid w:val="00EC1D6F"/>
    <w:rsid w:val="00EC1F1F"/>
    <w:rsid w:val="00EC221C"/>
    <w:rsid w:val="00EC24A0"/>
    <w:rsid w:val="00EC2F62"/>
    <w:rsid w:val="00EC3585"/>
    <w:rsid w:val="00EC3DFC"/>
    <w:rsid w:val="00EC486E"/>
    <w:rsid w:val="00EC5D82"/>
    <w:rsid w:val="00EC6722"/>
    <w:rsid w:val="00EC70BC"/>
    <w:rsid w:val="00EC73EB"/>
    <w:rsid w:val="00EC74FE"/>
    <w:rsid w:val="00EC7904"/>
    <w:rsid w:val="00EC7952"/>
    <w:rsid w:val="00EC7988"/>
    <w:rsid w:val="00ED035C"/>
    <w:rsid w:val="00ED087E"/>
    <w:rsid w:val="00ED12AA"/>
    <w:rsid w:val="00ED14E1"/>
    <w:rsid w:val="00ED1FDC"/>
    <w:rsid w:val="00ED209D"/>
    <w:rsid w:val="00ED2D8C"/>
    <w:rsid w:val="00ED2DAB"/>
    <w:rsid w:val="00ED35BF"/>
    <w:rsid w:val="00ED38ED"/>
    <w:rsid w:val="00ED3CB5"/>
    <w:rsid w:val="00ED43AC"/>
    <w:rsid w:val="00ED443B"/>
    <w:rsid w:val="00ED4600"/>
    <w:rsid w:val="00ED4A28"/>
    <w:rsid w:val="00ED52AC"/>
    <w:rsid w:val="00ED571F"/>
    <w:rsid w:val="00ED5D7D"/>
    <w:rsid w:val="00ED6643"/>
    <w:rsid w:val="00ED69E5"/>
    <w:rsid w:val="00ED6B06"/>
    <w:rsid w:val="00ED6BF9"/>
    <w:rsid w:val="00ED70CC"/>
    <w:rsid w:val="00ED7CB4"/>
    <w:rsid w:val="00EE0399"/>
    <w:rsid w:val="00EE133D"/>
    <w:rsid w:val="00EE1838"/>
    <w:rsid w:val="00EE242F"/>
    <w:rsid w:val="00EE24C4"/>
    <w:rsid w:val="00EE2760"/>
    <w:rsid w:val="00EE2DF5"/>
    <w:rsid w:val="00EE2F0A"/>
    <w:rsid w:val="00EE314E"/>
    <w:rsid w:val="00EE33C4"/>
    <w:rsid w:val="00EE383B"/>
    <w:rsid w:val="00EE3985"/>
    <w:rsid w:val="00EE3B7B"/>
    <w:rsid w:val="00EE3D67"/>
    <w:rsid w:val="00EE3F2A"/>
    <w:rsid w:val="00EE4465"/>
    <w:rsid w:val="00EE4CDA"/>
    <w:rsid w:val="00EE4F09"/>
    <w:rsid w:val="00EE52CA"/>
    <w:rsid w:val="00EE5E43"/>
    <w:rsid w:val="00EE6035"/>
    <w:rsid w:val="00EE617F"/>
    <w:rsid w:val="00EE6302"/>
    <w:rsid w:val="00EE656A"/>
    <w:rsid w:val="00EE77B8"/>
    <w:rsid w:val="00EE7BD4"/>
    <w:rsid w:val="00EF0284"/>
    <w:rsid w:val="00EF09B7"/>
    <w:rsid w:val="00EF1C3B"/>
    <w:rsid w:val="00EF2410"/>
    <w:rsid w:val="00EF41A2"/>
    <w:rsid w:val="00EF4524"/>
    <w:rsid w:val="00EF487A"/>
    <w:rsid w:val="00EF5012"/>
    <w:rsid w:val="00EF549E"/>
    <w:rsid w:val="00EF5782"/>
    <w:rsid w:val="00EF5841"/>
    <w:rsid w:val="00EF61A5"/>
    <w:rsid w:val="00EF6A3B"/>
    <w:rsid w:val="00EF734E"/>
    <w:rsid w:val="00F00411"/>
    <w:rsid w:val="00F00596"/>
    <w:rsid w:val="00F00782"/>
    <w:rsid w:val="00F00BC2"/>
    <w:rsid w:val="00F00D23"/>
    <w:rsid w:val="00F0119D"/>
    <w:rsid w:val="00F01233"/>
    <w:rsid w:val="00F0140E"/>
    <w:rsid w:val="00F02DD5"/>
    <w:rsid w:val="00F031FA"/>
    <w:rsid w:val="00F039D0"/>
    <w:rsid w:val="00F03DF4"/>
    <w:rsid w:val="00F03E37"/>
    <w:rsid w:val="00F0432A"/>
    <w:rsid w:val="00F04CA1"/>
    <w:rsid w:val="00F05D9D"/>
    <w:rsid w:val="00F05E49"/>
    <w:rsid w:val="00F05E96"/>
    <w:rsid w:val="00F0619A"/>
    <w:rsid w:val="00F074BF"/>
    <w:rsid w:val="00F074D8"/>
    <w:rsid w:val="00F07795"/>
    <w:rsid w:val="00F10300"/>
    <w:rsid w:val="00F10412"/>
    <w:rsid w:val="00F1054B"/>
    <w:rsid w:val="00F10E3C"/>
    <w:rsid w:val="00F11A5F"/>
    <w:rsid w:val="00F11AB5"/>
    <w:rsid w:val="00F11FD4"/>
    <w:rsid w:val="00F12019"/>
    <w:rsid w:val="00F1288A"/>
    <w:rsid w:val="00F12A24"/>
    <w:rsid w:val="00F12F33"/>
    <w:rsid w:val="00F145D2"/>
    <w:rsid w:val="00F15103"/>
    <w:rsid w:val="00F1532E"/>
    <w:rsid w:val="00F159BE"/>
    <w:rsid w:val="00F15ED1"/>
    <w:rsid w:val="00F164D6"/>
    <w:rsid w:val="00F16B7A"/>
    <w:rsid w:val="00F16EED"/>
    <w:rsid w:val="00F1712E"/>
    <w:rsid w:val="00F17638"/>
    <w:rsid w:val="00F17E11"/>
    <w:rsid w:val="00F17FA2"/>
    <w:rsid w:val="00F205E6"/>
    <w:rsid w:val="00F20AD5"/>
    <w:rsid w:val="00F21045"/>
    <w:rsid w:val="00F2110D"/>
    <w:rsid w:val="00F21549"/>
    <w:rsid w:val="00F21AC4"/>
    <w:rsid w:val="00F21C91"/>
    <w:rsid w:val="00F22058"/>
    <w:rsid w:val="00F224EC"/>
    <w:rsid w:val="00F22788"/>
    <w:rsid w:val="00F2291B"/>
    <w:rsid w:val="00F22FCD"/>
    <w:rsid w:val="00F23736"/>
    <w:rsid w:val="00F237B8"/>
    <w:rsid w:val="00F239F8"/>
    <w:rsid w:val="00F24CB7"/>
    <w:rsid w:val="00F25144"/>
    <w:rsid w:val="00F252B7"/>
    <w:rsid w:val="00F25413"/>
    <w:rsid w:val="00F25980"/>
    <w:rsid w:val="00F25B8A"/>
    <w:rsid w:val="00F262F4"/>
    <w:rsid w:val="00F26E17"/>
    <w:rsid w:val="00F27339"/>
    <w:rsid w:val="00F275BC"/>
    <w:rsid w:val="00F277E6"/>
    <w:rsid w:val="00F27909"/>
    <w:rsid w:val="00F30061"/>
    <w:rsid w:val="00F31196"/>
    <w:rsid w:val="00F311B2"/>
    <w:rsid w:val="00F312D4"/>
    <w:rsid w:val="00F31BE9"/>
    <w:rsid w:val="00F31F91"/>
    <w:rsid w:val="00F3264E"/>
    <w:rsid w:val="00F32F85"/>
    <w:rsid w:val="00F33551"/>
    <w:rsid w:val="00F33B03"/>
    <w:rsid w:val="00F33B36"/>
    <w:rsid w:val="00F340C5"/>
    <w:rsid w:val="00F34AEB"/>
    <w:rsid w:val="00F360EE"/>
    <w:rsid w:val="00F364DE"/>
    <w:rsid w:val="00F36ED2"/>
    <w:rsid w:val="00F374F8"/>
    <w:rsid w:val="00F377EA"/>
    <w:rsid w:val="00F40A2C"/>
    <w:rsid w:val="00F40E28"/>
    <w:rsid w:val="00F41CA0"/>
    <w:rsid w:val="00F421DB"/>
    <w:rsid w:val="00F42314"/>
    <w:rsid w:val="00F42FC9"/>
    <w:rsid w:val="00F43C1A"/>
    <w:rsid w:val="00F43F74"/>
    <w:rsid w:val="00F44931"/>
    <w:rsid w:val="00F44A1B"/>
    <w:rsid w:val="00F44A88"/>
    <w:rsid w:val="00F46148"/>
    <w:rsid w:val="00F46420"/>
    <w:rsid w:val="00F465BA"/>
    <w:rsid w:val="00F470E0"/>
    <w:rsid w:val="00F474D7"/>
    <w:rsid w:val="00F477EC"/>
    <w:rsid w:val="00F479D0"/>
    <w:rsid w:val="00F47E49"/>
    <w:rsid w:val="00F504A1"/>
    <w:rsid w:val="00F5075F"/>
    <w:rsid w:val="00F5104F"/>
    <w:rsid w:val="00F510A2"/>
    <w:rsid w:val="00F510EA"/>
    <w:rsid w:val="00F51661"/>
    <w:rsid w:val="00F51778"/>
    <w:rsid w:val="00F5183C"/>
    <w:rsid w:val="00F51B5D"/>
    <w:rsid w:val="00F51ED1"/>
    <w:rsid w:val="00F52064"/>
    <w:rsid w:val="00F52F7F"/>
    <w:rsid w:val="00F53223"/>
    <w:rsid w:val="00F538D6"/>
    <w:rsid w:val="00F5390E"/>
    <w:rsid w:val="00F5457B"/>
    <w:rsid w:val="00F54E55"/>
    <w:rsid w:val="00F55236"/>
    <w:rsid w:val="00F556B3"/>
    <w:rsid w:val="00F55DF3"/>
    <w:rsid w:val="00F55E2F"/>
    <w:rsid w:val="00F55E53"/>
    <w:rsid w:val="00F5600C"/>
    <w:rsid w:val="00F560B5"/>
    <w:rsid w:val="00F5615B"/>
    <w:rsid w:val="00F569A1"/>
    <w:rsid w:val="00F6000F"/>
    <w:rsid w:val="00F6024F"/>
    <w:rsid w:val="00F612E5"/>
    <w:rsid w:val="00F61FFB"/>
    <w:rsid w:val="00F625B9"/>
    <w:rsid w:val="00F62EBA"/>
    <w:rsid w:val="00F6355E"/>
    <w:rsid w:val="00F6493F"/>
    <w:rsid w:val="00F6535F"/>
    <w:rsid w:val="00F65A12"/>
    <w:rsid w:val="00F65E80"/>
    <w:rsid w:val="00F66440"/>
    <w:rsid w:val="00F70ED4"/>
    <w:rsid w:val="00F7123B"/>
    <w:rsid w:val="00F71452"/>
    <w:rsid w:val="00F719EF"/>
    <w:rsid w:val="00F7209D"/>
    <w:rsid w:val="00F724B3"/>
    <w:rsid w:val="00F72888"/>
    <w:rsid w:val="00F72A07"/>
    <w:rsid w:val="00F73AF6"/>
    <w:rsid w:val="00F73F08"/>
    <w:rsid w:val="00F7404C"/>
    <w:rsid w:val="00F7481A"/>
    <w:rsid w:val="00F7517E"/>
    <w:rsid w:val="00F75F68"/>
    <w:rsid w:val="00F7644F"/>
    <w:rsid w:val="00F765B9"/>
    <w:rsid w:val="00F76C27"/>
    <w:rsid w:val="00F76C37"/>
    <w:rsid w:val="00F76D31"/>
    <w:rsid w:val="00F76E37"/>
    <w:rsid w:val="00F76FA3"/>
    <w:rsid w:val="00F77799"/>
    <w:rsid w:val="00F77A44"/>
    <w:rsid w:val="00F80348"/>
    <w:rsid w:val="00F80E7B"/>
    <w:rsid w:val="00F81251"/>
    <w:rsid w:val="00F815B4"/>
    <w:rsid w:val="00F81D0B"/>
    <w:rsid w:val="00F81E6B"/>
    <w:rsid w:val="00F8367D"/>
    <w:rsid w:val="00F83870"/>
    <w:rsid w:val="00F846CF"/>
    <w:rsid w:val="00F847AB"/>
    <w:rsid w:val="00F84BD7"/>
    <w:rsid w:val="00F8527D"/>
    <w:rsid w:val="00F855CF"/>
    <w:rsid w:val="00F85C83"/>
    <w:rsid w:val="00F85FF0"/>
    <w:rsid w:val="00F864B3"/>
    <w:rsid w:val="00F8677B"/>
    <w:rsid w:val="00F8749F"/>
    <w:rsid w:val="00F875F3"/>
    <w:rsid w:val="00F87F4E"/>
    <w:rsid w:val="00F90070"/>
    <w:rsid w:val="00F900E7"/>
    <w:rsid w:val="00F902F8"/>
    <w:rsid w:val="00F906FE"/>
    <w:rsid w:val="00F90764"/>
    <w:rsid w:val="00F911A4"/>
    <w:rsid w:val="00F919B5"/>
    <w:rsid w:val="00F91BD5"/>
    <w:rsid w:val="00F91E1F"/>
    <w:rsid w:val="00F9236D"/>
    <w:rsid w:val="00F93492"/>
    <w:rsid w:val="00F93AED"/>
    <w:rsid w:val="00F93D6F"/>
    <w:rsid w:val="00F93F3D"/>
    <w:rsid w:val="00F940E0"/>
    <w:rsid w:val="00F9500E"/>
    <w:rsid w:val="00F95362"/>
    <w:rsid w:val="00F965C8"/>
    <w:rsid w:val="00F969D4"/>
    <w:rsid w:val="00F978AB"/>
    <w:rsid w:val="00F97C20"/>
    <w:rsid w:val="00FA0199"/>
    <w:rsid w:val="00FA01B2"/>
    <w:rsid w:val="00FA04AF"/>
    <w:rsid w:val="00FA092F"/>
    <w:rsid w:val="00FA1641"/>
    <w:rsid w:val="00FA1754"/>
    <w:rsid w:val="00FA1BE8"/>
    <w:rsid w:val="00FA2D17"/>
    <w:rsid w:val="00FA2DB2"/>
    <w:rsid w:val="00FA302E"/>
    <w:rsid w:val="00FA34C9"/>
    <w:rsid w:val="00FA354A"/>
    <w:rsid w:val="00FA3EAF"/>
    <w:rsid w:val="00FA4157"/>
    <w:rsid w:val="00FA4264"/>
    <w:rsid w:val="00FA445B"/>
    <w:rsid w:val="00FA4590"/>
    <w:rsid w:val="00FA4E3D"/>
    <w:rsid w:val="00FA5D65"/>
    <w:rsid w:val="00FA5E69"/>
    <w:rsid w:val="00FA6197"/>
    <w:rsid w:val="00FA64A4"/>
    <w:rsid w:val="00FA6882"/>
    <w:rsid w:val="00FA6C77"/>
    <w:rsid w:val="00FA6D33"/>
    <w:rsid w:val="00FA751B"/>
    <w:rsid w:val="00FB0186"/>
    <w:rsid w:val="00FB1424"/>
    <w:rsid w:val="00FB17C4"/>
    <w:rsid w:val="00FB3072"/>
    <w:rsid w:val="00FB5852"/>
    <w:rsid w:val="00FB5D55"/>
    <w:rsid w:val="00FB64A5"/>
    <w:rsid w:val="00FB6B6E"/>
    <w:rsid w:val="00FB6F11"/>
    <w:rsid w:val="00FB77D5"/>
    <w:rsid w:val="00FC0D5A"/>
    <w:rsid w:val="00FC0F80"/>
    <w:rsid w:val="00FC19FB"/>
    <w:rsid w:val="00FC25FA"/>
    <w:rsid w:val="00FC2665"/>
    <w:rsid w:val="00FC2763"/>
    <w:rsid w:val="00FC2AEC"/>
    <w:rsid w:val="00FC2F32"/>
    <w:rsid w:val="00FC2F93"/>
    <w:rsid w:val="00FC3370"/>
    <w:rsid w:val="00FC35C7"/>
    <w:rsid w:val="00FC3C0A"/>
    <w:rsid w:val="00FC428D"/>
    <w:rsid w:val="00FC4437"/>
    <w:rsid w:val="00FC48A4"/>
    <w:rsid w:val="00FC5147"/>
    <w:rsid w:val="00FC520E"/>
    <w:rsid w:val="00FC5290"/>
    <w:rsid w:val="00FC53BA"/>
    <w:rsid w:val="00FC580D"/>
    <w:rsid w:val="00FC7A13"/>
    <w:rsid w:val="00FC7A21"/>
    <w:rsid w:val="00FC7BC9"/>
    <w:rsid w:val="00FD064B"/>
    <w:rsid w:val="00FD09BC"/>
    <w:rsid w:val="00FD0E11"/>
    <w:rsid w:val="00FD1370"/>
    <w:rsid w:val="00FD183D"/>
    <w:rsid w:val="00FD1B80"/>
    <w:rsid w:val="00FD26E8"/>
    <w:rsid w:val="00FD2E90"/>
    <w:rsid w:val="00FD305A"/>
    <w:rsid w:val="00FD503B"/>
    <w:rsid w:val="00FD62B5"/>
    <w:rsid w:val="00FD6959"/>
    <w:rsid w:val="00FD6CB2"/>
    <w:rsid w:val="00FD7204"/>
    <w:rsid w:val="00FD7227"/>
    <w:rsid w:val="00FD73E7"/>
    <w:rsid w:val="00FD75AE"/>
    <w:rsid w:val="00FE0268"/>
    <w:rsid w:val="00FE032F"/>
    <w:rsid w:val="00FE0644"/>
    <w:rsid w:val="00FE0841"/>
    <w:rsid w:val="00FE08F6"/>
    <w:rsid w:val="00FE1245"/>
    <w:rsid w:val="00FE19C5"/>
    <w:rsid w:val="00FE21F7"/>
    <w:rsid w:val="00FE25EA"/>
    <w:rsid w:val="00FE2D1C"/>
    <w:rsid w:val="00FE2F25"/>
    <w:rsid w:val="00FE40E3"/>
    <w:rsid w:val="00FE4A0F"/>
    <w:rsid w:val="00FE4F35"/>
    <w:rsid w:val="00FE5835"/>
    <w:rsid w:val="00FE5894"/>
    <w:rsid w:val="00FE5D25"/>
    <w:rsid w:val="00FE6029"/>
    <w:rsid w:val="00FE65B6"/>
    <w:rsid w:val="00FE713A"/>
    <w:rsid w:val="00FE720A"/>
    <w:rsid w:val="00FE7237"/>
    <w:rsid w:val="00FE7EA0"/>
    <w:rsid w:val="00FF0107"/>
    <w:rsid w:val="00FF0DF3"/>
    <w:rsid w:val="00FF0E6C"/>
    <w:rsid w:val="00FF13EA"/>
    <w:rsid w:val="00FF153C"/>
    <w:rsid w:val="00FF1B80"/>
    <w:rsid w:val="00FF1DE1"/>
    <w:rsid w:val="00FF2054"/>
    <w:rsid w:val="00FF22DD"/>
    <w:rsid w:val="00FF25F5"/>
    <w:rsid w:val="00FF2DB5"/>
    <w:rsid w:val="00FF2DB8"/>
    <w:rsid w:val="00FF2EE9"/>
    <w:rsid w:val="00FF3241"/>
    <w:rsid w:val="00FF34AD"/>
    <w:rsid w:val="00FF3883"/>
    <w:rsid w:val="00FF40C0"/>
    <w:rsid w:val="00FF488E"/>
    <w:rsid w:val="00FF4B08"/>
    <w:rsid w:val="00FF520D"/>
    <w:rsid w:val="00FF5294"/>
    <w:rsid w:val="00FF52E9"/>
    <w:rsid w:val="00FF58DB"/>
    <w:rsid w:val="00FF5A2B"/>
    <w:rsid w:val="00FF65EB"/>
    <w:rsid w:val="00FF6795"/>
    <w:rsid w:val="00FF698A"/>
    <w:rsid w:val="00FF7018"/>
    <w:rsid w:val="00FF7050"/>
    <w:rsid w:val="00FF713E"/>
    <w:rsid w:val="00FF71E2"/>
    <w:rsid w:val="00FF73CA"/>
    <w:rsid w:val="00FF764F"/>
    <w:rsid w:val="00FF777A"/>
    <w:rsid w:val="00FF79BC"/>
    <w:rsid w:val="00FF7AD3"/>
    <w:rsid w:val="00FF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D5E139"/>
  <w15:docId w15:val="{4002409D-FF00-43AE-9E7A-F15937EC3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semiHidden="1" w:uiPriority="0"/>
    <w:lsdException w:name="Table Theme" w:locked="1" w:semiHidden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37EE8"/>
    <w:pPr>
      <w:spacing w:before="60" w:after="120"/>
      <w:jc w:val="both"/>
    </w:pPr>
    <w:rPr>
      <w:rFonts w:ascii="Arial" w:hAnsi="Arial"/>
      <w:color w:val="002E36"/>
      <w:sz w:val="22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A7440B"/>
    <w:pPr>
      <w:keepNext/>
      <w:numPr>
        <w:numId w:val="12"/>
      </w:numPr>
      <w:spacing w:before="240" w:after="360"/>
      <w:outlineLvl w:val="0"/>
    </w:pPr>
    <w:rPr>
      <w:rFonts w:eastAsia="MS Mincho" w:cs="Arial"/>
      <w:b/>
      <w:bCs/>
      <w:caps/>
      <w:color w:val="FF0000"/>
      <w:kern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qFormat/>
    <w:rsid w:val="00A7440B"/>
    <w:pPr>
      <w:keepNext/>
      <w:numPr>
        <w:ilvl w:val="1"/>
        <w:numId w:val="12"/>
      </w:numPr>
      <w:spacing w:before="360" w:after="180"/>
      <w:outlineLvl w:val="1"/>
    </w:pPr>
    <w:rPr>
      <w:rFonts w:eastAsia="MS Mincho" w:cs="Arial"/>
      <w:b/>
      <w:bCs/>
      <w:iCs/>
      <w:color w:val="FF0000"/>
      <w:szCs w:val="28"/>
      <w:lang w:eastAsia="ja-JP"/>
    </w:rPr>
  </w:style>
  <w:style w:type="paragraph" w:styleId="Heading3">
    <w:name w:val="heading 3"/>
    <w:basedOn w:val="Normal"/>
    <w:next w:val="Normal"/>
    <w:link w:val="Heading3Char"/>
    <w:qFormat/>
    <w:rsid w:val="00517E86"/>
    <w:pPr>
      <w:keepNext/>
      <w:numPr>
        <w:ilvl w:val="2"/>
        <w:numId w:val="12"/>
      </w:numPr>
      <w:spacing w:before="240" w:after="60"/>
      <w:ind w:left="720"/>
      <w:outlineLvl w:val="2"/>
    </w:pPr>
    <w:rPr>
      <w:rFonts w:eastAsia="MS Mincho" w:cs="Arial"/>
      <w:b/>
      <w:bCs/>
      <w:color w:val="FF0000"/>
      <w:szCs w:val="26"/>
      <w:lang w:eastAsia="ja-JP"/>
    </w:rPr>
  </w:style>
  <w:style w:type="paragraph" w:styleId="Heading4">
    <w:name w:val="heading 4"/>
    <w:basedOn w:val="Normal"/>
    <w:next w:val="Normal"/>
    <w:link w:val="Heading4Char"/>
    <w:qFormat/>
    <w:rsid w:val="00A7440B"/>
    <w:pPr>
      <w:keepNext/>
      <w:numPr>
        <w:ilvl w:val="3"/>
        <w:numId w:val="12"/>
      </w:numPr>
      <w:spacing w:before="240" w:after="60"/>
      <w:outlineLvl w:val="3"/>
    </w:pPr>
    <w:rPr>
      <w:rFonts w:eastAsia="MS Mincho"/>
      <w:bCs/>
      <w:color w:val="auto"/>
      <w:szCs w:val="28"/>
      <w:lang w:eastAsia="ja-JP"/>
    </w:rPr>
  </w:style>
  <w:style w:type="paragraph" w:styleId="Heading5">
    <w:name w:val="heading 5"/>
    <w:basedOn w:val="Normal"/>
    <w:next w:val="Normal"/>
    <w:link w:val="Heading5Char"/>
    <w:qFormat/>
    <w:rsid w:val="00A744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A7440B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A7440B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A7440B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A7440B"/>
    <w:p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A7440B"/>
    <w:rPr>
      <w:rFonts w:ascii="Arial" w:eastAsia="MS Mincho" w:hAnsi="Arial" w:cs="Arial"/>
      <w:b/>
      <w:bCs/>
      <w:caps/>
      <w:color w:val="FF0000"/>
      <w:kern w:val="32"/>
      <w:sz w:val="22"/>
      <w:szCs w:val="32"/>
      <w:lang w:val="en-GB" w:eastAsia="ja-JP"/>
    </w:rPr>
  </w:style>
  <w:style w:type="character" w:customStyle="1" w:styleId="Heading2Char">
    <w:name w:val="Heading 2 Char"/>
    <w:link w:val="Heading2"/>
    <w:locked/>
    <w:rsid w:val="00A7440B"/>
    <w:rPr>
      <w:rFonts w:ascii="Arial" w:eastAsia="MS Mincho" w:hAnsi="Arial" w:cs="Arial"/>
      <w:b/>
      <w:bCs/>
      <w:iCs/>
      <w:color w:val="FF0000"/>
      <w:sz w:val="22"/>
      <w:szCs w:val="28"/>
      <w:lang w:val="en-GB" w:eastAsia="ja-JP"/>
    </w:rPr>
  </w:style>
  <w:style w:type="character" w:customStyle="1" w:styleId="Heading3Char">
    <w:name w:val="Heading 3 Char"/>
    <w:link w:val="Heading3"/>
    <w:locked/>
    <w:rsid w:val="00517E86"/>
    <w:rPr>
      <w:rFonts w:ascii="Arial" w:eastAsia="MS Mincho" w:hAnsi="Arial" w:cs="Arial"/>
      <w:b/>
      <w:bCs/>
      <w:color w:val="FF0000"/>
      <w:sz w:val="22"/>
      <w:szCs w:val="26"/>
      <w:lang w:val="en-GB" w:eastAsia="ja-JP"/>
    </w:rPr>
  </w:style>
  <w:style w:type="character" w:customStyle="1" w:styleId="Heading4Char">
    <w:name w:val="Heading 4 Char"/>
    <w:link w:val="Heading4"/>
    <w:locked/>
    <w:rsid w:val="00A7440B"/>
    <w:rPr>
      <w:rFonts w:ascii="Arial" w:eastAsia="MS Mincho" w:hAnsi="Arial"/>
      <w:bCs/>
      <w:sz w:val="22"/>
      <w:szCs w:val="28"/>
      <w:lang w:val="en-GB" w:eastAsia="ja-JP"/>
    </w:rPr>
  </w:style>
  <w:style w:type="character" w:customStyle="1" w:styleId="Heading5Char">
    <w:name w:val="Heading 5 Char"/>
    <w:link w:val="Heading5"/>
    <w:locked/>
    <w:rsid w:val="00A7440B"/>
    <w:rPr>
      <w:rFonts w:ascii="Arial" w:hAnsi="Arial"/>
      <w:b/>
      <w:bCs/>
      <w:i/>
      <w:iCs/>
      <w:color w:val="002E36"/>
      <w:sz w:val="26"/>
      <w:szCs w:val="26"/>
      <w:lang w:val="en-GB" w:eastAsia="en-GB"/>
    </w:rPr>
  </w:style>
  <w:style w:type="character" w:customStyle="1" w:styleId="Heading6Char">
    <w:name w:val="Heading 6 Char"/>
    <w:link w:val="Heading6"/>
    <w:locked/>
    <w:rsid w:val="00A7440B"/>
    <w:rPr>
      <w:b/>
      <w:bCs/>
      <w:color w:val="002E36"/>
      <w:sz w:val="22"/>
      <w:szCs w:val="22"/>
      <w:lang w:val="en-GB" w:eastAsia="en-GB"/>
    </w:rPr>
  </w:style>
  <w:style w:type="character" w:customStyle="1" w:styleId="Heading7Char">
    <w:name w:val="Heading 7 Char"/>
    <w:link w:val="Heading7"/>
    <w:locked/>
    <w:rsid w:val="00A7440B"/>
    <w:rPr>
      <w:color w:val="002E36"/>
      <w:sz w:val="24"/>
      <w:szCs w:val="24"/>
      <w:lang w:val="en-GB" w:eastAsia="en-GB"/>
    </w:rPr>
  </w:style>
  <w:style w:type="character" w:customStyle="1" w:styleId="Heading8Char">
    <w:name w:val="Heading 8 Char"/>
    <w:link w:val="Heading8"/>
    <w:locked/>
    <w:rsid w:val="00A7440B"/>
    <w:rPr>
      <w:i/>
      <w:iCs/>
      <w:color w:val="002E36"/>
      <w:sz w:val="24"/>
      <w:szCs w:val="24"/>
      <w:lang w:val="en-GB" w:eastAsia="en-GB"/>
    </w:rPr>
  </w:style>
  <w:style w:type="character" w:customStyle="1" w:styleId="Heading9Char">
    <w:name w:val="Heading 9 Char"/>
    <w:link w:val="Heading9"/>
    <w:locked/>
    <w:rsid w:val="00A7440B"/>
    <w:rPr>
      <w:rFonts w:ascii="Arial" w:hAnsi="Arial" w:cs="Arial"/>
      <w:color w:val="002E36"/>
      <w:sz w:val="22"/>
      <w:szCs w:val="22"/>
      <w:lang w:val="en-GB" w:eastAsia="en-GB"/>
    </w:rPr>
  </w:style>
  <w:style w:type="character" w:customStyle="1" w:styleId="Heading1Char1">
    <w:name w:val="Heading 1 Char1"/>
    <w:uiPriority w:val="99"/>
    <w:locked/>
    <w:rsid w:val="00F34AEB"/>
    <w:rPr>
      <w:rFonts w:ascii="Arial" w:hAnsi="Arial" w:cs="Arial"/>
      <w:b/>
      <w:bCs/>
      <w:color w:val="FF0000"/>
      <w:sz w:val="24"/>
      <w:szCs w:val="24"/>
    </w:rPr>
  </w:style>
  <w:style w:type="character" w:customStyle="1" w:styleId="Heading2Char1">
    <w:name w:val="Heading 2 Char1"/>
    <w:uiPriority w:val="99"/>
    <w:locked/>
    <w:rsid w:val="00F34AEB"/>
    <w:rPr>
      <w:rFonts w:ascii="Cambria" w:eastAsia="MS Mincho" w:hAnsi="Cambria" w:cs="Arial"/>
      <w:b/>
      <w:bCs/>
      <w:i/>
      <w:iCs/>
      <w:kern w:val="32"/>
      <w:sz w:val="28"/>
      <w:szCs w:val="28"/>
    </w:rPr>
  </w:style>
  <w:style w:type="character" w:customStyle="1" w:styleId="Heading3Char1">
    <w:name w:val="Heading 3 Char1"/>
    <w:uiPriority w:val="99"/>
    <w:locked/>
    <w:rsid w:val="00F34AEB"/>
    <w:rPr>
      <w:rFonts w:ascii="Cambria" w:eastAsia="MS Mincho" w:hAnsi="Cambria" w:cs="Arial"/>
      <w:b/>
      <w:bCs/>
      <w:kern w:val="32"/>
      <w:sz w:val="26"/>
      <w:szCs w:val="26"/>
    </w:rPr>
  </w:style>
  <w:style w:type="paragraph" w:customStyle="1" w:styleId="Style4">
    <w:name w:val="Style4"/>
    <w:basedOn w:val="BodyText2"/>
    <w:uiPriority w:val="99"/>
    <w:rsid w:val="00286CAE"/>
    <w:pPr>
      <w:spacing w:after="60" w:line="240" w:lineRule="auto"/>
    </w:pPr>
    <w:rPr>
      <w:rFonts w:ascii="Tahoma" w:hAnsi="Tahoma" w:cs="Tahoma"/>
    </w:rPr>
  </w:style>
  <w:style w:type="paragraph" w:styleId="BodyText2">
    <w:name w:val="Body Text 2"/>
    <w:basedOn w:val="Normal"/>
    <w:link w:val="BodyText2Char"/>
    <w:uiPriority w:val="99"/>
    <w:rsid w:val="00286CAE"/>
    <w:pPr>
      <w:numPr>
        <w:numId w:val="2"/>
      </w:numPr>
      <w:spacing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locked/>
    <w:rsid w:val="007B29EF"/>
    <w:rPr>
      <w:rFonts w:ascii="Arial" w:hAnsi="Arial"/>
      <w:color w:val="002E36"/>
      <w:sz w:val="22"/>
      <w:szCs w:val="24"/>
      <w:lang w:val="x-none" w:eastAsia="x-none"/>
    </w:rPr>
  </w:style>
  <w:style w:type="paragraph" w:styleId="Header">
    <w:name w:val="header"/>
    <w:basedOn w:val="Normal"/>
    <w:link w:val="HeaderChar"/>
    <w:rsid w:val="00A7440B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locked/>
    <w:rsid w:val="00A7440B"/>
    <w:rPr>
      <w:rFonts w:ascii="Arial" w:hAnsi="Arial"/>
      <w:color w:val="002E36"/>
      <w:sz w:val="22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rsid w:val="00A7440B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locked/>
    <w:rsid w:val="00A7440B"/>
    <w:rPr>
      <w:rFonts w:ascii="Arial" w:hAnsi="Arial"/>
      <w:color w:val="002E36"/>
      <w:sz w:val="22"/>
      <w:szCs w:val="24"/>
      <w:lang w:val="en-GB" w:eastAsia="en-GB"/>
    </w:rPr>
  </w:style>
  <w:style w:type="character" w:styleId="PageNumber">
    <w:name w:val="page number"/>
    <w:uiPriority w:val="99"/>
    <w:rsid w:val="00286CAE"/>
    <w:rPr>
      <w:rFonts w:cs="Times New Roman"/>
    </w:rPr>
  </w:style>
  <w:style w:type="paragraph" w:customStyle="1" w:styleId="Title1">
    <w:name w:val="Title 1"/>
    <w:basedOn w:val="Normal"/>
    <w:next w:val="BodyText1"/>
    <w:uiPriority w:val="99"/>
    <w:rsid w:val="00286CAE"/>
    <w:pPr>
      <w:keepNext/>
      <w:keepLines/>
      <w:numPr>
        <w:numId w:val="3"/>
      </w:numPr>
      <w:pBdr>
        <w:bottom w:val="single" w:sz="4" w:space="1" w:color="auto"/>
      </w:pBdr>
      <w:spacing w:before="120"/>
      <w:outlineLvl w:val="0"/>
    </w:pPr>
    <w:rPr>
      <w:b/>
      <w:bCs/>
      <w:sz w:val="28"/>
      <w:szCs w:val="28"/>
      <w:u w:val="single"/>
    </w:rPr>
  </w:style>
  <w:style w:type="paragraph" w:customStyle="1" w:styleId="BodyText1">
    <w:name w:val="Body Text 1"/>
    <w:basedOn w:val="title3"/>
    <w:uiPriority w:val="99"/>
    <w:rsid w:val="00286CAE"/>
    <w:pPr>
      <w:keepNext w:val="0"/>
      <w:keepLines w:val="0"/>
      <w:numPr>
        <w:numId w:val="0"/>
      </w:numPr>
      <w:ind w:left="360"/>
      <w:outlineLvl w:val="9"/>
    </w:pPr>
    <w:rPr>
      <w:b w:val="0"/>
      <w:bCs w:val="0"/>
    </w:rPr>
  </w:style>
  <w:style w:type="paragraph" w:customStyle="1" w:styleId="title3">
    <w:name w:val="title 3"/>
    <w:basedOn w:val="title2"/>
    <w:next w:val="BodyText3"/>
    <w:uiPriority w:val="99"/>
    <w:rsid w:val="00286CAE"/>
    <w:pPr>
      <w:numPr>
        <w:ilvl w:val="0"/>
      </w:numPr>
      <w:outlineLvl w:val="2"/>
    </w:pPr>
    <w:rPr>
      <w:sz w:val="20"/>
      <w:szCs w:val="20"/>
      <w:u w:val="none"/>
    </w:rPr>
  </w:style>
  <w:style w:type="paragraph" w:customStyle="1" w:styleId="title2">
    <w:name w:val="title 2"/>
    <w:basedOn w:val="Normal"/>
    <w:next w:val="BodyText2"/>
    <w:uiPriority w:val="99"/>
    <w:rsid w:val="00286CAE"/>
    <w:pPr>
      <w:keepNext/>
      <w:keepLines/>
      <w:numPr>
        <w:ilvl w:val="1"/>
        <w:numId w:val="4"/>
      </w:numPr>
      <w:spacing w:after="60"/>
      <w:outlineLvl w:val="1"/>
    </w:pPr>
    <w:rPr>
      <w:b/>
      <w:bCs/>
      <w:szCs w:val="22"/>
      <w:u w:val="single"/>
    </w:rPr>
  </w:style>
  <w:style w:type="paragraph" w:styleId="BodyText3">
    <w:name w:val="Body Text 3"/>
    <w:basedOn w:val="Normal"/>
    <w:link w:val="BodyText3Char"/>
    <w:uiPriority w:val="99"/>
    <w:rsid w:val="00286CAE"/>
    <w:pPr>
      <w:numPr>
        <w:ilvl w:val="2"/>
        <w:numId w:val="4"/>
      </w:numPr>
      <w:spacing w:after="60"/>
    </w:pPr>
    <w:rPr>
      <w:lang w:val="x-none" w:eastAsia="x-none"/>
    </w:rPr>
  </w:style>
  <w:style w:type="character" w:customStyle="1" w:styleId="BodyText3Char">
    <w:name w:val="Body Text 3 Char"/>
    <w:link w:val="BodyText3"/>
    <w:uiPriority w:val="99"/>
    <w:locked/>
    <w:rsid w:val="007B29EF"/>
    <w:rPr>
      <w:rFonts w:ascii="Arial" w:hAnsi="Arial"/>
      <w:color w:val="002E36"/>
      <w:sz w:val="22"/>
      <w:szCs w:val="24"/>
      <w:lang w:val="x-none" w:eastAsia="x-none"/>
    </w:rPr>
  </w:style>
  <w:style w:type="character" w:styleId="Strong">
    <w:name w:val="Strong"/>
    <w:uiPriority w:val="99"/>
    <w:qFormat/>
    <w:rsid w:val="00286CAE"/>
    <w:rPr>
      <w:rFonts w:cs="Times New Roman"/>
      <w:b/>
      <w:bCs/>
    </w:rPr>
  </w:style>
  <w:style w:type="paragraph" w:styleId="BodyText">
    <w:name w:val="Body Text"/>
    <w:basedOn w:val="Normal"/>
    <w:link w:val="BodyTextChar"/>
    <w:uiPriority w:val="99"/>
    <w:rsid w:val="00286CAE"/>
    <w:pPr>
      <w:jc w:val="center"/>
    </w:pPr>
  </w:style>
  <w:style w:type="character" w:customStyle="1" w:styleId="BodyTextChar">
    <w:name w:val="Body Text Char"/>
    <w:link w:val="BodyText"/>
    <w:uiPriority w:val="99"/>
    <w:semiHidden/>
    <w:locked/>
    <w:rsid w:val="007B29EF"/>
    <w:rPr>
      <w:rFonts w:ascii="Arial" w:hAnsi="Arial" w:cs="Arial"/>
      <w:sz w:val="20"/>
      <w:szCs w:val="20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rsid w:val="00286CAE"/>
    <w:pPr>
      <w:spacing w:after="60"/>
      <w:ind w:left="1080"/>
    </w:pPr>
  </w:style>
  <w:style w:type="character" w:customStyle="1" w:styleId="BodyTextIndentChar">
    <w:name w:val="Body Text Indent Char"/>
    <w:link w:val="BodyTextIndent"/>
    <w:uiPriority w:val="99"/>
    <w:semiHidden/>
    <w:locked/>
    <w:rsid w:val="007B29EF"/>
    <w:rPr>
      <w:rFonts w:ascii="Arial" w:hAnsi="Arial" w:cs="Arial"/>
      <w:sz w:val="20"/>
      <w:szCs w:val="20"/>
      <w:lang w:val="en-US" w:eastAsia="en-US"/>
    </w:rPr>
  </w:style>
  <w:style w:type="paragraph" w:styleId="TOC3">
    <w:name w:val="toc 3"/>
    <w:basedOn w:val="Normal"/>
    <w:next w:val="Normal"/>
    <w:autoRedefine/>
    <w:uiPriority w:val="39"/>
    <w:rsid w:val="00A7440B"/>
    <w:pPr>
      <w:ind w:left="440"/>
    </w:pPr>
  </w:style>
  <w:style w:type="paragraph" w:customStyle="1" w:styleId="BodyText10">
    <w:name w:val="Body Text1"/>
    <w:uiPriority w:val="99"/>
    <w:rsid w:val="00286CAE"/>
    <w:pPr>
      <w:keepLines/>
      <w:spacing w:after="120" w:line="220" w:lineRule="atLeast"/>
    </w:pPr>
    <w:rPr>
      <w:rFonts w:ascii="Arial" w:hAnsi="Arial"/>
      <w:lang w:val="en-GB"/>
    </w:rPr>
  </w:style>
  <w:style w:type="paragraph" w:customStyle="1" w:styleId="InfoBlue">
    <w:name w:val="InfoBlue"/>
    <w:basedOn w:val="Normal"/>
    <w:next w:val="BodyText"/>
    <w:autoRedefine/>
    <w:uiPriority w:val="99"/>
    <w:rsid w:val="00286CAE"/>
    <w:pPr>
      <w:widowControl w:val="0"/>
      <w:spacing w:line="240" w:lineRule="atLeast"/>
    </w:pPr>
  </w:style>
  <w:style w:type="paragraph" w:styleId="Title">
    <w:name w:val="Title"/>
    <w:basedOn w:val="Normal"/>
    <w:next w:val="Normal"/>
    <w:link w:val="TitleChar"/>
    <w:uiPriority w:val="99"/>
    <w:qFormat/>
    <w:rsid w:val="00286CAE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99"/>
    <w:locked/>
    <w:rsid w:val="007B29EF"/>
    <w:rPr>
      <w:rFonts w:ascii="Cambria" w:hAnsi="Cambria" w:cs="Cambria"/>
      <w:b/>
      <w:bCs/>
      <w:kern w:val="28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rsid w:val="00A7440B"/>
    <w:pPr>
      <w:ind w:left="220"/>
    </w:pPr>
  </w:style>
  <w:style w:type="paragraph" w:styleId="DocumentMap">
    <w:name w:val="Document Map"/>
    <w:basedOn w:val="Normal"/>
    <w:link w:val="DocumentMapChar"/>
    <w:uiPriority w:val="99"/>
    <w:semiHidden/>
    <w:rsid w:val="00286CAE"/>
    <w:pPr>
      <w:widowControl w:val="0"/>
      <w:shd w:val="clear" w:color="auto" w:fill="000080"/>
      <w:spacing w:line="240" w:lineRule="atLeast"/>
    </w:pPr>
    <w:rPr>
      <w:rFonts w:ascii="Times New Roman" w:hAnsi="Times New Roman"/>
      <w:sz w:val="2"/>
      <w:szCs w:val="2"/>
    </w:rPr>
  </w:style>
  <w:style w:type="character" w:customStyle="1" w:styleId="DocumentMapChar">
    <w:name w:val="Document Map Char"/>
    <w:link w:val="DocumentMap"/>
    <w:uiPriority w:val="99"/>
    <w:semiHidden/>
    <w:locked/>
    <w:rsid w:val="007B29EF"/>
    <w:rPr>
      <w:rFonts w:cs="Times New Roman"/>
      <w:sz w:val="2"/>
      <w:szCs w:val="2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A7440B"/>
  </w:style>
  <w:style w:type="paragraph" w:styleId="TOC4">
    <w:name w:val="toc 4"/>
    <w:basedOn w:val="Normal"/>
    <w:next w:val="Normal"/>
    <w:autoRedefine/>
    <w:uiPriority w:val="99"/>
    <w:semiHidden/>
    <w:rsid w:val="00286CAE"/>
    <w:pPr>
      <w:ind w:left="600"/>
    </w:pPr>
  </w:style>
  <w:style w:type="paragraph" w:styleId="TOC5">
    <w:name w:val="toc 5"/>
    <w:basedOn w:val="Normal"/>
    <w:next w:val="Normal"/>
    <w:autoRedefine/>
    <w:uiPriority w:val="99"/>
    <w:semiHidden/>
    <w:rsid w:val="00286CAE"/>
    <w:pPr>
      <w:ind w:left="800"/>
    </w:pPr>
  </w:style>
  <w:style w:type="paragraph" w:styleId="TOC6">
    <w:name w:val="toc 6"/>
    <w:basedOn w:val="Normal"/>
    <w:next w:val="Normal"/>
    <w:autoRedefine/>
    <w:uiPriority w:val="99"/>
    <w:semiHidden/>
    <w:rsid w:val="00286CAE"/>
    <w:pPr>
      <w:ind w:left="1000"/>
    </w:pPr>
  </w:style>
  <w:style w:type="paragraph" w:styleId="TOC7">
    <w:name w:val="toc 7"/>
    <w:basedOn w:val="Normal"/>
    <w:next w:val="Normal"/>
    <w:autoRedefine/>
    <w:uiPriority w:val="99"/>
    <w:semiHidden/>
    <w:rsid w:val="00286CAE"/>
    <w:pPr>
      <w:ind w:left="1200"/>
    </w:pPr>
  </w:style>
  <w:style w:type="paragraph" w:styleId="TOC8">
    <w:name w:val="toc 8"/>
    <w:basedOn w:val="Normal"/>
    <w:next w:val="Normal"/>
    <w:autoRedefine/>
    <w:uiPriority w:val="99"/>
    <w:semiHidden/>
    <w:rsid w:val="00286CAE"/>
    <w:pPr>
      <w:ind w:left="1400"/>
    </w:pPr>
  </w:style>
  <w:style w:type="paragraph" w:styleId="TOC9">
    <w:name w:val="toc 9"/>
    <w:basedOn w:val="Normal"/>
    <w:next w:val="Normal"/>
    <w:autoRedefine/>
    <w:uiPriority w:val="99"/>
    <w:semiHidden/>
    <w:rsid w:val="00286CAE"/>
    <w:pPr>
      <w:ind w:left="1600"/>
    </w:pPr>
  </w:style>
  <w:style w:type="character" w:styleId="Hyperlink">
    <w:name w:val="Hyperlink"/>
    <w:uiPriority w:val="99"/>
    <w:rsid w:val="00A7440B"/>
    <w:rPr>
      <w:color w:val="0000FF"/>
      <w:u w:val="single"/>
    </w:rPr>
  </w:style>
  <w:style w:type="character" w:customStyle="1" w:styleId="bodytextChar0">
    <w:name w:val="body text Char"/>
    <w:uiPriority w:val="99"/>
    <w:rsid w:val="00286CAE"/>
    <w:rPr>
      <w:rFonts w:cs="Times New Roman"/>
      <w:lang w:val="en-GB" w:eastAsia="en-US"/>
    </w:rPr>
  </w:style>
  <w:style w:type="paragraph" w:customStyle="1" w:styleId="BodyText1Char">
    <w:name w:val="Body Text 1 Char"/>
    <w:basedOn w:val="title3"/>
    <w:link w:val="BodyText1CharChar"/>
    <w:uiPriority w:val="99"/>
    <w:rsid w:val="00286CAE"/>
    <w:pPr>
      <w:keepNext w:val="0"/>
      <w:keepLines w:val="0"/>
      <w:numPr>
        <w:numId w:val="0"/>
      </w:numPr>
      <w:ind w:left="360"/>
      <w:outlineLvl w:val="9"/>
    </w:pPr>
    <w:rPr>
      <w:rFonts w:ascii="Tahoma" w:hAnsi="Tahoma"/>
      <w:sz w:val="22"/>
      <w:szCs w:val="22"/>
      <w:u w:val="single"/>
    </w:rPr>
  </w:style>
  <w:style w:type="character" w:customStyle="1" w:styleId="BodyText1CharChar">
    <w:name w:val="Body Text 1 Char Char"/>
    <w:link w:val="BodyText1Char"/>
    <w:uiPriority w:val="99"/>
    <w:locked/>
    <w:rsid w:val="00286CAE"/>
    <w:rPr>
      <w:rFonts w:ascii="Tahoma" w:hAnsi="Tahoma" w:cs="Tahoma"/>
      <w:b/>
      <w:bCs/>
      <w:sz w:val="22"/>
      <w:szCs w:val="22"/>
      <w:u w:val="single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B76042"/>
    <w:rPr>
      <w:rFonts w:ascii="Times New Roman" w:hAnsi="Times New Roman"/>
      <w:sz w:val="20"/>
      <w:szCs w:val="2"/>
    </w:rPr>
  </w:style>
  <w:style w:type="character" w:customStyle="1" w:styleId="BalloonTextChar">
    <w:name w:val="Balloon Text Char"/>
    <w:link w:val="BalloonText"/>
    <w:uiPriority w:val="99"/>
    <w:semiHidden/>
    <w:locked/>
    <w:rsid w:val="00B76042"/>
    <w:rPr>
      <w:color w:val="002E36"/>
      <w:szCs w:val="2"/>
      <w:lang w:val="en-GB" w:eastAsia="en-GB"/>
    </w:rPr>
  </w:style>
  <w:style w:type="character" w:customStyle="1" w:styleId="StyleBodyText1Char1ItalicBlueUnderlineCharCharCharCharChar">
    <w:name w:val="Style Body Text 1 Char1 + Italic Blue Underline Char Char Char Char Char"/>
    <w:link w:val="StyleBodyText1Char1ItalicBlueUnderlineCharCharCharChar"/>
    <w:uiPriority w:val="99"/>
    <w:locked/>
    <w:rsid w:val="00286CAE"/>
    <w:rPr>
      <w:rFonts w:ascii="Tahoma" w:hAnsi="Tahoma" w:cs="Tahoma"/>
      <w:i/>
      <w:iCs/>
      <w:color w:val="0000FF"/>
      <w:u w:val="single"/>
      <w:lang w:val="en-US" w:eastAsia="en-US"/>
    </w:rPr>
  </w:style>
  <w:style w:type="paragraph" w:customStyle="1" w:styleId="StyleBodyText1Char1ItalicBlueUnderlineCharCharCharChar">
    <w:name w:val="Style Body Text 1 Char1 + Italic Blue Underline Char Char Char Char"/>
    <w:basedOn w:val="Normal"/>
    <w:link w:val="StyleBodyText1Char1ItalicBlueUnderlineCharCharCharCharChar"/>
    <w:autoRedefine/>
    <w:uiPriority w:val="99"/>
    <w:rsid w:val="00286CAE"/>
    <w:pPr>
      <w:spacing w:after="60"/>
      <w:ind w:left="360"/>
    </w:pPr>
    <w:rPr>
      <w:rFonts w:ascii="Tahoma" w:hAnsi="Tahoma"/>
      <w:i/>
      <w:iCs/>
      <w:color w:val="0000FF"/>
      <w:u w:val="single"/>
    </w:rPr>
  </w:style>
  <w:style w:type="paragraph" w:customStyle="1" w:styleId="StyleBodyText1Char1ItalicBlueUnderlineCharCharChar">
    <w:name w:val="Style Body Text 1 Char1 + Italic Blue Underline Char Char Char"/>
    <w:basedOn w:val="Normal"/>
    <w:link w:val="StyleBodyText1Char1ItalicBlueUnderlineCharCharCharChar1"/>
    <w:autoRedefine/>
    <w:uiPriority w:val="99"/>
    <w:rsid w:val="00286CAE"/>
    <w:pPr>
      <w:spacing w:after="60"/>
      <w:ind w:left="360"/>
    </w:pPr>
    <w:rPr>
      <w:rFonts w:ascii="Tahoma" w:hAnsi="Tahoma"/>
      <w:i/>
      <w:iCs/>
      <w:color w:val="0000FF"/>
      <w:u w:val="single"/>
    </w:rPr>
  </w:style>
  <w:style w:type="character" w:customStyle="1" w:styleId="StyleBodyText1Char1ItalicBlueUnderlineCharCharCharChar1">
    <w:name w:val="Style Body Text 1 Char1 + Italic Blue Underline Char Char Char Char1"/>
    <w:link w:val="StyleBodyText1Char1ItalicBlueUnderlineCharCharChar"/>
    <w:uiPriority w:val="99"/>
    <w:locked/>
    <w:rsid w:val="00286CAE"/>
    <w:rPr>
      <w:rFonts w:ascii="Tahoma" w:hAnsi="Tahoma" w:cs="Tahoma"/>
      <w:i/>
      <w:iCs/>
      <w:color w:val="0000FF"/>
      <w:u w:val="single"/>
      <w:lang w:val="en-US" w:eastAsia="en-US"/>
    </w:rPr>
  </w:style>
  <w:style w:type="character" w:styleId="FollowedHyperlink">
    <w:name w:val="FollowedHyperlink"/>
    <w:uiPriority w:val="99"/>
    <w:locked/>
    <w:rsid w:val="00347004"/>
    <w:rPr>
      <w:rFonts w:cs="Times New Roman"/>
      <w:color w:val="800080"/>
      <w:u w:val="single"/>
    </w:rPr>
  </w:style>
  <w:style w:type="table" w:styleId="TableGrid">
    <w:name w:val="Table Grid"/>
    <w:basedOn w:val="TableNormal"/>
    <w:locked/>
    <w:rsid w:val="00A7440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7521"/>
    <w:pPr>
      <w:ind w:left="720"/>
    </w:pPr>
  </w:style>
  <w:style w:type="paragraph" w:customStyle="1" w:styleId="ListNumbered1">
    <w:name w:val="List_Numbered_1"/>
    <w:basedOn w:val="Normal"/>
    <w:uiPriority w:val="99"/>
    <w:rsid w:val="00E52A17"/>
    <w:pPr>
      <w:keepLines/>
      <w:numPr>
        <w:numId w:val="6"/>
      </w:numPr>
      <w:tabs>
        <w:tab w:val="left" w:pos="964"/>
      </w:tabs>
      <w:spacing w:after="60"/>
    </w:pPr>
    <w:rPr>
      <w:szCs w:val="22"/>
    </w:rPr>
  </w:style>
  <w:style w:type="paragraph" w:customStyle="1" w:styleId="BodyTextRed">
    <w:name w:val="Body Text + Red"/>
    <w:basedOn w:val="BodyText"/>
    <w:link w:val="BodyTextRedCharChar"/>
    <w:uiPriority w:val="99"/>
    <w:rsid w:val="00E52A17"/>
    <w:pPr>
      <w:spacing w:before="100" w:beforeAutospacing="1" w:after="100" w:afterAutospacing="1"/>
      <w:jc w:val="left"/>
    </w:pPr>
    <w:rPr>
      <w:color w:val="FF0000"/>
      <w:sz w:val="24"/>
    </w:rPr>
  </w:style>
  <w:style w:type="character" w:customStyle="1" w:styleId="BodyTextRedCharChar">
    <w:name w:val="Body Text + Red Char Char"/>
    <w:link w:val="BodyTextRed"/>
    <w:uiPriority w:val="99"/>
    <w:locked/>
    <w:rsid w:val="00E52A17"/>
    <w:rPr>
      <w:rFonts w:ascii="Arial" w:hAnsi="Arial" w:cs="Arial"/>
      <w:color w:val="FF0000"/>
      <w:sz w:val="24"/>
      <w:szCs w:val="24"/>
      <w:lang w:val="en-GB" w:eastAsia="en-US"/>
    </w:rPr>
  </w:style>
  <w:style w:type="paragraph" w:customStyle="1" w:styleId="BodyTextBullet">
    <w:name w:val="Body Text Bullet"/>
    <w:basedOn w:val="BodyText"/>
    <w:uiPriority w:val="99"/>
    <w:rsid w:val="00E52A17"/>
    <w:pPr>
      <w:numPr>
        <w:numId w:val="7"/>
      </w:numPr>
      <w:spacing w:before="100" w:beforeAutospacing="1" w:after="100" w:afterAutospacing="1"/>
      <w:jc w:val="left"/>
    </w:pPr>
    <w:rPr>
      <w:color w:val="FF0000"/>
      <w:szCs w:val="22"/>
    </w:rPr>
  </w:style>
  <w:style w:type="paragraph" w:customStyle="1" w:styleId="TableColumnHeadings">
    <w:name w:val="Table Column Headings"/>
    <w:basedOn w:val="Normal"/>
    <w:uiPriority w:val="99"/>
    <w:rsid w:val="00630511"/>
    <w:pPr>
      <w:spacing w:after="40"/>
      <w:ind w:left="113" w:right="113"/>
    </w:pPr>
    <w:rPr>
      <w:b/>
      <w:bCs/>
      <w:spacing w:val="-5"/>
      <w:szCs w:val="22"/>
    </w:rPr>
  </w:style>
  <w:style w:type="paragraph" w:customStyle="1" w:styleId="TableContents">
    <w:name w:val="Table Contents"/>
    <w:basedOn w:val="Normal"/>
    <w:uiPriority w:val="99"/>
    <w:rsid w:val="00FF2EE9"/>
    <w:pPr>
      <w:widowControl w:val="0"/>
      <w:suppressLineNumbers/>
      <w:suppressAutoHyphens/>
      <w:spacing w:after="60"/>
      <w:ind w:left="113" w:right="113"/>
    </w:pPr>
    <w:rPr>
      <w:color w:val="000000"/>
    </w:rPr>
  </w:style>
  <w:style w:type="paragraph" w:customStyle="1" w:styleId="Listbullettick">
    <w:name w:val="List bullet tick"/>
    <w:basedOn w:val="ListBullet"/>
    <w:next w:val="Normal"/>
    <w:uiPriority w:val="99"/>
    <w:rsid w:val="00630511"/>
    <w:pPr>
      <w:numPr>
        <w:numId w:val="8"/>
      </w:numPr>
      <w:spacing w:after="40"/>
      <w:ind w:right="113"/>
    </w:pPr>
    <w:rPr>
      <w:szCs w:val="22"/>
    </w:rPr>
  </w:style>
  <w:style w:type="paragraph" w:styleId="ListBullet">
    <w:name w:val="List Bullet"/>
    <w:basedOn w:val="Normal"/>
    <w:uiPriority w:val="99"/>
    <w:locked/>
    <w:rsid w:val="00630511"/>
    <w:pPr>
      <w:numPr>
        <w:numId w:val="1"/>
      </w:numPr>
      <w:tabs>
        <w:tab w:val="clear" w:pos="360"/>
        <w:tab w:val="num" w:pos="397"/>
      </w:tabs>
    </w:pPr>
  </w:style>
  <w:style w:type="character" w:styleId="CommentReference">
    <w:name w:val="annotation reference"/>
    <w:uiPriority w:val="99"/>
    <w:semiHidden/>
    <w:rsid w:val="00C74C02"/>
    <w:rPr>
      <w:rFonts w:cs="Times New Roman"/>
      <w:sz w:val="16"/>
      <w:szCs w:val="16"/>
    </w:rPr>
  </w:style>
  <w:style w:type="paragraph" w:customStyle="1" w:styleId="Appendix">
    <w:name w:val="Appendix"/>
    <w:basedOn w:val="Heading1"/>
    <w:rsid w:val="00A7440B"/>
    <w:pPr>
      <w:numPr>
        <w:numId w:val="0"/>
      </w:numPr>
    </w:pPr>
  </w:style>
  <w:style w:type="paragraph" w:customStyle="1" w:styleId="Heading2intro">
    <w:name w:val="Heading 2 intro"/>
    <w:basedOn w:val="Normal"/>
    <w:next w:val="Normal"/>
    <w:uiPriority w:val="99"/>
    <w:rsid w:val="007374A2"/>
    <w:pPr>
      <w:spacing w:before="100" w:beforeAutospacing="1" w:after="100" w:afterAutospacing="1"/>
    </w:pPr>
    <w:rPr>
      <w:b/>
      <w:bCs/>
      <w:color w:val="FF0000"/>
      <w:sz w:val="24"/>
    </w:rPr>
  </w:style>
  <w:style w:type="paragraph" w:customStyle="1" w:styleId="StyleTablecolumnheadings9pt">
    <w:name w:val="Style Table column headings + 9 pt"/>
    <w:basedOn w:val="TableColumnHeadings"/>
    <w:uiPriority w:val="99"/>
    <w:rsid w:val="009000E6"/>
    <w:pPr>
      <w:keepNext/>
    </w:pPr>
    <w:rPr>
      <w:sz w:val="18"/>
      <w:szCs w:val="18"/>
    </w:rPr>
  </w:style>
  <w:style w:type="paragraph" w:customStyle="1" w:styleId="Guide">
    <w:name w:val="Guide"/>
    <w:basedOn w:val="Normal"/>
    <w:link w:val="GuideCharChar"/>
    <w:uiPriority w:val="99"/>
    <w:rsid w:val="00332413"/>
    <w:rPr>
      <w:i/>
      <w:iCs/>
    </w:rPr>
  </w:style>
  <w:style w:type="character" w:customStyle="1" w:styleId="GuideCharChar">
    <w:name w:val="Guide Char Char"/>
    <w:link w:val="Guide"/>
    <w:uiPriority w:val="99"/>
    <w:locked/>
    <w:rsid w:val="00332413"/>
    <w:rPr>
      <w:rFonts w:ascii="Arial" w:hAnsi="Arial" w:cs="Arial"/>
      <w:i/>
      <w:iCs/>
      <w:lang w:val="en-US" w:eastAsia="en-US"/>
    </w:rPr>
  </w:style>
  <w:style w:type="paragraph" w:customStyle="1" w:styleId="ClientName">
    <w:name w:val="Client Name"/>
    <w:basedOn w:val="Normal"/>
    <w:next w:val="Normal"/>
    <w:rsid w:val="00A7440B"/>
    <w:pPr>
      <w:jc w:val="right"/>
    </w:pPr>
    <w:rPr>
      <w:b/>
      <w:sz w:val="32"/>
    </w:rPr>
  </w:style>
  <w:style w:type="character" w:customStyle="1" w:styleId="Heading">
    <w:name w:val="Heading"/>
    <w:rsid w:val="00A7440B"/>
    <w:rPr>
      <w:rFonts w:ascii="Arial" w:hAnsi="Arial"/>
      <w:b/>
      <w:bCs/>
      <w:color w:val="FF0000"/>
      <w:sz w:val="28"/>
    </w:rPr>
  </w:style>
  <w:style w:type="paragraph" w:customStyle="1" w:styleId="Style8ptGray-50RightBefore0ptAfter0pt">
    <w:name w:val="Style 8 pt Gray-50% Right Before:  0 pt After:  0 pt"/>
    <w:basedOn w:val="Normal"/>
    <w:uiPriority w:val="99"/>
    <w:rsid w:val="00202332"/>
    <w:pPr>
      <w:jc w:val="right"/>
    </w:pPr>
    <w:rPr>
      <w:color w:val="808080"/>
      <w:sz w:val="16"/>
      <w:szCs w:val="16"/>
    </w:rPr>
  </w:style>
  <w:style w:type="paragraph" w:customStyle="1" w:styleId="Bold">
    <w:name w:val="Bold"/>
    <w:aliases w:val="Right"/>
    <w:basedOn w:val="Normal"/>
    <w:next w:val="Normal"/>
    <w:uiPriority w:val="99"/>
    <w:rsid w:val="00202332"/>
    <w:pPr>
      <w:jc w:val="right"/>
    </w:pPr>
    <w:rPr>
      <w:b/>
      <w:bCs/>
      <w:szCs w:val="22"/>
    </w:rPr>
  </w:style>
  <w:style w:type="paragraph" w:customStyle="1" w:styleId="ProposalTitleRight">
    <w:name w:val="Proposal Title Right"/>
    <w:basedOn w:val="Normal"/>
    <w:next w:val="Normal"/>
    <w:uiPriority w:val="99"/>
    <w:rsid w:val="00202332"/>
    <w:pPr>
      <w:jc w:val="right"/>
    </w:pPr>
    <w:rPr>
      <w:b/>
      <w:bCs/>
      <w:color w:val="FF0000"/>
      <w:sz w:val="28"/>
      <w:szCs w:val="28"/>
    </w:rPr>
  </w:style>
  <w:style w:type="paragraph" w:customStyle="1" w:styleId="Headingintro">
    <w:name w:val="Heading intro"/>
    <w:basedOn w:val="BodyText10"/>
    <w:uiPriority w:val="99"/>
    <w:rsid w:val="007374A2"/>
  </w:style>
  <w:style w:type="numbering" w:styleId="111111">
    <w:name w:val="Outline List 2"/>
    <w:basedOn w:val="NoList"/>
    <w:uiPriority w:val="99"/>
    <w:semiHidden/>
    <w:unhideWhenUsed/>
    <w:locked/>
    <w:rsid w:val="00FE6C7B"/>
    <w:pPr>
      <w:numPr>
        <w:numId w:val="10"/>
      </w:numPr>
    </w:pPr>
  </w:style>
  <w:style w:type="numbering" w:customStyle="1" w:styleId="BulletPoint">
    <w:name w:val="Bullet Point"/>
    <w:basedOn w:val="NoList"/>
    <w:rsid w:val="00A7440B"/>
    <w:pPr>
      <w:numPr>
        <w:numId w:val="11"/>
      </w:numPr>
    </w:pPr>
  </w:style>
  <w:style w:type="numbering" w:customStyle="1" w:styleId="StyleBulleted">
    <w:name w:val="Style Bulleted"/>
    <w:rsid w:val="00FE6C7B"/>
    <w:pPr>
      <w:numPr>
        <w:numId w:val="5"/>
      </w:numPr>
    </w:pPr>
  </w:style>
  <w:style w:type="paragraph" w:customStyle="1" w:styleId="AuthorDate">
    <w:name w:val="Author/Date"/>
    <w:basedOn w:val="Normal"/>
    <w:rsid w:val="00A7440B"/>
    <w:pPr>
      <w:jc w:val="right"/>
    </w:pPr>
  </w:style>
  <w:style w:type="paragraph" w:customStyle="1" w:styleId="ClientLogo">
    <w:name w:val="Client Logo"/>
    <w:basedOn w:val="Normal"/>
    <w:rsid w:val="00A7440B"/>
    <w:pPr>
      <w:jc w:val="right"/>
    </w:pPr>
  </w:style>
  <w:style w:type="paragraph" w:customStyle="1" w:styleId="ProposalTitle">
    <w:name w:val="Proposal Title"/>
    <w:basedOn w:val="Normal"/>
    <w:rsid w:val="00A7440B"/>
    <w:pPr>
      <w:jc w:val="right"/>
    </w:pPr>
    <w:rPr>
      <w:b/>
      <w:sz w:val="24"/>
    </w:rPr>
  </w:style>
  <w:style w:type="paragraph" w:customStyle="1" w:styleId="StyleClientNameLinespacing15lines">
    <w:name w:val="Style Client Name + Line spacing:  1.5 lines"/>
    <w:basedOn w:val="ClientName"/>
    <w:rsid w:val="00A7440B"/>
    <w:pPr>
      <w:spacing w:line="360" w:lineRule="auto"/>
    </w:pPr>
    <w:rPr>
      <w:bCs/>
      <w:color w:val="FF0000"/>
      <w:szCs w:val="20"/>
    </w:rPr>
  </w:style>
  <w:style w:type="table" w:customStyle="1" w:styleId="TableSoftDevProposal">
    <w:name w:val="Table SoftDev Proposal"/>
    <w:basedOn w:val="TableGrid"/>
    <w:rsid w:val="00A7440B"/>
    <w:pPr>
      <w:jc w:val="left"/>
    </w:pPr>
    <w:rPr>
      <w:rFonts w:ascii="Arial" w:hAnsi="Arial"/>
      <w:b/>
      <w:color w:val="FFFFFF"/>
      <w:sz w:val="22"/>
      <w:szCs w:val="22"/>
    </w:rPr>
    <w:tblPr/>
    <w:tblStylePr w:type="firstRow">
      <w:pPr>
        <w:jc w:val="center"/>
      </w:pPr>
      <w:rPr>
        <w:rFonts w:ascii="Arial" w:hAnsi="Arial"/>
        <w:b/>
        <w:i w:val="0"/>
        <w:color w:val="FFFFFF"/>
        <w:sz w:val="22"/>
      </w:rPr>
      <w:tblPr/>
      <w:tcPr>
        <w:shd w:val="clear" w:color="auto" w:fill="FF0000"/>
      </w:tcPr>
    </w:tblStylePr>
  </w:style>
  <w:style w:type="paragraph" w:customStyle="1" w:styleId="Version">
    <w:name w:val="Version"/>
    <w:basedOn w:val="Normal"/>
    <w:rsid w:val="00A7440B"/>
    <w:pPr>
      <w:jc w:val="right"/>
    </w:pPr>
    <w:rPr>
      <w:b/>
      <w:bCs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B7604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6042"/>
    <w:rPr>
      <w:rFonts w:ascii="Arial" w:hAnsi="Arial"/>
      <w:color w:val="002E36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B760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042"/>
    <w:rPr>
      <w:rFonts w:ascii="Arial" w:hAnsi="Arial"/>
      <w:b/>
      <w:bCs/>
      <w:color w:val="002E36"/>
      <w:lang w:val="en-GB" w:eastAsia="en-GB"/>
    </w:rPr>
  </w:style>
  <w:style w:type="paragraph" w:styleId="Caption">
    <w:name w:val="caption"/>
    <w:basedOn w:val="Normal"/>
    <w:next w:val="Normal"/>
    <w:unhideWhenUsed/>
    <w:qFormat/>
    <w:rsid w:val="00B13780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4107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val="en-US"/>
    </w:rPr>
  </w:style>
  <w:style w:type="paragraph" w:styleId="Revision">
    <w:name w:val="Revision"/>
    <w:hidden/>
    <w:uiPriority w:val="99"/>
    <w:semiHidden/>
    <w:rsid w:val="005144F4"/>
    <w:rPr>
      <w:rFonts w:ascii="Arial" w:hAnsi="Arial"/>
      <w:color w:val="002E36"/>
      <w:sz w:val="22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6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8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8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8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48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ucao\AppData\Local\Microsoft\Windows\Temporary%20Internet%20Files\Content.Outlook\KWT0ET8W\HNVN_SD_010_07_Template_UseC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RollupImage xmlns="http://schemas.microsoft.com/sharepoint/v3" xsi:nil="true"/>
    <PublishingContactEmail xmlns="http://schemas.microsoft.com/sharepoint/v3" xsi:nil="true"/>
    <PublishingVariationRelationshipLinkFieldID xmlns="http://schemas.microsoft.com/sharepoint/v3">
      <Url xsi:nil="true"/>
      <Description xsi:nil="true"/>
    </PublishingVariationRelationshipLinkFieldID>
    <PublishingVariationGroupID xmlns="http://schemas.microsoft.com/sharepoint/v3" xsi:nil="true"/>
    <Audience xmlns="http://schemas.microsoft.com/sharepoint/v3" xsi:nil="true"/>
    <PublishingExpirationDate xmlns="http://schemas.microsoft.com/sharepoint/v3" xsi:nil="true"/>
    <PublishingContactPicture xmlns="http://schemas.microsoft.com/sharepoint/v3">
      <Url xsi:nil="true"/>
      <Description xsi:nil="true"/>
    </PublishingContactPicture>
    <PublishingStartDate xmlns="http://schemas.microsoft.com/sharepoint/v3" xsi:nil="true"/>
    <PublishingContact xmlns="http://schemas.microsoft.com/sharepoint/v3">
      <UserInfo>
        <DisplayName/>
        <AccountId xsi:nil="true"/>
        <AccountType/>
      </UserInfo>
    </PublishingContact>
    <PublishingContactName xmlns="http://schemas.microsoft.com/sharepoint/v3" xsi:nil="true"/>
    <Comment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age" ma:contentTypeID="0x010100C568DB52D9D0A14D9B2FDCC96666E9F2007948130EC3DB064584E219954237AF3900EFF1EC5D0BC67D47851D3C42B9B0B7B1" ma:contentTypeVersion="1" ma:contentTypeDescription="Page is a system content type template created by the Publishing Resources feature. The column templates from Page will be added to all Pages libraries created by the Publishing feature." ma:contentTypeScope="" ma:versionID="69e7725d7f21626137891130ddd383d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0ae9f5723b20835a7f264595426a6ea3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Comments" minOccurs="0"/>
                <xsd:element ref="ns1:PublishingStartDate" minOccurs="0"/>
                <xsd:element ref="ns1:PublishingExpirationDate" minOccurs="0"/>
                <xsd:element ref="ns1:PublishingContact" minOccurs="0"/>
                <xsd:element ref="ns1:PublishingContactEmail" minOccurs="0"/>
                <xsd:element ref="ns1:PublishingContactName" minOccurs="0"/>
                <xsd:element ref="ns1:PublishingContactPicture" minOccurs="0"/>
                <xsd:element ref="ns1:PublishingPageLayout" minOccurs="0"/>
                <xsd:element ref="ns1:PublishingVariationGroupID" minOccurs="0"/>
                <xsd:element ref="ns1:PublishingVariationRelationshipLinkFieldID" minOccurs="0"/>
                <xsd:element ref="ns1:PublishingRollupImage" minOccurs="0"/>
                <xsd:element ref="ns1:Audi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internalName="Comments">
      <xsd:simpleType>
        <xsd:restriction base="dms:Note">
          <xsd:maxLength value="255"/>
        </xsd:restriction>
      </xsd:simpleType>
    </xsd:element>
    <xsd:element name="PublishingStartDate" ma:index="9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10" nillable="true" ma:displayName="Scheduling End Date" ma:description="" ma:hidden="true" ma:internalName="PublishingExpirationDate">
      <xsd:simpleType>
        <xsd:restriction base="dms:Unknown"/>
      </xsd:simpleType>
    </xsd:element>
    <xsd:element name="PublishingContact" ma:index="11" nillable="true" ma:displayName="Contact" ma:list="UserInfo" ma:internalName="PublishingContact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ublishingContactEmail" ma:index="12" nillable="true" ma:displayName="Contact E-Mail Address" ma:internalName="PublishingContactEmail">
      <xsd:simpleType>
        <xsd:restriction base="dms:Text">
          <xsd:maxLength value="255"/>
        </xsd:restriction>
      </xsd:simpleType>
    </xsd:element>
    <xsd:element name="PublishingContactName" ma:index="13" nillable="true" ma:displayName="Contact Name" ma:internalName="PublishingContactName">
      <xsd:simpleType>
        <xsd:restriction base="dms:Text">
          <xsd:maxLength value="255"/>
        </xsd:restriction>
      </xsd:simpleType>
    </xsd:element>
    <xsd:element name="PublishingContactPicture" ma:index="14" nillable="true" ma:displayName="Contact Picture" ma:format="Image" ma:internalName="PublishingContactPictur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PageLayout" ma:index="15" nillable="true" ma:displayName="Page Layout" ma:internalName="PublishingPageLayout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VariationGroupID" ma:index="16" nillable="true" ma:displayName="Variation Group ID" ma:hidden="true" ma:internalName="PublishingVariationGroupID">
      <xsd:simpleType>
        <xsd:restriction base="dms:Text">
          <xsd:maxLength value="255"/>
        </xsd:restriction>
      </xsd:simpleType>
    </xsd:element>
    <xsd:element name="PublishingVariationRelationshipLinkFieldID" ma:index="17" nillable="true" ma:displayName="Variation Relationship Link" ma:hidden="true" ma:internalName="PublishingVariationRelationshipLinkFieldID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RollupImage" ma:index="18" nillable="true" ma:displayName="Rollup Image" ma:internalName="PublishingRollupImage">
      <xsd:simpleType>
        <xsd:restriction base="dms:Unknown"/>
      </xsd:simpleType>
    </xsd:element>
    <xsd:element name="Audience" ma:index="19" nillable="true" ma:displayName="Target Audiences" ma:description="" ma:internalName="Audienc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344C9E-3E6F-41D1-80E5-54EBFAF48D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424AC8-7128-4664-87A2-6CAF818BDB3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265B15EE-550E-4A2B-92A7-06B6E3AF5A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F462E9-1293-4128-8C73-1BC72FF2E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HNVN_SD_010_07_Template_UseCase</Template>
  <TotalTime>2577</TotalTime>
  <Pages>9</Pages>
  <Words>962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Description</vt:lpstr>
    </vt:vector>
  </TitlesOfParts>
  <Company>&lt;Company&gt;</Company>
  <LinksUpToDate>false</LinksUpToDate>
  <CharactersWithSpaces>6439</CharactersWithSpaces>
  <SharedDoc>false</SharedDoc>
  <HLinks>
    <vt:vector size="90" baseType="variant">
      <vt:variant>
        <vt:i4>1769534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_Toc316396280</vt:lpwstr>
      </vt:variant>
      <vt:variant>
        <vt:i4>1310782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_Toc316396279</vt:lpwstr>
      </vt:variant>
      <vt:variant>
        <vt:i4>1310782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_Toc316396278</vt:lpwstr>
      </vt:variant>
      <vt:variant>
        <vt:i4>1310782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_Toc316396277</vt:lpwstr>
      </vt:variant>
      <vt:variant>
        <vt:i4>1310782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_Toc316396276</vt:lpwstr>
      </vt:variant>
      <vt:variant>
        <vt:i4>1310782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_Toc316396275</vt:lpwstr>
      </vt:variant>
      <vt:variant>
        <vt:i4>1310782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_Toc316396274</vt:lpwstr>
      </vt:variant>
      <vt:variant>
        <vt:i4>1310782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_Toc316396273</vt:lpwstr>
      </vt:variant>
      <vt:variant>
        <vt:i4>1310782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_Toc316396272</vt:lpwstr>
      </vt:variant>
      <vt:variant>
        <vt:i4>1310782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_Toc316396271</vt:lpwstr>
      </vt:variant>
      <vt:variant>
        <vt:i4>1310782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_Toc316396270</vt:lpwstr>
      </vt:variant>
      <vt:variant>
        <vt:i4>1376318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_Toc316396269</vt:lpwstr>
      </vt:variant>
      <vt:variant>
        <vt:i4>1376318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_Toc316396268</vt:lpwstr>
      </vt:variant>
      <vt:variant>
        <vt:i4>1376318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_Toc316396267</vt:lpwstr>
      </vt:variant>
      <vt:variant>
        <vt:i4>1376318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_Toc316396266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Description</dc:title>
  <dc:subject>&lt;Project&gt;</dc:subject>
  <dc:creator>Minh, Nguyen Tran Bao</dc:creator>
  <cp:lastModifiedBy>html</cp:lastModifiedBy>
  <cp:revision>120</cp:revision>
  <cp:lastPrinted>2009-05-13T15:12:00Z</cp:lastPrinted>
  <dcterms:created xsi:type="dcterms:W3CDTF">2014-05-19T11:12:00Z</dcterms:created>
  <dcterms:modified xsi:type="dcterms:W3CDTF">2017-05-20T08:58:00Z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 Case Name">
    <vt:lpwstr>&lt;Use Case&gt;</vt:lpwstr>
  </property>
  <property fmtid="{D5CDD505-2E9C-101B-9397-08002B2CF9AE}" pid="3" name="Use Case Reference">
    <vt:lpwstr>&lt;UCxx&gt;</vt:lpwstr>
  </property>
  <property fmtid="{D5CDD505-2E9C-101B-9397-08002B2CF9AE}" pid="4" name="Author email address">
    <vt:lpwstr>&lt;Author email address&gt;</vt:lpwstr>
  </property>
  <property fmtid="{D5CDD505-2E9C-101B-9397-08002B2CF9AE}" pid="5" name="ContentTypeId">
    <vt:lpwstr>0x010100C568DB52D9D0A14D9B2FDCC96666E9F2007948130EC3DB064584E219954237AF3900EFF1EC5D0BC67D47851D3C42B9B0B7B1</vt:lpwstr>
  </property>
</Properties>
</file>