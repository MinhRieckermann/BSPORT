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79925" w14:textId="5E668E3C" w:rsidR="00467693" w:rsidRPr="000610F4" w:rsidRDefault="00467693">
      <w:pPr>
        <w:pStyle w:val="CoverPage-Small"/>
        <w:spacing w:before="1440"/>
        <w:rPr>
          <w:rFonts w:asciiTheme="minorHAnsi" w:hAnsiTheme="minorHAnsi" w:cstheme="minorHAnsi"/>
        </w:rPr>
      </w:pPr>
    </w:p>
    <w:p w14:paraId="30079926" w14:textId="77777777" w:rsidR="00467693" w:rsidRPr="000610F4" w:rsidRDefault="00467693">
      <w:pPr>
        <w:pStyle w:val="CoverPage-Small"/>
        <w:rPr>
          <w:rFonts w:asciiTheme="minorHAnsi" w:hAnsiTheme="minorHAnsi" w:cstheme="minorHAnsi"/>
          <w:sz w:val="48"/>
          <w:szCs w:val="48"/>
        </w:rPr>
      </w:pPr>
    </w:p>
    <w:p w14:paraId="30079927" w14:textId="602B365A" w:rsidR="00467693" w:rsidRPr="000610F4" w:rsidRDefault="00B074A5" w:rsidP="00467693">
      <w:pPr>
        <w:spacing w:before="240"/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Development </w:t>
      </w:r>
      <w:r w:rsidR="00D056B7" w:rsidRPr="000610F4">
        <w:rPr>
          <w:rFonts w:cstheme="minorHAnsi"/>
          <w:sz w:val="56"/>
          <w:szCs w:val="56"/>
        </w:rPr>
        <w:t>Database</w:t>
      </w:r>
      <w:r w:rsidR="000F05D3" w:rsidRPr="000610F4">
        <w:rPr>
          <w:rFonts w:cstheme="minorHAnsi"/>
          <w:sz w:val="56"/>
          <w:szCs w:val="56"/>
        </w:rPr>
        <w:t xml:space="preserve"> </w:t>
      </w:r>
    </w:p>
    <w:p w14:paraId="30079928" w14:textId="77777777" w:rsidR="00920717" w:rsidRPr="000610F4" w:rsidRDefault="00920717" w:rsidP="00467693">
      <w:pPr>
        <w:spacing w:before="240"/>
        <w:jc w:val="center"/>
        <w:rPr>
          <w:rFonts w:cstheme="minorHAnsi"/>
          <w:sz w:val="56"/>
          <w:szCs w:val="56"/>
        </w:rPr>
      </w:pPr>
      <w:r w:rsidRPr="000610F4">
        <w:rPr>
          <w:rFonts w:cstheme="minorHAnsi"/>
          <w:sz w:val="56"/>
          <w:szCs w:val="56"/>
        </w:rPr>
        <w:t>Solution Design Document</w:t>
      </w:r>
    </w:p>
    <w:p w14:paraId="30079929" w14:textId="77777777" w:rsidR="00467693" w:rsidRPr="000610F4" w:rsidRDefault="00467693">
      <w:pPr>
        <w:pStyle w:val="CoverPage-Small"/>
        <w:rPr>
          <w:rFonts w:asciiTheme="minorHAnsi" w:hAnsiTheme="minorHAnsi" w:cstheme="minorHAnsi"/>
          <w:sz w:val="48"/>
          <w:szCs w:val="48"/>
        </w:rPr>
      </w:pPr>
    </w:p>
    <w:p w14:paraId="3007992A" w14:textId="77777777" w:rsidR="00467693" w:rsidRPr="000610F4" w:rsidRDefault="00467693">
      <w:pPr>
        <w:pStyle w:val="CoverPage-Small"/>
        <w:rPr>
          <w:rFonts w:asciiTheme="minorHAnsi" w:hAnsiTheme="minorHAnsi" w:cstheme="minorHAnsi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278"/>
        <w:gridCol w:w="1620"/>
        <w:gridCol w:w="1547"/>
      </w:tblGrid>
      <w:tr w:rsidR="00FD00BC" w:rsidRPr="000610F4" w14:paraId="3007992E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2B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 w:rsidRPr="000610F4">
              <w:rPr>
                <w:rFonts w:cstheme="minorHAnsi"/>
                <w:b/>
                <w:bCs/>
              </w:rPr>
              <w:t>Document filename:</w:t>
            </w:r>
          </w:p>
        </w:tc>
        <w:tc>
          <w:tcPr>
            <w:tcW w:w="6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7992C" w14:textId="0BB1A828" w:rsidR="00157682" w:rsidRPr="000610F4" w:rsidRDefault="008F0D13" w:rsidP="00615A97">
            <w:pPr>
              <w:pStyle w:val="TableText"/>
              <w:spacing w:before="180" w:after="180"/>
              <w:rPr>
                <w:rFonts w:cstheme="minorHAnsi"/>
                <w:noProof/>
              </w:rPr>
            </w:pPr>
            <w:r w:rsidRPr="000610F4">
              <w:rPr>
                <w:rFonts w:cstheme="minorHAnsi"/>
              </w:rPr>
              <w:fldChar w:fldCharType="begin"/>
            </w:r>
            <w:r w:rsidRPr="000610F4">
              <w:rPr>
                <w:rFonts w:cstheme="minorHAnsi"/>
              </w:rPr>
              <w:instrText xml:space="preserve"> FILENAME  \* MERGEFORMAT </w:instrText>
            </w:r>
            <w:r w:rsidRPr="000610F4">
              <w:rPr>
                <w:rFonts w:cstheme="minorHAnsi"/>
              </w:rPr>
              <w:fldChar w:fldCharType="separate"/>
            </w:r>
            <w:r w:rsidR="00B074A5">
              <w:rPr>
                <w:rFonts w:cstheme="minorHAnsi"/>
                <w:noProof/>
              </w:rPr>
              <w:t>Development</w:t>
            </w:r>
            <w:r w:rsidR="00ED3114" w:rsidRPr="000610F4">
              <w:rPr>
                <w:rFonts w:cstheme="minorHAnsi"/>
                <w:noProof/>
              </w:rPr>
              <w:t xml:space="preserve"> Database</w:t>
            </w:r>
            <w:r w:rsidR="000F05D3" w:rsidRPr="000610F4">
              <w:rPr>
                <w:rFonts w:cstheme="minorHAnsi"/>
                <w:noProof/>
              </w:rPr>
              <w:t xml:space="preserve"> </w:t>
            </w:r>
            <w:r w:rsidR="00B074A5">
              <w:rPr>
                <w:rFonts w:cstheme="minorHAnsi"/>
                <w:noProof/>
              </w:rPr>
              <w:t xml:space="preserve">  </w:t>
            </w:r>
            <w:r w:rsidR="00615A97" w:rsidRPr="000610F4">
              <w:rPr>
                <w:rFonts w:cstheme="minorHAnsi"/>
                <w:noProof/>
              </w:rPr>
              <w:t xml:space="preserve"> </w:t>
            </w:r>
          </w:p>
          <w:p w14:paraId="3007992D" w14:textId="77777777" w:rsidR="00FD00BC" w:rsidRPr="000610F4" w:rsidRDefault="00615A97" w:rsidP="00615A97">
            <w:pPr>
              <w:pStyle w:val="TableText"/>
              <w:spacing w:before="180" w:after="180"/>
              <w:rPr>
                <w:rFonts w:cstheme="minorHAnsi"/>
              </w:rPr>
            </w:pPr>
            <w:r w:rsidRPr="000610F4">
              <w:rPr>
                <w:rFonts w:cstheme="minorHAnsi"/>
                <w:noProof/>
              </w:rPr>
              <w:t xml:space="preserve">Solution Design Document(SDD) </w:t>
            </w:r>
            <w:r w:rsidR="008F0D13" w:rsidRPr="000610F4">
              <w:rPr>
                <w:rFonts w:cstheme="minorHAnsi"/>
                <w:noProof/>
              </w:rPr>
              <w:fldChar w:fldCharType="end"/>
            </w:r>
          </w:p>
        </w:tc>
      </w:tr>
      <w:tr w:rsidR="00FD00BC" w:rsidRPr="000610F4" w14:paraId="30079931" w14:textId="77777777" w:rsidTr="00D11538">
        <w:trPr>
          <w:cantSplit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2F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 w:rsidRPr="000610F4">
              <w:rPr>
                <w:rFonts w:cstheme="minorHAnsi"/>
                <w:b/>
                <w:bCs/>
              </w:rPr>
              <w:t>Issue date:</w:t>
            </w:r>
          </w:p>
        </w:tc>
        <w:tc>
          <w:tcPr>
            <w:tcW w:w="6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79930" w14:textId="7961FDDC" w:rsidR="00FD00BC" w:rsidRPr="000610F4" w:rsidRDefault="00B074A5" w:rsidP="008214CA">
            <w:pPr>
              <w:pStyle w:val="TableText"/>
              <w:spacing w:before="180" w:after="18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06</w:t>
            </w:r>
            <w:r w:rsidR="00651F8B" w:rsidRPr="000610F4">
              <w:rPr>
                <w:rFonts w:cstheme="minorHAnsi"/>
                <w:noProof/>
              </w:rPr>
              <w:t>-</w:t>
            </w:r>
            <w:r>
              <w:rPr>
                <w:rFonts w:cstheme="minorHAnsi"/>
                <w:noProof/>
              </w:rPr>
              <w:t>March</w:t>
            </w:r>
            <w:r w:rsidR="00651F8B" w:rsidRPr="000610F4">
              <w:rPr>
                <w:rFonts w:cstheme="minorHAnsi"/>
                <w:noProof/>
              </w:rPr>
              <w:t>-</w:t>
            </w:r>
            <w:r w:rsidR="00920717" w:rsidRPr="000610F4">
              <w:rPr>
                <w:rFonts w:cstheme="minorHAnsi"/>
                <w:noProof/>
              </w:rPr>
              <w:t>201</w:t>
            </w:r>
            <w:r>
              <w:rPr>
                <w:rFonts w:cstheme="minorHAnsi"/>
                <w:noProof/>
              </w:rPr>
              <w:t>6</w:t>
            </w:r>
          </w:p>
        </w:tc>
      </w:tr>
      <w:tr w:rsidR="00780E5F" w:rsidRPr="000610F4" w14:paraId="3849313E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73695C3" w14:textId="3F4376DC" w:rsidR="00780E5F" w:rsidRPr="000610F4" w:rsidRDefault="00780E5F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Update date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41C34E1" w14:textId="1A33AB31" w:rsidR="00780E5F" w:rsidRDefault="00780E5F">
            <w:pPr>
              <w:pStyle w:val="TableText"/>
              <w:spacing w:before="180" w:after="180"/>
              <w:rPr>
                <w:rFonts w:cstheme="minorHAnsi"/>
              </w:rPr>
            </w:pPr>
            <w:r>
              <w:rPr>
                <w:rFonts w:cstheme="minorHAnsi"/>
              </w:rPr>
              <w:t>18-April-2017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2569D1" w14:textId="77777777" w:rsidR="00780E5F" w:rsidRPr="000610F4" w:rsidRDefault="00780E5F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B5934BE" w14:textId="77777777" w:rsidR="00780E5F" w:rsidRPr="000610F4" w:rsidRDefault="00780E5F">
            <w:pPr>
              <w:pStyle w:val="TableText"/>
              <w:spacing w:before="180" w:after="180"/>
              <w:rPr>
                <w:rFonts w:cstheme="minorHAnsi"/>
              </w:rPr>
            </w:pPr>
          </w:p>
        </w:tc>
      </w:tr>
      <w:tr w:rsidR="00FD00BC" w:rsidRPr="000610F4" w14:paraId="30079936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32" w14:textId="77777777" w:rsidR="00FD00BC" w:rsidRPr="000610F4" w:rsidRDefault="000040D8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 w:rsidRPr="000610F4">
              <w:rPr>
                <w:rFonts w:cstheme="minorHAnsi"/>
                <w:b/>
                <w:bCs/>
              </w:rPr>
              <w:t>Version: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0079933" w14:textId="52F6F040" w:rsidR="00A65AF5" w:rsidRPr="000610F4" w:rsidRDefault="00B074A5">
            <w:pPr>
              <w:pStyle w:val="TableText"/>
              <w:spacing w:before="180" w:after="1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079934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0079935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</w:rPr>
            </w:pPr>
          </w:p>
        </w:tc>
      </w:tr>
      <w:tr w:rsidR="00FD00BC" w:rsidRPr="000610F4" w14:paraId="30079939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37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</w:p>
        </w:tc>
        <w:tc>
          <w:tcPr>
            <w:tcW w:w="6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79938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</w:rPr>
            </w:pPr>
          </w:p>
        </w:tc>
      </w:tr>
    </w:tbl>
    <w:p w14:paraId="3007993A" w14:textId="77777777" w:rsidR="00A92E02" w:rsidRPr="000610F4" w:rsidRDefault="00A92E02" w:rsidP="00D11538">
      <w:pPr>
        <w:pStyle w:val="NormalIndent"/>
        <w:ind w:left="840"/>
        <w:rPr>
          <w:rFonts w:cstheme="minorHAnsi"/>
        </w:rPr>
      </w:pPr>
    </w:p>
    <w:p w14:paraId="3007993B" w14:textId="77777777" w:rsidR="00A92E02" w:rsidRPr="000610F4" w:rsidRDefault="00A92E02" w:rsidP="00D11538">
      <w:pPr>
        <w:rPr>
          <w:rFonts w:cstheme="minorHAnsi"/>
        </w:rPr>
      </w:pPr>
      <w:bookmarkStart w:id="0" w:name="_GoBack"/>
      <w:bookmarkEnd w:id="0"/>
    </w:p>
    <w:p w14:paraId="3007993C" w14:textId="77777777" w:rsidR="00FD00BC" w:rsidRPr="000610F4" w:rsidRDefault="00FD00BC" w:rsidP="00D11538">
      <w:pPr>
        <w:pStyle w:val="Heading1"/>
        <w:numPr>
          <w:ilvl w:val="0"/>
          <w:numId w:val="0"/>
        </w:numPr>
        <w:ind w:left="840" w:hanging="851"/>
        <w:rPr>
          <w:rFonts w:asciiTheme="minorHAnsi" w:hAnsiTheme="minorHAnsi" w:cstheme="minorHAnsi"/>
        </w:rPr>
      </w:pPr>
      <w:bookmarkStart w:id="1" w:name="_Toc455661035"/>
      <w:r w:rsidRPr="000610F4">
        <w:rPr>
          <w:rFonts w:asciiTheme="minorHAnsi" w:hAnsiTheme="minorHAnsi" w:cstheme="minorHAnsi"/>
        </w:rPr>
        <w:lastRenderedPageBreak/>
        <w:t>Approval</w:t>
      </w:r>
      <w:bookmarkEnd w:id="1"/>
    </w:p>
    <w:p w14:paraId="3007993D" w14:textId="77777777" w:rsidR="00FD00BC" w:rsidRPr="000610F4" w:rsidRDefault="00FD00BC" w:rsidP="00D11538">
      <w:pPr>
        <w:rPr>
          <w:rFonts w:cstheme="minorHAnsi"/>
        </w:rPr>
      </w:pPr>
    </w:p>
    <w:p w14:paraId="3007993E" w14:textId="77777777" w:rsidR="00A92E02" w:rsidRPr="000610F4" w:rsidRDefault="00A92E02" w:rsidP="00D11538">
      <w:pPr>
        <w:rPr>
          <w:rFonts w:cstheme="minorHAnsi"/>
          <w:b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701"/>
        <w:gridCol w:w="2515"/>
      </w:tblGrid>
      <w:tr w:rsidR="00A92E02" w:rsidRPr="000610F4" w14:paraId="30079942" w14:textId="77777777" w:rsidTr="00D11538">
        <w:tc>
          <w:tcPr>
            <w:tcW w:w="507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07993F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Approver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079940" w14:textId="77777777" w:rsidR="00A92E02" w:rsidRPr="000610F4" w:rsidRDefault="00626398" w:rsidP="00385FEF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079941" w14:textId="77777777" w:rsidR="00A92E02" w:rsidRPr="000610F4" w:rsidRDefault="00A92E02" w:rsidP="00385FEF">
            <w:pPr>
              <w:ind w:left="33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Approval Date</w:t>
            </w:r>
          </w:p>
        </w:tc>
      </w:tr>
      <w:tr w:rsidR="00A92E02" w:rsidRPr="000610F4" w14:paraId="30079946" w14:textId="77777777" w:rsidTr="00D11538"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3" w14:textId="77777777" w:rsidR="00D21B06" w:rsidRPr="000610F4" w:rsidRDefault="0006400E" w:rsidP="00AA6C5D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Project Manager: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44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45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6A109C" w:rsidRPr="000610F4" w14:paraId="3007994A" w14:textId="77777777" w:rsidTr="00D11538"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7" w14:textId="77777777" w:rsidR="006A109C" w:rsidRPr="000610F4" w:rsidRDefault="006A109C" w:rsidP="00071F3A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Project Sponsor: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48" w14:textId="77777777" w:rsidR="006A109C" w:rsidRPr="000610F4" w:rsidRDefault="006A109C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49" w14:textId="77777777" w:rsidR="006A109C" w:rsidRPr="000610F4" w:rsidRDefault="006A109C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A92E02" w:rsidRPr="000610F4" w14:paraId="3007994E" w14:textId="77777777" w:rsidTr="00D11538">
        <w:tc>
          <w:tcPr>
            <w:tcW w:w="507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B" w14:textId="4E0F12FD" w:rsidR="00A92E02" w:rsidRPr="000610F4" w:rsidRDefault="00071F3A" w:rsidP="00AA6C5D">
            <w:pPr>
              <w:ind w:left="567"/>
              <w:rPr>
                <w:rFonts w:cstheme="minorHAnsi"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Lead BA</w:t>
            </w:r>
            <w:r w:rsidR="00626398"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007994C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4D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71F3A" w:rsidRPr="000610F4" w14:paraId="30079952" w14:textId="77777777" w:rsidTr="00D11538">
        <w:trPr>
          <w:trHeight w:val="80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F" w14:textId="5C35E13C" w:rsidR="00071F3A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Technical Lead: </w:t>
            </w:r>
            <w:r w:rsidRPr="000610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50" w14:textId="77777777" w:rsidR="00071F3A" w:rsidRPr="000610F4" w:rsidRDefault="00071F3A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51" w14:textId="77777777" w:rsidR="00071F3A" w:rsidRPr="000610F4" w:rsidRDefault="00071F3A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6E0320" w:rsidRPr="000610F4" w14:paraId="30079956" w14:textId="77777777" w:rsidTr="00D11538">
        <w:trPr>
          <w:trHeight w:val="80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53" w14:textId="3C2405FE" w:rsidR="006E0320" w:rsidRPr="000610F4" w:rsidRDefault="006E0320" w:rsidP="00AA6C5D">
            <w:pPr>
              <w:ind w:left="567"/>
              <w:rPr>
                <w:rFonts w:cstheme="minorHAnsi"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Solutions Lead: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54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55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6E0320" w:rsidRPr="000610F4" w14:paraId="3007995A" w14:textId="77777777" w:rsidTr="00D11538">
        <w:trPr>
          <w:trHeight w:val="80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57" w14:textId="77777777" w:rsidR="006E0320" w:rsidRPr="000610F4" w:rsidRDefault="006E0320" w:rsidP="00385FEF">
            <w:pPr>
              <w:ind w:left="567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58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59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</w:tbl>
    <w:p w14:paraId="3007995B" w14:textId="77777777" w:rsidR="00D21B06" w:rsidRPr="000610F4" w:rsidRDefault="00D21B06" w:rsidP="00D11538">
      <w:pPr>
        <w:rPr>
          <w:rFonts w:cstheme="minorHAnsi"/>
          <w:b/>
        </w:rPr>
      </w:pPr>
    </w:p>
    <w:p w14:paraId="3007995C" w14:textId="77777777" w:rsidR="00D21B06" w:rsidRPr="000610F4" w:rsidRDefault="00D21B06" w:rsidP="00D11538">
      <w:pPr>
        <w:rPr>
          <w:rFonts w:cstheme="minorHAnsi"/>
        </w:rPr>
      </w:pPr>
    </w:p>
    <w:p w14:paraId="3007995D" w14:textId="77777777" w:rsidR="0049640F" w:rsidRPr="000610F4" w:rsidRDefault="0049640F" w:rsidP="00D11538">
      <w:pPr>
        <w:pStyle w:val="Heading1"/>
        <w:numPr>
          <w:ilvl w:val="0"/>
          <w:numId w:val="0"/>
        </w:numPr>
        <w:ind w:left="840" w:hanging="851"/>
        <w:rPr>
          <w:rFonts w:asciiTheme="minorHAnsi" w:hAnsiTheme="minorHAnsi" w:cstheme="minorHAnsi"/>
          <w:lang w:val="en-AU"/>
        </w:rPr>
      </w:pPr>
      <w:bookmarkStart w:id="2" w:name="_Toc217810749"/>
      <w:bookmarkStart w:id="3" w:name="_Toc455661036"/>
      <w:r w:rsidRPr="000610F4">
        <w:rPr>
          <w:rFonts w:asciiTheme="minorHAnsi" w:hAnsiTheme="minorHAnsi" w:cstheme="minorHAnsi"/>
          <w:lang w:val="en-AU"/>
        </w:rPr>
        <w:lastRenderedPageBreak/>
        <w:t>Document History</w:t>
      </w:r>
      <w:bookmarkEnd w:id="2"/>
      <w:bookmarkEnd w:id="3"/>
    </w:p>
    <w:p w14:paraId="3007995E" w14:textId="77777777" w:rsidR="000F6866" w:rsidRPr="000610F4" w:rsidRDefault="000F6866" w:rsidP="00D11538">
      <w:pPr>
        <w:pStyle w:val="NormalIndent"/>
        <w:ind w:left="840"/>
        <w:rPr>
          <w:rFonts w:cstheme="minorHAnsi"/>
          <w:lang w:val="en-AU"/>
        </w:rPr>
      </w:pPr>
    </w:p>
    <w:tbl>
      <w:tblPr>
        <w:tblStyle w:val="LightList1"/>
        <w:tblW w:w="0" w:type="auto"/>
        <w:tblLayout w:type="fixed"/>
        <w:tblLook w:val="01E0" w:firstRow="1" w:lastRow="1" w:firstColumn="1" w:lastColumn="1" w:noHBand="0" w:noVBand="0"/>
      </w:tblPr>
      <w:tblGrid>
        <w:gridCol w:w="1385"/>
        <w:gridCol w:w="1855"/>
        <w:gridCol w:w="1820"/>
        <w:gridCol w:w="4358"/>
      </w:tblGrid>
      <w:tr w:rsidR="0049640F" w:rsidRPr="000610F4" w14:paraId="30079963" w14:textId="77777777" w:rsidTr="00B0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007995F" w14:textId="77777777" w:rsidR="0049640F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5" w:type="dxa"/>
          </w:tcPr>
          <w:p w14:paraId="30079960" w14:textId="77777777" w:rsidR="0049640F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Responsible</w:t>
            </w:r>
          </w:p>
        </w:tc>
        <w:tc>
          <w:tcPr>
            <w:tcW w:w="1820" w:type="dxa"/>
          </w:tcPr>
          <w:p w14:paraId="30079961" w14:textId="77777777" w:rsidR="0049640F" w:rsidRPr="000610F4" w:rsidRDefault="0049640F" w:rsidP="0050039B">
            <w:pPr>
              <w:pStyle w:val="Table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8" w:type="dxa"/>
          </w:tcPr>
          <w:p w14:paraId="30079962" w14:textId="77777777" w:rsidR="0049640F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Notes</w:t>
            </w:r>
          </w:p>
        </w:tc>
      </w:tr>
      <w:tr w:rsidR="0049640F" w:rsidRPr="000610F4" w14:paraId="30079968" w14:textId="77777777" w:rsidTr="00B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0079964" w14:textId="77777777" w:rsidR="00096662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Version 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5" w:type="dxa"/>
          </w:tcPr>
          <w:p w14:paraId="30079965" w14:textId="751383B0" w:rsidR="00096662" w:rsidRPr="000610F4" w:rsidRDefault="00B074A5" w:rsidP="0050039B">
            <w:pPr>
              <w:pStyle w:val="TableNormal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Minh</w:t>
            </w:r>
          </w:p>
        </w:tc>
        <w:tc>
          <w:tcPr>
            <w:tcW w:w="1820" w:type="dxa"/>
          </w:tcPr>
          <w:p w14:paraId="30079966" w14:textId="2CE160EB" w:rsidR="00096662" w:rsidRPr="000610F4" w:rsidRDefault="00B074A5" w:rsidP="009E36B6">
            <w:pPr>
              <w:pStyle w:val="Table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06-March-2016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8" w:type="dxa"/>
          </w:tcPr>
          <w:p w14:paraId="30079967" w14:textId="4C559F38" w:rsidR="00096662" w:rsidRPr="000610F4" w:rsidRDefault="0049640F" w:rsidP="00B074A5">
            <w:pPr>
              <w:pStyle w:val="TableNormal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Initial </w:t>
            </w:r>
            <w:r w:rsidR="00B074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Solution Design Database</w:t>
            </w:r>
          </w:p>
        </w:tc>
      </w:tr>
      <w:tr w:rsidR="0049640F" w:rsidRPr="000610F4" w14:paraId="300799A1" w14:textId="77777777" w:rsidTr="00B074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8" w:type="dxa"/>
            <w:gridSpan w:val="4"/>
          </w:tcPr>
          <w:p w14:paraId="300799A0" w14:textId="77777777" w:rsidR="0049640F" w:rsidRPr="000610F4" w:rsidRDefault="0049640F" w:rsidP="00385FEF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*** End of Revision List ***</w:t>
            </w:r>
          </w:p>
        </w:tc>
      </w:tr>
    </w:tbl>
    <w:p w14:paraId="300799A2" w14:textId="77777777" w:rsidR="00A92E02" w:rsidRPr="000610F4" w:rsidRDefault="00A92E02" w:rsidP="00D11538">
      <w:pPr>
        <w:rPr>
          <w:rFonts w:cstheme="minorHAnsi"/>
        </w:rPr>
        <w:sectPr w:rsidR="00A92E02" w:rsidRPr="000610F4" w:rsidSect="0088240C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720" w:right="720" w:bottom="720" w:left="720" w:header="709" w:footer="567" w:gutter="0"/>
          <w:cols w:space="708"/>
          <w:titlePg/>
          <w:docGrid w:linePitch="360"/>
        </w:sectPr>
      </w:pPr>
    </w:p>
    <w:p w14:paraId="300799A3" w14:textId="77777777" w:rsidR="00633C10" w:rsidRPr="000610F4" w:rsidRDefault="00FD00BC" w:rsidP="00D11538">
      <w:pPr>
        <w:pStyle w:val="Heading-TOC"/>
        <w:rPr>
          <w:rFonts w:asciiTheme="minorHAnsi" w:hAnsiTheme="minorHAnsi" w:cstheme="minorHAnsi"/>
        </w:rPr>
      </w:pPr>
      <w:r w:rsidRPr="000610F4">
        <w:rPr>
          <w:rFonts w:asciiTheme="minorHAnsi" w:hAnsiTheme="minorHAnsi" w:cstheme="minorHAnsi"/>
        </w:rPr>
        <w:lastRenderedPageBreak/>
        <w:t>Table of Contents</w:t>
      </w:r>
    </w:p>
    <w:p w14:paraId="300799A4" w14:textId="77777777" w:rsidR="00633C10" w:rsidRPr="000610F4" w:rsidRDefault="00633C10" w:rsidP="00D11538">
      <w:pPr>
        <w:pStyle w:val="Heading-TOC"/>
        <w:rPr>
          <w:rFonts w:asciiTheme="minorHAnsi" w:hAnsiTheme="minorHAnsi" w:cstheme="minorHAnsi"/>
        </w:rPr>
      </w:pPr>
    </w:p>
    <w:p w14:paraId="035C5ABE" w14:textId="77777777" w:rsidR="00A57F40" w:rsidRDefault="00E47F2A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0610F4">
        <w:rPr>
          <w:rFonts w:asciiTheme="minorHAnsi" w:hAnsiTheme="minorHAnsi" w:cstheme="minorHAnsi"/>
        </w:rPr>
        <w:fldChar w:fldCharType="begin"/>
      </w:r>
      <w:r w:rsidR="00FD00BC" w:rsidRPr="000610F4">
        <w:rPr>
          <w:rFonts w:asciiTheme="minorHAnsi" w:hAnsiTheme="minorHAnsi" w:cstheme="minorHAnsi"/>
        </w:rPr>
        <w:instrText xml:space="preserve"> TOC \o "1-3" \h \z </w:instrText>
      </w:r>
      <w:r w:rsidRPr="000610F4">
        <w:rPr>
          <w:rFonts w:asciiTheme="minorHAnsi" w:hAnsiTheme="minorHAnsi" w:cstheme="minorHAnsi"/>
        </w:rPr>
        <w:fldChar w:fldCharType="separate"/>
      </w:r>
      <w:hyperlink w:anchor="_Toc455661035" w:history="1">
        <w:r w:rsidR="00A57F40" w:rsidRPr="00D13EA3">
          <w:rPr>
            <w:rStyle w:val="Hyperlink"/>
            <w:rFonts w:cstheme="minorHAnsi"/>
          </w:rPr>
          <w:t>Approval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_Toc455661035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2</w:t>
        </w:r>
        <w:r w:rsidR="00A57F40">
          <w:rPr>
            <w:webHidden/>
          </w:rPr>
          <w:fldChar w:fldCharType="end"/>
        </w:r>
      </w:hyperlink>
    </w:p>
    <w:p w14:paraId="0911EA31" w14:textId="77777777" w:rsidR="00A57F40" w:rsidRDefault="00741A1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455661036" w:history="1">
        <w:r w:rsidR="00A57F40" w:rsidRPr="00D13EA3">
          <w:rPr>
            <w:rStyle w:val="Hyperlink"/>
            <w:rFonts w:cstheme="minorHAnsi"/>
            <w:lang w:val="en-AU"/>
          </w:rPr>
          <w:t>Document History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_Toc455661036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3</w:t>
        </w:r>
        <w:r w:rsidR="00A57F40">
          <w:rPr>
            <w:webHidden/>
          </w:rPr>
          <w:fldChar w:fldCharType="end"/>
        </w:r>
      </w:hyperlink>
    </w:p>
    <w:p w14:paraId="0F521200" w14:textId="77777777" w:rsidR="00A57F40" w:rsidRDefault="00741A1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455661037" w:history="1">
        <w:r w:rsidR="00A57F40" w:rsidRPr="00D13EA3">
          <w:rPr>
            <w:rStyle w:val="Hyperlink"/>
            <w:rFonts w:cstheme="minorHAnsi"/>
          </w:rPr>
          <w:t>1</w:t>
        </w:r>
        <w:r w:rsidR="00A57F4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Introduction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_Toc455661037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5A894651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38" w:history="1">
        <w:r w:rsidR="00A57F40" w:rsidRPr="00D13EA3">
          <w:rPr>
            <w:rStyle w:val="Hyperlink"/>
            <w:rFonts w:cstheme="minorHAnsi"/>
          </w:rPr>
          <w:t>1.1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Background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_Toc455661038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5F5B73BB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39" w:history="1">
        <w:r w:rsidR="00A57F40" w:rsidRPr="00D13EA3">
          <w:rPr>
            <w:rStyle w:val="Hyperlink"/>
            <w:rFonts w:cstheme="minorHAnsi"/>
          </w:rPr>
          <w:t>1.2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Document Purpose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_Toc455661039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5273B2C3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40" w:history="1">
        <w:r w:rsidR="00A57F40" w:rsidRPr="00D13EA3">
          <w:rPr>
            <w:rStyle w:val="Hyperlink"/>
            <w:rFonts w:cstheme="minorHAnsi"/>
          </w:rPr>
          <w:t>1.3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Scope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_Toc455661040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3B9DB6E9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41" w:history="1">
        <w:r w:rsidR="00A57F40" w:rsidRPr="00D13EA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A57F4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57F40" w:rsidRPr="00D13EA3">
          <w:rPr>
            <w:rStyle w:val="Hyperlink"/>
          </w:rPr>
          <w:t>In scope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_Toc455661041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2C7EDAD8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42" w:history="1">
        <w:r w:rsidR="00A57F40" w:rsidRPr="00D13EA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A57F4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57F40" w:rsidRPr="00D13EA3">
          <w:rPr>
            <w:rStyle w:val="Hyperlink"/>
          </w:rPr>
          <w:t>Data Integration Scope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_Toc455661042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199E4DEA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43" w:history="1">
        <w:r w:rsidR="00A57F40" w:rsidRPr="00D13EA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1.3.3</w:t>
        </w:r>
        <w:r w:rsidR="00A57F4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57F40" w:rsidRPr="00D13EA3">
          <w:rPr>
            <w:rStyle w:val="Hyperlink"/>
          </w:rPr>
          <w:t>Not in scope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_Toc455661043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4</w:t>
        </w:r>
        <w:r w:rsidR="00A57F40">
          <w:rPr>
            <w:webHidden/>
          </w:rPr>
          <w:fldChar w:fldCharType="end"/>
        </w:r>
      </w:hyperlink>
    </w:p>
    <w:p w14:paraId="691FBB62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44" w:history="1">
        <w:r w:rsidR="00A57F40" w:rsidRPr="00D13EA3">
          <w:rPr>
            <w:rStyle w:val="Hyperlink"/>
            <w:rFonts w:cstheme="minorHAnsi"/>
          </w:rPr>
          <w:t>1.4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Definitions, acronyms and abbreviations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_Toc455661044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5</w:t>
        </w:r>
        <w:r w:rsidR="00A57F40">
          <w:rPr>
            <w:webHidden/>
          </w:rPr>
          <w:fldChar w:fldCharType="end"/>
        </w:r>
      </w:hyperlink>
    </w:p>
    <w:p w14:paraId="01649358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45" w:history="1">
        <w:r w:rsidR="00A57F40" w:rsidRPr="00D13EA3">
          <w:rPr>
            <w:rStyle w:val="Hyperlink"/>
            <w:rFonts w:cstheme="minorHAnsi"/>
          </w:rPr>
          <w:t>1.5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References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_Toc455661045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6</w:t>
        </w:r>
        <w:r w:rsidR="00A57F40">
          <w:rPr>
            <w:webHidden/>
          </w:rPr>
          <w:fldChar w:fldCharType="end"/>
        </w:r>
      </w:hyperlink>
    </w:p>
    <w:p w14:paraId="0A754A4C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46" w:history="1">
        <w:r w:rsidR="00A57F40" w:rsidRPr="00D13EA3">
          <w:rPr>
            <w:rStyle w:val="Hyperlink"/>
            <w:rFonts w:cstheme="minorHAnsi"/>
          </w:rPr>
          <w:t>1.6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Issues and Assumptions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_Toc455661046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7</w:t>
        </w:r>
        <w:r w:rsidR="00A57F40">
          <w:rPr>
            <w:webHidden/>
          </w:rPr>
          <w:fldChar w:fldCharType="end"/>
        </w:r>
      </w:hyperlink>
    </w:p>
    <w:p w14:paraId="50B00958" w14:textId="77777777" w:rsidR="00A57F40" w:rsidRDefault="00741A1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455661047" w:history="1">
        <w:r w:rsidR="00A57F40" w:rsidRPr="00D13EA3">
          <w:rPr>
            <w:rStyle w:val="Hyperlink"/>
            <w:rFonts w:cstheme="minorHAnsi"/>
          </w:rPr>
          <w:t>2</w:t>
        </w:r>
        <w:r w:rsidR="00A57F4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SSD Account Management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_Toc455661047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8</w:t>
        </w:r>
        <w:r w:rsidR="00A57F40">
          <w:rPr>
            <w:webHidden/>
          </w:rPr>
          <w:fldChar w:fldCharType="end"/>
        </w:r>
      </w:hyperlink>
    </w:p>
    <w:p w14:paraId="0C63621B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48" w:history="1">
        <w:r w:rsidR="00A57F40" w:rsidRPr="00D13EA3">
          <w:rPr>
            <w:rStyle w:val="Hyperlink"/>
            <w:rFonts w:cstheme="minorHAnsi"/>
          </w:rPr>
          <w:t>2.1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Account Management Map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_Toc455661048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8</w:t>
        </w:r>
        <w:r w:rsidR="00A57F40">
          <w:rPr>
            <w:webHidden/>
          </w:rPr>
          <w:fldChar w:fldCharType="end"/>
        </w:r>
      </w:hyperlink>
    </w:p>
    <w:p w14:paraId="5BB75B9B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49" w:history="1">
        <w:r w:rsidR="00A57F40" w:rsidRPr="00D13EA3">
          <w:rPr>
            <w:rStyle w:val="Hyperlink"/>
            <w:rFonts w:cstheme="minorHAnsi"/>
          </w:rPr>
          <w:t>2.2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Access Permissions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_Toc455661049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8</w:t>
        </w:r>
        <w:r w:rsidR="00A57F40">
          <w:rPr>
            <w:webHidden/>
          </w:rPr>
          <w:fldChar w:fldCharType="end"/>
        </w:r>
      </w:hyperlink>
    </w:p>
    <w:p w14:paraId="2442332F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50" w:history="1">
        <w:r w:rsidR="00A57F40" w:rsidRPr="00D13EA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A57F4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57F40" w:rsidRPr="00D13EA3">
          <w:rPr>
            <w:rStyle w:val="Hyperlink"/>
          </w:rPr>
          <w:t>Overview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_Toc455661050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8</w:t>
        </w:r>
        <w:r w:rsidR="00A57F40">
          <w:rPr>
            <w:webHidden/>
          </w:rPr>
          <w:fldChar w:fldCharType="end"/>
        </w:r>
      </w:hyperlink>
    </w:p>
    <w:p w14:paraId="1AB25ECE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51" w:history="1">
        <w:r w:rsidR="00A57F40" w:rsidRPr="00D13EA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A57F4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57F40" w:rsidRPr="00D13EA3">
          <w:rPr>
            <w:rStyle w:val="Hyperlink"/>
          </w:rPr>
          <w:t>Table of Claims and Screens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_Toc455661051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8</w:t>
        </w:r>
        <w:r w:rsidR="00A57F40">
          <w:rPr>
            <w:webHidden/>
          </w:rPr>
          <w:fldChar w:fldCharType="end"/>
        </w:r>
      </w:hyperlink>
    </w:p>
    <w:p w14:paraId="47EBB850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52" w:history="1">
        <w:r w:rsidR="00A57F40" w:rsidRPr="00D13EA3">
          <w:rPr>
            <w:rStyle w:val="Hyperlink"/>
            <w:rFonts w:cstheme="minorHAnsi"/>
          </w:rPr>
          <w:t>2.3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Account Mangement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_Toc455661052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8</w:t>
        </w:r>
        <w:r w:rsidR="00A57F40">
          <w:rPr>
            <w:webHidden/>
          </w:rPr>
          <w:fldChar w:fldCharType="end"/>
        </w:r>
      </w:hyperlink>
    </w:p>
    <w:p w14:paraId="390AA6BC" w14:textId="77777777" w:rsidR="00A57F40" w:rsidRDefault="00741A1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455661053" w:history="1">
        <w:r w:rsidR="00A57F40" w:rsidRPr="00D13EA3">
          <w:rPr>
            <w:rStyle w:val="Hyperlink"/>
            <w:rFonts w:cstheme="minorHAnsi"/>
          </w:rPr>
          <w:t>3</w:t>
        </w:r>
        <w:r w:rsidR="00A57F4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. Development Process data in Database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_Toc455661053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14</w:t>
        </w:r>
        <w:r w:rsidR="00A57F40">
          <w:rPr>
            <w:webHidden/>
          </w:rPr>
          <w:fldChar w:fldCharType="end"/>
        </w:r>
      </w:hyperlink>
    </w:p>
    <w:p w14:paraId="68AB53AF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54" w:history="1">
        <w:r w:rsidR="00A57F40" w:rsidRPr="00D13EA3">
          <w:rPr>
            <w:rStyle w:val="Hyperlink"/>
          </w:rPr>
          <w:t>3.1. Overview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_Toc455661054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14</w:t>
        </w:r>
        <w:r w:rsidR="00A57F40">
          <w:rPr>
            <w:webHidden/>
          </w:rPr>
          <w:fldChar w:fldCharType="end"/>
        </w:r>
      </w:hyperlink>
    </w:p>
    <w:p w14:paraId="0FB6552A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55" w:history="1">
        <w:r w:rsidR="00A57F40" w:rsidRPr="00D13EA3">
          <w:rPr>
            <w:rStyle w:val="Hyperlink"/>
          </w:rPr>
          <w:t>3.2. Store Procedure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_Toc455661055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14</w:t>
        </w:r>
        <w:r w:rsidR="00A57F40">
          <w:rPr>
            <w:webHidden/>
          </w:rPr>
          <w:fldChar w:fldCharType="end"/>
        </w:r>
      </w:hyperlink>
    </w:p>
    <w:p w14:paraId="60EDF802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56" w:history="1">
        <w:r w:rsidR="00A57F40" w:rsidRPr="00D13EA3">
          <w:rPr>
            <w:rStyle w:val="Hyperlink"/>
          </w:rPr>
          <w:t>3.3. Process flow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_Toc455661056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14</w:t>
        </w:r>
        <w:r w:rsidR="00A57F40">
          <w:rPr>
            <w:webHidden/>
          </w:rPr>
          <w:fldChar w:fldCharType="end"/>
        </w:r>
      </w:hyperlink>
    </w:p>
    <w:p w14:paraId="24505712" w14:textId="77777777" w:rsidR="00A57F40" w:rsidRDefault="00741A1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455661057" w:history="1">
        <w:r w:rsidR="00A57F40" w:rsidRPr="00D13EA3">
          <w:rPr>
            <w:rStyle w:val="Hyperlink"/>
            <w:rFonts w:cstheme="minorHAnsi"/>
          </w:rPr>
          <w:t>4</w:t>
        </w:r>
        <w:r w:rsidR="00A57F4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Architecture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_Toc455661057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15</w:t>
        </w:r>
        <w:r w:rsidR="00A57F40">
          <w:rPr>
            <w:webHidden/>
          </w:rPr>
          <w:fldChar w:fldCharType="end"/>
        </w:r>
      </w:hyperlink>
    </w:p>
    <w:p w14:paraId="3929080F" w14:textId="77777777" w:rsidR="00A57F40" w:rsidRDefault="00741A1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5661058" w:history="1">
        <w:r w:rsidR="00A57F40" w:rsidRPr="00D13EA3">
          <w:rPr>
            <w:rStyle w:val="Hyperlink"/>
            <w:rFonts w:cstheme="minorHAnsi"/>
          </w:rPr>
          <w:t>4.1</w:t>
        </w:r>
        <w:r w:rsidR="00A57F40">
          <w:rPr>
            <w:rFonts w:asciiTheme="minorHAnsi" w:eastAsiaTheme="minorEastAsia" w:hAnsiTheme="minorHAnsi" w:cstheme="minorBidi"/>
            <w:szCs w:val="22"/>
          </w:rPr>
          <w:tab/>
        </w:r>
        <w:r w:rsidR="00A57F40" w:rsidRPr="00D13EA3">
          <w:rPr>
            <w:rStyle w:val="Hyperlink"/>
            <w:rFonts w:cstheme="minorHAnsi"/>
          </w:rPr>
          <w:t>Overview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_Toc455661058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15</w:t>
        </w:r>
        <w:r w:rsidR="00A57F40">
          <w:rPr>
            <w:webHidden/>
          </w:rPr>
          <w:fldChar w:fldCharType="end"/>
        </w:r>
      </w:hyperlink>
    </w:p>
    <w:p w14:paraId="7626FBF7" w14:textId="77777777" w:rsidR="00A57F40" w:rsidRDefault="00741A1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55661059" w:history="1">
        <w:r w:rsidR="00A57F40" w:rsidRPr="00D13EA3">
          <w:rPr>
            <w:rStyle w:val="Hyperlink"/>
            <w:lang w:val="en-A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A57F4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57F40" w:rsidRPr="00D13EA3">
          <w:rPr>
            <w:rStyle w:val="Hyperlink"/>
          </w:rPr>
          <w:t>Metadata Architecture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_Toc455661059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15</w:t>
        </w:r>
        <w:r w:rsidR="00A57F40">
          <w:rPr>
            <w:webHidden/>
          </w:rPr>
          <w:fldChar w:fldCharType="end"/>
        </w:r>
      </w:hyperlink>
    </w:p>
    <w:p w14:paraId="509D2EBC" w14:textId="77777777" w:rsidR="00A57F40" w:rsidRDefault="00741A1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455661060" w:history="1">
        <w:r w:rsidR="00A57F40" w:rsidRPr="00D13EA3">
          <w:rPr>
            <w:rStyle w:val="Hyperlink"/>
            <w:rFonts w:cstheme="minorHAnsi"/>
          </w:rPr>
          <w:t>Appendix A – Implementation Strategy</w:t>
        </w:r>
        <w:r w:rsidR="00A57F40">
          <w:rPr>
            <w:webHidden/>
          </w:rPr>
          <w:tab/>
        </w:r>
        <w:r w:rsidR="00A57F40">
          <w:rPr>
            <w:webHidden/>
          </w:rPr>
          <w:fldChar w:fldCharType="begin"/>
        </w:r>
        <w:r w:rsidR="00A57F40">
          <w:rPr>
            <w:webHidden/>
          </w:rPr>
          <w:instrText xml:space="preserve"> PAGEREF _Toc455661060 \h </w:instrText>
        </w:r>
        <w:r w:rsidR="00A57F40">
          <w:rPr>
            <w:webHidden/>
          </w:rPr>
        </w:r>
        <w:r w:rsidR="00A57F40">
          <w:rPr>
            <w:webHidden/>
          </w:rPr>
          <w:fldChar w:fldCharType="separate"/>
        </w:r>
        <w:r w:rsidR="00A57F40">
          <w:rPr>
            <w:webHidden/>
          </w:rPr>
          <w:t>16</w:t>
        </w:r>
        <w:r w:rsidR="00A57F40">
          <w:rPr>
            <w:webHidden/>
          </w:rPr>
          <w:fldChar w:fldCharType="end"/>
        </w:r>
      </w:hyperlink>
    </w:p>
    <w:p w14:paraId="300799CB" w14:textId="77777777" w:rsidR="00FD00BC" w:rsidRPr="000610F4" w:rsidRDefault="00E47F2A" w:rsidP="00D11538">
      <w:pPr>
        <w:pStyle w:val="Heading1"/>
        <w:ind w:left="840"/>
        <w:rPr>
          <w:rFonts w:asciiTheme="minorHAnsi" w:hAnsiTheme="minorHAnsi" w:cstheme="minorHAnsi"/>
        </w:rPr>
      </w:pPr>
      <w:r w:rsidRPr="000610F4">
        <w:rPr>
          <w:rFonts w:asciiTheme="minorHAnsi" w:hAnsiTheme="minorHAnsi" w:cstheme="minorHAnsi"/>
        </w:rPr>
        <w:lastRenderedPageBreak/>
        <w:fldChar w:fldCharType="end"/>
      </w:r>
      <w:bookmarkStart w:id="4" w:name="_Toc38856127"/>
      <w:bookmarkStart w:id="5" w:name="_Toc455661037"/>
      <w:bookmarkStart w:id="6" w:name="_Toc36887384"/>
      <w:bookmarkStart w:id="7" w:name="_Toc36887502"/>
      <w:r w:rsidR="00FD00BC" w:rsidRPr="000610F4">
        <w:rPr>
          <w:rFonts w:asciiTheme="minorHAnsi" w:hAnsiTheme="minorHAnsi" w:cstheme="minorHAnsi"/>
        </w:rPr>
        <w:t>Introduction</w:t>
      </w:r>
      <w:bookmarkEnd w:id="4"/>
      <w:bookmarkEnd w:id="5"/>
    </w:p>
    <w:p w14:paraId="300799CC" w14:textId="77777777" w:rsidR="00613CEB" w:rsidRPr="000610F4" w:rsidRDefault="00613CEB" w:rsidP="00D11538">
      <w:pPr>
        <w:pStyle w:val="Heading2"/>
        <w:tabs>
          <w:tab w:val="clear" w:pos="576"/>
          <w:tab w:val="num" w:pos="565"/>
        </w:tabs>
        <w:ind w:left="565"/>
        <w:rPr>
          <w:rFonts w:asciiTheme="minorHAnsi" w:hAnsiTheme="minorHAnsi" w:cstheme="minorHAnsi"/>
        </w:rPr>
      </w:pPr>
      <w:bookmarkStart w:id="8" w:name="_Toc455661038"/>
      <w:bookmarkStart w:id="9" w:name="_Toc38856128"/>
      <w:r w:rsidRPr="000610F4">
        <w:rPr>
          <w:rFonts w:asciiTheme="minorHAnsi" w:hAnsiTheme="minorHAnsi" w:cstheme="minorHAnsi"/>
        </w:rPr>
        <w:t>Background</w:t>
      </w:r>
      <w:bookmarkEnd w:id="8"/>
    </w:p>
    <w:p w14:paraId="300799CD" w14:textId="77777777" w:rsidR="00821119" w:rsidRPr="000610F4" w:rsidRDefault="00821119" w:rsidP="00D11538">
      <w:pPr>
        <w:pStyle w:val="NormalIndent"/>
        <w:ind w:left="120"/>
        <w:rPr>
          <w:rFonts w:cstheme="minorHAnsi"/>
        </w:rPr>
      </w:pPr>
    </w:p>
    <w:p w14:paraId="300799CE" w14:textId="57425181" w:rsidR="00CE7CD7" w:rsidRPr="000610F4" w:rsidRDefault="00CE7CD7" w:rsidP="00CE7CD7">
      <w:pPr>
        <w:pStyle w:val="TemplateInformation"/>
        <w:jc w:val="both"/>
        <w:rPr>
          <w:rFonts w:asciiTheme="minorHAnsi" w:hAnsiTheme="minorHAnsi" w:cstheme="minorHAnsi"/>
          <w:sz w:val="24"/>
          <w:szCs w:val="24"/>
        </w:rPr>
      </w:pPr>
      <w:r w:rsidRPr="000610F4">
        <w:rPr>
          <w:rFonts w:asciiTheme="minorHAnsi" w:hAnsiTheme="minorHAnsi" w:cstheme="minorHAnsi"/>
          <w:sz w:val="24"/>
          <w:szCs w:val="24"/>
        </w:rPr>
        <w:t xml:space="preserve">This document will </w:t>
      </w:r>
      <w:r w:rsidR="00B36967">
        <w:rPr>
          <w:rFonts w:asciiTheme="minorHAnsi" w:hAnsiTheme="minorHAnsi" w:cstheme="minorHAnsi"/>
          <w:sz w:val="24"/>
          <w:szCs w:val="24"/>
        </w:rPr>
        <w:t xml:space="preserve">initial concept and convention for </w:t>
      </w:r>
      <w:r w:rsidRPr="000610F4">
        <w:rPr>
          <w:rFonts w:asciiTheme="minorHAnsi" w:hAnsiTheme="minorHAnsi" w:cstheme="minorHAnsi"/>
          <w:sz w:val="24"/>
          <w:szCs w:val="24"/>
        </w:rPr>
        <w:t xml:space="preserve">the requirements to </w:t>
      </w:r>
      <w:r w:rsidR="00B36967">
        <w:rPr>
          <w:rFonts w:asciiTheme="minorHAnsi" w:hAnsiTheme="minorHAnsi" w:cstheme="minorHAnsi"/>
          <w:sz w:val="24"/>
          <w:szCs w:val="24"/>
        </w:rPr>
        <w:t xml:space="preserve">design solution Database </w:t>
      </w:r>
      <w:proofErr w:type="spellStart"/>
      <w:r w:rsidR="006A5864">
        <w:rPr>
          <w:rFonts w:cstheme="minorHAnsi"/>
          <w:sz w:val="24"/>
        </w:rPr>
        <w:t>BSportTeam</w:t>
      </w:r>
      <w:r w:rsidR="006A5864">
        <w:rPr>
          <w:rFonts w:cstheme="minorHAnsi"/>
        </w:rPr>
        <w:t>DB</w:t>
      </w:r>
      <w:proofErr w:type="spellEnd"/>
      <w:r w:rsidRPr="000610F4">
        <w:rPr>
          <w:rFonts w:asciiTheme="minorHAnsi" w:hAnsiTheme="minorHAnsi" w:cstheme="minorHAnsi"/>
          <w:sz w:val="24"/>
          <w:szCs w:val="24"/>
        </w:rPr>
        <w:t xml:space="preserve">. The </w:t>
      </w:r>
      <w:proofErr w:type="spellStart"/>
      <w:r w:rsidR="006A5864">
        <w:rPr>
          <w:rFonts w:cstheme="minorHAnsi"/>
          <w:sz w:val="24"/>
        </w:rPr>
        <w:t>BSportTeam</w:t>
      </w:r>
      <w:r w:rsidR="006A5864">
        <w:rPr>
          <w:rFonts w:cstheme="minorHAnsi"/>
        </w:rPr>
        <w:t>DB</w:t>
      </w:r>
      <w:proofErr w:type="spellEnd"/>
      <w:r w:rsidR="006A5864">
        <w:rPr>
          <w:rFonts w:asciiTheme="minorHAnsi" w:hAnsiTheme="minorHAnsi" w:cstheme="minorHAnsi"/>
          <w:sz w:val="24"/>
          <w:szCs w:val="24"/>
        </w:rPr>
        <w:t xml:space="preserve"> </w:t>
      </w:r>
      <w:r w:rsidR="00B36967">
        <w:rPr>
          <w:rFonts w:asciiTheme="minorHAnsi" w:hAnsiTheme="minorHAnsi" w:cstheme="minorHAnsi"/>
          <w:sz w:val="24"/>
          <w:szCs w:val="24"/>
        </w:rPr>
        <w:t>is the central Database</w:t>
      </w:r>
      <w:r w:rsidRPr="000610F4">
        <w:rPr>
          <w:rFonts w:asciiTheme="minorHAnsi" w:hAnsiTheme="minorHAnsi" w:cstheme="minorHAnsi"/>
          <w:sz w:val="24"/>
          <w:szCs w:val="24"/>
        </w:rPr>
        <w:t xml:space="preserve"> for</w:t>
      </w:r>
      <w:r w:rsidR="00B36967">
        <w:rPr>
          <w:rFonts w:asciiTheme="minorHAnsi" w:hAnsiTheme="minorHAnsi" w:cstheme="minorHAnsi"/>
          <w:sz w:val="24"/>
          <w:szCs w:val="24"/>
        </w:rPr>
        <w:t xml:space="preserve"> developing application web</w:t>
      </w:r>
      <w:r w:rsidRPr="000610F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00799CF" w14:textId="59D4BF4E" w:rsidR="00CE7CD7" w:rsidRPr="000610F4" w:rsidRDefault="00E15E13" w:rsidP="003A4C96">
      <w:pPr>
        <w:pStyle w:val="TemplateInformation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BSportTeam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for Booking Team football</w:t>
      </w:r>
    </w:p>
    <w:p w14:paraId="300799D3" w14:textId="6E903C72" w:rsidR="00CE7CD7" w:rsidRPr="000610F4" w:rsidRDefault="00193DAC" w:rsidP="00CE7CD7">
      <w:pPr>
        <w:pStyle w:val="TemplateInformation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SSD</w:t>
      </w:r>
      <w:r w:rsidR="00CE7CD7" w:rsidRPr="000610F4">
        <w:rPr>
          <w:rFonts w:asciiTheme="minorHAnsi" w:hAnsiTheme="minorHAnsi" w:cstheme="minorHAnsi"/>
          <w:sz w:val="24"/>
          <w:szCs w:val="24"/>
        </w:rPr>
        <w:t xml:space="preserve"> will </w:t>
      </w:r>
      <w:proofErr w:type="gramStart"/>
      <w:r w:rsidR="00CE7CD7" w:rsidRPr="000610F4">
        <w:rPr>
          <w:rFonts w:asciiTheme="minorHAnsi" w:hAnsiTheme="minorHAnsi" w:cstheme="minorHAnsi"/>
          <w:sz w:val="24"/>
          <w:szCs w:val="24"/>
        </w:rPr>
        <w:t>has</w:t>
      </w:r>
      <w:proofErr w:type="gramEnd"/>
      <w:r w:rsidR="00CE7CD7" w:rsidRPr="000610F4">
        <w:rPr>
          <w:rFonts w:asciiTheme="minorHAnsi" w:hAnsiTheme="minorHAnsi" w:cstheme="minorHAnsi"/>
          <w:sz w:val="24"/>
          <w:szCs w:val="24"/>
        </w:rPr>
        <w:t xml:space="preserve"> the capability to </w:t>
      </w:r>
      <w:r>
        <w:rPr>
          <w:rFonts w:asciiTheme="minorHAnsi" w:hAnsiTheme="minorHAnsi" w:cstheme="minorHAnsi"/>
          <w:sz w:val="24"/>
          <w:szCs w:val="24"/>
        </w:rPr>
        <w:t xml:space="preserve">analyse and clarify clearly requirements development Database adapt as solution design </w:t>
      </w:r>
      <w:r w:rsidR="00CE7CD7" w:rsidRPr="000610F4">
        <w:rPr>
          <w:rFonts w:asciiTheme="minorHAnsi" w:hAnsiTheme="minorHAnsi" w:cstheme="minorHAnsi"/>
          <w:sz w:val="24"/>
          <w:szCs w:val="24"/>
        </w:rPr>
        <w:t>central database</w:t>
      </w:r>
      <w:r>
        <w:rPr>
          <w:rFonts w:asciiTheme="minorHAnsi" w:hAnsiTheme="minorHAnsi" w:cstheme="minorHAnsi"/>
          <w:sz w:val="24"/>
          <w:szCs w:val="24"/>
        </w:rPr>
        <w:t xml:space="preserve"> for application web</w:t>
      </w:r>
      <w:r w:rsidR="00CE7CD7" w:rsidRPr="000610F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00799D4" w14:textId="77777777" w:rsidR="009920E5" w:rsidRPr="000610F4" w:rsidRDefault="009920E5" w:rsidP="00D11538">
      <w:pPr>
        <w:pStyle w:val="NormalIndent"/>
        <w:ind w:left="120"/>
        <w:rPr>
          <w:rFonts w:cstheme="minorHAnsi"/>
          <w:lang w:val="en-AU"/>
        </w:rPr>
      </w:pPr>
    </w:p>
    <w:p w14:paraId="300799D5" w14:textId="6CB3208C" w:rsidR="009920E5" w:rsidRPr="000610F4" w:rsidRDefault="00C33FDA" w:rsidP="00D11538">
      <w:pPr>
        <w:pStyle w:val="NormalIndent"/>
        <w:ind w:left="120"/>
        <w:rPr>
          <w:rFonts w:cstheme="minorHAnsi"/>
        </w:rPr>
      </w:pPr>
      <w:r w:rsidRPr="000610F4">
        <w:rPr>
          <w:rFonts w:cstheme="minorHAnsi"/>
        </w:rPr>
        <w:t xml:space="preserve">In </w:t>
      </w:r>
      <w:r w:rsidR="00C724E7">
        <w:rPr>
          <w:rFonts w:cstheme="minorHAnsi"/>
        </w:rPr>
        <w:t>SSD</w:t>
      </w:r>
      <w:r w:rsidR="009920E5" w:rsidRPr="000610F4">
        <w:rPr>
          <w:rFonts w:cstheme="minorHAnsi"/>
        </w:rPr>
        <w:t>,</w:t>
      </w:r>
      <w:r w:rsidR="00C724E7">
        <w:rPr>
          <w:rFonts w:cstheme="minorHAnsi"/>
        </w:rPr>
        <w:t xml:space="preserve"> I only record solution design to be updated until present. For development in future</w:t>
      </w:r>
      <w:r w:rsidR="009920E5" w:rsidRPr="000610F4">
        <w:rPr>
          <w:rFonts w:cstheme="minorHAnsi"/>
        </w:rPr>
        <w:t>,</w:t>
      </w:r>
      <w:r w:rsidR="00C724E7">
        <w:rPr>
          <w:rFonts w:cstheme="minorHAnsi"/>
        </w:rPr>
        <w:t xml:space="preserve"> this document will be updated to the latest </w:t>
      </w:r>
      <w:proofErr w:type="gramStart"/>
      <w:r w:rsidR="00C724E7">
        <w:rPr>
          <w:rFonts w:cstheme="minorHAnsi"/>
        </w:rPr>
        <w:t xml:space="preserve">solution </w:t>
      </w:r>
      <w:r w:rsidRPr="000610F4">
        <w:rPr>
          <w:rFonts w:cstheme="minorHAnsi"/>
        </w:rPr>
        <w:t>.</w:t>
      </w:r>
      <w:proofErr w:type="gramEnd"/>
      <w:r w:rsidRPr="000610F4">
        <w:rPr>
          <w:rFonts w:cstheme="minorHAnsi"/>
        </w:rPr>
        <w:t xml:space="preserve"> </w:t>
      </w:r>
      <w:r w:rsidR="009920E5" w:rsidRPr="000610F4">
        <w:rPr>
          <w:rFonts w:cstheme="minorHAnsi"/>
        </w:rPr>
        <w:t xml:space="preserve">   </w:t>
      </w:r>
    </w:p>
    <w:p w14:paraId="300799D6" w14:textId="77777777" w:rsidR="00FD00BC" w:rsidRPr="000610F4" w:rsidRDefault="00FD00BC" w:rsidP="00D11538">
      <w:pPr>
        <w:pStyle w:val="Heading2"/>
        <w:tabs>
          <w:tab w:val="num" w:pos="696"/>
        </w:tabs>
        <w:ind w:left="696"/>
        <w:rPr>
          <w:rFonts w:asciiTheme="minorHAnsi" w:hAnsiTheme="minorHAnsi" w:cstheme="minorHAnsi"/>
        </w:rPr>
      </w:pPr>
      <w:bookmarkStart w:id="10" w:name="_Toc455661039"/>
      <w:r w:rsidRPr="000610F4">
        <w:rPr>
          <w:rFonts w:asciiTheme="minorHAnsi" w:hAnsiTheme="minorHAnsi" w:cstheme="minorHAnsi"/>
        </w:rPr>
        <w:t>Document Purpose</w:t>
      </w:r>
      <w:bookmarkEnd w:id="9"/>
      <w:bookmarkEnd w:id="10"/>
    </w:p>
    <w:p w14:paraId="300799D7" w14:textId="77777777" w:rsidR="00071F3A" w:rsidRPr="000610F4" w:rsidRDefault="00071F3A" w:rsidP="00D11538">
      <w:pPr>
        <w:pStyle w:val="NormalIndent"/>
        <w:ind w:left="251"/>
        <w:rPr>
          <w:rFonts w:cstheme="minorHAnsi"/>
        </w:rPr>
      </w:pPr>
    </w:p>
    <w:p w14:paraId="300799D8" w14:textId="622C64AD" w:rsidR="00EF4583" w:rsidRPr="000610F4" w:rsidRDefault="00A73942" w:rsidP="00D11538">
      <w:pPr>
        <w:pStyle w:val="NormalIndent"/>
        <w:ind w:left="251"/>
        <w:rPr>
          <w:rFonts w:cstheme="minorHAnsi"/>
        </w:rPr>
      </w:pPr>
      <w:r w:rsidRPr="000610F4">
        <w:rPr>
          <w:rFonts w:cstheme="minorHAnsi"/>
        </w:rPr>
        <w:t xml:space="preserve">This document will identify the requirements specific to </w:t>
      </w:r>
      <w:r w:rsidR="00C724E7">
        <w:rPr>
          <w:rFonts w:cstheme="minorHAnsi"/>
        </w:rPr>
        <w:t xml:space="preserve">in scope follow version development </w:t>
      </w:r>
      <w:r w:rsidRPr="000610F4">
        <w:rPr>
          <w:rFonts w:cstheme="minorHAnsi"/>
        </w:rPr>
        <w:t>Database</w:t>
      </w:r>
      <w:r w:rsidR="00C724E7">
        <w:rPr>
          <w:rFonts w:cstheme="minorHAnsi"/>
        </w:rPr>
        <w:t xml:space="preserve"> </w:t>
      </w:r>
      <w:proofErr w:type="spellStart"/>
      <w:r w:rsidR="00E15E13">
        <w:rPr>
          <w:rFonts w:cstheme="minorHAnsi"/>
          <w:sz w:val="24"/>
        </w:rPr>
        <w:t>BSportTeam</w:t>
      </w:r>
      <w:r w:rsidR="00C724E7">
        <w:rPr>
          <w:rFonts w:cstheme="minorHAnsi"/>
        </w:rPr>
        <w:t>DB</w:t>
      </w:r>
      <w:proofErr w:type="spellEnd"/>
      <w:r w:rsidRPr="000610F4">
        <w:rPr>
          <w:rFonts w:cstheme="minorHAnsi"/>
        </w:rPr>
        <w:t>.</w:t>
      </w:r>
    </w:p>
    <w:p w14:paraId="300799E9" w14:textId="189C0907" w:rsidR="00C7091B" w:rsidRPr="000610F4" w:rsidRDefault="007645AB" w:rsidP="0088240C">
      <w:pPr>
        <w:pStyle w:val="Heading2"/>
        <w:tabs>
          <w:tab w:val="num" w:pos="0"/>
        </w:tabs>
        <w:ind w:left="0" w:firstLine="0"/>
        <w:rPr>
          <w:rFonts w:asciiTheme="minorHAnsi" w:hAnsiTheme="minorHAnsi" w:cstheme="minorHAnsi"/>
        </w:rPr>
      </w:pPr>
      <w:bookmarkStart w:id="11" w:name="_Toc455661040"/>
      <w:r w:rsidRPr="000610F4">
        <w:rPr>
          <w:rFonts w:asciiTheme="minorHAnsi" w:hAnsiTheme="minorHAnsi" w:cstheme="minorHAnsi"/>
        </w:rPr>
        <w:t>Scope</w:t>
      </w:r>
      <w:bookmarkEnd w:id="11"/>
    </w:p>
    <w:p w14:paraId="300799EA" w14:textId="77777777" w:rsidR="00902BA0" w:rsidRPr="000610F4" w:rsidRDefault="00902BA0" w:rsidP="00EE64CF">
      <w:pPr>
        <w:pStyle w:val="Heading3"/>
      </w:pPr>
      <w:bookmarkStart w:id="12" w:name="_Toc455661041"/>
      <w:r w:rsidRPr="000610F4">
        <w:t>In scope</w:t>
      </w:r>
      <w:bookmarkEnd w:id="12"/>
    </w:p>
    <w:p w14:paraId="300799EB" w14:textId="1282AA2B" w:rsidR="00D62A72" w:rsidRPr="000610F4" w:rsidRDefault="00D62A72" w:rsidP="0088240C">
      <w:pPr>
        <w:tabs>
          <w:tab w:val="num" w:pos="0"/>
        </w:tabs>
        <w:rPr>
          <w:rFonts w:cstheme="minorHAnsi"/>
        </w:rPr>
      </w:pPr>
      <w:r w:rsidRPr="000610F4">
        <w:rPr>
          <w:rFonts w:cstheme="minorHAnsi"/>
        </w:rPr>
        <w:t>Listed below are the changes required to external systems consi</w:t>
      </w:r>
      <w:r w:rsidR="006A0256">
        <w:rPr>
          <w:rFonts w:cstheme="minorHAnsi"/>
        </w:rPr>
        <w:t xml:space="preserve">dered part of this development </w:t>
      </w:r>
    </w:p>
    <w:p w14:paraId="300799ED" w14:textId="77777777" w:rsidR="00D62A72" w:rsidRPr="000610F4" w:rsidRDefault="00D62A72" w:rsidP="00EE64CF">
      <w:pPr>
        <w:pStyle w:val="Heading3"/>
      </w:pPr>
      <w:bookmarkStart w:id="13" w:name="_Toc455661042"/>
      <w:r w:rsidRPr="000610F4">
        <w:t>Data Integration Scope</w:t>
      </w:r>
      <w:bookmarkEnd w:id="13"/>
      <w:r w:rsidRPr="000610F4">
        <w:t xml:space="preserve"> </w:t>
      </w:r>
    </w:p>
    <w:p w14:paraId="7F2F65A8" w14:textId="5DD4A18C" w:rsidR="005F02A3" w:rsidRDefault="006A0256" w:rsidP="005F02A3">
      <w:r>
        <w:t xml:space="preserve">Design and development on Database tier only cover management’s account platform </w:t>
      </w:r>
    </w:p>
    <w:p w14:paraId="5B48B7CA" w14:textId="5C90885E" w:rsidR="006A0256" w:rsidRPr="006A0256" w:rsidRDefault="006A0256" w:rsidP="006A0256">
      <w:pPr>
        <w:pStyle w:val="ListParagraph"/>
        <w:numPr>
          <w:ilvl w:val="0"/>
          <w:numId w:val="22"/>
        </w:numPr>
        <w:rPr>
          <w:rFonts w:cstheme="minorHAnsi"/>
        </w:rPr>
      </w:pPr>
      <w:r>
        <w:t>Registration account and simply manipulate on account (insert, update, create)</w:t>
      </w:r>
    </w:p>
    <w:p w14:paraId="300799F0" w14:textId="045756F5" w:rsidR="00D62A72" w:rsidRDefault="006A0256" w:rsidP="006A0256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Security </w:t>
      </w:r>
      <w:r w:rsidR="00D62A72" w:rsidRPr="005F02A3">
        <w:rPr>
          <w:rFonts w:cstheme="minorHAnsi"/>
        </w:rPr>
        <w:t xml:space="preserve"> </w:t>
      </w:r>
      <w:r>
        <w:rPr>
          <w:rFonts w:cstheme="minorHAnsi"/>
        </w:rPr>
        <w:t xml:space="preserve">account about role and privilege in application </w:t>
      </w:r>
    </w:p>
    <w:p w14:paraId="2318BE3A" w14:textId="07466AC6" w:rsidR="00E15E13" w:rsidRPr="005F02A3" w:rsidRDefault="00E15E13" w:rsidP="006A0256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Finding player for booking team </w:t>
      </w:r>
    </w:p>
    <w:p w14:paraId="300799F4" w14:textId="73623E07" w:rsidR="00D62A72" w:rsidRPr="000610F4" w:rsidRDefault="00BC3542" w:rsidP="0088240C">
      <w:pPr>
        <w:tabs>
          <w:tab w:val="num" w:pos="0"/>
        </w:tabs>
        <w:rPr>
          <w:rFonts w:cstheme="minorHAnsi"/>
          <w:b/>
        </w:rPr>
      </w:pPr>
      <w:r>
        <w:rPr>
          <w:rFonts w:cstheme="minorHAnsi"/>
          <w:b/>
        </w:rPr>
        <w:t xml:space="preserve">Sprint 1: Scope </w:t>
      </w:r>
      <w:r w:rsidR="00D62A72" w:rsidRPr="000610F4">
        <w:rPr>
          <w:rFonts w:cstheme="minorHAnsi"/>
          <w:b/>
        </w:rPr>
        <w:t xml:space="preserve"> </w:t>
      </w:r>
    </w:p>
    <w:p w14:paraId="300799F5" w14:textId="67EE8FF4" w:rsidR="00D62A72" w:rsidRPr="000610F4" w:rsidRDefault="00BC3542" w:rsidP="008214E5">
      <w:pPr>
        <w:pStyle w:val="ListParagraph"/>
        <w:numPr>
          <w:ilvl w:val="0"/>
          <w:numId w:val="17"/>
        </w:numPr>
        <w:tabs>
          <w:tab w:val="num" w:pos="0"/>
        </w:tabs>
        <w:rPr>
          <w:rFonts w:cstheme="minorHAnsi"/>
        </w:rPr>
      </w:pPr>
      <w:r>
        <w:rPr>
          <w:rFonts w:cstheme="minorHAnsi"/>
        </w:rPr>
        <w:t>Manage account platform</w:t>
      </w:r>
      <w:r w:rsidR="00D62A72" w:rsidRPr="000610F4">
        <w:rPr>
          <w:rFonts w:cstheme="minorHAnsi"/>
        </w:rPr>
        <w:t xml:space="preserve"> </w:t>
      </w:r>
    </w:p>
    <w:p w14:paraId="300799F7" w14:textId="228B6133" w:rsidR="00D62A72" w:rsidRDefault="00BC3542" w:rsidP="0088240C">
      <w:pPr>
        <w:pStyle w:val="ListParagraph"/>
        <w:numPr>
          <w:ilvl w:val="0"/>
          <w:numId w:val="17"/>
        </w:numPr>
        <w:tabs>
          <w:tab w:val="num" w:pos="0"/>
        </w:tabs>
        <w:rPr>
          <w:rFonts w:cstheme="minorHAnsi"/>
        </w:rPr>
      </w:pPr>
      <w:r>
        <w:rPr>
          <w:rFonts w:cstheme="minorHAnsi"/>
        </w:rPr>
        <w:t>Security account role , account privilege</w:t>
      </w:r>
    </w:p>
    <w:p w14:paraId="581CACE7" w14:textId="0AA9BA3A" w:rsidR="00E15E13" w:rsidRDefault="00E15E13" w:rsidP="0088240C">
      <w:pPr>
        <w:pStyle w:val="ListParagraph"/>
        <w:numPr>
          <w:ilvl w:val="0"/>
          <w:numId w:val="17"/>
        </w:numPr>
        <w:tabs>
          <w:tab w:val="num" w:pos="0"/>
        </w:tabs>
        <w:rPr>
          <w:rFonts w:cstheme="minorHAnsi"/>
        </w:rPr>
      </w:pPr>
      <w:r>
        <w:rPr>
          <w:rFonts w:cstheme="minorHAnsi"/>
        </w:rPr>
        <w:t xml:space="preserve">List table administration </w:t>
      </w:r>
    </w:p>
    <w:p w14:paraId="2C5A0216" w14:textId="2A604435" w:rsidR="00E15E13" w:rsidRDefault="00E15E13" w:rsidP="0088240C">
      <w:pPr>
        <w:pStyle w:val="ListParagraph"/>
        <w:numPr>
          <w:ilvl w:val="0"/>
          <w:numId w:val="17"/>
        </w:numPr>
        <w:tabs>
          <w:tab w:val="num" w:pos="0"/>
        </w:tabs>
        <w:rPr>
          <w:rFonts w:cstheme="minorHAnsi"/>
        </w:rPr>
      </w:pPr>
      <w:r>
        <w:rPr>
          <w:rFonts w:cstheme="minorHAnsi"/>
        </w:rPr>
        <w:t xml:space="preserve">Develop process Booking team ‘sport </w:t>
      </w:r>
    </w:p>
    <w:p w14:paraId="3C3A79D2" w14:textId="56A7E690" w:rsidR="00E15E13" w:rsidRDefault="00E15E13" w:rsidP="00E15E13">
      <w:pPr>
        <w:pStyle w:val="ListParagraph"/>
        <w:tabs>
          <w:tab w:val="num" w:pos="0"/>
        </w:tabs>
        <w:ind w:left="1068"/>
        <w:rPr>
          <w:rFonts w:cstheme="minorHAnsi"/>
        </w:rPr>
      </w:pPr>
      <w:r>
        <w:rPr>
          <w:rFonts w:cstheme="minorHAnsi"/>
        </w:rPr>
        <w:t>Finding player</w:t>
      </w:r>
    </w:p>
    <w:p w14:paraId="18D24B85" w14:textId="2A3CC4D8" w:rsidR="00E15E13" w:rsidRDefault="00E15E13" w:rsidP="00E15E13">
      <w:pPr>
        <w:pStyle w:val="ListParagraph"/>
        <w:tabs>
          <w:tab w:val="num" w:pos="0"/>
        </w:tabs>
        <w:ind w:left="1068"/>
        <w:rPr>
          <w:rFonts w:cstheme="minorHAnsi"/>
        </w:rPr>
      </w:pPr>
      <w:r>
        <w:rPr>
          <w:rFonts w:cstheme="minorHAnsi"/>
        </w:rPr>
        <w:t xml:space="preserve">Stadium </w:t>
      </w:r>
    </w:p>
    <w:p w14:paraId="0244F377" w14:textId="5A059457" w:rsidR="00E15E13" w:rsidRPr="00E15E13" w:rsidRDefault="00E15E13" w:rsidP="00E15E13">
      <w:pPr>
        <w:pStyle w:val="ListParagraph"/>
        <w:tabs>
          <w:tab w:val="num" w:pos="0"/>
        </w:tabs>
        <w:ind w:left="1068"/>
        <w:rPr>
          <w:rFonts w:cstheme="minorHAnsi"/>
        </w:rPr>
      </w:pPr>
      <w:r>
        <w:rPr>
          <w:rFonts w:cstheme="minorHAnsi"/>
        </w:rPr>
        <w:t>Time</w:t>
      </w:r>
    </w:p>
    <w:p w14:paraId="300799FD" w14:textId="77777777" w:rsidR="007645AB" w:rsidRPr="000610F4" w:rsidRDefault="007645AB" w:rsidP="00EE64CF">
      <w:pPr>
        <w:pStyle w:val="Heading3"/>
      </w:pPr>
      <w:bookmarkStart w:id="14" w:name="_Toc455661043"/>
      <w:r w:rsidRPr="000610F4">
        <w:t>Not in scope</w:t>
      </w:r>
      <w:bookmarkEnd w:id="14"/>
    </w:p>
    <w:p w14:paraId="300799FE" w14:textId="5FFB78BB" w:rsidR="007645AB" w:rsidRPr="000610F4" w:rsidRDefault="007645AB" w:rsidP="0088240C">
      <w:pPr>
        <w:tabs>
          <w:tab w:val="num" w:pos="0"/>
        </w:tabs>
        <w:rPr>
          <w:rFonts w:cstheme="minorHAnsi"/>
        </w:rPr>
      </w:pPr>
      <w:r w:rsidRPr="000610F4">
        <w:rPr>
          <w:rFonts w:cstheme="minorHAnsi"/>
        </w:rPr>
        <w:t xml:space="preserve">This document will not cover any of the </w:t>
      </w:r>
      <w:r w:rsidR="00BC3542">
        <w:rPr>
          <w:rFonts w:cstheme="minorHAnsi"/>
        </w:rPr>
        <w:t>next stage of project</w:t>
      </w:r>
    </w:p>
    <w:p w14:paraId="300799FF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0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1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2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3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A" w14:textId="77777777" w:rsidR="00FD00BC" w:rsidRPr="000610F4" w:rsidRDefault="00FD00BC" w:rsidP="0088240C">
      <w:pPr>
        <w:pStyle w:val="Heading2"/>
        <w:tabs>
          <w:tab w:val="clear" w:pos="576"/>
          <w:tab w:val="num" w:pos="0"/>
          <w:tab w:val="num" w:pos="565"/>
        </w:tabs>
        <w:ind w:left="0" w:firstLine="0"/>
        <w:rPr>
          <w:rFonts w:asciiTheme="minorHAnsi" w:hAnsiTheme="minorHAnsi" w:cstheme="minorHAnsi"/>
        </w:rPr>
      </w:pPr>
      <w:bookmarkStart w:id="15" w:name="_Toc38856131"/>
      <w:bookmarkStart w:id="16" w:name="_Toc455661044"/>
      <w:r w:rsidRPr="000610F4">
        <w:rPr>
          <w:rFonts w:asciiTheme="minorHAnsi" w:hAnsiTheme="minorHAnsi" w:cstheme="minorHAnsi"/>
        </w:rPr>
        <w:t>Definitions, acronyms and abbreviations</w:t>
      </w:r>
      <w:bookmarkEnd w:id="15"/>
      <w:bookmarkEnd w:id="16"/>
    </w:p>
    <w:p w14:paraId="30079A0B" w14:textId="77777777" w:rsidR="00D744B5" w:rsidRPr="000610F4" w:rsidRDefault="00D744B5" w:rsidP="00D11538">
      <w:pPr>
        <w:pStyle w:val="NormalIndent"/>
        <w:ind w:left="120"/>
        <w:rPr>
          <w:rFonts w:cstheme="minorHAnsi"/>
        </w:rPr>
      </w:pPr>
    </w:p>
    <w:tbl>
      <w:tblPr>
        <w:tblW w:w="9240" w:type="dxa"/>
        <w:tblLook w:val="0000" w:firstRow="0" w:lastRow="0" w:firstColumn="0" w:lastColumn="0" w:noHBand="0" w:noVBand="0"/>
      </w:tblPr>
      <w:tblGrid>
        <w:gridCol w:w="2400"/>
        <w:gridCol w:w="6840"/>
      </w:tblGrid>
      <w:tr w:rsidR="00FD00BC" w:rsidRPr="000610F4" w14:paraId="30079A0E" w14:textId="77777777" w:rsidTr="00D11538">
        <w:tc>
          <w:tcPr>
            <w:tcW w:w="2400" w:type="dxa"/>
            <w:tcBorders>
              <w:bottom w:val="single" w:sz="24" w:space="0" w:color="auto"/>
            </w:tcBorders>
          </w:tcPr>
          <w:p w14:paraId="30079A0C" w14:textId="77777777" w:rsidR="00FD00BC" w:rsidRPr="000610F4" w:rsidRDefault="00FD00BC" w:rsidP="00924C52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Term</w:t>
            </w:r>
          </w:p>
        </w:tc>
        <w:tc>
          <w:tcPr>
            <w:tcW w:w="6840" w:type="dxa"/>
            <w:tcBorders>
              <w:bottom w:val="single" w:sz="24" w:space="0" w:color="auto"/>
            </w:tcBorders>
          </w:tcPr>
          <w:p w14:paraId="30079A0D" w14:textId="77777777" w:rsidR="00FD00BC" w:rsidRPr="000610F4" w:rsidRDefault="00FD00BC" w:rsidP="00924C52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Definition</w:t>
            </w:r>
          </w:p>
        </w:tc>
      </w:tr>
      <w:tr w:rsidR="005F52C5" w:rsidRPr="000610F4" w14:paraId="30079A11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0F" w14:textId="32FC97F1" w:rsidR="005F52C5" w:rsidRPr="000610F4" w:rsidRDefault="00E15E13" w:rsidP="00E15E13">
            <w:pPr>
              <w:ind w:left="132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</w:rPr>
              <w:t>BSportTeam</w:t>
            </w:r>
            <w:r>
              <w:rPr>
                <w:rFonts w:cstheme="minorHAnsi"/>
              </w:rPr>
              <w:t>DB</w:t>
            </w:r>
            <w:proofErr w:type="spellEnd"/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10" w14:textId="6CCD8123" w:rsidR="005F52C5" w:rsidRPr="000610F4" w:rsidRDefault="00E15E13" w:rsidP="00821119">
            <w:pPr>
              <w:ind w:left="201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 w:val="24"/>
              </w:rPr>
              <w:t>BSportTeam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821119" w:rsidRPr="000610F4">
              <w:rPr>
                <w:rFonts w:cstheme="minorHAnsi"/>
                <w:szCs w:val="22"/>
              </w:rPr>
              <w:t>Database</w:t>
            </w:r>
          </w:p>
        </w:tc>
      </w:tr>
      <w:tr w:rsidR="00163BC1" w:rsidRPr="000610F4" w14:paraId="30079A14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12" w14:textId="64291DD3" w:rsidR="00163BC1" w:rsidRPr="000610F4" w:rsidRDefault="00BC3542" w:rsidP="00F467A1">
            <w:pPr>
              <w:ind w:left="132"/>
              <w:rPr>
                <w:rFonts w:cstheme="minorHAnsi"/>
              </w:rPr>
            </w:pPr>
            <w:r>
              <w:rPr>
                <w:rFonts w:cstheme="minorHAnsi"/>
              </w:rPr>
              <w:t>SDD</w:t>
            </w: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13" w14:textId="14132E7F" w:rsidR="00163BC1" w:rsidRPr="000610F4" w:rsidRDefault="00BC3542" w:rsidP="00F467A1">
            <w:pPr>
              <w:ind w:left="201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Solution Design Database</w:t>
            </w:r>
          </w:p>
        </w:tc>
      </w:tr>
      <w:tr w:rsidR="00E968E1" w:rsidRPr="000610F4" w14:paraId="30079A17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15" w14:textId="77777777" w:rsidR="00E968E1" w:rsidRPr="000610F4" w:rsidRDefault="00E968E1" w:rsidP="00821119">
            <w:pPr>
              <w:ind w:left="132"/>
              <w:rPr>
                <w:rFonts w:cstheme="minorHAnsi"/>
              </w:rPr>
            </w:pP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16" w14:textId="77777777" w:rsidR="00E968E1" w:rsidRPr="000610F4" w:rsidRDefault="00E968E1" w:rsidP="006654E2">
            <w:pPr>
              <w:ind w:left="132"/>
              <w:rPr>
                <w:rFonts w:cstheme="minorHAnsi"/>
                <w:szCs w:val="22"/>
              </w:rPr>
            </w:pPr>
          </w:p>
        </w:tc>
      </w:tr>
      <w:tr w:rsidR="00E968E1" w:rsidRPr="000610F4" w14:paraId="30079A32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30" w14:textId="77777777" w:rsidR="00E968E1" w:rsidRPr="000610F4" w:rsidRDefault="00E968E1" w:rsidP="00821119">
            <w:pPr>
              <w:ind w:left="132"/>
              <w:rPr>
                <w:rFonts w:cstheme="minorHAnsi"/>
              </w:rPr>
            </w:pP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31" w14:textId="77777777" w:rsidR="00E968E1" w:rsidRPr="000610F4" w:rsidRDefault="00E968E1" w:rsidP="006654E2">
            <w:pPr>
              <w:ind w:left="132"/>
              <w:rPr>
                <w:rFonts w:cstheme="minorHAnsi"/>
                <w:szCs w:val="22"/>
              </w:rPr>
            </w:pPr>
          </w:p>
        </w:tc>
      </w:tr>
    </w:tbl>
    <w:p w14:paraId="30079A33" w14:textId="77777777" w:rsidR="00FD00BC" w:rsidRPr="000610F4" w:rsidRDefault="007A3A2A" w:rsidP="0088240C">
      <w:pPr>
        <w:pStyle w:val="Heading2"/>
        <w:tabs>
          <w:tab w:val="num" w:pos="0"/>
        </w:tabs>
        <w:ind w:left="0" w:firstLine="2"/>
        <w:rPr>
          <w:rFonts w:asciiTheme="minorHAnsi" w:hAnsiTheme="minorHAnsi" w:cstheme="minorHAnsi"/>
        </w:rPr>
      </w:pPr>
      <w:bookmarkStart w:id="17" w:name="_Toc38856132"/>
      <w:r w:rsidRPr="000610F4">
        <w:rPr>
          <w:rFonts w:asciiTheme="minorHAnsi" w:hAnsiTheme="minorHAnsi" w:cstheme="minorHAnsi"/>
        </w:rPr>
        <w:br w:type="page"/>
      </w:r>
      <w:bookmarkStart w:id="18" w:name="_Toc455661045"/>
      <w:r w:rsidR="00FD00BC" w:rsidRPr="000610F4">
        <w:rPr>
          <w:rFonts w:asciiTheme="minorHAnsi" w:hAnsiTheme="minorHAnsi" w:cstheme="minorHAnsi"/>
        </w:rPr>
        <w:lastRenderedPageBreak/>
        <w:t>References</w:t>
      </w:r>
      <w:bookmarkEnd w:id="17"/>
      <w:bookmarkEnd w:id="18"/>
    </w:p>
    <w:p w14:paraId="30079A34" w14:textId="77777777" w:rsidR="00447D76" w:rsidRPr="000610F4" w:rsidRDefault="00447D76" w:rsidP="0088240C">
      <w:pPr>
        <w:pStyle w:val="NormalIndent"/>
        <w:tabs>
          <w:tab w:val="num" w:pos="0"/>
        </w:tabs>
        <w:ind w:left="0" w:firstLine="2"/>
        <w:rPr>
          <w:rFonts w:cstheme="minorHAnsi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184"/>
        <w:gridCol w:w="5816"/>
      </w:tblGrid>
      <w:tr w:rsidR="00047CC4" w:rsidRPr="000610F4" w14:paraId="30079A37" w14:textId="77777777" w:rsidTr="00D11538">
        <w:trPr>
          <w:tblHeader/>
        </w:trPr>
        <w:tc>
          <w:tcPr>
            <w:tcW w:w="3184" w:type="dxa"/>
            <w:tcBorders>
              <w:bottom w:val="single" w:sz="24" w:space="0" w:color="auto"/>
            </w:tcBorders>
          </w:tcPr>
          <w:p w14:paraId="30079A35" w14:textId="77777777" w:rsidR="00047CC4" w:rsidRPr="000610F4" w:rsidRDefault="00047CC4" w:rsidP="0088240C">
            <w:pPr>
              <w:pStyle w:val="TableHeading"/>
              <w:tabs>
                <w:tab w:val="num" w:pos="0"/>
              </w:tabs>
              <w:ind w:firstLine="2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Document</w:t>
            </w:r>
          </w:p>
        </w:tc>
        <w:tc>
          <w:tcPr>
            <w:tcW w:w="5816" w:type="dxa"/>
            <w:tcBorders>
              <w:bottom w:val="single" w:sz="24" w:space="0" w:color="auto"/>
            </w:tcBorders>
          </w:tcPr>
          <w:p w14:paraId="30079A36" w14:textId="77777777" w:rsidR="00047CC4" w:rsidRPr="000610F4" w:rsidRDefault="00047CC4" w:rsidP="0088240C">
            <w:pPr>
              <w:pStyle w:val="TableHeading"/>
              <w:tabs>
                <w:tab w:val="num" w:pos="0"/>
              </w:tabs>
              <w:ind w:firstLine="2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Location</w:t>
            </w:r>
          </w:p>
        </w:tc>
      </w:tr>
      <w:tr w:rsidR="00047CC4" w:rsidRPr="000610F4" w14:paraId="30079A3B" w14:textId="77777777" w:rsidTr="00D11538">
        <w:tc>
          <w:tcPr>
            <w:tcW w:w="3184" w:type="dxa"/>
            <w:tcBorders>
              <w:right w:val="single" w:sz="2" w:space="0" w:color="auto"/>
            </w:tcBorders>
          </w:tcPr>
          <w:p w14:paraId="30079A38" w14:textId="2FFE3FB9" w:rsidR="00047CC4" w:rsidRPr="000610F4" w:rsidRDefault="00047CC4" w:rsidP="0088240C">
            <w:pPr>
              <w:pStyle w:val="TableText"/>
              <w:tabs>
                <w:tab w:val="num" w:pos="0"/>
              </w:tabs>
              <w:ind w:firstLine="2"/>
              <w:rPr>
                <w:rFonts w:cstheme="minorHAnsi"/>
              </w:rPr>
            </w:pPr>
          </w:p>
        </w:tc>
        <w:tc>
          <w:tcPr>
            <w:tcW w:w="5816" w:type="dxa"/>
            <w:tcBorders>
              <w:left w:val="single" w:sz="2" w:space="0" w:color="auto"/>
            </w:tcBorders>
          </w:tcPr>
          <w:p w14:paraId="30079A3A" w14:textId="77777777" w:rsidR="002B0F96" w:rsidRPr="000610F4" w:rsidRDefault="002B0F96" w:rsidP="001F730E">
            <w:pPr>
              <w:pStyle w:val="TableText"/>
              <w:tabs>
                <w:tab w:val="num" w:pos="0"/>
              </w:tabs>
              <w:ind w:firstLine="2"/>
              <w:rPr>
                <w:rFonts w:cstheme="minorHAnsi"/>
              </w:rPr>
            </w:pPr>
          </w:p>
        </w:tc>
      </w:tr>
      <w:bookmarkEnd w:id="6"/>
      <w:bookmarkEnd w:id="7"/>
    </w:tbl>
    <w:p w14:paraId="30079A40" w14:textId="77777777" w:rsidR="009F13B3" w:rsidRPr="000610F4" w:rsidRDefault="00A65AF5" w:rsidP="0088240C">
      <w:pPr>
        <w:pStyle w:val="Heading2"/>
        <w:tabs>
          <w:tab w:val="num" w:pos="0"/>
          <w:tab w:val="num" w:pos="1285"/>
        </w:tabs>
        <w:ind w:left="0" w:firstLine="2"/>
        <w:rPr>
          <w:rFonts w:asciiTheme="minorHAnsi" w:hAnsiTheme="minorHAnsi" w:cstheme="minorHAnsi"/>
        </w:rPr>
      </w:pPr>
      <w:r w:rsidRPr="000610F4">
        <w:rPr>
          <w:rFonts w:asciiTheme="minorHAnsi" w:hAnsiTheme="minorHAnsi" w:cstheme="minorHAnsi"/>
        </w:rPr>
        <w:br w:type="page"/>
      </w:r>
      <w:bookmarkStart w:id="19" w:name="_Toc455661046"/>
      <w:r w:rsidRPr="000610F4">
        <w:rPr>
          <w:rFonts w:asciiTheme="minorHAnsi" w:hAnsiTheme="minorHAnsi" w:cstheme="minorHAnsi"/>
        </w:rPr>
        <w:lastRenderedPageBreak/>
        <w:t>Issues and Assumptions</w:t>
      </w:r>
      <w:bookmarkEnd w:id="19"/>
    </w:p>
    <w:p w14:paraId="30079A41" w14:textId="77777777" w:rsidR="00A65AF5" w:rsidRPr="000610F4" w:rsidRDefault="00A65AF5" w:rsidP="00D11538">
      <w:pPr>
        <w:pStyle w:val="NormalIndent"/>
        <w:ind w:left="840"/>
        <w:rPr>
          <w:rFonts w:cstheme="minorHAnsi"/>
        </w:rPr>
      </w:pPr>
    </w:p>
    <w:tbl>
      <w:tblPr>
        <w:tblW w:w="8160" w:type="dxa"/>
        <w:tblInd w:w="828" w:type="dxa"/>
        <w:tblLook w:val="0000" w:firstRow="0" w:lastRow="0" w:firstColumn="0" w:lastColumn="0" w:noHBand="0" w:noVBand="0"/>
      </w:tblPr>
      <w:tblGrid>
        <w:gridCol w:w="1295"/>
        <w:gridCol w:w="6865"/>
      </w:tblGrid>
      <w:tr w:rsidR="006244C5" w:rsidRPr="000610F4" w14:paraId="30079A44" w14:textId="77777777" w:rsidTr="00D11538">
        <w:tc>
          <w:tcPr>
            <w:tcW w:w="1295" w:type="dxa"/>
            <w:tcBorders>
              <w:bottom w:val="single" w:sz="24" w:space="0" w:color="auto"/>
            </w:tcBorders>
          </w:tcPr>
          <w:p w14:paraId="30079A42" w14:textId="77777777" w:rsidR="006244C5" w:rsidRPr="000610F4" w:rsidRDefault="006244C5" w:rsidP="00A65AF5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6865" w:type="dxa"/>
            <w:tcBorders>
              <w:bottom w:val="single" w:sz="24" w:space="0" w:color="auto"/>
            </w:tcBorders>
          </w:tcPr>
          <w:p w14:paraId="30079A43" w14:textId="77777777" w:rsidR="006244C5" w:rsidRPr="000610F4" w:rsidRDefault="006244C5" w:rsidP="00A65AF5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Description</w:t>
            </w:r>
          </w:p>
        </w:tc>
      </w:tr>
      <w:tr w:rsidR="006244C5" w:rsidRPr="000610F4" w14:paraId="30079A47" w14:textId="77777777" w:rsidTr="00D11538">
        <w:tc>
          <w:tcPr>
            <w:tcW w:w="1295" w:type="dxa"/>
            <w:tcBorders>
              <w:right w:val="single" w:sz="2" w:space="0" w:color="auto"/>
            </w:tcBorders>
          </w:tcPr>
          <w:p w14:paraId="30079A45" w14:textId="77777777" w:rsidR="006244C5" w:rsidRPr="000610F4" w:rsidRDefault="006244C5" w:rsidP="005371DB">
            <w:pPr>
              <w:ind w:left="132"/>
              <w:rPr>
                <w:rFonts w:cstheme="minorHAnsi"/>
              </w:rPr>
            </w:pPr>
          </w:p>
        </w:tc>
        <w:tc>
          <w:tcPr>
            <w:tcW w:w="6865" w:type="dxa"/>
            <w:tcBorders>
              <w:right w:val="single" w:sz="2" w:space="0" w:color="auto"/>
            </w:tcBorders>
          </w:tcPr>
          <w:p w14:paraId="30079A46" w14:textId="77777777" w:rsidR="006244C5" w:rsidRPr="000610F4" w:rsidRDefault="006244C5" w:rsidP="00AB642F">
            <w:pPr>
              <w:ind w:left="37"/>
              <w:outlineLvl w:val="0"/>
              <w:rPr>
                <w:rFonts w:cstheme="minorHAnsi"/>
              </w:rPr>
            </w:pPr>
          </w:p>
        </w:tc>
      </w:tr>
      <w:tr w:rsidR="00921232" w:rsidRPr="000610F4" w14:paraId="30079A4A" w14:textId="77777777" w:rsidTr="00D11538">
        <w:tc>
          <w:tcPr>
            <w:tcW w:w="1295" w:type="dxa"/>
            <w:tcBorders>
              <w:right w:val="single" w:sz="2" w:space="0" w:color="auto"/>
            </w:tcBorders>
          </w:tcPr>
          <w:p w14:paraId="30079A48" w14:textId="77777777" w:rsidR="00921232" w:rsidRPr="000610F4" w:rsidRDefault="00921232" w:rsidP="005371DB">
            <w:pPr>
              <w:ind w:left="132"/>
              <w:rPr>
                <w:rFonts w:cstheme="minorHAnsi"/>
              </w:rPr>
            </w:pPr>
          </w:p>
        </w:tc>
        <w:tc>
          <w:tcPr>
            <w:tcW w:w="6865" w:type="dxa"/>
            <w:tcBorders>
              <w:right w:val="single" w:sz="2" w:space="0" w:color="auto"/>
            </w:tcBorders>
          </w:tcPr>
          <w:p w14:paraId="30079A49" w14:textId="77777777" w:rsidR="00921232" w:rsidRPr="000610F4" w:rsidRDefault="00921232" w:rsidP="00AB642F">
            <w:pPr>
              <w:ind w:left="37"/>
              <w:outlineLvl w:val="0"/>
              <w:rPr>
                <w:rFonts w:cstheme="minorHAnsi"/>
              </w:rPr>
            </w:pPr>
          </w:p>
        </w:tc>
      </w:tr>
    </w:tbl>
    <w:p w14:paraId="30079A4B" w14:textId="77777777" w:rsidR="00A65AF5" w:rsidRPr="000610F4" w:rsidRDefault="00A65AF5" w:rsidP="00D11538">
      <w:pPr>
        <w:pStyle w:val="NormalIndent"/>
        <w:ind w:left="840"/>
        <w:rPr>
          <w:rFonts w:cstheme="minorHAnsi"/>
        </w:rPr>
        <w:sectPr w:rsidR="00A65AF5" w:rsidRPr="000610F4" w:rsidSect="0088240C">
          <w:headerReference w:type="even" r:id="rId15"/>
          <w:headerReference w:type="first" r:id="rId16"/>
          <w:footerReference w:type="first" r:id="rId17"/>
          <w:type w:val="continuous"/>
          <w:pgSz w:w="11906" w:h="16838" w:code="9"/>
          <w:pgMar w:top="720" w:right="720" w:bottom="720" w:left="720" w:header="709" w:footer="567" w:gutter="0"/>
          <w:cols w:space="708"/>
          <w:docGrid w:linePitch="360"/>
        </w:sectPr>
      </w:pPr>
    </w:p>
    <w:p w14:paraId="30079A4C" w14:textId="34F1D287" w:rsidR="009D1466" w:rsidRPr="000610F4" w:rsidRDefault="00C049DF" w:rsidP="00D11538">
      <w:pPr>
        <w:pStyle w:val="Heading1"/>
        <w:ind w:left="840"/>
        <w:rPr>
          <w:rFonts w:asciiTheme="minorHAnsi" w:hAnsiTheme="minorHAnsi" w:cstheme="minorHAnsi"/>
        </w:rPr>
      </w:pPr>
      <w:bookmarkStart w:id="20" w:name="_Update_Order_Details"/>
      <w:bookmarkStart w:id="21" w:name="_Weekly_Notification_Emails"/>
      <w:bookmarkStart w:id="22" w:name="_Recommendations_from_the_Striking_a"/>
      <w:bookmarkStart w:id="23" w:name="_Toc455661047"/>
      <w:bookmarkEnd w:id="20"/>
      <w:bookmarkEnd w:id="21"/>
      <w:bookmarkEnd w:id="22"/>
      <w:r>
        <w:rPr>
          <w:rFonts w:asciiTheme="minorHAnsi" w:hAnsiTheme="minorHAnsi" w:cstheme="minorHAnsi"/>
        </w:rPr>
        <w:lastRenderedPageBreak/>
        <w:t>SSD Account Management</w:t>
      </w:r>
      <w:bookmarkEnd w:id="23"/>
      <w:r w:rsidR="00987288" w:rsidRPr="000610F4">
        <w:rPr>
          <w:rFonts w:asciiTheme="minorHAnsi" w:hAnsiTheme="minorHAnsi" w:cstheme="minorHAnsi"/>
        </w:rPr>
        <w:t xml:space="preserve"> </w:t>
      </w:r>
    </w:p>
    <w:p w14:paraId="30079A4D" w14:textId="3CFBE937" w:rsidR="009D1466" w:rsidRPr="000610F4" w:rsidRDefault="00C049DF" w:rsidP="00AE334F">
      <w:pPr>
        <w:pStyle w:val="Heading2"/>
        <w:rPr>
          <w:rFonts w:asciiTheme="minorHAnsi" w:hAnsiTheme="minorHAnsi" w:cstheme="minorHAnsi"/>
        </w:rPr>
      </w:pPr>
      <w:bookmarkStart w:id="24" w:name="_Toc455661048"/>
      <w:r>
        <w:rPr>
          <w:rFonts w:asciiTheme="minorHAnsi" w:hAnsiTheme="minorHAnsi" w:cstheme="minorHAnsi"/>
        </w:rPr>
        <w:t>Account Management Map</w:t>
      </w:r>
      <w:bookmarkEnd w:id="24"/>
    </w:p>
    <w:p w14:paraId="30079A4F" w14:textId="221F2A5B" w:rsidR="00330803" w:rsidRPr="000610F4" w:rsidRDefault="00802020" w:rsidP="00330803">
      <w:pPr>
        <w:pStyle w:val="Heading2"/>
        <w:tabs>
          <w:tab w:val="clear" w:pos="576"/>
          <w:tab w:val="num" w:pos="565"/>
        </w:tabs>
        <w:rPr>
          <w:rFonts w:asciiTheme="minorHAnsi" w:hAnsiTheme="minorHAnsi" w:cstheme="minorHAnsi"/>
        </w:rPr>
      </w:pPr>
      <w:bookmarkStart w:id="25" w:name="_Toc455661049"/>
      <w:r w:rsidRPr="000610F4">
        <w:rPr>
          <w:rFonts w:asciiTheme="minorHAnsi" w:hAnsiTheme="minorHAnsi" w:cstheme="minorHAnsi"/>
        </w:rPr>
        <w:t>Access Permissions</w:t>
      </w:r>
      <w:bookmarkEnd w:id="25"/>
    </w:p>
    <w:p w14:paraId="343948A2" w14:textId="6E4B80AA" w:rsidR="00802020" w:rsidRPr="000610F4" w:rsidRDefault="00802020" w:rsidP="00EE64CF">
      <w:pPr>
        <w:pStyle w:val="Heading3"/>
      </w:pPr>
      <w:bookmarkStart w:id="26" w:name="_Toc455661050"/>
      <w:r w:rsidRPr="000610F4">
        <w:t>Overview</w:t>
      </w:r>
      <w:bookmarkEnd w:id="26"/>
    </w:p>
    <w:p w14:paraId="7F2EEDD8" w14:textId="4C4E82D0" w:rsidR="008A2F8B" w:rsidRPr="000610F4" w:rsidRDefault="008A2F8B" w:rsidP="008A2F8B">
      <w:pPr>
        <w:pStyle w:val="NormalIndent"/>
        <w:ind w:left="0"/>
        <w:rPr>
          <w:rFonts w:cstheme="minorHAnsi"/>
        </w:rPr>
      </w:pPr>
      <w:r w:rsidRPr="000610F4">
        <w:rPr>
          <w:rFonts w:cstheme="minorHAnsi"/>
        </w:rPr>
        <w:t>Th</w:t>
      </w:r>
      <w:r w:rsidR="00802020" w:rsidRPr="000610F4">
        <w:rPr>
          <w:rFonts w:cstheme="minorHAnsi"/>
        </w:rPr>
        <w:t>e</w:t>
      </w:r>
      <w:r w:rsidRPr="000610F4">
        <w:rPr>
          <w:rFonts w:cstheme="minorHAnsi"/>
        </w:rPr>
        <w:t xml:space="preserve"> application will implement a claims based security model of </w:t>
      </w:r>
      <w:r w:rsidR="00802020" w:rsidRPr="000610F4">
        <w:rPr>
          <w:rFonts w:cstheme="minorHAnsi"/>
        </w:rPr>
        <w:t>access permissions. Unless the User has the correct claim they will not have permission to</w:t>
      </w:r>
      <w:r w:rsidR="00CA6383">
        <w:rPr>
          <w:rFonts w:cstheme="minorHAnsi"/>
        </w:rPr>
        <w:t xml:space="preserve"> do something</w:t>
      </w:r>
      <w:r w:rsidR="00802020" w:rsidRPr="000610F4">
        <w:rPr>
          <w:rFonts w:cstheme="minorHAnsi"/>
        </w:rPr>
        <w:t>.</w:t>
      </w:r>
    </w:p>
    <w:p w14:paraId="7B5A5FA1" w14:textId="452F73A5" w:rsidR="008A2F8B" w:rsidRPr="000610F4" w:rsidRDefault="008A2F8B" w:rsidP="00EE64CF">
      <w:pPr>
        <w:pStyle w:val="Heading3"/>
      </w:pPr>
      <w:bookmarkStart w:id="27" w:name="_Toc455661051"/>
      <w:r w:rsidRPr="000610F4">
        <w:t>Table of Claims</w:t>
      </w:r>
      <w:r w:rsidR="00802020" w:rsidRPr="000610F4">
        <w:t xml:space="preserve"> and Screens</w:t>
      </w:r>
      <w:bookmarkEnd w:id="27"/>
    </w:p>
    <w:p w14:paraId="60A1DE68" w14:textId="77777777" w:rsidR="008A2F8B" w:rsidRPr="000610F4" w:rsidRDefault="008A2F8B" w:rsidP="008A2F8B">
      <w:pPr>
        <w:pStyle w:val="NormalIndent"/>
        <w:rPr>
          <w:rFonts w:cstheme="minorHAnsi"/>
        </w:rPr>
      </w:pP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3805"/>
        <w:gridCol w:w="6769"/>
      </w:tblGrid>
      <w:tr w:rsidR="008A2F8B" w:rsidRPr="000610F4" w14:paraId="056597D2" w14:textId="77777777" w:rsidTr="00CA6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14:paraId="1B011EEB" w14:textId="1877657F" w:rsidR="008A2F8B" w:rsidRPr="000610F4" w:rsidRDefault="008A2F8B" w:rsidP="008A2F8B">
            <w:pPr>
              <w:pStyle w:val="NormalIndent"/>
              <w:ind w:left="0"/>
              <w:rPr>
                <w:rFonts w:cstheme="minorHAnsi"/>
              </w:rPr>
            </w:pPr>
            <w:r w:rsidRPr="000610F4">
              <w:rPr>
                <w:rFonts w:cstheme="minorHAnsi"/>
              </w:rPr>
              <w:t>Claim</w:t>
            </w:r>
          </w:p>
        </w:tc>
        <w:tc>
          <w:tcPr>
            <w:tcW w:w="6769" w:type="dxa"/>
          </w:tcPr>
          <w:p w14:paraId="150BEBE6" w14:textId="51E8265B" w:rsidR="008A2F8B" w:rsidRPr="000610F4" w:rsidRDefault="00CA6383" w:rsidP="008A2F8B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</w:t>
            </w:r>
          </w:p>
        </w:tc>
      </w:tr>
      <w:tr w:rsidR="008A2F8B" w:rsidRPr="000610F4" w14:paraId="1706C730" w14:textId="77777777" w:rsidTr="00CA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14:paraId="21E68CF4" w14:textId="5EA3BACA" w:rsidR="008A2F8B" w:rsidRPr="000610F4" w:rsidRDefault="008A2F8B" w:rsidP="008A2F8B">
            <w:pPr>
              <w:pStyle w:val="NormalIndent"/>
              <w:ind w:left="0"/>
              <w:rPr>
                <w:rFonts w:cstheme="minorHAnsi"/>
              </w:rPr>
            </w:pPr>
            <w:proofErr w:type="spellStart"/>
            <w:r w:rsidRPr="000610F4">
              <w:rPr>
                <w:rFonts w:cstheme="minorHAnsi"/>
              </w:rPr>
              <w:t>CanExecuteUserManagement</w:t>
            </w:r>
            <w:proofErr w:type="spellEnd"/>
          </w:p>
        </w:tc>
        <w:tc>
          <w:tcPr>
            <w:tcW w:w="6769" w:type="dxa"/>
          </w:tcPr>
          <w:p w14:paraId="24BA3818" w14:textId="1E81BA9B" w:rsidR="008A2F8B" w:rsidRPr="000610F4" w:rsidRDefault="008A2F8B" w:rsidP="008A2F8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0F4">
              <w:rPr>
                <w:rFonts w:cstheme="minorHAnsi"/>
              </w:rPr>
              <w:t>Management</w:t>
            </w:r>
            <w:r w:rsidR="00CA6383">
              <w:rPr>
                <w:rFonts w:cstheme="minorHAnsi"/>
              </w:rPr>
              <w:t xml:space="preserve"> on owner account</w:t>
            </w:r>
          </w:p>
        </w:tc>
      </w:tr>
      <w:tr w:rsidR="00CA6383" w:rsidRPr="000610F4" w14:paraId="06720A80" w14:textId="77777777" w:rsidTr="00CA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14:paraId="37011492" w14:textId="063715C1" w:rsidR="00CA6383" w:rsidRPr="000610F4" w:rsidRDefault="00CA6383" w:rsidP="00CA6383">
            <w:pPr>
              <w:pStyle w:val="NormalIndent"/>
              <w:tabs>
                <w:tab w:val="left" w:pos="90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Administrator Role</w:t>
            </w:r>
          </w:p>
        </w:tc>
        <w:tc>
          <w:tcPr>
            <w:tcW w:w="6769" w:type="dxa"/>
          </w:tcPr>
          <w:p w14:paraId="3F7F01BA" w14:textId="71E09E5A" w:rsidR="00CA6383" w:rsidRPr="000610F4" w:rsidRDefault="00CA6383" w:rsidP="008A2F8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Management</w:t>
            </w:r>
          </w:p>
        </w:tc>
      </w:tr>
    </w:tbl>
    <w:p w14:paraId="6BF5CF55" w14:textId="77777777" w:rsidR="008A2F8B" w:rsidRPr="000610F4" w:rsidRDefault="008A2F8B" w:rsidP="008A2F8B">
      <w:pPr>
        <w:pStyle w:val="NormalIndent"/>
        <w:rPr>
          <w:rFonts w:cstheme="minorHAnsi"/>
        </w:rPr>
      </w:pPr>
    </w:p>
    <w:p w14:paraId="2D8E0143" w14:textId="11A0B8A6" w:rsidR="00DC36DC" w:rsidRDefault="00CA6383" w:rsidP="00DC36DC">
      <w:pPr>
        <w:pStyle w:val="Heading2"/>
        <w:tabs>
          <w:tab w:val="clear" w:pos="576"/>
          <w:tab w:val="num" w:pos="565"/>
        </w:tabs>
        <w:rPr>
          <w:rFonts w:asciiTheme="minorHAnsi" w:hAnsiTheme="minorHAnsi" w:cstheme="minorHAnsi"/>
        </w:rPr>
      </w:pPr>
      <w:bookmarkStart w:id="28" w:name="_Toc455661052"/>
      <w:r>
        <w:rPr>
          <w:rFonts w:asciiTheme="minorHAnsi" w:hAnsiTheme="minorHAnsi" w:cstheme="minorHAnsi"/>
        </w:rPr>
        <w:t xml:space="preserve">Account </w:t>
      </w:r>
      <w:proofErr w:type="spellStart"/>
      <w:r>
        <w:rPr>
          <w:rFonts w:asciiTheme="minorHAnsi" w:hAnsiTheme="minorHAnsi" w:cstheme="minorHAnsi"/>
        </w:rPr>
        <w:t>Mangement</w:t>
      </w:r>
      <w:bookmarkEnd w:id="28"/>
      <w:proofErr w:type="spellEnd"/>
    </w:p>
    <w:p w14:paraId="22BBEC40" w14:textId="251C1BD6" w:rsidR="00DC36DC" w:rsidRPr="000610F4" w:rsidRDefault="003B6A79" w:rsidP="00F0516E">
      <w:pPr>
        <w:pStyle w:val="NormalIndent"/>
        <w:rPr>
          <w:rFonts w:cstheme="minorHAnsi"/>
        </w:rPr>
      </w:pPr>
      <w:r w:rsidRPr="00C41549">
        <w:rPr>
          <w:b/>
          <w:sz w:val="28"/>
          <w:szCs w:val="28"/>
        </w:rPr>
        <w:t>Diagram:</w:t>
      </w:r>
      <w:r w:rsidR="00DC36DC" w:rsidRPr="000610F4">
        <w:rPr>
          <w:rFonts w:cstheme="minorHAnsi"/>
        </w:rPr>
        <w:t xml:space="preserve"> </w:t>
      </w:r>
    </w:p>
    <w:p w14:paraId="13496D7D" w14:textId="55B109BB" w:rsidR="003C7B51" w:rsidRDefault="00FC6697" w:rsidP="003C7B51">
      <w:pPr>
        <w:pStyle w:val="NormalIndent"/>
      </w:pPr>
      <w:r>
        <w:rPr>
          <w:noProof/>
        </w:rPr>
        <w:drawing>
          <wp:inline distT="0" distB="0" distL="0" distR="0" wp14:anchorId="03CF3BC8" wp14:editId="403509E6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2EC7" w14:textId="5AA68832" w:rsidR="009564DB" w:rsidRDefault="00AA1CB4" w:rsidP="00300521">
      <w:pPr>
        <w:pStyle w:val="NormalIndent"/>
        <w:outlineLvl w:val="2"/>
      </w:pPr>
      <w:r>
        <w:t xml:space="preserve">2.3.1. </w:t>
      </w:r>
      <w:proofErr w:type="spellStart"/>
      <w:proofErr w:type="gramStart"/>
      <w:r>
        <w:t>adm.Roles</w:t>
      </w:r>
      <w:proofErr w:type="spellEnd"/>
      <w:proofErr w:type="gramEnd"/>
    </w:p>
    <w:p w14:paraId="602A87BF" w14:textId="36F2DA19" w:rsidR="00AA1CB4" w:rsidRDefault="00AA1CB4" w:rsidP="003C7B51">
      <w:pPr>
        <w:pStyle w:val="NormalIndent"/>
      </w:pPr>
      <w:r>
        <w:t>This table will be defined whole roles in website</w:t>
      </w:r>
    </w:p>
    <w:p w14:paraId="2936D0BE" w14:textId="764995E6" w:rsidR="00AA1CB4" w:rsidRDefault="00AA1CB4" w:rsidP="003C7B51">
      <w:pPr>
        <w:pStyle w:val="NormalIndent"/>
      </w:pPr>
      <w:r>
        <w:rPr>
          <w:noProof/>
        </w:rPr>
        <w:drawing>
          <wp:inline distT="0" distB="0" distL="0" distR="0" wp14:anchorId="00088D26" wp14:editId="44B7D559">
            <wp:extent cx="4076700" cy="18881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E35" w14:textId="38A3FD66" w:rsidR="00AA1CB4" w:rsidRDefault="00AA1CB4" w:rsidP="00300521">
      <w:pPr>
        <w:pStyle w:val="NormalIndent"/>
        <w:outlineLvl w:val="2"/>
      </w:pPr>
      <w:r>
        <w:lastRenderedPageBreak/>
        <w:t>2.3.2</w:t>
      </w:r>
      <w:proofErr w:type="gramStart"/>
      <w:r>
        <w:t>.adm.Users</w:t>
      </w:r>
      <w:proofErr w:type="gramEnd"/>
    </w:p>
    <w:p w14:paraId="70424027" w14:textId="330DC456" w:rsidR="00AA1CB4" w:rsidRDefault="00FC58EA" w:rsidP="003C7B51">
      <w:pPr>
        <w:pStyle w:val="NormalIndent"/>
      </w:pPr>
      <w:r>
        <w:t>This table will be contained all Users in group management and manipulation function on website</w:t>
      </w:r>
    </w:p>
    <w:p w14:paraId="7A79F089" w14:textId="04737005" w:rsidR="00FC58EA" w:rsidRDefault="00FC58EA" w:rsidP="003C7B51">
      <w:pPr>
        <w:pStyle w:val="NormalIndent"/>
      </w:pPr>
      <w:r>
        <w:rPr>
          <w:noProof/>
        </w:rPr>
        <w:drawing>
          <wp:inline distT="0" distB="0" distL="0" distR="0" wp14:anchorId="5B9D168E" wp14:editId="34771BE8">
            <wp:extent cx="40767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5059" w14:textId="2907D050" w:rsidR="00FC58EA" w:rsidRDefault="00FC58EA" w:rsidP="00300521">
      <w:pPr>
        <w:pStyle w:val="NormalIndent"/>
        <w:outlineLvl w:val="2"/>
      </w:pPr>
      <w:r>
        <w:t xml:space="preserve">2.3.3. </w:t>
      </w:r>
      <w:proofErr w:type="spellStart"/>
      <w:proofErr w:type="gramStart"/>
      <w:r>
        <w:t>adm.AppFuction</w:t>
      </w:r>
      <w:proofErr w:type="spellEnd"/>
      <w:proofErr w:type="gramEnd"/>
    </w:p>
    <w:p w14:paraId="07D24759" w14:textId="4E07A4F6" w:rsidR="00FC58EA" w:rsidRDefault="00FC58EA" w:rsidP="003C7B51">
      <w:pPr>
        <w:pStyle w:val="NormalIndent"/>
      </w:pPr>
      <w:r>
        <w:t xml:space="preserve">This table will be defined whole function this website provision </w:t>
      </w:r>
    </w:p>
    <w:p w14:paraId="2BCF62A2" w14:textId="2EB766BD" w:rsidR="00FC58EA" w:rsidRDefault="00FC58EA" w:rsidP="003C7B51">
      <w:pPr>
        <w:pStyle w:val="NormalIndent"/>
      </w:pPr>
      <w:r>
        <w:rPr>
          <w:noProof/>
        </w:rPr>
        <w:drawing>
          <wp:inline distT="0" distB="0" distL="0" distR="0" wp14:anchorId="4CED393A" wp14:editId="43B9345F">
            <wp:extent cx="35052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33C" w14:textId="1E65ED77" w:rsidR="00FC58EA" w:rsidRDefault="00FC58EA" w:rsidP="00300521">
      <w:pPr>
        <w:pStyle w:val="NormalIndent"/>
        <w:outlineLvl w:val="2"/>
      </w:pPr>
      <w:r>
        <w:t xml:space="preserve">2.3.4. </w:t>
      </w:r>
      <w:proofErr w:type="spellStart"/>
      <w:proofErr w:type="gramStart"/>
      <w:r w:rsidR="005874A5">
        <w:t>adm.UserFunction</w:t>
      </w:r>
      <w:proofErr w:type="spellEnd"/>
      <w:proofErr w:type="gramEnd"/>
    </w:p>
    <w:p w14:paraId="3464E9B1" w14:textId="31D290F9" w:rsidR="005874A5" w:rsidRDefault="005874A5" w:rsidP="003C7B51">
      <w:pPr>
        <w:pStyle w:val="NormalIndent"/>
      </w:pPr>
      <w:r>
        <w:t>This table contains all privilege on features following role of website</w:t>
      </w:r>
    </w:p>
    <w:p w14:paraId="65A6247C" w14:textId="5C891C24" w:rsidR="005874A5" w:rsidRDefault="005874A5" w:rsidP="003C7B51">
      <w:pPr>
        <w:pStyle w:val="NormalIndent"/>
      </w:pPr>
      <w:r>
        <w:rPr>
          <w:noProof/>
        </w:rPr>
        <w:drawing>
          <wp:inline distT="0" distB="0" distL="0" distR="0" wp14:anchorId="13097975" wp14:editId="55CF3B02">
            <wp:extent cx="3267075" cy="288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1E7" w14:textId="77777777" w:rsidR="005874A5" w:rsidRDefault="005874A5" w:rsidP="003C7B51">
      <w:pPr>
        <w:pStyle w:val="NormalIndent"/>
      </w:pPr>
    </w:p>
    <w:p w14:paraId="0A17A24F" w14:textId="52B65A22" w:rsidR="005874A5" w:rsidRDefault="005874A5" w:rsidP="00300521">
      <w:pPr>
        <w:pStyle w:val="NormalIndent"/>
        <w:outlineLvl w:val="2"/>
      </w:pPr>
      <w:r>
        <w:lastRenderedPageBreak/>
        <w:t xml:space="preserve">2.3.5. </w:t>
      </w:r>
      <w:proofErr w:type="spellStart"/>
      <w:proofErr w:type="gramStart"/>
      <w:r>
        <w:t>mst.City</w:t>
      </w:r>
      <w:proofErr w:type="spellEnd"/>
      <w:proofErr w:type="gramEnd"/>
    </w:p>
    <w:p w14:paraId="47BA575D" w14:textId="147E5657" w:rsidR="005874A5" w:rsidRDefault="005874A5" w:rsidP="003C7B51">
      <w:pPr>
        <w:pStyle w:val="NormalIndent"/>
      </w:pPr>
      <w:r>
        <w:t>This table contains detail city which website supports</w:t>
      </w:r>
    </w:p>
    <w:p w14:paraId="5431C5CE" w14:textId="19E1C39B" w:rsidR="005874A5" w:rsidRDefault="005874A5" w:rsidP="003C7B51">
      <w:pPr>
        <w:pStyle w:val="NormalIndent"/>
      </w:pPr>
      <w:r>
        <w:rPr>
          <w:noProof/>
        </w:rPr>
        <w:drawing>
          <wp:inline distT="0" distB="0" distL="0" distR="0" wp14:anchorId="0519C610" wp14:editId="48D0027E">
            <wp:extent cx="36671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7BD4" w14:textId="1B26105F" w:rsidR="005874A5" w:rsidRDefault="005874A5" w:rsidP="00300521">
      <w:pPr>
        <w:pStyle w:val="NormalIndent"/>
        <w:outlineLvl w:val="2"/>
      </w:pPr>
      <w:r>
        <w:t xml:space="preserve">2.3.6. </w:t>
      </w:r>
      <w:proofErr w:type="spellStart"/>
      <w:proofErr w:type="gramStart"/>
      <w:r>
        <w:t>dbo.Account</w:t>
      </w:r>
      <w:proofErr w:type="spellEnd"/>
      <w:proofErr w:type="gramEnd"/>
      <w:r>
        <w:t xml:space="preserve"> </w:t>
      </w:r>
    </w:p>
    <w:p w14:paraId="6ED92324" w14:textId="690AF2CA" w:rsidR="005874A5" w:rsidRDefault="005874A5" w:rsidP="003C7B51">
      <w:pPr>
        <w:pStyle w:val="NormalIndent"/>
      </w:pPr>
      <w:r>
        <w:t xml:space="preserve">This table contains all account that sign up </w:t>
      </w:r>
    </w:p>
    <w:p w14:paraId="05D5758A" w14:textId="2783837C" w:rsidR="005874A5" w:rsidRDefault="00520D85" w:rsidP="003C7B51">
      <w:pPr>
        <w:pStyle w:val="NormalIndent"/>
      </w:pPr>
      <w:r>
        <w:rPr>
          <w:noProof/>
        </w:rPr>
        <w:drawing>
          <wp:inline distT="0" distB="0" distL="0" distR="0" wp14:anchorId="7B57E8A9" wp14:editId="76859992">
            <wp:extent cx="354330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A66D" w14:textId="2DBFC7F5" w:rsidR="005874A5" w:rsidRDefault="005874A5" w:rsidP="00300521">
      <w:pPr>
        <w:pStyle w:val="NormalIndent"/>
        <w:outlineLvl w:val="2"/>
      </w:pPr>
      <w:r>
        <w:t>2.3.7</w:t>
      </w:r>
      <w:proofErr w:type="gramStart"/>
      <w:r>
        <w:t>.dbo.TeamSport</w:t>
      </w:r>
      <w:proofErr w:type="gramEnd"/>
    </w:p>
    <w:p w14:paraId="052313EB" w14:textId="055F8214" w:rsidR="005874A5" w:rsidRDefault="005874A5" w:rsidP="003C7B51">
      <w:pPr>
        <w:pStyle w:val="NormalIndent"/>
      </w:pPr>
      <w:r>
        <w:t xml:space="preserve">This table contains all </w:t>
      </w:r>
      <w:proofErr w:type="spellStart"/>
      <w:r>
        <w:t>TeamSport</w:t>
      </w:r>
      <w:proofErr w:type="spellEnd"/>
      <w:r>
        <w:t xml:space="preserve"> in Website</w:t>
      </w:r>
    </w:p>
    <w:p w14:paraId="50F5EBAF" w14:textId="031C1542" w:rsidR="005874A5" w:rsidRDefault="00520D85" w:rsidP="003C7B51">
      <w:pPr>
        <w:pStyle w:val="NormalIndent"/>
      </w:pPr>
      <w:r>
        <w:rPr>
          <w:noProof/>
        </w:rPr>
        <w:lastRenderedPageBreak/>
        <w:drawing>
          <wp:inline distT="0" distB="0" distL="0" distR="0" wp14:anchorId="67682951" wp14:editId="2205E5F1">
            <wp:extent cx="36957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3A9" w14:textId="2B8C1F5E" w:rsidR="005874A5" w:rsidRDefault="005D2A12" w:rsidP="00300521">
      <w:pPr>
        <w:pStyle w:val="NormalIndent"/>
        <w:outlineLvl w:val="2"/>
      </w:pPr>
      <w:r>
        <w:t>2.3.8</w:t>
      </w:r>
      <w:proofErr w:type="gramStart"/>
      <w:r>
        <w:t>.dbo.PlayerTeam</w:t>
      </w:r>
      <w:proofErr w:type="gramEnd"/>
    </w:p>
    <w:p w14:paraId="3284CBD3" w14:textId="672C7E4E" w:rsidR="005D2A12" w:rsidRDefault="005D2A12" w:rsidP="003C7B51">
      <w:pPr>
        <w:pStyle w:val="NormalIndent"/>
      </w:pPr>
      <w:r>
        <w:t xml:space="preserve">This table contains the relationship between Player and </w:t>
      </w:r>
      <w:proofErr w:type="spellStart"/>
      <w:r>
        <w:t>TeamSport</w:t>
      </w:r>
      <w:proofErr w:type="spellEnd"/>
      <w:r w:rsidR="00520D85">
        <w:t xml:space="preserve"> and Roles of this account in team</w:t>
      </w:r>
    </w:p>
    <w:p w14:paraId="399C1817" w14:textId="5DDFCCAD" w:rsidR="005D2A12" w:rsidRDefault="00520D85" w:rsidP="003C7B51">
      <w:pPr>
        <w:pStyle w:val="NormalIndent"/>
      </w:pPr>
      <w:r>
        <w:rPr>
          <w:noProof/>
        </w:rPr>
        <w:drawing>
          <wp:inline distT="0" distB="0" distL="0" distR="0" wp14:anchorId="6DBBE72E" wp14:editId="5CA0C3D9">
            <wp:extent cx="37242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3171" w14:textId="1E266D51" w:rsidR="00520D85" w:rsidRDefault="00520D85" w:rsidP="00520D85">
      <w:pPr>
        <w:pStyle w:val="NormalIndent"/>
        <w:outlineLvl w:val="2"/>
      </w:pPr>
      <w:r>
        <w:t xml:space="preserve">2.3.9. </w:t>
      </w:r>
      <w:proofErr w:type="spellStart"/>
      <w:proofErr w:type="gramStart"/>
      <w:r>
        <w:t>dbo.Roles</w:t>
      </w:r>
      <w:proofErr w:type="spellEnd"/>
      <w:proofErr w:type="gramEnd"/>
    </w:p>
    <w:p w14:paraId="05C7230C" w14:textId="471E775E" w:rsidR="00520D85" w:rsidRDefault="00520D85" w:rsidP="003C7B51">
      <w:pPr>
        <w:pStyle w:val="NormalIndent"/>
      </w:pPr>
      <w:r>
        <w:t xml:space="preserve">This table contains the role of account in team is host or member </w:t>
      </w:r>
    </w:p>
    <w:p w14:paraId="4D080116" w14:textId="59578382" w:rsidR="00520D85" w:rsidRDefault="00520D85" w:rsidP="003C7B51">
      <w:pPr>
        <w:pStyle w:val="NormalIndent"/>
      </w:pPr>
      <w:r>
        <w:rPr>
          <w:noProof/>
        </w:rPr>
        <w:drawing>
          <wp:inline distT="0" distB="0" distL="0" distR="0" wp14:anchorId="0D5D076B" wp14:editId="44F24AA5">
            <wp:extent cx="360045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DE49" w14:textId="473AAD3F" w:rsidR="00520D85" w:rsidRDefault="00B069ED" w:rsidP="00520D85">
      <w:pPr>
        <w:pStyle w:val="NormalIndent"/>
        <w:outlineLvl w:val="2"/>
      </w:pPr>
      <w:r>
        <w:t xml:space="preserve">2.3.10. </w:t>
      </w:r>
      <w:proofErr w:type="spellStart"/>
      <w:proofErr w:type="gramStart"/>
      <w:r>
        <w:t>dbo.Account_teamplayer</w:t>
      </w:r>
      <w:proofErr w:type="spellEnd"/>
      <w:proofErr w:type="gramEnd"/>
    </w:p>
    <w:p w14:paraId="781A6197" w14:textId="25BA9C55" w:rsidR="00520D85" w:rsidRDefault="00B069ED" w:rsidP="003C7B51">
      <w:pPr>
        <w:pStyle w:val="NormalIndent"/>
      </w:pPr>
      <w:r>
        <w:t>This table contains the connection between account and team</w:t>
      </w:r>
    </w:p>
    <w:p w14:paraId="12501822" w14:textId="3B7425A3" w:rsidR="00B069ED" w:rsidRDefault="00B069ED" w:rsidP="003C7B51">
      <w:pPr>
        <w:pStyle w:val="NormalIndent"/>
      </w:pPr>
      <w:r>
        <w:rPr>
          <w:noProof/>
        </w:rPr>
        <w:drawing>
          <wp:inline distT="0" distB="0" distL="0" distR="0" wp14:anchorId="71D4BD1C" wp14:editId="0967CA12">
            <wp:extent cx="3800475" cy="600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300C" w14:textId="77777777" w:rsidR="00880E31" w:rsidRDefault="00880E31" w:rsidP="003C7B51">
      <w:pPr>
        <w:pStyle w:val="NormalIndent"/>
      </w:pPr>
    </w:p>
    <w:p w14:paraId="1AC68D0B" w14:textId="102EB817" w:rsidR="00880E31" w:rsidRDefault="00E52F1F" w:rsidP="00880E31">
      <w:pPr>
        <w:pStyle w:val="NormalIndent"/>
        <w:outlineLvl w:val="2"/>
      </w:pPr>
      <w:r>
        <w:lastRenderedPageBreak/>
        <w:t>2.3.11</w:t>
      </w:r>
      <w:r w:rsidR="00880E31">
        <w:t xml:space="preserve">. </w:t>
      </w:r>
      <w:proofErr w:type="spellStart"/>
      <w:proofErr w:type="gramStart"/>
      <w:r w:rsidR="00880E31">
        <w:t>dbo</w:t>
      </w:r>
      <w:proofErr w:type="spellEnd"/>
      <w:proofErr w:type="gramEnd"/>
      <w:r w:rsidR="00880E31">
        <w:t>.</w:t>
      </w:r>
      <w:r w:rsidR="00880E31" w:rsidRPr="00880E31">
        <w:t xml:space="preserve"> Queue</w:t>
      </w:r>
    </w:p>
    <w:p w14:paraId="4E1D90E6" w14:textId="54EA8F12" w:rsidR="00880E31" w:rsidRDefault="00880E31" w:rsidP="00880E31">
      <w:r>
        <w:tab/>
        <w:t>This table contains request from host of team to account to invite them to become member of team.</w:t>
      </w:r>
    </w:p>
    <w:p w14:paraId="0EAE6F25" w14:textId="5297B4E6" w:rsidR="00880E31" w:rsidRDefault="00880E31" w:rsidP="00880E31">
      <w:r>
        <w:tab/>
      </w:r>
      <w:r>
        <w:rPr>
          <w:noProof/>
        </w:rPr>
        <w:drawing>
          <wp:inline distT="0" distB="0" distL="0" distR="0" wp14:anchorId="2103C25C" wp14:editId="2843FEFE">
            <wp:extent cx="37719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E27" w14:textId="77777777" w:rsidR="00E52F1F" w:rsidRDefault="00E52F1F" w:rsidP="00880E31"/>
    <w:p w14:paraId="30C44B5C" w14:textId="7C2E09C6" w:rsidR="00E52F1F" w:rsidRDefault="00E52F1F" w:rsidP="00E52F1F">
      <w:pPr>
        <w:pStyle w:val="NormalIndent"/>
        <w:outlineLvl w:val="2"/>
      </w:pPr>
      <w:r>
        <w:t>2</w:t>
      </w:r>
      <w:r>
        <w:t>.3.12</w:t>
      </w:r>
      <w:proofErr w:type="gramStart"/>
      <w:r>
        <w:t>.dbo.ScheduleBook</w:t>
      </w:r>
      <w:proofErr w:type="gramEnd"/>
    </w:p>
    <w:p w14:paraId="758BC82F" w14:textId="77777777" w:rsidR="00E52F1F" w:rsidRDefault="00E52F1F" w:rsidP="00E52F1F">
      <w:pPr>
        <w:pStyle w:val="NormalIndent"/>
      </w:pPr>
      <w:r>
        <w:t>This table contains detail information of the match will be taken place</w:t>
      </w:r>
    </w:p>
    <w:p w14:paraId="6FF8A44F" w14:textId="5406ECFA" w:rsidR="00E52F1F" w:rsidRDefault="00E52F1F" w:rsidP="00880E31">
      <w:r>
        <w:tab/>
      </w:r>
      <w:r>
        <w:rPr>
          <w:noProof/>
        </w:rPr>
        <w:drawing>
          <wp:inline distT="0" distB="0" distL="0" distR="0" wp14:anchorId="28BE1C05" wp14:editId="2045C68F">
            <wp:extent cx="2924175" cy="3429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47D" w14:textId="77777777" w:rsidR="00E52F1F" w:rsidRDefault="00E52F1F" w:rsidP="00880E31"/>
    <w:p w14:paraId="2BA958F6" w14:textId="73007866" w:rsidR="00880E31" w:rsidRDefault="00E52F1F" w:rsidP="003C7B51">
      <w:pPr>
        <w:pStyle w:val="NormalIndent"/>
      </w:pPr>
      <w:r>
        <w:t>2</w:t>
      </w:r>
      <w:r>
        <w:t>.3.13</w:t>
      </w:r>
      <w:proofErr w:type="gramStart"/>
      <w:r>
        <w:t>.dbo.Post</w:t>
      </w:r>
      <w:proofErr w:type="gramEnd"/>
    </w:p>
    <w:p w14:paraId="6DBFC16B" w14:textId="5AB1CDF3" w:rsidR="00B069ED" w:rsidRDefault="00E52F1F" w:rsidP="003C7B51">
      <w:pPr>
        <w:pStyle w:val="NormalIndent"/>
      </w:pPr>
      <w:r>
        <w:t>This table contains posts from account in specific team to share moment in football match</w:t>
      </w:r>
    </w:p>
    <w:p w14:paraId="2C97E826" w14:textId="2852D607" w:rsidR="00E52F1F" w:rsidRDefault="00E52F1F" w:rsidP="003C7B51">
      <w:pPr>
        <w:pStyle w:val="NormalIndent"/>
      </w:pPr>
      <w:r>
        <w:rPr>
          <w:noProof/>
        </w:rPr>
        <w:drawing>
          <wp:inline distT="0" distB="0" distL="0" distR="0" wp14:anchorId="0CE98B82" wp14:editId="7699C035">
            <wp:extent cx="36099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6005" w14:textId="29705145" w:rsidR="005D2A12" w:rsidRDefault="00E52F1F" w:rsidP="00300521">
      <w:pPr>
        <w:pStyle w:val="NormalIndent"/>
        <w:outlineLvl w:val="2"/>
      </w:pPr>
      <w:r>
        <w:lastRenderedPageBreak/>
        <w:t xml:space="preserve">2.3.9. </w:t>
      </w:r>
      <w:proofErr w:type="spellStart"/>
      <w:proofErr w:type="gramStart"/>
      <w:r>
        <w:t>mst</w:t>
      </w:r>
      <w:r w:rsidR="005D2A12">
        <w:t>.Schedule</w:t>
      </w:r>
      <w:proofErr w:type="spellEnd"/>
      <w:proofErr w:type="gramEnd"/>
    </w:p>
    <w:p w14:paraId="137E7219" w14:textId="69716A64" w:rsidR="005D2A12" w:rsidRDefault="005D2A12" w:rsidP="003C7B51">
      <w:pPr>
        <w:pStyle w:val="NormalIndent"/>
      </w:pPr>
      <w:r>
        <w:t>This table contains schedule the match of teams on date</w:t>
      </w:r>
    </w:p>
    <w:p w14:paraId="61468537" w14:textId="34990021" w:rsidR="005D2A12" w:rsidRDefault="005D2A12" w:rsidP="003C7B51">
      <w:pPr>
        <w:pStyle w:val="NormalIndent"/>
      </w:pPr>
      <w:r>
        <w:rPr>
          <w:noProof/>
        </w:rPr>
        <w:drawing>
          <wp:inline distT="0" distB="0" distL="0" distR="0" wp14:anchorId="6CA6C888" wp14:editId="5567F261">
            <wp:extent cx="300037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6EDF" w14:textId="77777777" w:rsidR="005D2A12" w:rsidRDefault="005D2A12" w:rsidP="003C7B51">
      <w:pPr>
        <w:pStyle w:val="NormalIndent"/>
      </w:pPr>
    </w:p>
    <w:p w14:paraId="548F3CF3" w14:textId="77777777" w:rsidR="005D2A12" w:rsidRDefault="005D2A12" w:rsidP="003C7B51">
      <w:pPr>
        <w:pStyle w:val="NormalIndent"/>
      </w:pPr>
    </w:p>
    <w:p w14:paraId="0FCA5F83" w14:textId="668FE80A" w:rsidR="005D2A12" w:rsidRDefault="00E52F1F" w:rsidP="00300521">
      <w:pPr>
        <w:pStyle w:val="NormalIndent"/>
        <w:outlineLvl w:val="2"/>
      </w:pPr>
      <w:r>
        <w:t>2.3.10</w:t>
      </w:r>
      <w:proofErr w:type="gramStart"/>
      <w:r>
        <w:t>.mst</w:t>
      </w:r>
      <w:r w:rsidR="005D2A12">
        <w:t>.Time</w:t>
      </w:r>
      <w:proofErr w:type="gramEnd"/>
    </w:p>
    <w:p w14:paraId="16220B40" w14:textId="78FA7788" w:rsidR="005D2A12" w:rsidRDefault="005D2A12" w:rsidP="003C7B51">
      <w:pPr>
        <w:pStyle w:val="NormalIndent"/>
      </w:pPr>
      <w:r>
        <w:t>This table contains the time is booked by account and confirmed from host</w:t>
      </w:r>
    </w:p>
    <w:p w14:paraId="331648FA" w14:textId="59B35B67" w:rsidR="005D2A12" w:rsidRDefault="005D2A12" w:rsidP="003C7B51">
      <w:pPr>
        <w:pStyle w:val="NormalIndent"/>
      </w:pPr>
      <w:r>
        <w:rPr>
          <w:noProof/>
        </w:rPr>
        <w:drawing>
          <wp:inline distT="0" distB="0" distL="0" distR="0" wp14:anchorId="50C667C4" wp14:editId="6687B2E0">
            <wp:extent cx="282892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9657" w14:textId="5B0A528F" w:rsidR="001C5178" w:rsidRDefault="001C5178" w:rsidP="003C7B51">
      <w:pPr>
        <w:pStyle w:val="NormalIndent"/>
      </w:pPr>
    </w:p>
    <w:p w14:paraId="4D66FF2D" w14:textId="366FD153" w:rsidR="001C5178" w:rsidRDefault="00D544FD" w:rsidP="00300521">
      <w:pPr>
        <w:pStyle w:val="NormalIndent"/>
        <w:outlineLvl w:val="2"/>
      </w:pPr>
      <w:r>
        <w:t xml:space="preserve">2.3.12. </w:t>
      </w:r>
      <w:proofErr w:type="spellStart"/>
      <w:proofErr w:type="gramStart"/>
      <w:r>
        <w:t>mst</w:t>
      </w:r>
      <w:r w:rsidR="00300521">
        <w:t>.Stadium</w:t>
      </w:r>
      <w:proofErr w:type="spellEnd"/>
      <w:proofErr w:type="gramEnd"/>
    </w:p>
    <w:p w14:paraId="33BAB311" w14:textId="380B9532" w:rsidR="00300521" w:rsidRDefault="00300521" w:rsidP="003C7B51">
      <w:pPr>
        <w:pStyle w:val="NormalIndent"/>
      </w:pPr>
      <w:r>
        <w:t>This table contains Stadium which the match will be taken place</w:t>
      </w:r>
    </w:p>
    <w:p w14:paraId="2F677F73" w14:textId="61BF167F" w:rsidR="00300521" w:rsidRDefault="00300521" w:rsidP="003C7B51">
      <w:pPr>
        <w:pStyle w:val="NormalIndent"/>
      </w:pPr>
      <w:r>
        <w:rPr>
          <w:noProof/>
        </w:rPr>
        <w:lastRenderedPageBreak/>
        <w:drawing>
          <wp:inline distT="0" distB="0" distL="0" distR="0" wp14:anchorId="7ACEEAC3" wp14:editId="646B0C7B">
            <wp:extent cx="2495550" cy="29029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938" cy="29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035" w14:textId="77777777" w:rsidR="00300521" w:rsidRDefault="00300521" w:rsidP="003C7B51">
      <w:pPr>
        <w:pStyle w:val="NormalIndent"/>
      </w:pPr>
    </w:p>
    <w:p w14:paraId="6FD6E62D" w14:textId="6CA3C1AA" w:rsidR="00300521" w:rsidRDefault="00300521" w:rsidP="00300521">
      <w:pPr>
        <w:pStyle w:val="NormalIndent"/>
        <w:outlineLvl w:val="2"/>
      </w:pPr>
      <w:r>
        <w:t xml:space="preserve">2.3.13. </w:t>
      </w:r>
      <w:proofErr w:type="spellStart"/>
      <w:proofErr w:type="gramStart"/>
      <w:r>
        <w:t>dbo.Image</w:t>
      </w:r>
      <w:proofErr w:type="spellEnd"/>
      <w:proofErr w:type="gramEnd"/>
    </w:p>
    <w:p w14:paraId="22492F2E" w14:textId="5B0C7CE9" w:rsidR="00300521" w:rsidRDefault="00300521" w:rsidP="003C7B51">
      <w:pPr>
        <w:pStyle w:val="NormalIndent"/>
      </w:pPr>
      <w:r>
        <w:t xml:space="preserve">This table is stored Image for website </w:t>
      </w:r>
      <w:proofErr w:type="gramStart"/>
      <w:r>
        <w:t>( Stadium</w:t>
      </w:r>
      <w:proofErr w:type="gramEnd"/>
      <w:r>
        <w:t>, account etc.)</w:t>
      </w:r>
    </w:p>
    <w:p w14:paraId="61497B4F" w14:textId="72706394" w:rsidR="00300521" w:rsidRDefault="00300521" w:rsidP="003C7B51">
      <w:pPr>
        <w:pStyle w:val="NormalIndent"/>
      </w:pPr>
      <w:r>
        <w:rPr>
          <w:noProof/>
        </w:rPr>
        <w:drawing>
          <wp:inline distT="0" distB="0" distL="0" distR="0" wp14:anchorId="5CA92AF6" wp14:editId="60E2057E">
            <wp:extent cx="3000375" cy="1952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F427" w14:textId="33F1AAB0" w:rsidR="008F7797" w:rsidRPr="008F7797" w:rsidRDefault="008F7797" w:rsidP="008F7797">
      <w:pPr>
        <w:pStyle w:val="Heading1"/>
        <w:ind w:left="840"/>
        <w:rPr>
          <w:rFonts w:asciiTheme="minorHAnsi" w:hAnsiTheme="minorHAnsi" w:cstheme="minorHAnsi"/>
        </w:rPr>
      </w:pPr>
      <w:bookmarkStart w:id="29" w:name="_Toc455661053"/>
      <w:r w:rsidRPr="008F7797">
        <w:rPr>
          <w:rFonts w:asciiTheme="minorHAnsi" w:hAnsiTheme="minorHAnsi" w:cstheme="minorHAnsi"/>
        </w:rPr>
        <w:lastRenderedPageBreak/>
        <w:t xml:space="preserve">. </w:t>
      </w:r>
      <w:r w:rsidR="0073443A">
        <w:rPr>
          <w:rFonts w:asciiTheme="minorHAnsi" w:hAnsiTheme="minorHAnsi" w:cstheme="minorHAnsi"/>
        </w:rPr>
        <w:t>Development Process data in Database</w:t>
      </w:r>
      <w:bookmarkEnd w:id="29"/>
    </w:p>
    <w:p w14:paraId="4EC5DD86" w14:textId="53DEB5F0" w:rsidR="00CD2283" w:rsidRDefault="0073443A" w:rsidP="00053208">
      <w:pPr>
        <w:pStyle w:val="Heading3"/>
        <w:numPr>
          <w:ilvl w:val="0"/>
          <w:numId w:val="0"/>
        </w:numPr>
        <w:ind w:left="720"/>
      </w:pPr>
      <w:bookmarkStart w:id="30" w:name="_Toc455661054"/>
      <w:r>
        <w:t>3.1. Overview</w:t>
      </w:r>
      <w:bookmarkEnd w:id="30"/>
      <w:r>
        <w:t xml:space="preserve"> </w:t>
      </w:r>
    </w:p>
    <w:p w14:paraId="68FAE590" w14:textId="77777777" w:rsidR="0073443A" w:rsidRDefault="0073443A" w:rsidP="00CD2283">
      <w:pPr>
        <w:pStyle w:val="NormalIndent"/>
      </w:pPr>
      <w:r>
        <w:t>The purpose of work piece is to record all object for processing data tier example Store Procedure, Trigger, Function etc. Explanation detail what object will be used for in Database?</w:t>
      </w:r>
    </w:p>
    <w:p w14:paraId="1BF667C8" w14:textId="77777777" w:rsidR="0073443A" w:rsidRDefault="0073443A" w:rsidP="00053208">
      <w:pPr>
        <w:pStyle w:val="Heading3"/>
        <w:numPr>
          <w:ilvl w:val="0"/>
          <w:numId w:val="0"/>
        </w:numPr>
        <w:ind w:left="720"/>
      </w:pPr>
      <w:bookmarkStart w:id="31" w:name="_Toc455661055"/>
      <w:r>
        <w:t>3.2. Store Procedure</w:t>
      </w:r>
      <w:bookmarkEnd w:id="31"/>
    </w:p>
    <w:p w14:paraId="4EC08762" w14:textId="05D56614" w:rsidR="00642B53" w:rsidRDefault="00642B53" w:rsidP="00642B53">
      <w:pPr>
        <w:pStyle w:val="NormalIndent"/>
      </w:pPr>
      <w:r>
        <w:t xml:space="preserve">- </w:t>
      </w:r>
      <w:proofErr w:type="spellStart"/>
      <w:proofErr w:type="gramStart"/>
      <w:r w:rsidRPr="00642B53">
        <w:t>CreateAccount</w:t>
      </w:r>
      <w:proofErr w:type="spellEnd"/>
      <w:r>
        <w:t xml:space="preserve"> :</w:t>
      </w:r>
      <w:proofErr w:type="gramEnd"/>
      <w:r>
        <w:t xml:space="preserve"> this store procedure to support creation account in DB</w:t>
      </w:r>
    </w:p>
    <w:p w14:paraId="117D0FD7" w14:textId="4A587B58" w:rsidR="00642B53" w:rsidRDefault="00642B53" w:rsidP="00642B53">
      <w:pPr>
        <w:pStyle w:val="NormalIndent"/>
      </w:pPr>
      <w:r>
        <w:t xml:space="preserve">- </w:t>
      </w:r>
      <w:proofErr w:type="spellStart"/>
      <w:proofErr w:type="gramStart"/>
      <w:r w:rsidRPr="00642B53">
        <w:t>uspLogError</w:t>
      </w:r>
      <w:proofErr w:type="spellEnd"/>
      <w:r>
        <w:t xml:space="preserve"> :</w:t>
      </w:r>
      <w:proofErr w:type="gramEnd"/>
      <w:r>
        <w:t xml:space="preserve"> This SP to Write log if Processing </w:t>
      </w:r>
      <w:r w:rsidR="005D2DFD">
        <w:t xml:space="preserve">in DB is errored </w:t>
      </w:r>
    </w:p>
    <w:p w14:paraId="09DEFB39" w14:textId="39D8F2D6" w:rsidR="005D2DFD" w:rsidRPr="00642B53" w:rsidRDefault="005D2DFD" w:rsidP="00642B53">
      <w:pPr>
        <w:pStyle w:val="NormalIndent"/>
      </w:pPr>
      <w:r>
        <w:t xml:space="preserve">- </w:t>
      </w:r>
      <w:proofErr w:type="spellStart"/>
      <w:proofErr w:type="gramStart"/>
      <w:r w:rsidRPr="005D2DFD">
        <w:t>uspPrintError</w:t>
      </w:r>
      <w:proofErr w:type="spellEnd"/>
      <w:r>
        <w:t xml:space="preserve"> :</w:t>
      </w:r>
      <w:proofErr w:type="gramEnd"/>
      <w:r>
        <w:t xml:space="preserve"> this SP to Print Message Error </w:t>
      </w:r>
    </w:p>
    <w:p w14:paraId="4CC17A78" w14:textId="631E4C26" w:rsidR="00F328B8" w:rsidRDefault="00F328B8" w:rsidP="00053208">
      <w:pPr>
        <w:pStyle w:val="Heading3"/>
        <w:numPr>
          <w:ilvl w:val="0"/>
          <w:numId w:val="0"/>
        </w:numPr>
        <w:ind w:left="720"/>
      </w:pPr>
      <w:bookmarkStart w:id="32" w:name="_Toc455661056"/>
      <w:r>
        <w:t>3.3. Process flow</w:t>
      </w:r>
      <w:bookmarkEnd w:id="32"/>
    </w:p>
    <w:p w14:paraId="22021A4B" w14:textId="27ABA321" w:rsidR="00E719EF" w:rsidRDefault="00E719EF" w:rsidP="0088642E">
      <w:pPr>
        <w:pStyle w:val="NormalIndent"/>
        <w:ind w:left="1710"/>
      </w:pPr>
    </w:p>
    <w:p w14:paraId="05E7D3BE" w14:textId="77777777" w:rsidR="00E719EF" w:rsidRDefault="00E719EF" w:rsidP="0088642E">
      <w:pPr>
        <w:pStyle w:val="NormalIndent"/>
        <w:ind w:left="1710"/>
      </w:pPr>
    </w:p>
    <w:p w14:paraId="3007A829" w14:textId="77777777" w:rsidR="00FF2F74" w:rsidRPr="000610F4" w:rsidRDefault="00FF2F74" w:rsidP="004D7CFF">
      <w:pPr>
        <w:pStyle w:val="Heading1"/>
        <w:ind w:left="840"/>
        <w:rPr>
          <w:rFonts w:asciiTheme="minorHAnsi" w:hAnsiTheme="minorHAnsi" w:cstheme="minorHAnsi"/>
        </w:rPr>
      </w:pPr>
      <w:bookmarkStart w:id="33" w:name="_Toc455661057"/>
      <w:bookmarkStart w:id="34" w:name="_Toc169580896"/>
      <w:r w:rsidRPr="000610F4">
        <w:rPr>
          <w:rFonts w:asciiTheme="minorHAnsi" w:hAnsiTheme="minorHAnsi" w:cstheme="minorHAnsi"/>
        </w:rPr>
        <w:lastRenderedPageBreak/>
        <w:t>Architecture</w:t>
      </w:r>
      <w:bookmarkEnd w:id="33"/>
    </w:p>
    <w:p w14:paraId="3007A82A" w14:textId="77777777" w:rsidR="0073745E" w:rsidRPr="000610F4" w:rsidRDefault="0073745E" w:rsidP="004D7CFF">
      <w:pPr>
        <w:pStyle w:val="Heading2"/>
        <w:tabs>
          <w:tab w:val="clear" w:pos="576"/>
          <w:tab w:val="num" w:pos="565"/>
        </w:tabs>
        <w:rPr>
          <w:rFonts w:asciiTheme="minorHAnsi" w:hAnsiTheme="minorHAnsi" w:cstheme="minorHAnsi"/>
        </w:rPr>
      </w:pPr>
      <w:bookmarkStart w:id="35" w:name="_Toc455661058"/>
      <w:r w:rsidRPr="000610F4">
        <w:rPr>
          <w:rFonts w:asciiTheme="minorHAnsi" w:hAnsiTheme="minorHAnsi" w:cstheme="minorHAnsi"/>
        </w:rPr>
        <w:t>Overview</w:t>
      </w:r>
      <w:bookmarkEnd w:id="34"/>
      <w:bookmarkEnd w:id="35"/>
    </w:p>
    <w:p w14:paraId="3007A82C" w14:textId="5149C826" w:rsidR="00030132" w:rsidRPr="000610F4" w:rsidRDefault="000C4B21" w:rsidP="00030132">
      <w:pPr>
        <w:pStyle w:val="NormalIndent"/>
        <w:ind w:left="0"/>
        <w:rPr>
          <w:rFonts w:cstheme="minorHAnsi"/>
          <w:szCs w:val="22"/>
        </w:rPr>
      </w:pPr>
      <w:r>
        <w:rPr>
          <w:rFonts w:cstheme="minorHAnsi"/>
          <w:szCs w:val="22"/>
        </w:rPr>
        <w:t>The development Structure Database</w:t>
      </w:r>
      <w:r w:rsidR="00030132" w:rsidRPr="000610F4">
        <w:rPr>
          <w:rFonts w:cstheme="minorHAnsi"/>
          <w:szCs w:val="22"/>
        </w:rPr>
        <w:t xml:space="preserve"> will use the</w:t>
      </w:r>
      <w:r>
        <w:rPr>
          <w:rFonts w:cstheme="minorHAnsi"/>
          <w:szCs w:val="22"/>
        </w:rPr>
        <w:t xml:space="preserve"> metadata tool to build structure object in </w:t>
      </w:r>
      <w:proofErr w:type="gramStart"/>
      <w:r>
        <w:rPr>
          <w:rFonts w:cstheme="minorHAnsi"/>
          <w:szCs w:val="22"/>
        </w:rPr>
        <w:t xml:space="preserve">DB </w:t>
      </w:r>
      <w:r w:rsidR="00030132" w:rsidRPr="000610F4">
        <w:rPr>
          <w:rFonts w:cstheme="minorHAnsi"/>
          <w:szCs w:val="22"/>
        </w:rPr>
        <w:t>.</w:t>
      </w:r>
      <w:proofErr w:type="gramEnd"/>
    </w:p>
    <w:p w14:paraId="3007A82D" w14:textId="00584A45" w:rsidR="00030132" w:rsidRPr="000610F4" w:rsidRDefault="000C4B21" w:rsidP="00EE64CF">
      <w:pPr>
        <w:pStyle w:val="Heading3"/>
        <w:rPr>
          <w:lang w:val="en-AU"/>
        </w:rPr>
      </w:pPr>
      <w:bookmarkStart w:id="36" w:name="_Toc283289460"/>
      <w:bookmarkStart w:id="37" w:name="_Toc284488649"/>
      <w:bookmarkStart w:id="38" w:name="_Toc296515025"/>
      <w:bookmarkStart w:id="39" w:name="_Toc281982740"/>
      <w:bookmarkStart w:id="40" w:name="_Toc455661059"/>
      <w:bookmarkEnd w:id="36"/>
      <w:bookmarkEnd w:id="37"/>
      <w:bookmarkEnd w:id="38"/>
      <w:r>
        <w:t>Metadata</w:t>
      </w:r>
      <w:r w:rsidR="00030132" w:rsidRPr="000610F4">
        <w:t xml:space="preserve"> Architecture</w:t>
      </w:r>
      <w:bookmarkEnd w:id="39"/>
      <w:bookmarkEnd w:id="40"/>
    </w:p>
    <w:p w14:paraId="3007A87A" w14:textId="77777777" w:rsidR="00FD00BC" w:rsidRPr="000610F4" w:rsidRDefault="004514A8" w:rsidP="004514A8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41" w:name="_Toc455661060"/>
      <w:r w:rsidRPr="000610F4">
        <w:rPr>
          <w:rFonts w:asciiTheme="minorHAnsi" w:hAnsiTheme="minorHAnsi" w:cstheme="minorHAnsi"/>
        </w:rPr>
        <w:lastRenderedPageBreak/>
        <w:t xml:space="preserve">Appendix </w:t>
      </w:r>
      <w:r w:rsidR="00B55437" w:rsidRPr="000610F4">
        <w:rPr>
          <w:rFonts w:asciiTheme="minorHAnsi" w:hAnsiTheme="minorHAnsi" w:cstheme="minorHAnsi"/>
        </w:rPr>
        <w:t>A</w:t>
      </w:r>
      <w:r w:rsidRPr="000610F4">
        <w:rPr>
          <w:rFonts w:asciiTheme="minorHAnsi" w:hAnsiTheme="minorHAnsi" w:cstheme="minorHAnsi"/>
        </w:rPr>
        <w:t xml:space="preserve"> </w:t>
      </w:r>
      <w:r w:rsidR="008048CC" w:rsidRPr="000610F4">
        <w:rPr>
          <w:rFonts w:asciiTheme="minorHAnsi" w:hAnsiTheme="minorHAnsi" w:cstheme="minorHAnsi"/>
        </w:rPr>
        <w:t>–</w:t>
      </w:r>
      <w:r w:rsidRPr="000610F4">
        <w:rPr>
          <w:rFonts w:asciiTheme="minorHAnsi" w:hAnsiTheme="minorHAnsi" w:cstheme="minorHAnsi"/>
        </w:rPr>
        <w:t xml:space="preserve"> </w:t>
      </w:r>
      <w:r w:rsidR="008048CC" w:rsidRPr="000610F4">
        <w:rPr>
          <w:rFonts w:asciiTheme="minorHAnsi" w:hAnsiTheme="minorHAnsi" w:cstheme="minorHAnsi"/>
        </w:rPr>
        <w:t>Implementation Strategy</w:t>
      </w:r>
      <w:bookmarkEnd w:id="41"/>
    </w:p>
    <w:p w14:paraId="3007A87B" w14:textId="77777777" w:rsidR="00620135" w:rsidRPr="000610F4" w:rsidRDefault="00620135" w:rsidP="0078074B">
      <w:pPr>
        <w:rPr>
          <w:rFonts w:cstheme="minorHAnsi"/>
        </w:rPr>
      </w:pPr>
    </w:p>
    <w:p w14:paraId="3007A87D" w14:textId="77777777" w:rsidR="0078074B" w:rsidRPr="000610F4" w:rsidRDefault="0078074B" w:rsidP="0078074B">
      <w:pPr>
        <w:rPr>
          <w:rFonts w:cstheme="minorHAnsi"/>
        </w:rPr>
      </w:pPr>
    </w:p>
    <w:p w14:paraId="3007A87E" w14:textId="77777777" w:rsidR="00C17CC1" w:rsidRPr="000610F4" w:rsidRDefault="00C17CC1" w:rsidP="0078074B">
      <w:pPr>
        <w:rPr>
          <w:rFonts w:cstheme="minorHAnsi"/>
          <w:b/>
          <w:sz w:val="28"/>
          <w:szCs w:val="28"/>
          <w:lang w:val="en-AU"/>
        </w:rPr>
      </w:pPr>
      <w:r w:rsidRPr="000610F4">
        <w:rPr>
          <w:rFonts w:cstheme="minorHAnsi"/>
          <w:b/>
          <w:sz w:val="28"/>
          <w:szCs w:val="28"/>
          <w:lang w:val="en-AU"/>
        </w:rPr>
        <w:t>Deployment Servers</w:t>
      </w:r>
    </w:p>
    <w:p w14:paraId="3007A87F" w14:textId="77777777" w:rsidR="00C17CC1" w:rsidRPr="000610F4" w:rsidRDefault="00C17CC1" w:rsidP="0078074B">
      <w:pPr>
        <w:rPr>
          <w:rFonts w:cstheme="minorHAnsi"/>
        </w:rPr>
      </w:pPr>
    </w:p>
    <w:p w14:paraId="3007A880" w14:textId="35126569" w:rsidR="00C17CC1" w:rsidRPr="000610F4" w:rsidRDefault="000907B7" w:rsidP="00C17CC1">
      <w:pPr>
        <w:ind w:firstLine="709"/>
        <w:rPr>
          <w:rFonts w:cstheme="minorHAnsi"/>
          <w:b/>
        </w:rPr>
      </w:pPr>
      <w:r>
        <w:rPr>
          <w:rFonts w:cstheme="minorHAnsi"/>
          <w:b/>
        </w:rPr>
        <w:t>Local</w:t>
      </w:r>
    </w:p>
    <w:p w14:paraId="3007A881" w14:textId="77777777" w:rsidR="00C17CC1" w:rsidRPr="000610F4" w:rsidRDefault="00492AE2" w:rsidP="00C17CC1">
      <w:pPr>
        <w:ind w:left="709" w:firstLine="709"/>
        <w:rPr>
          <w:rFonts w:cstheme="minorHAnsi"/>
        </w:rPr>
      </w:pPr>
      <w:r w:rsidRPr="000610F4">
        <w:rPr>
          <w:rFonts w:cstheme="minorHAnsi"/>
        </w:rPr>
        <w:t>-TBC-</w:t>
      </w:r>
    </w:p>
    <w:p w14:paraId="3007A882" w14:textId="77777777" w:rsidR="008F7D61" w:rsidRPr="000610F4" w:rsidRDefault="008F7D61" w:rsidP="00C17CC1">
      <w:pPr>
        <w:ind w:left="709" w:firstLine="709"/>
        <w:rPr>
          <w:rFonts w:cstheme="minorHAnsi"/>
        </w:rPr>
      </w:pPr>
    </w:p>
    <w:p w14:paraId="3007A883" w14:textId="3F425DCB" w:rsidR="00C17CC1" w:rsidRPr="000610F4" w:rsidRDefault="000907B7" w:rsidP="00C17CC1">
      <w:pPr>
        <w:ind w:firstLine="709"/>
        <w:rPr>
          <w:rFonts w:cstheme="minorHAnsi"/>
          <w:b/>
        </w:rPr>
      </w:pPr>
      <w:r>
        <w:rPr>
          <w:rFonts w:cstheme="minorHAnsi"/>
          <w:b/>
        </w:rPr>
        <w:t>Local.\PROD</w:t>
      </w:r>
    </w:p>
    <w:p w14:paraId="3007A884" w14:textId="77777777" w:rsidR="008F7D61" w:rsidRPr="000610F4" w:rsidRDefault="00492AE2" w:rsidP="008F7D61">
      <w:pPr>
        <w:ind w:left="709" w:firstLine="709"/>
        <w:rPr>
          <w:rFonts w:cstheme="minorHAnsi"/>
        </w:rPr>
      </w:pPr>
      <w:r w:rsidRPr="000610F4">
        <w:rPr>
          <w:rFonts w:cstheme="minorHAnsi"/>
        </w:rPr>
        <w:t>-TBC-</w:t>
      </w:r>
    </w:p>
    <w:p w14:paraId="3007A885" w14:textId="77777777" w:rsidR="00C17CC1" w:rsidRPr="000610F4" w:rsidRDefault="00C17CC1" w:rsidP="00C17CC1">
      <w:pPr>
        <w:ind w:left="709" w:firstLine="709"/>
        <w:rPr>
          <w:rFonts w:cstheme="minorHAnsi"/>
        </w:rPr>
      </w:pPr>
    </w:p>
    <w:p w14:paraId="3007A886" w14:textId="70EC1889" w:rsidR="00C17CC1" w:rsidRPr="000610F4" w:rsidRDefault="000907B7" w:rsidP="00C17CC1">
      <w:pPr>
        <w:ind w:firstLine="709"/>
        <w:rPr>
          <w:rFonts w:cstheme="minorHAnsi"/>
          <w:b/>
        </w:rPr>
      </w:pPr>
      <w:r>
        <w:rPr>
          <w:rFonts w:cstheme="minorHAnsi"/>
          <w:b/>
        </w:rPr>
        <w:t>TFS</w:t>
      </w:r>
    </w:p>
    <w:p w14:paraId="3007A887" w14:textId="77777777" w:rsidR="000A750D" w:rsidRPr="000610F4" w:rsidRDefault="000A750D" w:rsidP="000A750D">
      <w:pPr>
        <w:ind w:left="709" w:firstLine="709"/>
        <w:rPr>
          <w:rFonts w:cstheme="minorHAnsi"/>
        </w:rPr>
      </w:pPr>
      <w:r w:rsidRPr="000610F4">
        <w:rPr>
          <w:rFonts w:cstheme="minorHAnsi"/>
        </w:rPr>
        <w:t>-TBC-</w:t>
      </w:r>
    </w:p>
    <w:p w14:paraId="3007A888" w14:textId="7E26A6F4" w:rsidR="0078074B" w:rsidRPr="000919BB" w:rsidRDefault="000907B7" w:rsidP="0078074B">
      <w:pPr>
        <w:rPr>
          <w:rFonts w:cstheme="minorHAnsi"/>
          <w:b/>
        </w:rPr>
      </w:pPr>
      <w:r>
        <w:rPr>
          <w:rFonts w:cstheme="minorHAnsi"/>
        </w:rPr>
        <w:tab/>
      </w:r>
      <w:r w:rsidR="00F0516E">
        <w:rPr>
          <w:rFonts w:cstheme="minorHAnsi"/>
          <w:b/>
        </w:rPr>
        <w:t>Tuan</w:t>
      </w:r>
      <w:r w:rsidRPr="000919BB">
        <w:rPr>
          <w:rFonts w:cstheme="minorHAnsi"/>
          <w:b/>
        </w:rPr>
        <w:t xml:space="preserve"> environment</w:t>
      </w:r>
    </w:p>
    <w:sectPr w:rsidR="0078074B" w:rsidRPr="000919BB" w:rsidSect="008A5B44">
      <w:headerReference w:type="even" r:id="rId36"/>
      <w:headerReference w:type="first" r:id="rId37"/>
      <w:footerReference w:type="first" r:id="rId38"/>
      <w:type w:val="continuous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94370" w14:textId="77777777" w:rsidR="00741A10" w:rsidRDefault="00741A10">
      <w:r>
        <w:separator/>
      </w:r>
    </w:p>
  </w:endnote>
  <w:endnote w:type="continuationSeparator" w:id="0">
    <w:p w14:paraId="3F0CC505" w14:textId="77777777" w:rsidR="00741A10" w:rsidRDefault="0074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 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38" w14:textId="77777777" w:rsidR="00E15E13" w:rsidRDefault="00E15E13">
    <w:pPr>
      <w:pStyle w:val="Footer"/>
      <w:jc w:val="right"/>
      <w:rPr>
        <w:b/>
        <w:bCs/>
        <w:sz w:val="22"/>
      </w:rPr>
    </w:pPr>
  </w:p>
  <w:p w14:paraId="3007A939" w14:textId="77777777" w:rsidR="00E15E13" w:rsidRDefault="00E15E13" w:rsidP="0074290D">
    <w:pPr>
      <w:pStyle w:val="Footer"/>
      <w:jc w:val="right"/>
      <w:rPr>
        <w:b/>
        <w:bCs/>
        <w:sz w:val="22"/>
      </w:rPr>
    </w:pPr>
  </w:p>
  <w:p w14:paraId="3007A93A" w14:textId="77777777" w:rsidR="00E15E13" w:rsidRDefault="00E15E13" w:rsidP="0074290D">
    <w:pPr>
      <w:pStyle w:val="Footer"/>
      <w:jc w:val="right"/>
      <w:rPr>
        <w:b/>
        <w:bCs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2" w14:textId="77777777" w:rsidR="00E15E13" w:rsidRDefault="00E15E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5" w14:textId="77777777" w:rsidR="00E15E13" w:rsidRDefault="00E15E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B64E1" w14:textId="77777777" w:rsidR="00741A10" w:rsidRDefault="00741A10">
      <w:r>
        <w:separator/>
      </w:r>
    </w:p>
  </w:footnote>
  <w:footnote w:type="continuationSeparator" w:id="0">
    <w:p w14:paraId="7639E4A0" w14:textId="77777777" w:rsidR="00741A10" w:rsidRDefault="00741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37" w14:textId="77777777" w:rsidR="00E15E13" w:rsidRDefault="00E15E13" w:rsidP="0074290D">
    <w:pPr>
      <w:pStyle w:val="Header"/>
      <w:pBdr>
        <w:bottom w:val="single" w:sz="4" w:space="1" w:color="auto"/>
      </w:pBdr>
      <w:ind w:firstLine="709"/>
      <w:jc w:val="right"/>
      <w:rPr>
        <w:b w:val="0"/>
        <w:bCs/>
      </w:rPr>
    </w:pPr>
    <w:r>
      <w:rPr>
        <w:b w:val="0"/>
        <w:bCs/>
      </w:rPr>
      <w:t>Solution Design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7" w:type="dxa"/>
      <w:tblLayout w:type="fixed"/>
      <w:tblLook w:val="0000" w:firstRow="0" w:lastRow="0" w:firstColumn="0" w:lastColumn="0" w:noHBand="0" w:noVBand="0"/>
    </w:tblPr>
    <w:tblGrid>
      <w:gridCol w:w="1548"/>
      <w:gridCol w:w="5648"/>
      <w:gridCol w:w="2131"/>
    </w:tblGrid>
    <w:tr w:rsidR="00E15E13" w14:paraId="3007A93E" w14:textId="77777777" w:rsidTr="0006079F">
      <w:tc>
        <w:tcPr>
          <w:tcW w:w="1548" w:type="dxa"/>
        </w:tcPr>
        <w:p w14:paraId="3007A93B" w14:textId="77777777" w:rsidR="00E15E13" w:rsidRDefault="00E15E13">
          <w:pPr>
            <w:pStyle w:val="Header"/>
          </w:pPr>
        </w:p>
      </w:tc>
      <w:tc>
        <w:tcPr>
          <w:tcW w:w="5648" w:type="dxa"/>
        </w:tcPr>
        <w:p w14:paraId="3007A93C" w14:textId="77777777" w:rsidR="00E15E13" w:rsidRDefault="00E15E13" w:rsidP="00293462">
          <w:pPr>
            <w:jc w:val="center"/>
          </w:pPr>
        </w:p>
      </w:tc>
      <w:tc>
        <w:tcPr>
          <w:tcW w:w="2131" w:type="dxa"/>
        </w:tcPr>
        <w:p w14:paraId="3007A93D" w14:textId="77777777" w:rsidR="00E15E13" w:rsidRDefault="00E15E13">
          <w:pPr>
            <w:pStyle w:val="Header"/>
          </w:pPr>
        </w:p>
      </w:tc>
    </w:tr>
  </w:tbl>
  <w:p w14:paraId="3007A93F" w14:textId="77777777" w:rsidR="00E15E13" w:rsidRDefault="00E15E13">
    <w:pPr>
      <w:pStyle w:val="Header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0" w14:textId="77777777" w:rsidR="00E15E13" w:rsidRDefault="00E15E1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1" w14:textId="77777777" w:rsidR="00E15E13" w:rsidRDefault="00E15E1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3" w14:textId="77777777" w:rsidR="00E15E13" w:rsidRDefault="00E15E1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4" w14:textId="77777777" w:rsidR="00E15E13" w:rsidRDefault="00E15E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433"/>
    <w:multiLevelType w:val="hybridMultilevel"/>
    <w:tmpl w:val="230CC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842BF8"/>
    <w:multiLevelType w:val="hybridMultilevel"/>
    <w:tmpl w:val="FE407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846FE"/>
    <w:multiLevelType w:val="hybridMultilevel"/>
    <w:tmpl w:val="A9966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53CA6"/>
    <w:multiLevelType w:val="hybridMultilevel"/>
    <w:tmpl w:val="FF62159E"/>
    <w:lvl w:ilvl="0" w:tplc="71EA8EB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86074"/>
    <w:multiLevelType w:val="hybridMultilevel"/>
    <w:tmpl w:val="295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109FE"/>
    <w:multiLevelType w:val="hybridMultilevel"/>
    <w:tmpl w:val="153C2070"/>
    <w:lvl w:ilvl="0" w:tplc="F5D220A0">
      <w:numFmt w:val="bullet"/>
      <w:lvlText w:val="-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35D60"/>
    <w:multiLevelType w:val="hybridMultilevel"/>
    <w:tmpl w:val="5834316C"/>
    <w:lvl w:ilvl="0" w:tplc="E376AE1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D87478"/>
    <w:multiLevelType w:val="hybridMultilevel"/>
    <w:tmpl w:val="AB16E758"/>
    <w:lvl w:ilvl="0" w:tplc="7EB68922"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A64983"/>
    <w:multiLevelType w:val="hybridMultilevel"/>
    <w:tmpl w:val="B2A63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606165"/>
    <w:multiLevelType w:val="hybridMultilevel"/>
    <w:tmpl w:val="77D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D6FCF"/>
    <w:multiLevelType w:val="multilevel"/>
    <w:tmpl w:val="2B6C19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AFD7663"/>
    <w:multiLevelType w:val="hybridMultilevel"/>
    <w:tmpl w:val="F7C6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E7E5C"/>
    <w:multiLevelType w:val="hybridMultilevel"/>
    <w:tmpl w:val="BBE26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166A70"/>
    <w:multiLevelType w:val="hybridMultilevel"/>
    <w:tmpl w:val="1E6C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76736"/>
    <w:multiLevelType w:val="hybridMultilevel"/>
    <w:tmpl w:val="A36C0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37CB3"/>
    <w:multiLevelType w:val="hybridMultilevel"/>
    <w:tmpl w:val="64F468EE"/>
    <w:lvl w:ilvl="0" w:tplc="7EB68922"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DB01BD"/>
    <w:multiLevelType w:val="hybridMultilevel"/>
    <w:tmpl w:val="CD142F1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94F481B"/>
    <w:multiLevelType w:val="hybridMultilevel"/>
    <w:tmpl w:val="D2C2FDA4"/>
    <w:lvl w:ilvl="0" w:tplc="04090009">
      <w:start w:val="1"/>
      <w:numFmt w:val="bullet"/>
      <w:lvlText w:val="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>
    <w:nsid w:val="41C97316"/>
    <w:multiLevelType w:val="hybridMultilevel"/>
    <w:tmpl w:val="D5582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5391D"/>
    <w:multiLevelType w:val="hybridMultilevel"/>
    <w:tmpl w:val="A69E89FC"/>
    <w:lvl w:ilvl="0" w:tplc="F5D220A0">
      <w:numFmt w:val="bullet"/>
      <w:lvlText w:val="-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F295E"/>
    <w:multiLevelType w:val="hybridMultilevel"/>
    <w:tmpl w:val="5DBC6380"/>
    <w:lvl w:ilvl="0" w:tplc="E376AE1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D49A3"/>
    <w:multiLevelType w:val="hybridMultilevel"/>
    <w:tmpl w:val="4DDA31E8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4223ACC"/>
    <w:multiLevelType w:val="hybridMultilevel"/>
    <w:tmpl w:val="57B8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872F5"/>
    <w:multiLevelType w:val="singleLevel"/>
    <w:tmpl w:val="23FCFC8A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F74D22"/>
    <w:multiLevelType w:val="hybridMultilevel"/>
    <w:tmpl w:val="A0B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075B39"/>
    <w:multiLevelType w:val="hybridMultilevel"/>
    <w:tmpl w:val="B70E3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A339EC"/>
    <w:multiLevelType w:val="hybridMultilevel"/>
    <w:tmpl w:val="BA76F3E0"/>
    <w:lvl w:ilvl="0" w:tplc="D2DA76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BAC7BBC"/>
    <w:multiLevelType w:val="hybridMultilevel"/>
    <w:tmpl w:val="66704968"/>
    <w:lvl w:ilvl="0" w:tplc="7EB68922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8B67DF"/>
    <w:multiLevelType w:val="hybridMultilevel"/>
    <w:tmpl w:val="46049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04B95"/>
    <w:multiLevelType w:val="hybridMultilevel"/>
    <w:tmpl w:val="F51CFF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F76998"/>
    <w:multiLevelType w:val="hybridMultilevel"/>
    <w:tmpl w:val="81FA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05198"/>
    <w:multiLevelType w:val="multilevel"/>
    <w:tmpl w:val="05889306"/>
    <w:lvl w:ilvl="0">
      <w:start w:val="1"/>
      <w:numFmt w:val="decimal"/>
      <w:pStyle w:val="StyleBSHeading1Left04Hanging0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7856BB5"/>
    <w:multiLevelType w:val="hybridMultilevel"/>
    <w:tmpl w:val="52CCCBF0"/>
    <w:lvl w:ilvl="0" w:tplc="3788E80A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>
    <w:nsid w:val="7B997F66"/>
    <w:multiLevelType w:val="hybridMultilevel"/>
    <w:tmpl w:val="99364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454041"/>
    <w:multiLevelType w:val="hybridMultilevel"/>
    <w:tmpl w:val="7FF2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2"/>
  </w:num>
  <w:num w:numId="4">
    <w:abstractNumId w:val="31"/>
  </w:num>
  <w:num w:numId="5">
    <w:abstractNumId w:val="3"/>
  </w:num>
  <w:num w:numId="6">
    <w:abstractNumId w:val="2"/>
  </w:num>
  <w:num w:numId="7">
    <w:abstractNumId w:val="28"/>
  </w:num>
  <w:num w:numId="8">
    <w:abstractNumId w:val="25"/>
  </w:num>
  <w:num w:numId="9">
    <w:abstractNumId w:val="18"/>
  </w:num>
  <w:num w:numId="10">
    <w:abstractNumId w:val="14"/>
  </w:num>
  <w:num w:numId="11">
    <w:abstractNumId w:val="20"/>
  </w:num>
  <w:num w:numId="12">
    <w:abstractNumId w:val="12"/>
  </w:num>
  <w:num w:numId="13">
    <w:abstractNumId w:val="8"/>
  </w:num>
  <w:num w:numId="14">
    <w:abstractNumId w:val="33"/>
  </w:num>
  <w:num w:numId="15">
    <w:abstractNumId w:val="26"/>
  </w:num>
  <w:num w:numId="16">
    <w:abstractNumId w:val="23"/>
  </w:num>
  <w:num w:numId="17">
    <w:abstractNumId w:val="5"/>
  </w:num>
  <w:num w:numId="18">
    <w:abstractNumId w:val="19"/>
  </w:num>
  <w:num w:numId="19">
    <w:abstractNumId w:val="29"/>
  </w:num>
  <w:num w:numId="20">
    <w:abstractNumId w:val="22"/>
  </w:num>
  <w:num w:numId="21">
    <w:abstractNumId w:val="10"/>
  </w:num>
  <w:num w:numId="22">
    <w:abstractNumId w:val="27"/>
  </w:num>
  <w:num w:numId="23">
    <w:abstractNumId w:val="7"/>
  </w:num>
  <w:num w:numId="24">
    <w:abstractNumId w:val="15"/>
  </w:num>
  <w:num w:numId="25">
    <w:abstractNumId w:val="30"/>
  </w:num>
  <w:num w:numId="26">
    <w:abstractNumId w:val="0"/>
  </w:num>
  <w:num w:numId="27">
    <w:abstractNumId w:val="11"/>
  </w:num>
  <w:num w:numId="28">
    <w:abstractNumId w:val="13"/>
  </w:num>
  <w:num w:numId="29">
    <w:abstractNumId w:val="4"/>
  </w:num>
  <w:num w:numId="30">
    <w:abstractNumId w:val="9"/>
  </w:num>
  <w:num w:numId="31">
    <w:abstractNumId w:val="34"/>
  </w:num>
  <w:num w:numId="32">
    <w:abstractNumId w:val="24"/>
  </w:num>
  <w:num w:numId="33">
    <w:abstractNumId w:val="21"/>
  </w:num>
  <w:num w:numId="34">
    <w:abstractNumId w:val="1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6"/>
  </w:num>
  <w:num w:numId="40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BC"/>
    <w:rsid w:val="00000878"/>
    <w:rsid w:val="0000150E"/>
    <w:rsid w:val="0000172E"/>
    <w:rsid w:val="00002A39"/>
    <w:rsid w:val="000039A9"/>
    <w:rsid w:val="0000405C"/>
    <w:rsid w:val="000040D8"/>
    <w:rsid w:val="00004636"/>
    <w:rsid w:val="0000553A"/>
    <w:rsid w:val="00005C29"/>
    <w:rsid w:val="00005D6E"/>
    <w:rsid w:val="00007304"/>
    <w:rsid w:val="0000736B"/>
    <w:rsid w:val="00007FC3"/>
    <w:rsid w:val="0001068A"/>
    <w:rsid w:val="00010D0B"/>
    <w:rsid w:val="00010E6C"/>
    <w:rsid w:val="000126F0"/>
    <w:rsid w:val="000136A6"/>
    <w:rsid w:val="00015706"/>
    <w:rsid w:val="00016B92"/>
    <w:rsid w:val="000203E9"/>
    <w:rsid w:val="00022E7A"/>
    <w:rsid w:val="00023876"/>
    <w:rsid w:val="0002479B"/>
    <w:rsid w:val="00024DDD"/>
    <w:rsid w:val="00025212"/>
    <w:rsid w:val="000259C6"/>
    <w:rsid w:val="00025F32"/>
    <w:rsid w:val="00026559"/>
    <w:rsid w:val="00027F8C"/>
    <w:rsid w:val="00030132"/>
    <w:rsid w:val="00030F89"/>
    <w:rsid w:val="00031C2D"/>
    <w:rsid w:val="00031C70"/>
    <w:rsid w:val="0003282C"/>
    <w:rsid w:val="000334BC"/>
    <w:rsid w:val="000338C4"/>
    <w:rsid w:val="00033920"/>
    <w:rsid w:val="00033EB8"/>
    <w:rsid w:val="000355D8"/>
    <w:rsid w:val="00035805"/>
    <w:rsid w:val="000368D1"/>
    <w:rsid w:val="00040587"/>
    <w:rsid w:val="000407B9"/>
    <w:rsid w:val="00041452"/>
    <w:rsid w:val="0004334A"/>
    <w:rsid w:val="000436E1"/>
    <w:rsid w:val="00043A64"/>
    <w:rsid w:val="0004437C"/>
    <w:rsid w:val="00045698"/>
    <w:rsid w:val="00045D5C"/>
    <w:rsid w:val="00046B62"/>
    <w:rsid w:val="00046CDF"/>
    <w:rsid w:val="00046DAB"/>
    <w:rsid w:val="00047CC4"/>
    <w:rsid w:val="00050450"/>
    <w:rsid w:val="00051385"/>
    <w:rsid w:val="00053208"/>
    <w:rsid w:val="00053893"/>
    <w:rsid w:val="000542C6"/>
    <w:rsid w:val="00054991"/>
    <w:rsid w:val="0005599E"/>
    <w:rsid w:val="0005715F"/>
    <w:rsid w:val="00057633"/>
    <w:rsid w:val="00057989"/>
    <w:rsid w:val="0006079F"/>
    <w:rsid w:val="000608C1"/>
    <w:rsid w:val="000609DD"/>
    <w:rsid w:val="00060A80"/>
    <w:rsid w:val="00060F75"/>
    <w:rsid w:val="000610F4"/>
    <w:rsid w:val="000616C4"/>
    <w:rsid w:val="00061D7C"/>
    <w:rsid w:val="00062092"/>
    <w:rsid w:val="0006322C"/>
    <w:rsid w:val="00063527"/>
    <w:rsid w:val="00063EB5"/>
    <w:rsid w:val="0006400E"/>
    <w:rsid w:val="000647E8"/>
    <w:rsid w:val="000655D2"/>
    <w:rsid w:val="000658B7"/>
    <w:rsid w:val="00066A33"/>
    <w:rsid w:val="00066F6B"/>
    <w:rsid w:val="00067FC9"/>
    <w:rsid w:val="00070264"/>
    <w:rsid w:val="00070755"/>
    <w:rsid w:val="00071EAC"/>
    <w:rsid w:val="00071F3A"/>
    <w:rsid w:val="0007292E"/>
    <w:rsid w:val="0007371E"/>
    <w:rsid w:val="00073E86"/>
    <w:rsid w:val="00074182"/>
    <w:rsid w:val="000745E3"/>
    <w:rsid w:val="00074884"/>
    <w:rsid w:val="00074FA4"/>
    <w:rsid w:val="0007563A"/>
    <w:rsid w:val="00075CFE"/>
    <w:rsid w:val="0007617B"/>
    <w:rsid w:val="00076694"/>
    <w:rsid w:val="00076BCA"/>
    <w:rsid w:val="0007758D"/>
    <w:rsid w:val="000775EB"/>
    <w:rsid w:val="00077E72"/>
    <w:rsid w:val="00077FA4"/>
    <w:rsid w:val="000802BA"/>
    <w:rsid w:val="00080549"/>
    <w:rsid w:val="000811B9"/>
    <w:rsid w:val="00081C8D"/>
    <w:rsid w:val="000856BF"/>
    <w:rsid w:val="00086D25"/>
    <w:rsid w:val="00087329"/>
    <w:rsid w:val="000907B7"/>
    <w:rsid w:val="00090886"/>
    <w:rsid w:val="0009116B"/>
    <w:rsid w:val="00091782"/>
    <w:rsid w:val="0009180B"/>
    <w:rsid w:val="000919BB"/>
    <w:rsid w:val="0009381D"/>
    <w:rsid w:val="00093D91"/>
    <w:rsid w:val="00093EDD"/>
    <w:rsid w:val="00094A1F"/>
    <w:rsid w:val="00095B18"/>
    <w:rsid w:val="00095DD4"/>
    <w:rsid w:val="00095DD5"/>
    <w:rsid w:val="0009626C"/>
    <w:rsid w:val="00096354"/>
    <w:rsid w:val="00096662"/>
    <w:rsid w:val="00096C4F"/>
    <w:rsid w:val="00096E15"/>
    <w:rsid w:val="00097004"/>
    <w:rsid w:val="00097275"/>
    <w:rsid w:val="00097AB0"/>
    <w:rsid w:val="00097DD8"/>
    <w:rsid w:val="000A011C"/>
    <w:rsid w:val="000A08B4"/>
    <w:rsid w:val="000A0AD0"/>
    <w:rsid w:val="000A1081"/>
    <w:rsid w:val="000A1D18"/>
    <w:rsid w:val="000A29A5"/>
    <w:rsid w:val="000A29D7"/>
    <w:rsid w:val="000A2F30"/>
    <w:rsid w:val="000A3303"/>
    <w:rsid w:val="000A3943"/>
    <w:rsid w:val="000A39BF"/>
    <w:rsid w:val="000A3F7D"/>
    <w:rsid w:val="000A4470"/>
    <w:rsid w:val="000A449B"/>
    <w:rsid w:val="000A45EF"/>
    <w:rsid w:val="000A4EAA"/>
    <w:rsid w:val="000A55F7"/>
    <w:rsid w:val="000A67B6"/>
    <w:rsid w:val="000A682D"/>
    <w:rsid w:val="000A6ADF"/>
    <w:rsid w:val="000A74BC"/>
    <w:rsid w:val="000A750D"/>
    <w:rsid w:val="000B067E"/>
    <w:rsid w:val="000B115E"/>
    <w:rsid w:val="000B1285"/>
    <w:rsid w:val="000B2294"/>
    <w:rsid w:val="000B2903"/>
    <w:rsid w:val="000B3CE0"/>
    <w:rsid w:val="000B3E6F"/>
    <w:rsid w:val="000B42EF"/>
    <w:rsid w:val="000B45B4"/>
    <w:rsid w:val="000B462F"/>
    <w:rsid w:val="000B47B5"/>
    <w:rsid w:val="000B5DFE"/>
    <w:rsid w:val="000B6443"/>
    <w:rsid w:val="000B77EF"/>
    <w:rsid w:val="000C0174"/>
    <w:rsid w:val="000C02B0"/>
    <w:rsid w:val="000C0DE6"/>
    <w:rsid w:val="000C1344"/>
    <w:rsid w:val="000C280F"/>
    <w:rsid w:val="000C311A"/>
    <w:rsid w:val="000C3D9D"/>
    <w:rsid w:val="000C4B21"/>
    <w:rsid w:val="000C4E86"/>
    <w:rsid w:val="000C59E4"/>
    <w:rsid w:val="000C59F5"/>
    <w:rsid w:val="000C6A58"/>
    <w:rsid w:val="000C7120"/>
    <w:rsid w:val="000C73A8"/>
    <w:rsid w:val="000C74D7"/>
    <w:rsid w:val="000C7BD5"/>
    <w:rsid w:val="000C7C07"/>
    <w:rsid w:val="000D122C"/>
    <w:rsid w:val="000D1590"/>
    <w:rsid w:val="000D15B7"/>
    <w:rsid w:val="000D1D89"/>
    <w:rsid w:val="000D1EF2"/>
    <w:rsid w:val="000D231F"/>
    <w:rsid w:val="000D2DFC"/>
    <w:rsid w:val="000D2FBA"/>
    <w:rsid w:val="000D3056"/>
    <w:rsid w:val="000D305E"/>
    <w:rsid w:val="000D3AEC"/>
    <w:rsid w:val="000D561A"/>
    <w:rsid w:val="000D573D"/>
    <w:rsid w:val="000D5829"/>
    <w:rsid w:val="000D78A8"/>
    <w:rsid w:val="000D7ECD"/>
    <w:rsid w:val="000E013F"/>
    <w:rsid w:val="000E15FF"/>
    <w:rsid w:val="000E1A9F"/>
    <w:rsid w:val="000E1FD9"/>
    <w:rsid w:val="000E200C"/>
    <w:rsid w:val="000E245B"/>
    <w:rsid w:val="000E2909"/>
    <w:rsid w:val="000E2B06"/>
    <w:rsid w:val="000E2B20"/>
    <w:rsid w:val="000E3AD4"/>
    <w:rsid w:val="000E3DBB"/>
    <w:rsid w:val="000E4725"/>
    <w:rsid w:val="000E4A79"/>
    <w:rsid w:val="000E526F"/>
    <w:rsid w:val="000E5CAE"/>
    <w:rsid w:val="000E6A76"/>
    <w:rsid w:val="000E76C9"/>
    <w:rsid w:val="000E7ADE"/>
    <w:rsid w:val="000E7B1E"/>
    <w:rsid w:val="000F023D"/>
    <w:rsid w:val="000F05D3"/>
    <w:rsid w:val="000F0AC6"/>
    <w:rsid w:val="000F0CC5"/>
    <w:rsid w:val="000F1C3D"/>
    <w:rsid w:val="000F259F"/>
    <w:rsid w:val="000F34C5"/>
    <w:rsid w:val="000F39E3"/>
    <w:rsid w:val="000F51BA"/>
    <w:rsid w:val="000F5490"/>
    <w:rsid w:val="000F54F4"/>
    <w:rsid w:val="000F59A6"/>
    <w:rsid w:val="000F6505"/>
    <w:rsid w:val="000F6552"/>
    <w:rsid w:val="000F6866"/>
    <w:rsid w:val="000F6DFA"/>
    <w:rsid w:val="000F7154"/>
    <w:rsid w:val="000F76C0"/>
    <w:rsid w:val="000F78C4"/>
    <w:rsid w:val="000F7BAE"/>
    <w:rsid w:val="000F7F42"/>
    <w:rsid w:val="001007E3"/>
    <w:rsid w:val="00100852"/>
    <w:rsid w:val="00101092"/>
    <w:rsid w:val="001018B8"/>
    <w:rsid w:val="00102578"/>
    <w:rsid w:val="00102D0A"/>
    <w:rsid w:val="00102D37"/>
    <w:rsid w:val="00103900"/>
    <w:rsid w:val="00104D4F"/>
    <w:rsid w:val="00105448"/>
    <w:rsid w:val="001056EE"/>
    <w:rsid w:val="001058B3"/>
    <w:rsid w:val="0010723F"/>
    <w:rsid w:val="00110A0F"/>
    <w:rsid w:val="00110FFD"/>
    <w:rsid w:val="0011105C"/>
    <w:rsid w:val="00111579"/>
    <w:rsid w:val="001117DA"/>
    <w:rsid w:val="001119B2"/>
    <w:rsid w:val="00112CE9"/>
    <w:rsid w:val="001133E0"/>
    <w:rsid w:val="00113D23"/>
    <w:rsid w:val="00114B04"/>
    <w:rsid w:val="00114BA1"/>
    <w:rsid w:val="00116C42"/>
    <w:rsid w:val="0011790F"/>
    <w:rsid w:val="00117F23"/>
    <w:rsid w:val="00120AE0"/>
    <w:rsid w:val="00120BFE"/>
    <w:rsid w:val="00120D22"/>
    <w:rsid w:val="0012174E"/>
    <w:rsid w:val="0012183B"/>
    <w:rsid w:val="00122EB6"/>
    <w:rsid w:val="00122ED3"/>
    <w:rsid w:val="0012325A"/>
    <w:rsid w:val="00123B73"/>
    <w:rsid w:val="00125FCD"/>
    <w:rsid w:val="00126357"/>
    <w:rsid w:val="001275D6"/>
    <w:rsid w:val="001276BD"/>
    <w:rsid w:val="00130EAA"/>
    <w:rsid w:val="00131255"/>
    <w:rsid w:val="00131673"/>
    <w:rsid w:val="001316D2"/>
    <w:rsid w:val="00131EBC"/>
    <w:rsid w:val="0013226D"/>
    <w:rsid w:val="00132293"/>
    <w:rsid w:val="0013292D"/>
    <w:rsid w:val="00132AC4"/>
    <w:rsid w:val="001331FF"/>
    <w:rsid w:val="001341DF"/>
    <w:rsid w:val="00134585"/>
    <w:rsid w:val="00134EE3"/>
    <w:rsid w:val="00136448"/>
    <w:rsid w:val="00136F70"/>
    <w:rsid w:val="00137333"/>
    <w:rsid w:val="00137746"/>
    <w:rsid w:val="001379D4"/>
    <w:rsid w:val="00137A30"/>
    <w:rsid w:val="00137DCC"/>
    <w:rsid w:val="001409CF"/>
    <w:rsid w:val="001410C9"/>
    <w:rsid w:val="0014153A"/>
    <w:rsid w:val="001431C6"/>
    <w:rsid w:val="00143850"/>
    <w:rsid w:val="00143DBC"/>
    <w:rsid w:val="00144363"/>
    <w:rsid w:val="00144446"/>
    <w:rsid w:val="0014641F"/>
    <w:rsid w:val="00147381"/>
    <w:rsid w:val="00147553"/>
    <w:rsid w:val="001476B4"/>
    <w:rsid w:val="0014770F"/>
    <w:rsid w:val="00150149"/>
    <w:rsid w:val="001508F2"/>
    <w:rsid w:val="00150BB8"/>
    <w:rsid w:val="00150CE6"/>
    <w:rsid w:val="001511CD"/>
    <w:rsid w:val="00151A20"/>
    <w:rsid w:val="00151BB8"/>
    <w:rsid w:val="001539CA"/>
    <w:rsid w:val="00154F82"/>
    <w:rsid w:val="00155140"/>
    <w:rsid w:val="00155290"/>
    <w:rsid w:val="00155BAE"/>
    <w:rsid w:val="00156273"/>
    <w:rsid w:val="00156A86"/>
    <w:rsid w:val="00157060"/>
    <w:rsid w:val="0015716D"/>
    <w:rsid w:val="00157682"/>
    <w:rsid w:val="00157F73"/>
    <w:rsid w:val="0016029F"/>
    <w:rsid w:val="00160CAF"/>
    <w:rsid w:val="00161665"/>
    <w:rsid w:val="00161F25"/>
    <w:rsid w:val="0016202C"/>
    <w:rsid w:val="00163593"/>
    <w:rsid w:val="001636A0"/>
    <w:rsid w:val="00163A8F"/>
    <w:rsid w:val="00163AF9"/>
    <w:rsid w:val="00163BC1"/>
    <w:rsid w:val="001647C8"/>
    <w:rsid w:val="00164C05"/>
    <w:rsid w:val="0016542F"/>
    <w:rsid w:val="001661AE"/>
    <w:rsid w:val="0016704B"/>
    <w:rsid w:val="001673A7"/>
    <w:rsid w:val="001716BA"/>
    <w:rsid w:val="00172501"/>
    <w:rsid w:val="001726C8"/>
    <w:rsid w:val="001731AB"/>
    <w:rsid w:val="00174637"/>
    <w:rsid w:val="00174A95"/>
    <w:rsid w:val="001758ED"/>
    <w:rsid w:val="001759C2"/>
    <w:rsid w:val="00176CDB"/>
    <w:rsid w:val="001770BD"/>
    <w:rsid w:val="0017751B"/>
    <w:rsid w:val="00181324"/>
    <w:rsid w:val="001820DC"/>
    <w:rsid w:val="00182B32"/>
    <w:rsid w:val="00183576"/>
    <w:rsid w:val="0018380D"/>
    <w:rsid w:val="00184CD3"/>
    <w:rsid w:val="00185AEA"/>
    <w:rsid w:val="00185BA0"/>
    <w:rsid w:val="00185C6E"/>
    <w:rsid w:val="00185CEC"/>
    <w:rsid w:val="00185F8B"/>
    <w:rsid w:val="0018711B"/>
    <w:rsid w:val="00187AC2"/>
    <w:rsid w:val="00191276"/>
    <w:rsid w:val="00191413"/>
    <w:rsid w:val="00191653"/>
    <w:rsid w:val="00191AAB"/>
    <w:rsid w:val="00193B81"/>
    <w:rsid w:val="00193C0B"/>
    <w:rsid w:val="00193DAC"/>
    <w:rsid w:val="00193E96"/>
    <w:rsid w:val="00194715"/>
    <w:rsid w:val="0019477F"/>
    <w:rsid w:val="0019561D"/>
    <w:rsid w:val="00195670"/>
    <w:rsid w:val="00195D0F"/>
    <w:rsid w:val="00195F71"/>
    <w:rsid w:val="00196213"/>
    <w:rsid w:val="00196420"/>
    <w:rsid w:val="0019680D"/>
    <w:rsid w:val="001A21C2"/>
    <w:rsid w:val="001A3C56"/>
    <w:rsid w:val="001A49D1"/>
    <w:rsid w:val="001A5030"/>
    <w:rsid w:val="001A5992"/>
    <w:rsid w:val="001A5D24"/>
    <w:rsid w:val="001A754C"/>
    <w:rsid w:val="001A7A11"/>
    <w:rsid w:val="001B013D"/>
    <w:rsid w:val="001B0A78"/>
    <w:rsid w:val="001B1638"/>
    <w:rsid w:val="001B2B0A"/>
    <w:rsid w:val="001B4340"/>
    <w:rsid w:val="001B4BEF"/>
    <w:rsid w:val="001B5796"/>
    <w:rsid w:val="001B5C63"/>
    <w:rsid w:val="001B60E9"/>
    <w:rsid w:val="001B733A"/>
    <w:rsid w:val="001B7DCA"/>
    <w:rsid w:val="001C0E53"/>
    <w:rsid w:val="001C20C4"/>
    <w:rsid w:val="001C2380"/>
    <w:rsid w:val="001C2433"/>
    <w:rsid w:val="001C5070"/>
    <w:rsid w:val="001C5178"/>
    <w:rsid w:val="001C624D"/>
    <w:rsid w:val="001C7EC0"/>
    <w:rsid w:val="001D15AC"/>
    <w:rsid w:val="001D165F"/>
    <w:rsid w:val="001D29F2"/>
    <w:rsid w:val="001D421F"/>
    <w:rsid w:val="001D47C8"/>
    <w:rsid w:val="001D517B"/>
    <w:rsid w:val="001D58AD"/>
    <w:rsid w:val="001D74DB"/>
    <w:rsid w:val="001D7C33"/>
    <w:rsid w:val="001D7E45"/>
    <w:rsid w:val="001E0347"/>
    <w:rsid w:val="001E075C"/>
    <w:rsid w:val="001E1816"/>
    <w:rsid w:val="001E1E71"/>
    <w:rsid w:val="001E2507"/>
    <w:rsid w:val="001E29D1"/>
    <w:rsid w:val="001E3504"/>
    <w:rsid w:val="001E4207"/>
    <w:rsid w:val="001E42A5"/>
    <w:rsid w:val="001E4E95"/>
    <w:rsid w:val="001E7A39"/>
    <w:rsid w:val="001F0513"/>
    <w:rsid w:val="001F0AEB"/>
    <w:rsid w:val="001F142D"/>
    <w:rsid w:val="001F1B88"/>
    <w:rsid w:val="001F200D"/>
    <w:rsid w:val="001F2B19"/>
    <w:rsid w:val="001F2F88"/>
    <w:rsid w:val="001F606F"/>
    <w:rsid w:val="001F63AD"/>
    <w:rsid w:val="001F69B2"/>
    <w:rsid w:val="001F709C"/>
    <w:rsid w:val="001F730E"/>
    <w:rsid w:val="001F73B1"/>
    <w:rsid w:val="001F78B3"/>
    <w:rsid w:val="00200538"/>
    <w:rsid w:val="00200A20"/>
    <w:rsid w:val="00200CA9"/>
    <w:rsid w:val="0020360F"/>
    <w:rsid w:val="00203D7F"/>
    <w:rsid w:val="00203FF5"/>
    <w:rsid w:val="00204752"/>
    <w:rsid w:val="00204A26"/>
    <w:rsid w:val="00204F7E"/>
    <w:rsid w:val="0020604B"/>
    <w:rsid w:val="002066AD"/>
    <w:rsid w:val="00206BAB"/>
    <w:rsid w:val="0020749F"/>
    <w:rsid w:val="00207E31"/>
    <w:rsid w:val="0021021F"/>
    <w:rsid w:val="00210DBE"/>
    <w:rsid w:val="00211641"/>
    <w:rsid w:val="00211EEB"/>
    <w:rsid w:val="002133AE"/>
    <w:rsid w:val="00213C46"/>
    <w:rsid w:val="002141A5"/>
    <w:rsid w:val="002141ED"/>
    <w:rsid w:val="0021449A"/>
    <w:rsid w:val="00215857"/>
    <w:rsid w:val="002163E4"/>
    <w:rsid w:val="00216B54"/>
    <w:rsid w:val="00217F7E"/>
    <w:rsid w:val="00220287"/>
    <w:rsid w:val="002210DF"/>
    <w:rsid w:val="00221344"/>
    <w:rsid w:val="0022374F"/>
    <w:rsid w:val="002240FD"/>
    <w:rsid w:val="00224A21"/>
    <w:rsid w:val="002265F7"/>
    <w:rsid w:val="0022708B"/>
    <w:rsid w:val="00227313"/>
    <w:rsid w:val="00227D83"/>
    <w:rsid w:val="00230D56"/>
    <w:rsid w:val="00231E02"/>
    <w:rsid w:val="00232C21"/>
    <w:rsid w:val="00232C68"/>
    <w:rsid w:val="00233077"/>
    <w:rsid w:val="00233441"/>
    <w:rsid w:val="0023395E"/>
    <w:rsid w:val="00233D11"/>
    <w:rsid w:val="00234DBD"/>
    <w:rsid w:val="00235721"/>
    <w:rsid w:val="002368D5"/>
    <w:rsid w:val="00236AAD"/>
    <w:rsid w:val="00236F7A"/>
    <w:rsid w:val="00237268"/>
    <w:rsid w:val="00237504"/>
    <w:rsid w:val="00240475"/>
    <w:rsid w:val="002404D0"/>
    <w:rsid w:val="00240517"/>
    <w:rsid w:val="002408E5"/>
    <w:rsid w:val="00242264"/>
    <w:rsid w:val="00243A75"/>
    <w:rsid w:val="00244F94"/>
    <w:rsid w:val="002461AD"/>
    <w:rsid w:val="00246F76"/>
    <w:rsid w:val="0024767A"/>
    <w:rsid w:val="002476B9"/>
    <w:rsid w:val="0025090B"/>
    <w:rsid w:val="00250CED"/>
    <w:rsid w:val="00252116"/>
    <w:rsid w:val="00252133"/>
    <w:rsid w:val="002531D4"/>
    <w:rsid w:val="00253661"/>
    <w:rsid w:val="00253D03"/>
    <w:rsid w:val="0025404D"/>
    <w:rsid w:val="00254725"/>
    <w:rsid w:val="0025482A"/>
    <w:rsid w:val="00254960"/>
    <w:rsid w:val="00255422"/>
    <w:rsid w:val="0025545D"/>
    <w:rsid w:val="0025590E"/>
    <w:rsid w:val="00256417"/>
    <w:rsid w:val="00256682"/>
    <w:rsid w:val="002576D9"/>
    <w:rsid w:val="002579F8"/>
    <w:rsid w:val="00257FD5"/>
    <w:rsid w:val="0026094B"/>
    <w:rsid w:val="002609D7"/>
    <w:rsid w:val="00260E18"/>
    <w:rsid w:val="00261102"/>
    <w:rsid w:val="00261481"/>
    <w:rsid w:val="00261669"/>
    <w:rsid w:val="00261F9E"/>
    <w:rsid w:val="002631F8"/>
    <w:rsid w:val="0026337D"/>
    <w:rsid w:val="00263577"/>
    <w:rsid w:val="00263B99"/>
    <w:rsid w:val="00266990"/>
    <w:rsid w:val="00266F8B"/>
    <w:rsid w:val="002672D4"/>
    <w:rsid w:val="002679BA"/>
    <w:rsid w:val="00267CA2"/>
    <w:rsid w:val="00270CBD"/>
    <w:rsid w:val="00270F7A"/>
    <w:rsid w:val="00271434"/>
    <w:rsid w:val="00271565"/>
    <w:rsid w:val="002716C2"/>
    <w:rsid w:val="00271CA2"/>
    <w:rsid w:val="002724F4"/>
    <w:rsid w:val="00272C81"/>
    <w:rsid w:val="00273323"/>
    <w:rsid w:val="0027411E"/>
    <w:rsid w:val="00275247"/>
    <w:rsid w:val="00275364"/>
    <w:rsid w:val="00276033"/>
    <w:rsid w:val="00276195"/>
    <w:rsid w:val="00280D17"/>
    <w:rsid w:val="002810F6"/>
    <w:rsid w:val="00281630"/>
    <w:rsid w:val="002816F3"/>
    <w:rsid w:val="0028197B"/>
    <w:rsid w:val="00281F24"/>
    <w:rsid w:val="002827B9"/>
    <w:rsid w:val="00282C1E"/>
    <w:rsid w:val="0028323A"/>
    <w:rsid w:val="0028335A"/>
    <w:rsid w:val="00284509"/>
    <w:rsid w:val="002846EE"/>
    <w:rsid w:val="002853BA"/>
    <w:rsid w:val="00286D7B"/>
    <w:rsid w:val="0028707D"/>
    <w:rsid w:val="00287D48"/>
    <w:rsid w:val="00290895"/>
    <w:rsid w:val="0029216F"/>
    <w:rsid w:val="00293462"/>
    <w:rsid w:val="00294848"/>
    <w:rsid w:val="00294DC9"/>
    <w:rsid w:val="00294EF2"/>
    <w:rsid w:val="00296AFB"/>
    <w:rsid w:val="00296EBA"/>
    <w:rsid w:val="00297455"/>
    <w:rsid w:val="002A007F"/>
    <w:rsid w:val="002A0534"/>
    <w:rsid w:val="002A0C0A"/>
    <w:rsid w:val="002A12B2"/>
    <w:rsid w:val="002A1490"/>
    <w:rsid w:val="002A19CB"/>
    <w:rsid w:val="002A1C07"/>
    <w:rsid w:val="002A433F"/>
    <w:rsid w:val="002A43C9"/>
    <w:rsid w:val="002A4D7B"/>
    <w:rsid w:val="002A56D8"/>
    <w:rsid w:val="002A5A8C"/>
    <w:rsid w:val="002A5B59"/>
    <w:rsid w:val="002A6B24"/>
    <w:rsid w:val="002A6E20"/>
    <w:rsid w:val="002A733E"/>
    <w:rsid w:val="002A780F"/>
    <w:rsid w:val="002B095E"/>
    <w:rsid w:val="002B0BA5"/>
    <w:rsid w:val="002B0F96"/>
    <w:rsid w:val="002B147F"/>
    <w:rsid w:val="002B1631"/>
    <w:rsid w:val="002B1D8B"/>
    <w:rsid w:val="002B21C7"/>
    <w:rsid w:val="002B2F05"/>
    <w:rsid w:val="002B3654"/>
    <w:rsid w:val="002B6434"/>
    <w:rsid w:val="002B6741"/>
    <w:rsid w:val="002B69E2"/>
    <w:rsid w:val="002B78BA"/>
    <w:rsid w:val="002C012D"/>
    <w:rsid w:val="002C09EC"/>
    <w:rsid w:val="002C1349"/>
    <w:rsid w:val="002C14F3"/>
    <w:rsid w:val="002C1E5E"/>
    <w:rsid w:val="002C2778"/>
    <w:rsid w:val="002C2868"/>
    <w:rsid w:val="002C2B69"/>
    <w:rsid w:val="002C3A0F"/>
    <w:rsid w:val="002C3F8D"/>
    <w:rsid w:val="002C496B"/>
    <w:rsid w:val="002C49EC"/>
    <w:rsid w:val="002C6169"/>
    <w:rsid w:val="002D0540"/>
    <w:rsid w:val="002D2FF5"/>
    <w:rsid w:val="002D3415"/>
    <w:rsid w:val="002D3DAF"/>
    <w:rsid w:val="002D42D1"/>
    <w:rsid w:val="002D4977"/>
    <w:rsid w:val="002D4A4E"/>
    <w:rsid w:val="002D50DC"/>
    <w:rsid w:val="002D6CC6"/>
    <w:rsid w:val="002D6EFE"/>
    <w:rsid w:val="002D76AC"/>
    <w:rsid w:val="002D7915"/>
    <w:rsid w:val="002E006A"/>
    <w:rsid w:val="002E033D"/>
    <w:rsid w:val="002E134D"/>
    <w:rsid w:val="002E3157"/>
    <w:rsid w:val="002E370A"/>
    <w:rsid w:val="002E3FC5"/>
    <w:rsid w:val="002E41F3"/>
    <w:rsid w:val="002E5D8B"/>
    <w:rsid w:val="002E6992"/>
    <w:rsid w:val="002F000C"/>
    <w:rsid w:val="002F0337"/>
    <w:rsid w:val="002F0F3E"/>
    <w:rsid w:val="002F152F"/>
    <w:rsid w:val="002F17FE"/>
    <w:rsid w:val="002F23CB"/>
    <w:rsid w:val="002F268E"/>
    <w:rsid w:val="002F3016"/>
    <w:rsid w:val="002F375D"/>
    <w:rsid w:val="002F4160"/>
    <w:rsid w:val="002F4875"/>
    <w:rsid w:val="002F6447"/>
    <w:rsid w:val="002F67DF"/>
    <w:rsid w:val="002F78B6"/>
    <w:rsid w:val="002F790B"/>
    <w:rsid w:val="00300521"/>
    <w:rsid w:val="00300B22"/>
    <w:rsid w:val="00301365"/>
    <w:rsid w:val="0030249B"/>
    <w:rsid w:val="00302FBD"/>
    <w:rsid w:val="00303B3E"/>
    <w:rsid w:val="00304702"/>
    <w:rsid w:val="00304EB9"/>
    <w:rsid w:val="003050A2"/>
    <w:rsid w:val="0030528F"/>
    <w:rsid w:val="0030559E"/>
    <w:rsid w:val="0030761A"/>
    <w:rsid w:val="003107FC"/>
    <w:rsid w:val="00311F12"/>
    <w:rsid w:val="00312742"/>
    <w:rsid w:val="003147C3"/>
    <w:rsid w:val="003150BC"/>
    <w:rsid w:val="00315104"/>
    <w:rsid w:val="00315773"/>
    <w:rsid w:val="00315BBD"/>
    <w:rsid w:val="00315EA7"/>
    <w:rsid w:val="00316288"/>
    <w:rsid w:val="00316F60"/>
    <w:rsid w:val="00320806"/>
    <w:rsid w:val="00320C49"/>
    <w:rsid w:val="00320D32"/>
    <w:rsid w:val="00321740"/>
    <w:rsid w:val="00321F3E"/>
    <w:rsid w:val="003220BE"/>
    <w:rsid w:val="003229E9"/>
    <w:rsid w:val="00322CE3"/>
    <w:rsid w:val="003230D0"/>
    <w:rsid w:val="0032386E"/>
    <w:rsid w:val="00323F6A"/>
    <w:rsid w:val="0032494A"/>
    <w:rsid w:val="00327441"/>
    <w:rsid w:val="0032752B"/>
    <w:rsid w:val="00327ABD"/>
    <w:rsid w:val="00327C05"/>
    <w:rsid w:val="00330803"/>
    <w:rsid w:val="00330808"/>
    <w:rsid w:val="0033108B"/>
    <w:rsid w:val="00331349"/>
    <w:rsid w:val="003317E3"/>
    <w:rsid w:val="00331973"/>
    <w:rsid w:val="00331D42"/>
    <w:rsid w:val="003320F7"/>
    <w:rsid w:val="00332D4A"/>
    <w:rsid w:val="00333D3D"/>
    <w:rsid w:val="003343B4"/>
    <w:rsid w:val="00336667"/>
    <w:rsid w:val="00336F4E"/>
    <w:rsid w:val="0033720F"/>
    <w:rsid w:val="00337494"/>
    <w:rsid w:val="00342525"/>
    <w:rsid w:val="00342E0F"/>
    <w:rsid w:val="003439D0"/>
    <w:rsid w:val="00344041"/>
    <w:rsid w:val="003444E1"/>
    <w:rsid w:val="0034468B"/>
    <w:rsid w:val="00346383"/>
    <w:rsid w:val="00346BF3"/>
    <w:rsid w:val="003473BF"/>
    <w:rsid w:val="00347BB9"/>
    <w:rsid w:val="00350343"/>
    <w:rsid w:val="003509A2"/>
    <w:rsid w:val="00350AFC"/>
    <w:rsid w:val="00350CF5"/>
    <w:rsid w:val="00350FB4"/>
    <w:rsid w:val="00350FE2"/>
    <w:rsid w:val="0035110E"/>
    <w:rsid w:val="0035178D"/>
    <w:rsid w:val="00351BA0"/>
    <w:rsid w:val="00351D8E"/>
    <w:rsid w:val="00353359"/>
    <w:rsid w:val="003556AF"/>
    <w:rsid w:val="003558CC"/>
    <w:rsid w:val="003578A7"/>
    <w:rsid w:val="003600AF"/>
    <w:rsid w:val="00360312"/>
    <w:rsid w:val="003606EA"/>
    <w:rsid w:val="003618E8"/>
    <w:rsid w:val="0036272C"/>
    <w:rsid w:val="00362AFC"/>
    <w:rsid w:val="00363712"/>
    <w:rsid w:val="00363C45"/>
    <w:rsid w:val="003642A8"/>
    <w:rsid w:val="00365AFC"/>
    <w:rsid w:val="00366BFF"/>
    <w:rsid w:val="00370067"/>
    <w:rsid w:val="003708B0"/>
    <w:rsid w:val="00370A8E"/>
    <w:rsid w:val="00371D4E"/>
    <w:rsid w:val="00371F5A"/>
    <w:rsid w:val="00373221"/>
    <w:rsid w:val="003734AA"/>
    <w:rsid w:val="00376061"/>
    <w:rsid w:val="00376169"/>
    <w:rsid w:val="003773C8"/>
    <w:rsid w:val="00380064"/>
    <w:rsid w:val="00380B6A"/>
    <w:rsid w:val="003816B3"/>
    <w:rsid w:val="00383704"/>
    <w:rsid w:val="00383796"/>
    <w:rsid w:val="00383948"/>
    <w:rsid w:val="00383965"/>
    <w:rsid w:val="00383FA3"/>
    <w:rsid w:val="003841F2"/>
    <w:rsid w:val="00384366"/>
    <w:rsid w:val="00384C4E"/>
    <w:rsid w:val="00385C1F"/>
    <w:rsid w:val="00385C5A"/>
    <w:rsid w:val="00385FEF"/>
    <w:rsid w:val="00386B0A"/>
    <w:rsid w:val="00386D28"/>
    <w:rsid w:val="00387693"/>
    <w:rsid w:val="003908BD"/>
    <w:rsid w:val="00392024"/>
    <w:rsid w:val="00392520"/>
    <w:rsid w:val="003926D9"/>
    <w:rsid w:val="00392B5B"/>
    <w:rsid w:val="00392D72"/>
    <w:rsid w:val="00392F42"/>
    <w:rsid w:val="00393AB3"/>
    <w:rsid w:val="0039454D"/>
    <w:rsid w:val="003958D5"/>
    <w:rsid w:val="00396DBB"/>
    <w:rsid w:val="003A0CF2"/>
    <w:rsid w:val="003A1241"/>
    <w:rsid w:val="003A17E1"/>
    <w:rsid w:val="003A1B00"/>
    <w:rsid w:val="003A209E"/>
    <w:rsid w:val="003A2EA0"/>
    <w:rsid w:val="003A3953"/>
    <w:rsid w:val="003A3BC7"/>
    <w:rsid w:val="003A4C96"/>
    <w:rsid w:val="003A4DA4"/>
    <w:rsid w:val="003A539A"/>
    <w:rsid w:val="003A54CC"/>
    <w:rsid w:val="003A637E"/>
    <w:rsid w:val="003A660D"/>
    <w:rsid w:val="003A6B07"/>
    <w:rsid w:val="003A6B61"/>
    <w:rsid w:val="003A72F7"/>
    <w:rsid w:val="003B0F80"/>
    <w:rsid w:val="003B2AC8"/>
    <w:rsid w:val="003B2F45"/>
    <w:rsid w:val="003B382C"/>
    <w:rsid w:val="003B38FE"/>
    <w:rsid w:val="003B4464"/>
    <w:rsid w:val="003B4AAB"/>
    <w:rsid w:val="003B4DD2"/>
    <w:rsid w:val="003B50F5"/>
    <w:rsid w:val="003B53F0"/>
    <w:rsid w:val="003B5C38"/>
    <w:rsid w:val="003B6A79"/>
    <w:rsid w:val="003C017E"/>
    <w:rsid w:val="003C4977"/>
    <w:rsid w:val="003C5180"/>
    <w:rsid w:val="003C52CA"/>
    <w:rsid w:val="003C5363"/>
    <w:rsid w:val="003C569E"/>
    <w:rsid w:val="003C598D"/>
    <w:rsid w:val="003C5DBF"/>
    <w:rsid w:val="003C690C"/>
    <w:rsid w:val="003C7B51"/>
    <w:rsid w:val="003C7BC2"/>
    <w:rsid w:val="003C7D2B"/>
    <w:rsid w:val="003D133C"/>
    <w:rsid w:val="003D1B28"/>
    <w:rsid w:val="003D1C63"/>
    <w:rsid w:val="003D2C66"/>
    <w:rsid w:val="003D2CEB"/>
    <w:rsid w:val="003D2F72"/>
    <w:rsid w:val="003D3066"/>
    <w:rsid w:val="003D3B2F"/>
    <w:rsid w:val="003D3D43"/>
    <w:rsid w:val="003D4543"/>
    <w:rsid w:val="003D4826"/>
    <w:rsid w:val="003D4DE3"/>
    <w:rsid w:val="003D4E79"/>
    <w:rsid w:val="003D51F3"/>
    <w:rsid w:val="003D5807"/>
    <w:rsid w:val="003D5F58"/>
    <w:rsid w:val="003D6183"/>
    <w:rsid w:val="003D63A0"/>
    <w:rsid w:val="003D67D9"/>
    <w:rsid w:val="003D7F4C"/>
    <w:rsid w:val="003E04BC"/>
    <w:rsid w:val="003E056D"/>
    <w:rsid w:val="003E0D7F"/>
    <w:rsid w:val="003E0E11"/>
    <w:rsid w:val="003E1355"/>
    <w:rsid w:val="003E1A1A"/>
    <w:rsid w:val="003E1A8B"/>
    <w:rsid w:val="003E1F5C"/>
    <w:rsid w:val="003E24C6"/>
    <w:rsid w:val="003E25EE"/>
    <w:rsid w:val="003E281E"/>
    <w:rsid w:val="003E33EA"/>
    <w:rsid w:val="003E3A99"/>
    <w:rsid w:val="003E41D4"/>
    <w:rsid w:val="003E4DAF"/>
    <w:rsid w:val="003E4E41"/>
    <w:rsid w:val="003E529C"/>
    <w:rsid w:val="003E5FB1"/>
    <w:rsid w:val="003E742E"/>
    <w:rsid w:val="003F02DC"/>
    <w:rsid w:val="003F0B5B"/>
    <w:rsid w:val="003F19C9"/>
    <w:rsid w:val="003F2C5E"/>
    <w:rsid w:val="003F2E7F"/>
    <w:rsid w:val="003F306E"/>
    <w:rsid w:val="003F3A2B"/>
    <w:rsid w:val="003F4084"/>
    <w:rsid w:val="003F5609"/>
    <w:rsid w:val="003F5809"/>
    <w:rsid w:val="003F6F21"/>
    <w:rsid w:val="003F701A"/>
    <w:rsid w:val="003F7328"/>
    <w:rsid w:val="003F7E04"/>
    <w:rsid w:val="00400AAA"/>
    <w:rsid w:val="00400BD4"/>
    <w:rsid w:val="0040218C"/>
    <w:rsid w:val="00403A0D"/>
    <w:rsid w:val="00403DD8"/>
    <w:rsid w:val="00403EA5"/>
    <w:rsid w:val="00404983"/>
    <w:rsid w:val="00404CDD"/>
    <w:rsid w:val="004058B1"/>
    <w:rsid w:val="00406037"/>
    <w:rsid w:val="00406562"/>
    <w:rsid w:val="0040751B"/>
    <w:rsid w:val="00411566"/>
    <w:rsid w:val="00411A9A"/>
    <w:rsid w:val="004120BF"/>
    <w:rsid w:val="0041292A"/>
    <w:rsid w:val="004129C8"/>
    <w:rsid w:val="00412BAC"/>
    <w:rsid w:val="00413388"/>
    <w:rsid w:val="004134D1"/>
    <w:rsid w:val="0041353C"/>
    <w:rsid w:val="00413ED9"/>
    <w:rsid w:val="00415385"/>
    <w:rsid w:val="00415B28"/>
    <w:rsid w:val="004168A8"/>
    <w:rsid w:val="00417048"/>
    <w:rsid w:val="00417690"/>
    <w:rsid w:val="004223A9"/>
    <w:rsid w:val="00423936"/>
    <w:rsid w:val="004241B1"/>
    <w:rsid w:val="0042450A"/>
    <w:rsid w:val="00424BB1"/>
    <w:rsid w:val="0042687A"/>
    <w:rsid w:val="00427F41"/>
    <w:rsid w:val="0043002E"/>
    <w:rsid w:val="00430B08"/>
    <w:rsid w:val="0043178F"/>
    <w:rsid w:val="00431ABE"/>
    <w:rsid w:val="00431FC8"/>
    <w:rsid w:val="0043415F"/>
    <w:rsid w:val="00434DAF"/>
    <w:rsid w:val="004358D5"/>
    <w:rsid w:val="0043627B"/>
    <w:rsid w:val="004367B5"/>
    <w:rsid w:val="004368DA"/>
    <w:rsid w:val="00436BC5"/>
    <w:rsid w:val="00437525"/>
    <w:rsid w:val="004377D3"/>
    <w:rsid w:val="0044172B"/>
    <w:rsid w:val="00441FB8"/>
    <w:rsid w:val="00442014"/>
    <w:rsid w:val="00442F6F"/>
    <w:rsid w:val="00443014"/>
    <w:rsid w:val="004430D3"/>
    <w:rsid w:val="00443E70"/>
    <w:rsid w:val="00443FE8"/>
    <w:rsid w:val="00444402"/>
    <w:rsid w:val="00447D76"/>
    <w:rsid w:val="00451244"/>
    <w:rsid w:val="004514A8"/>
    <w:rsid w:val="00451A13"/>
    <w:rsid w:val="00451AC9"/>
    <w:rsid w:val="00451C8D"/>
    <w:rsid w:val="00452B3B"/>
    <w:rsid w:val="00453065"/>
    <w:rsid w:val="00453A1F"/>
    <w:rsid w:val="0045451C"/>
    <w:rsid w:val="0045519D"/>
    <w:rsid w:val="004570B6"/>
    <w:rsid w:val="00457164"/>
    <w:rsid w:val="00457744"/>
    <w:rsid w:val="00457BEF"/>
    <w:rsid w:val="004603AF"/>
    <w:rsid w:val="0046085B"/>
    <w:rsid w:val="00460AD8"/>
    <w:rsid w:val="00461B58"/>
    <w:rsid w:val="00461B5E"/>
    <w:rsid w:val="00461F9F"/>
    <w:rsid w:val="00462499"/>
    <w:rsid w:val="004627C0"/>
    <w:rsid w:val="0046281E"/>
    <w:rsid w:val="0046282E"/>
    <w:rsid w:val="004629E2"/>
    <w:rsid w:val="0046337F"/>
    <w:rsid w:val="0046407F"/>
    <w:rsid w:val="00464122"/>
    <w:rsid w:val="00465884"/>
    <w:rsid w:val="004659E8"/>
    <w:rsid w:val="00466222"/>
    <w:rsid w:val="0046643C"/>
    <w:rsid w:val="004671AF"/>
    <w:rsid w:val="00467693"/>
    <w:rsid w:val="004679E3"/>
    <w:rsid w:val="00467DF3"/>
    <w:rsid w:val="00471307"/>
    <w:rsid w:val="00472272"/>
    <w:rsid w:val="00474AB9"/>
    <w:rsid w:val="004752D9"/>
    <w:rsid w:val="004754C0"/>
    <w:rsid w:val="004772FF"/>
    <w:rsid w:val="00477474"/>
    <w:rsid w:val="00480434"/>
    <w:rsid w:val="004807E5"/>
    <w:rsid w:val="00480DD9"/>
    <w:rsid w:val="00481272"/>
    <w:rsid w:val="004815FE"/>
    <w:rsid w:val="00481C10"/>
    <w:rsid w:val="00483235"/>
    <w:rsid w:val="00483337"/>
    <w:rsid w:val="0048390E"/>
    <w:rsid w:val="00484469"/>
    <w:rsid w:val="00484663"/>
    <w:rsid w:val="004855D6"/>
    <w:rsid w:val="0048593D"/>
    <w:rsid w:val="00485EBD"/>
    <w:rsid w:val="00486723"/>
    <w:rsid w:val="00486D45"/>
    <w:rsid w:val="00486DCF"/>
    <w:rsid w:val="00487034"/>
    <w:rsid w:val="00487237"/>
    <w:rsid w:val="004905BA"/>
    <w:rsid w:val="004909E2"/>
    <w:rsid w:val="0049106B"/>
    <w:rsid w:val="004917D7"/>
    <w:rsid w:val="00492175"/>
    <w:rsid w:val="004921BE"/>
    <w:rsid w:val="00492AE2"/>
    <w:rsid w:val="00493527"/>
    <w:rsid w:val="00493CC0"/>
    <w:rsid w:val="00493E6E"/>
    <w:rsid w:val="00494D86"/>
    <w:rsid w:val="0049544E"/>
    <w:rsid w:val="00495837"/>
    <w:rsid w:val="0049640F"/>
    <w:rsid w:val="00497954"/>
    <w:rsid w:val="004A0C1D"/>
    <w:rsid w:val="004A10BC"/>
    <w:rsid w:val="004A2B3B"/>
    <w:rsid w:val="004A4C95"/>
    <w:rsid w:val="004A4FFF"/>
    <w:rsid w:val="004A54CC"/>
    <w:rsid w:val="004A5BD7"/>
    <w:rsid w:val="004A640F"/>
    <w:rsid w:val="004A73AA"/>
    <w:rsid w:val="004A7A1E"/>
    <w:rsid w:val="004A7FAD"/>
    <w:rsid w:val="004B0570"/>
    <w:rsid w:val="004B127E"/>
    <w:rsid w:val="004B213F"/>
    <w:rsid w:val="004B393F"/>
    <w:rsid w:val="004B3C7D"/>
    <w:rsid w:val="004B488F"/>
    <w:rsid w:val="004C0549"/>
    <w:rsid w:val="004C27AC"/>
    <w:rsid w:val="004C2B24"/>
    <w:rsid w:val="004C35EC"/>
    <w:rsid w:val="004C3BD3"/>
    <w:rsid w:val="004C4945"/>
    <w:rsid w:val="004C5115"/>
    <w:rsid w:val="004C5DF8"/>
    <w:rsid w:val="004C6EF8"/>
    <w:rsid w:val="004C7826"/>
    <w:rsid w:val="004D0C81"/>
    <w:rsid w:val="004D1866"/>
    <w:rsid w:val="004D213C"/>
    <w:rsid w:val="004D2C39"/>
    <w:rsid w:val="004D4255"/>
    <w:rsid w:val="004D4840"/>
    <w:rsid w:val="004D4C3A"/>
    <w:rsid w:val="004D68EB"/>
    <w:rsid w:val="004D713F"/>
    <w:rsid w:val="004D7C9D"/>
    <w:rsid w:val="004D7CFF"/>
    <w:rsid w:val="004E0135"/>
    <w:rsid w:val="004E08FD"/>
    <w:rsid w:val="004E0A47"/>
    <w:rsid w:val="004E21B3"/>
    <w:rsid w:val="004E3156"/>
    <w:rsid w:val="004E34C1"/>
    <w:rsid w:val="004E378F"/>
    <w:rsid w:val="004E3A98"/>
    <w:rsid w:val="004E53C6"/>
    <w:rsid w:val="004E6034"/>
    <w:rsid w:val="004E6DC9"/>
    <w:rsid w:val="004F002D"/>
    <w:rsid w:val="004F1646"/>
    <w:rsid w:val="004F1C37"/>
    <w:rsid w:val="004F1CC2"/>
    <w:rsid w:val="004F2BA8"/>
    <w:rsid w:val="004F3670"/>
    <w:rsid w:val="004F3766"/>
    <w:rsid w:val="004F3ACB"/>
    <w:rsid w:val="004F4B60"/>
    <w:rsid w:val="004F4FA5"/>
    <w:rsid w:val="004F527E"/>
    <w:rsid w:val="004F535D"/>
    <w:rsid w:val="004F6F8F"/>
    <w:rsid w:val="004F7075"/>
    <w:rsid w:val="0050039B"/>
    <w:rsid w:val="00501191"/>
    <w:rsid w:val="00501346"/>
    <w:rsid w:val="00501553"/>
    <w:rsid w:val="0050305C"/>
    <w:rsid w:val="005042A8"/>
    <w:rsid w:val="00504CBC"/>
    <w:rsid w:val="005052AF"/>
    <w:rsid w:val="005058E3"/>
    <w:rsid w:val="005102B4"/>
    <w:rsid w:val="005102E1"/>
    <w:rsid w:val="00512456"/>
    <w:rsid w:val="00512535"/>
    <w:rsid w:val="00512969"/>
    <w:rsid w:val="0051298C"/>
    <w:rsid w:val="005136BE"/>
    <w:rsid w:val="00513746"/>
    <w:rsid w:val="00513F5C"/>
    <w:rsid w:val="00515334"/>
    <w:rsid w:val="00515A26"/>
    <w:rsid w:val="0051693D"/>
    <w:rsid w:val="00516C8D"/>
    <w:rsid w:val="005172DB"/>
    <w:rsid w:val="00517342"/>
    <w:rsid w:val="00520554"/>
    <w:rsid w:val="00520D85"/>
    <w:rsid w:val="0052133B"/>
    <w:rsid w:val="0052181C"/>
    <w:rsid w:val="00521E86"/>
    <w:rsid w:val="00523B1C"/>
    <w:rsid w:val="00524171"/>
    <w:rsid w:val="005252DE"/>
    <w:rsid w:val="00525854"/>
    <w:rsid w:val="00526D2E"/>
    <w:rsid w:val="00526FA1"/>
    <w:rsid w:val="00527861"/>
    <w:rsid w:val="005279A6"/>
    <w:rsid w:val="005308B8"/>
    <w:rsid w:val="00530A69"/>
    <w:rsid w:val="00530C7D"/>
    <w:rsid w:val="00530C93"/>
    <w:rsid w:val="00530F04"/>
    <w:rsid w:val="00531543"/>
    <w:rsid w:val="005317A7"/>
    <w:rsid w:val="00531906"/>
    <w:rsid w:val="00531C70"/>
    <w:rsid w:val="00531D2C"/>
    <w:rsid w:val="00532052"/>
    <w:rsid w:val="00532657"/>
    <w:rsid w:val="00532F58"/>
    <w:rsid w:val="0053301A"/>
    <w:rsid w:val="00533550"/>
    <w:rsid w:val="005338AA"/>
    <w:rsid w:val="00534368"/>
    <w:rsid w:val="00534A81"/>
    <w:rsid w:val="0053567C"/>
    <w:rsid w:val="00535CE7"/>
    <w:rsid w:val="00535F6F"/>
    <w:rsid w:val="00536483"/>
    <w:rsid w:val="00536D7A"/>
    <w:rsid w:val="00536F74"/>
    <w:rsid w:val="005371DB"/>
    <w:rsid w:val="00540C34"/>
    <w:rsid w:val="005433B8"/>
    <w:rsid w:val="00544D05"/>
    <w:rsid w:val="00545204"/>
    <w:rsid w:val="00545A5C"/>
    <w:rsid w:val="005464D4"/>
    <w:rsid w:val="0054733A"/>
    <w:rsid w:val="005505F1"/>
    <w:rsid w:val="00550C55"/>
    <w:rsid w:val="00552814"/>
    <w:rsid w:val="005534AB"/>
    <w:rsid w:val="00553770"/>
    <w:rsid w:val="00554306"/>
    <w:rsid w:val="00555986"/>
    <w:rsid w:val="00555B2D"/>
    <w:rsid w:val="00555C41"/>
    <w:rsid w:val="0055628B"/>
    <w:rsid w:val="00556639"/>
    <w:rsid w:val="00556D86"/>
    <w:rsid w:val="005571DC"/>
    <w:rsid w:val="0055768A"/>
    <w:rsid w:val="00557EED"/>
    <w:rsid w:val="00560300"/>
    <w:rsid w:val="00561328"/>
    <w:rsid w:val="00561646"/>
    <w:rsid w:val="005625A8"/>
    <w:rsid w:val="00563E96"/>
    <w:rsid w:val="005648FB"/>
    <w:rsid w:val="0056491F"/>
    <w:rsid w:val="0056509E"/>
    <w:rsid w:val="005656A7"/>
    <w:rsid w:val="00565E4B"/>
    <w:rsid w:val="005662B2"/>
    <w:rsid w:val="0056693A"/>
    <w:rsid w:val="00566E5C"/>
    <w:rsid w:val="00566EA9"/>
    <w:rsid w:val="0056732D"/>
    <w:rsid w:val="00567490"/>
    <w:rsid w:val="00567817"/>
    <w:rsid w:val="00567BCA"/>
    <w:rsid w:val="00567DF4"/>
    <w:rsid w:val="00571524"/>
    <w:rsid w:val="00571747"/>
    <w:rsid w:val="005721A9"/>
    <w:rsid w:val="0057276F"/>
    <w:rsid w:val="00572C33"/>
    <w:rsid w:val="00572DAC"/>
    <w:rsid w:val="0057344B"/>
    <w:rsid w:val="005734A7"/>
    <w:rsid w:val="005736CC"/>
    <w:rsid w:val="00573A0D"/>
    <w:rsid w:val="0057468D"/>
    <w:rsid w:val="00574AE4"/>
    <w:rsid w:val="00574E7F"/>
    <w:rsid w:val="005766C3"/>
    <w:rsid w:val="005771C5"/>
    <w:rsid w:val="00577757"/>
    <w:rsid w:val="00577DF1"/>
    <w:rsid w:val="00580F1C"/>
    <w:rsid w:val="00582183"/>
    <w:rsid w:val="00583017"/>
    <w:rsid w:val="00583198"/>
    <w:rsid w:val="005845A8"/>
    <w:rsid w:val="00584F60"/>
    <w:rsid w:val="00586288"/>
    <w:rsid w:val="005874A5"/>
    <w:rsid w:val="005906C1"/>
    <w:rsid w:val="00590CFB"/>
    <w:rsid w:val="00591B30"/>
    <w:rsid w:val="00592362"/>
    <w:rsid w:val="0059276C"/>
    <w:rsid w:val="00592A49"/>
    <w:rsid w:val="00593398"/>
    <w:rsid w:val="00593674"/>
    <w:rsid w:val="00593BCC"/>
    <w:rsid w:val="00594A59"/>
    <w:rsid w:val="005955ED"/>
    <w:rsid w:val="00595D49"/>
    <w:rsid w:val="005961D2"/>
    <w:rsid w:val="005961DD"/>
    <w:rsid w:val="005964C2"/>
    <w:rsid w:val="0059754E"/>
    <w:rsid w:val="00597681"/>
    <w:rsid w:val="005A0E6B"/>
    <w:rsid w:val="005A268F"/>
    <w:rsid w:val="005A2B0B"/>
    <w:rsid w:val="005A48BD"/>
    <w:rsid w:val="005A550D"/>
    <w:rsid w:val="005A5A20"/>
    <w:rsid w:val="005A660C"/>
    <w:rsid w:val="005A68E7"/>
    <w:rsid w:val="005A7D6B"/>
    <w:rsid w:val="005B0712"/>
    <w:rsid w:val="005B099F"/>
    <w:rsid w:val="005B15F0"/>
    <w:rsid w:val="005B3AD3"/>
    <w:rsid w:val="005B4AE3"/>
    <w:rsid w:val="005B4FC3"/>
    <w:rsid w:val="005B530E"/>
    <w:rsid w:val="005B5793"/>
    <w:rsid w:val="005B5EAA"/>
    <w:rsid w:val="005B5F3F"/>
    <w:rsid w:val="005B60E1"/>
    <w:rsid w:val="005B6590"/>
    <w:rsid w:val="005B6BCE"/>
    <w:rsid w:val="005B6C07"/>
    <w:rsid w:val="005B7AA7"/>
    <w:rsid w:val="005C2180"/>
    <w:rsid w:val="005C3614"/>
    <w:rsid w:val="005C38A5"/>
    <w:rsid w:val="005C4A58"/>
    <w:rsid w:val="005C4EBE"/>
    <w:rsid w:val="005C4F59"/>
    <w:rsid w:val="005C5336"/>
    <w:rsid w:val="005C5496"/>
    <w:rsid w:val="005C5952"/>
    <w:rsid w:val="005C5C9A"/>
    <w:rsid w:val="005D061F"/>
    <w:rsid w:val="005D087A"/>
    <w:rsid w:val="005D09CF"/>
    <w:rsid w:val="005D0A23"/>
    <w:rsid w:val="005D0C65"/>
    <w:rsid w:val="005D10C4"/>
    <w:rsid w:val="005D153E"/>
    <w:rsid w:val="005D19B9"/>
    <w:rsid w:val="005D1F2A"/>
    <w:rsid w:val="005D2A12"/>
    <w:rsid w:val="005D2DFD"/>
    <w:rsid w:val="005D3433"/>
    <w:rsid w:val="005D3C89"/>
    <w:rsid w:val="005D4270"/>
    <w:rsid w:val="005D5006"/>
    <w:rsid w:val="005D531A"/>
    <w:rsid w:val="005D719A"/>
    <w:rsid w:val="005D7BEB"/>
    <w:rsid w:val="005E0EBF"/>
    <w:rsid w:val="005E1F39"/>
    <w:rsid w:val="005E2751"/>
    <w:rsid w:val="005E3701"/>
    <w:rsid w:val="005E3CA8"/>
    <w:rsid w:val="005E472C"/>
    <w:rsid w:val="005E59F1"/>
    <w:rsid w:val="005E70B0"/>
    <w:rsid w:val="005E7D7D"/>
    <w:rsid w:val="005F02A3"/>
    <w:rsid w:val="005F1479"/>
    <w:rsid w:val="005F22F1"/>
    <w:rsid w:val="005F249E"/>
    <w:rsid w:val="005F3329"/>
    <w:rsid w:val="005F3868"/>
    <w:rsid w:val="005F4408"/>
    <w:rsid w:val="005F4669"/>
    <w:rsid w:val="005F46D9"/>
    <w:rsid w:val="005F52C5"/>
    <w:rsid w:val="005F573F"/>
    <w:rsid w:val="005F587B"/>
    <w:rsid w:val="005F5B75"/>
    <w:rsid w:val="005F614F"/>
    <w:rsid w:val="005F6412"/>
    <w:rsid w:val="005F6FD2"/>
    <w:rsid w:val="005F7144"/>
    <w:rsid w:val="005F71CB"/>
    <w:rsid w:val="005F727F"/>
    <w:rsid w:val="005F7939"/>
    <w:rsid w:val="005F7D3A"/>
    <w:rsid w:val="006007F8"/>
    <w:rsid w:val="006008E1"/>
    <w:rsid w:val="00601D43"/>
    <w:rsid w:val="00604402"/>
    <w:rsid w:val="006046CB"/>
    <w:rsid w:val="00604D9E"/>
    <w:rsid w:val="0060527F"/>
    <w:rsid w:val="0060543D"/>
    <w:rsid w:val="0060561D"/>
    <w:rsid w:val="00605985"/>
    <w:rsid w:val="0060706F"/>
    <w:rsid w:val="00607609"/>
    <w:rsid w:val="006077E5"/>
    <w:rsid w:val="00610BE2"/>
    <w:rsid w:val="00610DEB"/>
    <w:rsid w:val="006110DD"/>
    <w:rsid w:val="00611536"/>
    <w:rsid w:val="00611619"/>
    <w:rsid w:val="00611C5A"/>
    <w:rsid w:val="0061247D"/>
    <w:rsid w:val="00612884"/>
    <w:rsid w:val="00612DD4"/>
    <w:rsid w:val="006138AE"/>
    <w:rsid w:val="00613AD9"/>
    <w:rsid w:val="00613B28"/>
    <w:rsid w:val="00613CEB"/>
    <w:rsid w:val="00614046"/>
    <w:rsid w:val="0061455C"/>
    <w:rsid w:val="00615634"/>
    <w:rsid w:val="006159C5"/>
    <w:rsid w:val="00615A97"/>
    <w:rsid w:val="00615AFD"/>
    <w:rsid w:val="00615F2A"/>
    <w:rsid w:val="006165F8"/>
    <w:rsid w:val="00616A1A"/>
    <w:rsid w:val="00616CDD"/>
    <w:rsid w:val="00620135"/>
    <w:rsid w:val="00620574"/>
    <w:rsid w:val="00620C67"/>
    <w:rsid w:val="00620E84"/>
    <w:rsid w:val="00620E9E"/>
    <w:rsid w:val="00621F01"/>
    <w:rsid w:val="00621F8C"/>
    <w:rsid w:val="00622DE0"/>
    <w:rsid w:val="006231D0"/>
    <w:rsid w:val="00623305"/>
    <w:rsid w:val="00623397"/>
    <w:rsid w:val="00623EE3"/>
    <w:rsid w:val="006244C5"/>
    <w:rsid w:val="00624658"/>
    <w:rsid w:val="006259EB"/>
    <w:rsid w:val="00625FB8"/>
    <w:rsid w:val="0062630D"/>
    <w:rsid w:val="00626398"/>
    <w:rsid w:val="0062722D"/>
    <w:rsid w:val="006278B8"/>
    <w:rsid w:val="00627E3C"/>
    <w:rsid w:val="00633B17"/>
    <w:rsid w:val="00633BB8"/>
    <w:rsid w:val="00633C0A"/>
    <w:rsid w:val="00633C10"/>
    <w:rsid w:val="00634965"/>
    <w:rsid w:val="00634D85"/>
    <w:rsid w:val="00635861"/>
    <w:rsid w:val="00635AE4"/>
    <w:rsid w:val="00636788"/>
    <w:rsid w:val="0063735C"/>
    <w:rsid w:val="00640042"/>
    <w:rsid w:val="00642B53"/>
    <w:rsid w:val="00643842"/>
    <w:rsid w:val="006444B4"/>
    <w:rsid w:val="006444F2"/>
    <w:rsid w:val="0064477F"/>
    <w:rsid w:val="006449A3"/>
    <w:rsid w:val="00645961"/>
    <w:rsid w:val="00646D5A"/>
    <w:rsid w:val="0065055D"/>
    <w:rsid w:val="0065070F"/>
    <w:rsid w:val="00650944"/>
    <w:rsid w:val="00651F8B"/>
    <w:rsid w:val="00651FF8"/>
    <w:rsid w:val="00652A3F"/>
    <w:rsid w:val="00653552"/>
    <w:rsid w:val="006544D5"/>
    <w:rsid w:val="006556CB"/>
    <w:rsid w:val="00655C2C"/>
    <w:rsid w:val="006573AE"/>
    <w:rsid w:val="006606EA"/>
    <w:rsid w:val="006615CC"/>
    <w:rsid w:val="0066193E"/>
    <w:rsid w:val="00662D1C"/>
    <w:rsid w:val="00662F06"/>
    <w:rsid w:val="0066307B"/>
    <w:rsid w:val="00663435"/>
    <w:rsid w:val="00663618"/>
    <w:rsid w:val="00663D6E"/>
    <w:rsid w:val="00664218"/>
    <w:rsid w:val="006654E2"/>
    <w:rsid w:val="00665871"/>
    <w:rsid w:val="00665FB1"/>
    <w:rsid w:val="00666DC9"/>
    <w:rsid w:val="0067016C"/>
    <w:rsid w:val="00670F2A"/>
    <w:rsid w:val="006713AF"/>
    <w:rsid w:val="006719F4"/>
    <w:rsid w:val="00673312"/>
    <w:rsid w:val="00673435"/>
    <w:rsid w:val="0067434A"/>
    <w:rsid w:val="00674AB3"/>
    <w:rsid w:val="00675436"/>
    <w:rsid w:val="00677F83"/>
    <w:rsid w:val="00680709"/>
    <w:rsid w:val="00680819"/>
    <w:rsid w:val="006819D1"/>
    <w:rsid w:val="00681F56"/>
    <w:rsid w:val="0068277A"/>
    <w:rsid w:val="006830DC"/>
    <w:rsid w:val="006835DA"/>
    <w:rsid w:val="006839E7"/>
    <w:rsid w:val="00683A7B"/>
    <w:rsid w:val="0068650C"/>
    <w:rsid w:val="00686818"/>
    <w:rsid w:val="006877BE"/>
    <w:rsid w:val="00690870"/>
    <w:rsid w:val="0069115D"/>
    <w:rsid w:val="006912DE"/>
    <w:rsid w:val="006913BA"/>
    <w:rsid w:val="00692087"/>
    <w:rsid w:val="0069252E"/>
    <w:rsid w:val="00692ABB"/>
    <w:rsid w:val="0069303D"/>
    <w:rsid w:val="00693176"/>
    <w:rsid w:val="00694BD7"/>
    <w:rsid w:val="00694D80"/>
    <w:rsid w:val="00695A20"/>
    <w:rsid w:val="006960ED"/>
    <w:rsid w:val="00696475"/>
    <w:rsid w:val="00697CB1"/>
    <w:rsid w:val="00697F6B"/>
    <w:rsid w:val="006A0256"/>
    <w:rsid w:val="006A109C"/>
    <w:rsid w:val="006A20C4"/>
    <w:rsid w:val="006A22B7"/>
    <w:rsid w:val="006A248D"/>
    <w:rsid w:val="006A2D5F"/>
    <w:rsid w:val="006A43B0"/>
    <w:rsid w:val="006A540D"/>
    <w:rsid w:val="006A5864"/>
    <w:rsid w:val="006A73E7"/>
    <w:rsid w:val="006B0BCD"/>
    <w:rsid w:val="006B156D"/>
    <w:rsid w:val="006B1B1B"/>
    <w:rsid w:val="006B216A"/>
    <w:rsid w:val="006B27A9"/>
    <w:rsid w:val="006B2912"/>
    <w:rsid w:val="006B308E"/>
    <w:rsid w:val="006B50CC"/>
    <w:rsid w:val="006B5440"/>
    <w:rsid w:val="006B57EA"/>
    <w:rsid w:val="006B5C4D"/>
    <w:rsid w:val="006B6079"/>
    <w:rsid w:val="006B7EB3"/>
    <w:rsid w:val="006B7FFA"/>
    <w:rsid w:val="006C03E3"/>
    <w:rsid w:val="006C043E"/>
    <w:rsid w:val="006C0682"/>
    <w:rsid w:val="006C151C"/>
    <w:rsid w:val="006C2226"/>
    <w:rsid w:val="006C367F"/>
    <w:rsid w:val="006C4270"/>
    <w:rsid w:val="006C42B3"/>
    <w:rsid w:val="006C47AF"/>
    <w:rsid w:val="006C521C"/>
    <w:rsid w:val="006C5565"/>
    <w:rsid w:val="006C5A2D"/>
    <w:rsid w:val="006C5FF5"/>
    <w:rsid w:val="006C7836"/>
    <w:rsid w:val="006D03B3"/>
    <w:rsid w:val="006D0D06"/>
    <w:rsid w:val="006D0DF0"/>
    <w:rsid w:val="006D0DFC"/>
    <w:rsid w:val="006D1A6F"/>
    <w:rsid w:val="006D263A"/>
    <w:rsid w:val="006D2B1B"/>
    <w:rsid w:val="006D3CA8"/>
    <w:rsid w:val="006D4AA1"/>
    <w:rsid w:val="006D4AC3"/>
    <w:rsid w:val="006D4B68"/>
    <w:rsid w:val="006D519A"/>
    <w:rsid w:val="006D5C01"/>
    <w:rsid w:val="006D7B5F"/>
    <w:rsid w:val="006E008C"/>
    <w:rsid w:val="006E0265"/>
    <w:rsid w:val="006E0320"/>
    <w:rsid w:val="006E111E"/>
    <w:rsid w:val="006E1F73"/>
    <w:rsid w:val="006E2612"/>
    <w:rsid w:val="006E371A"/>
    <w:rsid w:val="006E467C"/>
    <w:rsid w:val="006E5E82"/>
    <w:rsid w:val="006E6093"/>
    <w:rsid w:val="006E6430"/>
    <w:rsid w:val="006E68FC"/>
    <w:rsid w:val="006E6C89"/>
    <w:rsid w:val="006F13AE"/>
    <w:rsid w:val="006F1999"/>
    <w:rsid w:val="006F2013"/>
    <w:rsid w:val="006F2395"/>
    <w:rsid w:val="006F2A90"/>
    <w:rsid w:val="006F2B03"/>
    <w:rsid w:val="006F2BB4"/>
    <w:rsid w:val="006F3722"/>
    <w:rsid w:val="006F3FBA"/>
    <w:rsid w:val="006F4B3A"/>
    <w:rsid w:val="006F4C1A"/>
    <w:rsid w:val="006F4F32"/>
    <w:rsid w:val="006F577B"/>
    <w:rsid w:val="006F638F"/>
    <w:rsid w:val="006F668D"/>
    <w:rsid w:val="006F6B8D"/>
    <w:rsid w:val="006F7295"/>
    <w:rsid w:val="006F7781"/>
    <w:rsid w:val="00700CDF"/>
    <w:rsid w:val="00701211"/>
    <w:rsid w:val="007019D8"/>
    <w:rsid w:val="0070214B"/>
    <w:rsid w:val="007025DC"/>
    <w:rsid w:val="007045E6"/>
    <w:rsid w:val="007046EA"/>
    <w:rsid w:val="00706720"/>
    <w:rsid w:val="00706A9B"/>
    <w:rsid w:val="00706B73"/>
    <w:rsid w:val="00707A31"/>
    <w:rsid w:val="0071036F"/>
    <w:rsid w:val="00710569"/>
    <w:rsid w:val="007109E9"/>
    <w:rsid w:val="00710A47"/>
    <w:rsid w:val="007119D2"/>
    <w:rsid w:val="007123FD"/>
    <w:rsid w:val="00712725"/>
    <w:rsid w:val="00713AB2"/>
    <w:rsid w:val="007142AD"/>
    <w:rsid w:val="0071442B"/>
    <w:rsid w:val="00714483"/>
    <w:rsid w:val="0071485F"/>
    <w:rsid w:val="0071568F"/>
    <w:rsid w:val="00715A57"/>
    <w:rsid w:val="00717504"/>
    <w:rsid w:val="00720915"/>
    <w:rsid w:val="0072094D"/>
    <w:rsid w:val="007264F3"/>
    <w:rsid w:val="007302C0"/>
    <w:rsid w:val="007305D0"/>
    <w:rsid w:val="00730958"/>
    <w:rsid w:val="00730F04"/>
    <w:rsid w:val="00732C4F"/>
    <w:rsid w:val="00732CC6"/>
    <w:rsid w:val="00732CED"/>
    <w:rsid w:val="00733653"/>
    <w:rsid w:val="007339C5"/>
    <w:rsid w:val="00734131"/>
    <w:rsid w:val="0073443A"/>
    <w:rsid w:val="00734B69"/>
    <w:rsid w:val="0073629E"/>
    <w:rsid w:val="00736B30"/>
    <w:rsid w:val="0073745E"/>
    <w:rsid w:val="00737550"/>
    <w:rsid w:val="00737A49"/>
    <w:rsid w:val="00741A10"/>
    <w:rsid w:val="00741A92"/>
    <w:rsid w:val="0074290D"/>
    <w:rsid w:val="00742988"/>
    <w:rsid w:val="00743FEF"/>
    <w:rsid w:val="00744CA9"/>
    <w:rsid w:val="00744CD9"/>
    <w:rsid w:val="00745802"/>
    <w:rsid w:val="00745F49"/>
    <w:rsid w:val="007460E2"/>
    <w:rsid w:val="00746A2D"/>
    <w:rsid w:val="007470F5"/>
    <w:rsid w:val="007471E3"/>
    <w:rsid w:val="00747CA0"/>
    <w:rsid w:val="00751762"/>
    <w:rsid w:val="007518BC"/>
    <w:rsid w:val="007519D6"/>
    <w:rsid w:val="007529C2"/>
    <w:rsid w:val="00752CB7"/>
    <w:rsid w:val="00754D59"/>
    <w:rsid w:val="00754F56"/>
    <w:rsid w:val="00756576"/>
    <w:rsid w:val="00756C57"/>
    <w:rsid w:val="00757C16"/>
    <w:rsid w:val="007601A2"/>
    <w:rsid w:val="00760E32"/>
    <w:rsid w:val="007611F9"/>
    <w:rsid w:val="007619EB"/>
    <w:rsid w:val="00761D02"/>
    <w:rsid w:val="007627B6"/>
    <w:rsid w:val="007634C6"/>
    <w:rsid w:val="00763889"/>
    <w:rsid w:val="007640B3"/>
    <w:rsid w:val="007645AB"/>
    <w:rsid w:val="007655E8"/>
    <w:rsid w:val="007659AC"/>
    <w:rsid w:val="00765B9A"/>
    <w:rsid w:val="00765C82"/>
    <w:rsid w:val="00765EA5"/>
    <w:rsid w:val="0076650F"/>
    <w:rsid w:val="00766700"/>
    <w:rsid w:val="007673EF"/>
    <w:rsid w:val="007678B1"/>
    <w:rsid w:val="007706A0"/>
    <w:rsid w:val="0077108D"/>
    <w:rsid w:val="00771642"/>
    <w:rsid w:val="007717AA"/>
    <w:rsid w:val="00772E39"/>
    <w:rsid w:val="00774CFF"/>
    <w:rsid w:val="00775AD1"/>
    <w:rsid w:val="007765FD"/>
    <w:rsid w:val="00777289"/>
    <w:rsid w:val="00777F4E"/>
    <w:rsid w:val="0078074B"/>
    <w:rsid w:val="00780E5F"/>
    <w:rsid w:val="007820DD"/>
    <w:rsid w:val="007823D9"/>
    <w:rsid w:val="00782A97"/>
    <w:rsid w:val="00782D57"/>
    <w:rsid w:val="00782F71"/>
    <w:rsid w:val="00783047"/>
    <w:rsid w:val="00783EE5"/>
    <w:rsid w:val="00784CDB"/>
    <w:rsid w:val="00786A1F"/>
    <w:rsid w:val="0078704F"/>
    <w:rsid w:val="0079093C"/>
    <w:rsid w:val="00790E60"/>
    <w:rsid w:val="0079114A"/>
    <w:rsid w:val="007917CF"/>
    <w:rsid w:val="00792763"/>
    <w:rsid w:val="00792B58"/>
    <w:rsid w:val="00792E47"/>
    <w:rsid w:val="00793828"/>
    <w:rsid w:val="00793B5C"/>
    <w:rsid w:val="00793EB2"/>
    <w:rsid w:val="0079472C"/>
    <w:rsid w:val="00794C7A"/>
    <w:rsid w:val="00794FEF"/>
    <w:rsid w:val="00797346"/>
    <w:rsid w:val="00797470"/>
    <w:rsid w:val="007A0853"/>
    <w:rsid w:val="007A09C5"/>
    <w:rsid w:val="007A0BEA"/>
    <w:rsid w:val="007A11EA"/>
    <w:rsid w:val="007A2E32"/>
    <w:rsid w:val="007A3542"/>
    <w:rsid w:val="007A3A2A"/>
    <w:rsid w:val="007A3BE0"/>
    <w:rsid w:val="007A43C1"/>
    <w:rsid w:val="007A49F6"/>
    <w:rsid w:val="007A4CCA"/>
    <w:rsid w:val="007A5AB9"/>
    <w:rsid w:val="007A5F4C"/>
    <w:rsid w:val="007A679A"/>
    <w:rsid w:val="007A7DCF"/>
    <w:rsid w:val="007A7DF3"/>
    <w:rsid w:val="007B01D3"/>
    <w:rsid w:val="007B237E"/>
    <w:rsid w:val="007B2453"/>
    <w:rsid w:val="007B3200"/>
    <w:rsid w:val="007B3B09"/>
    <w:rsid w:val="007B3BCA"/>
    <w:rsid w:val="007B48AA"/>
    <w:rsid w:val="007B7F17"/>
    <w:rsid w:val="007C0DFA"/>
    <w:rsid w:val="007C109B"/>
    <w:rsid w:val="007C249F"/>
    <w:rsid w:val="007C277D"/>
    <w:rsid w:val="007C2C05"/>
    <w:rsid w:val="007C2C2A"/>
    <w:rsid w:val="007C3A27"/>
    <w:rsid w:val="007C5000"/>
    <w:rsid w:val="007C54B9"/>
    <w:rsid w:val="007C5AD5"/>
    <w:rsid w:val="007C6844"/>
    <w:rsid w:val="007C69BE"/>
    <w:rsid w:val="007D03E9"/>
    <w:rsid w:val="007D1DFF"/>
    <w:rsid w:val="007D203F"/>
    <w:rsid w:val="007D23E8"/>
    <w:rsid w:val="007D26BE"/>
    <w:rsid w:val="007D3187"/>
    <w:rsid w:val="007D3595"/>
    <w:rsid w:val="007D3799"/>
    <w:rsid w:val="007D3DCA"/>
    <w:rsid w:val="007D3F7B"/>
    <w:rsid w:val="007D47BD"/>
    <w:rsid w:val="007D4E36"/>
    <w:rsid w:val="007D52A0"/>
    <w:rsid w:val="007D5433"/>
    <w:rsid w:val="007D6397"/>
    <w:rsid w:val="007D7BA5"/>
    <w:rsid w:val="007D7EA5"/>
    <w:rsid w:val="007E0BE2"/>
    <w:rsid w:val="007E1046"/>
    <w:rsid w:val="007E2104"/>
    <w:rsid w:val="007E29E3"/>
    <w:rsid w:val="007E4762"/>
    <w:rsid w:val="007E539D"/>
    <w:rsid w:val="007E5A00"/>
    <w:rsid w:val="007E7D39"/>
    <w:rsid w:val="007E7D79"/>
    <w:rsid w:val="007E7DEC"/>
    <w:rsid w:val="007F0116"/>
    <w:rsid w:val="007F1318"/>
    <w:rsid w:val="007F3518"/>
    <w:rsid w:val="007F3AA2"/>
    <w:rsid w:val="007F585A"/>
    <w:rsid w:val="007F5946"/>
    <w:rsid w:val="007F5B56"/>
    <w:rsid w:val="007F738E"/>
    <w:rsid w:val="0080006F"/>
    <w:rsid w:val="00800602"/>
    <w:rsid w:val="00801579"/>
    <w:rsid w:val="00802020"/>
    <w:rsid w:val="00803EB3"/>
    <w:rsid w:val="008048CC"/>
    <w:rsid w:val="008049A9"/>
    <w:rsid w:val="00804AFD"/>
    <w:rsid w:val="0080534F"/>
    <w:rsid w:val="00805457"/>
    <w:rsid w:val="00805D8A"/>
    <w:rsid w:val="00805F0F"/>
    <w:rsid w:val="00806443"/>
    <w:rsid w:val="00806A8C"/>
    <w:rsid w:val="008077F4"/>
    <w:rsid w:val="00807CCF"/>
    <w:rsid w:val="00807E6B"/>
    <w:rsid w:val="00810A1C"/>
    <w:rsid w:val="00811536"/>
    <w:rsid w:val="0081199F"/>
    <w:rsid w:val="00811FBE"/>
    <w:rsid w:val="00815C12"/>
    <w:rsid w:val="0081632E"/>
    <w:rsid w:val="00820A9B"/>
    <w:rsid w:val="00821119"/>
    <w:rsid w:val="008214CA"/>
    <w:rsid w:val="008214E5"/>
    <w:rsid w:val="008217F8"/>
    <w:rsid w:val="00821888"/>
    <w:rsid w:val="00821C15"/>
    <w:rsid w:val="00821EEB"/>
    <w:rsid w:val="0082361C"/>
    <w:rsid w:val="00823F3D"/>
    <w:rsid w:val="00825DAB"/>
    <w:rsid w:val="008260A0"/>
    <w:rsid w:val="008272F1"/>
    <w:rsid w:val="00827473"/>
    <w:rsid w:val="00827552"/>
    <w:rsid w:val="00827D16"/>
    <w:rsid w:val="00827D54"/>
    <w:rsid w:val="008309DA"/>
    <w:rsid w:val="00831DB2"/>
    <w:rsid w:val="00832372"/>
    <w:rsid w:val="0083272F"/>
    <w:rsid w:val="008327C5"/>
    <w:rsid w:val="00833933"/>
    <w:rsid w:val="0083489F"/>
    <w:rsid w:val="00834CF3"/>
    <w:rsid w:val="0083507B"/>
    <w:rsid w:val="008355AA"/>
    <w:rsid w:val="00835691"/>
    <w:rsid w:val="00835ABA"/>
    <w:rsid w:val="0083665D"/>
    <w:rsid w:val="0083695C"/>
    <w:rsid w:val="00837E05"/>
    <w:rsid w:val="00840B1A"/>
    <w:rsid w:val="008416CF"/>
    <w:rsid w:val="00841CF4"/>
    <w:rsid w:val="00841DA1"/>
    <w:rsid w:val="00843735"/>
    <w:rsid w:val="00843C33"/>
    <w:rsid w:val="00843CAB"/>
    <w:rsid w:val="008448CF"/>
    <w:rsid w:val="00845091"/>
    <w:rsid w:val="00845F2E"/>
    <w:rsid w:val="008460F9"/>
    <w:rsid w:val="008463B8"/>
    <w:rsid w:val="008478C9"/>
    <w:rsid w:val="00847B68"/>
    <w:rsid w:val="008517A7"/>
    <w:rsid w:val="00851FA6"/>
    <w:rsid w:val="008545B7"/>
    <w:rsid w:val="00854927"/>
    <w:rsid w:val="0085533E"/>
    <w:rsid w:val="00855BAA"/>
    <w:rsid w:val="00855BAF"/>
    <w:rsid w:val="00855D3B"/>
    <w:rsid w:val="00856781"/>
    <w:rsid w:val="00857440"/>
    <w:rsid w:val="008577CA"/>
    <w:rsid w:val="00857DEA"/>
    <w:rsid w:val="00857F85"/>
    <w:rsid w:val="00860605"/>
    <w:rsid w:val="00860840"/>
    <w:rsid w:val="008609AB"/>
    <w:rsid w:val="008617DE"/>
    <w:rsid w:val="0086257B"/>
    <w:rsid w:val="00863701"/>
    <w:rsid w:val="008646EA"/>
    <w:rsid w:val="008648AE"/>
    <w:rsid w:val="00864C5C"/>
    <w:rsid w:val="00866192"/>
    <w:rsid w:val="008662CC"/>
    <w:rsid w:val="00867F86"/>
    <w:rsid w:val="008708FF"/>
    <w:rsid w:val="0087188E"/>
    <w:rsid w:val="00871CC3"/>
    <w:rsid w:val="00871D1B"/>
    <w:rsid w:val="00872313"/>
    <w:rsid w:val="0087269F"/>
    <w:rsid w:val="00873097"/>
    <w:rsid w:val="00873A63"/>
    <w:rsid w:val="00874096"/>
    <w:rsid w:val="008741B2"/>
    <w:rsid w:val="00875B5B"/>
    <w:rsid w:val="00875E0A"/>
    <w:rsid w:val="00876004"/>
    <w:rsid w:val="00876EC1"/>
    <w:rsid w:val="00877127"/>
    <w:rsid w:val="0087758C"/>
    <w:rsid w:val="00880B10"/>
    <w:rsid w:val="00880BCD"/>
    <w:rsid w:val="00880E31"/>
    <w:rsid w:val="00881506"/>
    <w:rsid w:val="0088155B"/>
    <w:rsid w:val="008816E0"/>
    <w:rsid w:val="00881CD5"/>
    <w:rsid w:val="008821FD"/>
    <w:rsid w:val="0088240C"/>
    <w:rsid w:val="008824B2"/>
    <w:rsid w:val="00882931"/>
    <w:rsid w:val="00882D3F"/>
    <w:rsid w:val="00882F7A"/>
    <w:rsid w:val="00883BB1"/>
    <w:rsid w:val="00883D94"/>
    <w:rsid w:val="008841A3"/>
    <w:rsid w:val="008844C9"/>
    <w:rsid w:val="0088642E"/>
    <w:rsid w:val="00886BA1"/>
    <w:rsid w:val="00887354"/>
    <w:rsid w:val="00887553"/>
    <w:rsid w:val="00887C0A"/>
    <w:rsid w:val="00890697"/>
    <w:rsid w:val="0089085B"/>
    <w:rsid w:val="00890A37"/>
    <w:rsid w:val="00890D1C"/>
    <w:rsid w:val="00890DD9"/>
    <w:rsid w:val="00891202"/>
    <w:rsid w:val="00891A4E"/>
    <w:rsid w:val="00891DD8"/>
    <w:rsid w:val="00892CE1"/>
    <w:rsid w:val="00893BC7"/>
    <w:rsid w:val="00893F09"/>
    <w:rsid w:val="00893F7B"/>
    <w:rsid w:val="008942B8"/>
    <w:rsid w:val="0089473E"/>
    <w:rsid w:val="008952E0"/>
    <w:rsid w:val="00895769"/>
    <w:rsid w:val="008962FF"/>
    <w:rsid w:val="0089718E"/>
    <w:rsid w:val="0089759A"/>
    <w:rsid w:val="00897B35"/>
    <w:rsid w:val="008A0972"/>
    <w:rsid w:val="008A0A9A"/>
    <w:rsid w:val="008A1621"/>
    <w:rsid w:val="008A17E6"/>
    <w:rsid w:val="008A2F8B"/>
    <w:rsid w:val="008A3374"/>
    <w:rsid w:val="008A3EC9"/>
    <w:rsid w:val="008A3F34"/>
    <w:rsid w:val="008A4591"/>
    <w:rsid w:val="008A4F84"/>
    <w:rsid w:val="008A4FF3"/>
    <w:rsid w:val="008A5B44"/>
    <w:rsid w:val="008A5FE5"/>
    <w:rsid w:val="008A6A75"/>
    <w:rsid w:val="008A6A9A"/>
    <w:rsid w:val="008A6AF5"/>
    <w:rsid w:val="008A77E7"/>
    <w:rsid w:val="008A7847"/>
    <w:rsid w:val="008B088B"/>
    <w:rsid w:val="008B0E96"/>
    <w:rsid w:val="008B11A7"/>
    <w:rsid w:val="008B12B1"/>
    <w:rsid w:val="008B14E4"/>
    <w:rsid w:val="008B1CC8"/>
    <w:rsid w:val="008B2B25"/>
    <w:rsid w:val="008B2C1B"/>
    <w:rsid w:val="008B3636"/>
    <w:rsid w:val="008B4442"/>
    <w:rsid w:val="008B45D8"/>
    <w:rsid w:val="008B46AD"/>
    <w:rsid w:val="008B5057"/>
    <w:rsid w:val="008B5B55"/>
    <w:rsid w:val="008B5F65"/>
    <w:rsid w:val="008B7B5C"/>
    <w:rsid w:val="008B7B60"/>
    <w:rsid w:val="008B7F7F"/>
    <w:rsid w:val="008C070D"/>
    <w:rsid w:val="008C10C1"/>
    <w:rsid w:val="008C3581"/>
    <w:rsid w:val="008C425A"/>
    <w:rsid w:val="008C4343"/>
    <w:rsid w:val="008C4847"/>
    <w:rsid w:val="008C6891"/>
    <w:rsid w:val="008C6B79"/>
    <w:rsid w:val="008C6BFE"/>
    <w:rsid w:val="008D1249"/>
    <w:rsid w:val="008D256C"/>
    <w:rsid w:val="008D30F6"/>
    <w:rsid w:val="008D4A2E"/>
    <w:rsid w:val="008D5286"/>
    <w:rsid w:val="008D5EA8"/>
    <w:rsid w:val="008D6631"/>
    <w:rsid w:val="008D6D7E"/>
    <w:rsid w:val="008D70FD"/>
    <w:rsid w:val="008E02D0"/>
    <w:rsid w:val="008E0A83"/>
    <w:rsid w:val="008E0C02"/>
    <w:rsid w:val="008E19C5"/>
    <w:rsid w:val="008E1C2C"/>
    <w:rsid w:val="008E3373"/>
    <w:rsid w:val="008E4A46"/>
    <w:rsid w:val="008E52A7"/>
    <w:rsid w:val="008E57D0"/>
    <w:rsid w:val="008E6A97"/>
    <w:rsid w:val="008E71A7"/>
    <w:rsid w:val="008E735F"/>
    <w:rsid w:val="008F0114"/>
    <w:rsid w:val="008F0589"/>
    <w:rsid w:val="008F082E"/>
    <w:rsid w:val="008F0D13"/>
    <w:rsid w:val="008F1AF4"/>
    <w:rsid w:val="008F1D70"/>
    <w:rsid w:val="008F223B"/>
    <w:rsid w:val="008F2258"/>
    <w:rsid w:val="008F2322"/>
    <w:rsid w:val="008F306A"/>
    <w:rsid w:val="008F309B"/>
    <w:rsid w:val="008F3BF8"/>
    <w:rsid w:val="008F4429"/>
    <w:rsid w:val="008F468C"/>
    <w:rsid w:val="008F549D"/>
    <w:rsid w:val="008F5824"/>
    <w:rsid w:val="008F6839"/>
    <w:rsid w:val="008F6DF3"/>
    <w:rsid w:val="008F73E7"/>
    <w:rsid w:val="008F751C"/>
    <w:rsid w:val="008F7797"/>
    <w:rsid w:val="008F7D61"/>
    <w:rsid w:val="008F7DDF"/>
    <w:rsid w:val="008F7EDD"/>
    <w:rsid w:val="00900353"/>
    <w:rsid w:val="00900495"/>
    <w:rsid w:val="00900B57"/>
    <w:rsid w:val="00901384"/>
    <w:rsid w:val="0090220F"/>
    <w:rsid w:val="00902BA0"/>
    <w:rsid w:val="0090501E"/>
    <w:rsid w:val="00905113"/>
    <w:rsid w:val="00905B01"/>
    <w:rsid w:val="009066E3"/>
    <w:rsid w:val="00907711"/>
    <w:rsid w:val="00910165"/>
    <w:rsid w:val="00910F08"/>
    <w:rsid w:val="00911991"/>
    <w:rsid w:val="00912152"/>
    <w:rsid w:val="00914B6F"/>
    <w:rsid w:val="00915BA3"/>
    <w:rsid w:val="00915D48"/>
    <w:rsid w:val="00915FC3"/>
    <w:rsid w:val="009160CC"/>
    <w:rsid w:val="0091621A"/>
    <w:rsid w:val="00916579"/>
    <w:rsid w:val="009167A4"/>
    <w:rsid w:val="00916B98"/>
    <w:rsid w:val="00916DDD"/>
    <w:rsid w:val="00917AD7"/>
    <w:rsid w:val="00920717"/>
    <w:rsid w:val="0092086A"/>
    <w:rsid w:val="00921232"/>
    <w:rsid w:val="0092128C"/>
    <w:rsid w:val="00922248"/>
    <w:rsid w:val="00922C0D"/>
    <w:rsid w:val="00923578"/>
    <w:rsid w:val="00923606"/>
    <w:rsid w:val="0092380B"/>
    <w:rsid w:val="009242AB"/>
    <w:rsid w:val="00924C52"/>
    <w:rsid w:val="00924FCB"/>
    <w:rsid w:val="00925074"/>
    <w:rsid w:val="00926538"/>
    <w:rsid w:val="009265F1"/>
    <w:rsid w:val="00926653"/>
    <w:rsid w:val="009266C1"/>
    <w:rsid w:val="00926714"/>
    <w:rsid w:val="00926CD4"/>
    <w:rsid w:val="00927770"/>
    <w:rsid w:val="00930099"/>
    <w:rsid w:val="009311E6"/>
    <w:rsid w:val="00931BB3"/>
    <w:rsid w:val="00932C8D"/>
    <w:rsid w:val="00933966"/>
    <w:rsid w:val="00933AC0"/>
    <w:rsid w:val="00935889"/>
    <w:rsid w:val="00935AEB"/>
    <w:rsid w:val="00935D24"/>
    <w:rsid w:val="0094018B"/>
    <w:rsid w:val="009405EB"/>
    <w:rsid w:val="009406B0"/>
    <w:rsid w:val="009415C0"/>
    <w:rsid w:val="009419DF"/>
    <w:rsid w:val="00942289"/>
    <w:rsid w:val="00942A18"/>
    <w:rsid w:val="00942C5C"/>
    <w:rsid w:val="00942E20"/>
    <w:rsid w:val="00943316"/>
    <w:rsid w:val="00943FDD"/>
    <w:rsid w:val="009455DD"/>
    <w:rsid w:val="009456CA"/>
    <w:rsid w:val="00946773"/>
    <w:rsid w:val="00947AE4"/>
    <w:rsid w:val="009502F1"/>
    <w:rsid w:val="009509A4"/>
    <w:rsid w:val="00950DB9"/>
    <w:rsid w:val="00951373"/>
    <w:rsid w:val="00951952"/>
    <w:rsid w:val="00952466"/>
    <w:rsid w:val="0095264B"/>
    <w:rsid w:val="0095264E"/>
    <w:rsid w:val="00952832"/>
    <w:rsid w:val="009530D2"/>
    <w:rsid w:val="009534A4"/>
    <w:rsid w:val="00953D69"/>
    <w:rsid w:val="00953F14"/>
    <w:rsid w:val="009542D6"/>
    <w:rsid w:val="00954CBE"/>
    <w:rsid w:val="00955658"/>
    <w:rsid w:val="009564DB"/>
    <w:rsid w:val="00960E0A"/>
    <w:rsid w:val="0096109D"/>
    <w:rsid w:val="009613CA"/>
    <w:rsid w:val="009613D5"/>
    <w:rsid w:val="00961D38"/>
    <w:rsid w:val="00961E9B"/>
    <w:rsid w:val="00963535"/>
    <w:rsid w:val="0096367D"/>
    <w:rsid w:val="0096368A"/>
    <w:rsid w:val="009636B4"/>
    <w:rsid w:val="009637C2"/>
    <w:rsid w:val="00964226"/>
    <w:rsid w:val="00964927"/>
    <w:rsid w:val="009650D1"/>
    <w:rsid w:val="00965940"/>
    <w:rsid w:val="009662BB"/>
    <w:rsid w:val="00966D6C"/>
    <w:rsid w:val="009671DC"/>
    <w:rsid w:val="00967C75"/>
    <w:rsid w:val="00971112"/>
    <w:rsid w:val="009718A4"/>
    <w:rsid w:val="00972E74"/>
    <w:rsid w:val="0097461F"/>
    <w:rsid w:val="009747E6"/>
    <w:rsid w:val="0097498B"/>
    <w:rsid w:val="00974ED1"/>
    <w:rsid w:val="00975CC2"/>
    <w:rsid w:val="00976ADD"/>
    <w:rsid w:val="00976E80"/>
    <w:rsid w:val="00977A53"/>
    <w:rsid w:val="009806B5"/>
    <w:rsid w:val="009818D9"/>
    <w:rsid w:val="00981AF0"/>
    <w:rsid w:val="00981DDE"/>
    <w:rsid w:val="00981DE7"/>
    <w:rsid w:val="00981FF6"/>
    <w:rsid w:val="00982428"/>
    <w:rsid w:val="00983AB1"/>
    <w:rsid w:val="00984B1A"/>
    <w:rsid w:val="00984B52"/>
    <w:rsid w:val="00984B89"/>
    <w:rsid w:val="00985712"/>
    <w:rsid w:val="00985E53"/>
    <w:rsid w:val="00987288"/>
    <w:rsid w:val="00987731"/>
    <w:rsid w:val="009900E2"/>
    <w:rsid w:val="00991936"/>
    <w:rsid w:val="009920E5"/>
    <w:rsid w:val="00992212"/>
    <w:rsid w:val="0099388B"/>
    <w:rsid w:val="00995A1E"/>
    <w:rsid w:val="00996302"/>
    <w:rsid w:val="0099667F"/>
    <w:rsid w:val="00997426"/>
    <w:rsid w:val="009A004F"/>
    <w:rsid w:val="009A0662"/>
    <w:rsid w:val="009A0C1A"/>
    <w:rsid w:val="009A157B"/>
    <w:rsid w:val="009A1F99"/>
    <w:rsid w:val="009A20CB"/>
    <w:rsid w:val="009A34C7"/>
    <w:rsid w:val="009A4096"/>
    <w:rsid w:val="009A44BE"/>
    <w:rsid w:val="009A4EEF"/>
    <w:rsid w:val="009A535C"/>
    <w:rsid w:val="009A5679"/>
    <w:rsid w:val="009A5719"/>
    <w:rsid w:val="009A5F5B"/>
    <w:rsid w:val="009A66EE"/>
    <w:rsid w:val="009A69ED"/>
    <w:rsid w:val="009A763A"/>
    <w:rsid w:val="009B1C64"/>
    <w:rsid w:val="009B2124"/>
    <w:rsid w:val="009B22D2"/>
    <w:rsid w:val="009B239B"/>
    <w:rsid w:val="009B24C0"/>
    <w:rsid w:val="009B3CE3"/>
    <w:rsid w:val="009B48F4"/>
    <w:rsid w:val="009B4D03"/>
    <w:rsid w:val="009B5024"/>
    <w:rsid w:val="009B530F"/>
    <w:rsid w:val="009B5697"/>
    <w:rsid w:val="009B6284"/>
    <w:rsid w:val="009B6759"/>
    <w:rsid w:val="009B6B88"/>
    <w:rsid w:val="009B786A"/>
    <w:rsid w:val="009B7DCC"/>
    <w:rsid w:val="009B7FB7"/>
    <w:rsid w:val="009C0846"/>
    <w:rsid w:val="009C1E5A"/>
    <w:rsid w:val="009C1EAB"/>
    <w:rsid w:val="009C2641"/>
    <w:rsid w:val="009C2D54"/>
    <w:rsid w:val="009C341C"/>
    <w:rsid w:val="009C3962"/>
    <w:rsid w:val="009C4AAD"/>
    <w:rsid w:val="009C4F9F"/>
    <w:rsid w:val="009C77AF"/>
    <w:rsid w:val="009C7AA8"/>
    <w:rsid w:val="009C7BA0"/>
    <w:rsid w:val="009D02BE"/>
    <w:rsid w:val="009D0C94"/>
    <w:rsid w:val="009D1466"/>
    <w:rsid w:val="009D20F3"/>
    <w:rsid w:val="009D233E"/>
    <w:rsid w:val="009D4376"/>
    <w:rsid w:val="009D4B3D"/>
    <w:rsid w:val="009D55C6"/>
    <w:rsid w:val="009D59A8"/>
    <w:rsid w:val="009D6026"/>
    <w:rsid w:val="009D6C4E"/>
    <w:rsid w:val="009D76D4"/>
    <w:rsid w:val="009D7E90"/>
    <w:rsid w:val="009E0570"/>
    <w:rsid w:val="009E10E4"/>
    <w:rsid w:val="009E1CD8"/>
    <w:rsid w:val="009E1D03"/>
    <w:rsid w:val="009E36B6"/>
    <w:rsid w:val="009E3870"/>
    <w:rsid w:val="009E3DC7"/>
    <w:rsid w:val="009E48F3"/>
    <w:rsid w:val="009E5D56"/>
    <w:rsid w:val="009E65E5"/>
    <w:rsid w:val="009E78D3"/>
    <w:rsid w:val="009F0A34"/>
    <w:rsid w:val="009F0E75"/>
    <w:rsid w:val="009F12A9"/>
    <w:rsid w:val="009F12CE"/>
    <w:rsid w:val="009F13B3"/>
    <w:rsid w:val="009F198A"/>
    <w:rsid w:val="009F205A"/>
    <w:rsid w:val="009F2133"/>
    <w:rsid w:val="009F2880"/>
    <w:rsid w:val="009F31F2"/>
    <w:rsid w:val="009F323D"/>
    <w:rsid w:val="009F340D"/>
    <w:rsid w:val="009F3B8A"/>
    <w:rsid w:val="009F429A"/>
    <w:rsid w:val="009F4360"/>
    <w:rsid w:val="009F5282"/>
    <w:rsid w:val="009F68B6"/>
    <w:rsid w:val="009F68EE"/>
    <w:rsid w:val="009F75DD"/>
    <w:rsid w:val="009F7623"/>
    <w:rsid w:val="009F7E5A"/>
    <w:rsid w:val="00A00114"/>
    <w:rsid w:val="00A002DC"/>
    <w:rsid w:val="00A0053B"/>
    <w:rsid w:val="00A00AE7"/>
    <w:rsid w:val="00A03561"/>
    <w:rsid w:val="00A03D32"/>
    <w:rsid w:val="00A04DC8"/>
    <w:rsid w:val="00A04DE5"/>
    <w:rsid w:val="00A04FDA"/>
    <w:rsid w:val="00A0504C"/>
    <w:rsid w:val="00A05E51"/>
    <w:rsid w:val="00A074C6"/>
    <w:rsid w:val="00A105C8"/>
    <w:rsid w:val="00A11223"/>
    <w:rsid w:val="00A113A4"/>
    <w:rsid w:val="00A12979"/>
    <w:rsid w:val="00A12BC7"/>
    <w:rsid w:val="00A1347D"/>
    <w:rsid w:val="00A1408F"/>
    <w:rsid w:val="00A15B72"/>
    <w:rsid w:val="00A162AE"/>
    <w:rsid w:val="00A16840"/>
    <w:rsid w:val="00A16890"/>
    <w:rsid w:val="00A16B76"/>
    <w:rsid w:val="00A173D0"/>
    <w:rsid w:val="00A175D9"/>
    <w:rsid w:val="00A17ADF"/>
    <w:rsid w:val="00A17F19"/>
    <w:rsid w:val="00A20766"/>
    <w:rsid w:val="00A21587"/>
    <w:rsid w:val="00A21756"/>
    <w:rsid w:val="00A22060"/>
    <w:rsid w:val="00A22138"/>
    <w:rsid w:val="00A23358"/>
    <w:rsid w:val="00A23D09"/>
    <w:rsid w:val="00A2444D"/>
    <w:rsid w:val="00A2498C"/>
    <w:rsid w:val="00A24E39"/>
    <w:rsid w:val="00A258D0"/>
    <w:rsid w:val="00A25EE5"/>
    <w:rsid w:val="00A263BC"/>
    <w:rsid w:val="00A26521"/>
    <w:rsid w:val="00A265C5"/>
    <w:rsid w:val="00A27426"/>
    <w:rsid w:val="00A3165A"/>
    <w:rsid w:val="00A3213A"/>
    <w:rsid w:val="00A3294F"/>
    <w:rsid w:val="00A32D24"/>
    <w:rsid w:val="00A35BF6"/>
    <w:rsid w:val="00A3677C"/>
    <w:rsid w:val="00A36D2D"/>
    <w:rsid w:val="00A36FAF"/>
    <w:rsid w:val="00A371CB"/>
    <w:rsid w:val="00A40082"/>
    <w:rsid w:val="00A40928"/>
    <w:rsid w:val="00A4108D"/>
    <w:rsid w:val="00A41293"/>
    <w:rsid w:val="00A41F7D"/>
    <w:rsid w:val="00A43106"/>
    <w:rsid w:val="00A43569"/>
    <w:rsid w:val="00A438DE"/>
    <w:rsid w:val="00A44ACD"/>
    <w:rsid w:val="00A45025"/>
    <w:rsid w:val="00A46404"/>
    <w:rsid w:val="00A46643"/>
    <w:rsid w:val="00A46CE1"/>
    <w:rsid w:val="00A46EC1"/>
    <w:rsid w:val="00A4751D"/>
    <w:rsid w:val="00A47E96"/>
    <w:rsid w:val="00A5152A"/>
    <w:rsid w:val="00A528DE"/>
    <w:rsid w:val="00A536DA"/>
    <w:rsid w:val="00A53FA2"/>
    <w:rsid w:val="00A542B0"/>
    <w:rsid w:val="00A543FE"/>
    <w:rsid w:val="00A54925"/>
    <w:rsid w:val="00A5504C"/>
    <w:rsid w:val="00A5535B"/>
    <w:rsid w:val="00A55F16"/>
    <w:rsid w:val="00A561C5"/>
    <w:rsid w:val="00A56338"/>
    <w:rsid w:val="00A56769"/>
    <w:rsid w:val="00A57B16"/>
    <w:rsid w:val="00A57F40"/>
    <w:rsid w:val="00A60931"/>
    <w:rsid w:val="00A60B16"/>
    <w:rsid w:val="00A626AB"/>
    <w:rsid w:val="00A63373"/>
    <w:rsid w:val="00A63A26"/>
    <w:rsid w:val="00A64327"/>
    <w:rsid w:val="00A64C55"/>
    <w:rsid w:val="00A6577C"/>
    <w:rsid w:val="00A6585C"/>
    <w:rsid w:val="00A659A7"/>
    <w:rsid w:val="00A65AF5"/>
    <w:rsid w:val="00A65E36"/>
    <w:rsid w:val="00A6674C"/>
    <w:rsid w:val="00A66DB2"/>
    <w:rsid w:val="00A67388"/>
    <w:rsid w:val="00A67913"/>
    <w:rsid w:val="00A70BB3"/>
    <w:rsid w:val="00A71674"/>
    <w:rsid w:val="00A721C2"/>
    <w:rsid w:val="00A72E3A"/>
    <w:rsid w:val="00A73942"/>
    <w:rsid w:val="00A740A5"/>
    <w:rsid w:val="00A75185"/>
    <w:rsid w:val="00A752CE"/>
    <w:rsid w:val="00A75D34"/>
    <w:rsid w:val="00A77012"/>
    <w:rsid w:val="00A77C10"/>
    <w:rsid w:val="00A80043"/>
    <w:rsid w:val="00A8047D"/>
    <w:rsid w:val="00A80AE1"/>
    <w:rsid w:val="00A81653"/>
    <w:rsid w:val="00A81A50"/>
    <w:rsid w:val="00A82A19"/>
    <w:rsid w:val="00A84BB2"/>
    <w:rsid w:val="00A851D7"/>
    <w:rsid w:val="00A85D25"/>
    <w:rsid w:val="00A86E6B"/>
    <w:rsid w:val="00A87B1C"/>
    <w:rsid w:val="00A90718"/>
    <w:rsid w:val="00A9133B"/>
    <w:rsid w:val="00A9152A"/>
    <w:rsid w:val="00A91886"/>
    <w:rsid w:val="00A92E02"/>
    <w:rsid w:val="00A938FD"/>
    <w:rsid w:val="00A939FA"/>
    <w:rsid w:val="00A94355"/>
    <w:rsid w:val="00A95CEC"/>
    <w:rsid w:val="00A960B3"/>
    <w:rsid w:val="00A97073"/>
    <w:rsid w:val="00A97783"/>
    <w:rsid w:val="00A97F8E"/>
    <w:rsid w:val="00AA0A4F"/>
    <w:rsid w:val="00AA1CB4"/>
    <w:rsid w:val="00AA1DCD"/>
    <w:rsid w:val="00AA24BA"/>
    <w:rsid w:val="00AA24FE"/>
    <w:rsid w:val="00AA2875"/>
    <w:rsid w:val="00AA3B88"/>
    <w:rsid w:val="00AA4369"/>
    <w:rsid w:val="00AA6C5D"/>
    <w:rsid w:val="00AA6F87"/>
    <w:rsid w:val="00AA771D"/>
    <w:rsid w:val="00AA78AF"/>
    <w:rsid w:val="00AA7E22"/>
    <w:rsid w:val="00AA7ECE"/>
    <w:rsid w:val="00AA7F56"/>
    <w:rsid w:val="00AA7F67"/>
    <w:rsid w:val="00AB07AB"/>
    <w:rsid w:val="00AB0BE0"/>
    <w:rsid w:val="00AB1DA5"/>
    <w:rsid w:val="00AB207A"/>
    <w:rsid w:val="00AB36E2"/>
    <w:rsid w:val="00AB3FD9"/>
    <w:rsid w:val="00AB43D6"/>
    <w:rsid w:val="00AB4562"/>
    <w:rsid w:val="00AB47BC"/>
    <w:rsid w:val="00AB4E15"/>
    <w:rsid w:val="00AB5106"/>
    <w:rsid w:val="00AB5B7E"/>
    <w:rsid w:val="00AB5ED6"/>
    <w:rsid w:val="00AB642F"/>
    <w:rsid w:val="00AB6673"/>
    <w:rsid w:val="00AB73D2"/>
    <w:rsid w:val="00AB7B8E"/>
    <w:rsid w:val="00AC1053"/>
    <w:rsid w:val="00AC1C50"/>
    <w:rsid w:val="00AC1D86"/>
    <w:rsid w:val="00AC1F64"/>
    <w:rsid w:val="00AC2A0F"/>
    <w:rsid w:val="00AC313D"/>
    <w:rsid w:val="00AC5FE4"/>
    <w:rsid w:val="00AC6CF5"/>
    <w:rsid w:val="00AD1F20"/>
    <w:rsid w:val="00AD1FC1"/>
    <w:rsid w:val="00AD278A"/>
    <w:rsid w:val="00AD2AFA"/>
    <w:rsid w:val="00AD3194"/>
    <w:rsid w:val="00AD3C56"/>
    <w:rsid w:val="00AD4733"/>
    <w:rsid w:val="00AD5770"/>
    <w:rsid w:val="00AD5AEC"/>
    <w:rsid w:val="00AD70C4"/>
    <w:rsid w:val="00AE12AC"/>
    <w:rsid w:val="00AE2570"/>
    <w:rsid w:val="00AE31D7"/>
    <w:rsid w:val="00AE334F"/>
    <w:rsid w:val="00AE396A"/>
    <w:rsid w:val="00AE42E4"/>
    <w:rsid w:val="00AE5249"/>
    <w:rsid w:val="00AE637F"/>
    <w:rsid w:val="00AE661F"/>
    <w:rsid w:val="00AE75BF"/>
    <w:rsid w:val="00AE7D95"/>
    <w:rsid w:val="00AF141A"/>
    <w:rsid w:val="00AF1D8A"/>
    <w:rsid w:val="00AF2063"/>
    <w:rsid w:val="00AF24E4"/>
    <w:rsid w:val="00AF25F7"/>
    <w:rsid w:val="00AF2C94"/>
    <w:rsid w:val="00AF2F69"/>
    <w:rsid w:val="00AF40F6"/>
    <w:rsid w:val="00AF5642"/>
    <w:rsid w:val="00AF5C72"/>
    <w:rsid w:val="00AF5F62"/>
    <w:rsid w:val="00AF6400"/>
    <w:rsid w:val="00AF7E3C"/>
    <w:rsid w:val="00B014E3"/>
    <w:rsid w:val="00B01FE4"/>
    <w:rsid w:val="00B031DC"/>
    <w:rsid w:val="00B03389"/>
    <w:rsid w:val="00B0358C"/>
    <w:rsid w:val="00B03B8D"/>
    <w:rsid w:val="00B0428A"/>
    <w:rsid w:val="00B04B31"/>
    <w:rsid w:val="00B051C3"/>
    <w:rsid w:val="00B0658C"/>
    <w:rsid w:val="00B0685F"/>
    <w:rsid w:val="00B069ED"/>
    <w:rsid w:val="00B06A02"/>
    <w:rsid w:val="00B06B73"/>
    <w:rsid w:val="00B07398"/>
    <w:rsid w:val="00B074A5"/>
    <w:rsid w:val="00B110D7"/>
    <w:rsid w:val="00B11F7C"/>
    <w:rsid w:val="00B125F5"/>
    <w:rsid w:val="00B13082"/>
    <w:rsid w:val="00B14091"/>
    <w:rsid w:val="00B14ED7"/>
    <w:rsid w:val="00B15E59"/>
    <w:rsid w:val="00B167A5"/>
    <w:rsid w:val="00B17F9D"/>
    <w:rsid w:val="00B20CD1"/>
    <w:rsid w:val="00B210A4"/>
    <w:rsid w:val="00B2275C"/>
    <w:rsid w:val="00B23B0F"/>
    <w:rsid w:val="00B240FF"/>
    <w:rsid w:val="00B25E8E"/>
    <w:rsid w:val="00B25EB7"/>
    <w:rsid w:val="00B2639E"/>
    <w:rsid w:val="00B26DC8"/>
    <w:rsid w:val="00B27129"/>
    <w:rsid w:val="00B27368"/>
    <w:rsid w:val="00B275E9"/>
    <w:rsid w:val="00B3034E"/>
    <w:rsid w:val="00B303DB"/>
    <w:rsid w:val="00B30BDC"/>
    <w:rsid w:val="00B321B3"/>
    <w:rsid w:val="00B33537"/>
    <w:rsid w:val="00B33C3A"/>
    <w:rsid w:val="00B35153"/>
    <w:rsid w:val="00B35B3A"/>
    <w:rsid w:val="00B36228"/>
    <w:rsid w:val="00B36279"/>
    <w:rsid w:val="00B366EC"/>
    <w:rsid w:val="00B36967"/>
    <w:rsid w:val="00B379E1"/>
    <w:rsid w:val="00B37A0B"/>
    <w:rsid w:val="00B40078"/>
    <w:rsid w:val="00B40DDC"/>
    <w:rsid w:val="00B41045"/>
    <w:rsid w:val="00B414D9"/>
    <w:rsid w:val="00B415FF"/>
    <w:rsid w:val="00B41BFD"/>
    <w:rsid w:val="00B43031"/>
    <w:rsid w:val="00B43FB9"/>
    <w:rsid w:val="00B44315"/>
    <w:rsid w:val="00B46AD1"/>
    <w:rsid w:val="00B46D56"/>
    <w:rsid w:val="00B477C8"/>
    <w:rsid w:val="00B47844"/>
    <w:rsid w:val="00B47E89"/>
    <w:rsid w:val="00B47F3B"/>
    <w:rsid w:val="00B47FCB"/>
    <w:rsid w:val="00B503CA"/>
    <w:rsid w:val="00B50B68"/>
    <w:rsid w:val="00B5401C"/>
    <w:rsid w:val="00B546BD"/>
    <w:rsid w:val="00B55114"/>
    <w:rsid w:val="00B55151"/>
    <w:rsid w:val="00B55437"/>
    <w:rsid w:val="00B55D5D"/>
    <w:rsid w:val="00B560CA"/>
    <w:rsid w:val="00B569A3"/>
    <w:rsid w:val="00B5751C"/>
    <w:rsid w:val="00B576F8"/>
    <w:rsid w:val="00B6039D"/>
    <w:rsid w:val="00B60B3E"/>
    <w:rsid w:val="00B619EC"/>
    <w:rsid w:val="00B62156"/>
    <w:rsid w:val="00B623EE"/>
    <w:rsid w:val="00B629D8"/>
    <w:rsid w:val="00B62C58"/>
    <w:rsid w:val="00B631F2"/>
    <w:rsid w:val="00B632E2"/>
    <w:rsid w:val="00B6454B"/>
    <w:rsid w:val="00B64765"/>
    <w:rsid w:val="00B64C87"/>
    <w:rsid w:val="00B65071"/>
    <w:rsid w:val="00B6577B"/>
    <w:rsid w:val="00B65829"/>
    <w:rsid w:val="00B6586E"/>
    <w:rsid w:val="00B65D3B"/>
    <w:rsid w:val="00B66525"/>
    <w:rsid w:val="00B67EFB"/>
    <w:rsid w:val="00B70B1D"/>
    <w:rsid w:val="00B71247"/>
    <w:rsid w:val="00B731CD"/>
    <w:rsid w:val="00B7389B"/>
    <w:rsid w:val="00B740C0"/>
    <w:rsid w:val="00B74BAA"/>
    <w:rsid w:val="00B74FBA"/>
    <w:rsid w:val="00B754C0"/>
    <w:rsid w:val="00B75831"/>
    <w:rsid w:val="00B75DA8"/>
    <w:rsid w:val="00B7675E"/>
    <w:rsid w:val="00B76890"/>
    <w:rsid w:val="00B76AC2"/>
    <w:rsid w:val="00B76E24"/>
    <w:rsid w:val="00B8054E"/>
    <w:rsid w:val="00B80653"/>
    <w:rsid w:val="00B81A32"/>
    <w:rsid w:val="00B81C00"/>
    <w:rsid w:val="00B81D1A"/>
    <w:rsid w:val="00B82C8C"/>
    <w:rsid w:val="00B82E40"/>
    <w:rsid w:val="00B82E4C"/>
    <w:rsid w:val="00B83752"/>
    <w:rsid w:val="00B83794"/>
    <w:rsid w:val="00B839F2"/>
    <w:rsid w:val="00B83B19"/>
    <w:rsid w:val="00B846AB"/>
    <w:rsid w:val="00B84E1A"/>
    <w:rsid w:val="00B87749"/>
    <w:rsid w:val="00B90608"/>
    <w:rsid w:val="00B90A76"/>
    <w:rsid w:val="00B91B76"/>
    <w:rsid w:val="00B920E9"/>
    <w:rsid w:val="00B92621"/>
    <w:rsid w:val="00B9278D"/>
    <w:rsid w:val="00B92E06"/>
    <w:rsid w:val="00B93089"/>
    <w:rsid w:val="00B9399B"/>
    <w:rsid w:val="00B93A24"/>
    <w:rsid w:val="00B940B4"/>
    <w:rsid w:val="00B9489D"/>
    <w:rsid w:val="00B960CA"/>
    <w:rsid w:val="00B961A7"/>
    <w:rsid w:val="00B97D67"/>
    <w:rsid w:val="00BA1D54"/>
    <w:rsid w:val="00BA1E11"/>
    <w:rsid w:val="00BA2781"/>
    <w:rsid w:val="00BA3479"/>
    <w:rsid w:val="00BA3700"/>
    <w:rsid w:val="00BA4EE6"/>
    <w:rsid w:val="00BA53F9"/>
    <w:rsid w:val="00BA6BBE"/>
    <w:rsid w:val="00BA6C5E"/>
    <w:rsid w:val="00BB043D"/>
    <w:rsid w:val="00BB0814"/>
    <w:rsid w:val="00BB0D38"/>
    <w:rsid w:val="00BB0F4A"/>
    <w:rsid w:val="00BB2472"/>
    <w:rsid w:val="00BB291A"/>
    <w:rsid w:val="00BB2E50"/>
    <w:rsid w:val="00BB398A"/>
    <w:rsid w:val="00BB4985"/>
    <w:rsid w:val="00BB49A6"/>
    <w:rsid w:val="00BB4E24"/>
    <w:rsid w:val="00BB4EBD"/>
    <w:rsid w:val="00BB5058"/>
    <w:rsid w:val="00BB58E4"/>
    <w:rsid w:val="00BB6056"/>
    <w:rsid w:val="00BB6B59"/>
    <w:rsid w:val="00BB7513"/>
    <w:rsid w:val="00BB7932"/>
    <w:rsid w:val="00BB7B27"/>
    <w:rsid w:val="00BB7D31"/>
    <w:rsid w:val="00BC027A"/>
    <w:rsid w:val="00BC0701"/>
    <w:rsid w:val="00BC0C26"/>
    <w:rsid w:val="00BC0E22"/>
    <w:rsid w:val="00BC23B1"/>
    <w:rsid w:val="00BC3542"/>
    <w:rsid w:val="00BC3E8A"/>
    <w:rsid w:val="00BC4EDD"/>
    <w:rsid w:val="00BC53AB"/>
    <w:rsid w:val="00BC5A1E"/>
    <w:rsid w:val="00BC6A25"/>
    <w:rsid w:val="00BC71B8"/>
    <w:rsid w:val="00BC7967"/>
    <w:rsid w:val="00BD16E1"/>
    <w:rsid w:val="00BD1BAE"/>
    <w:rsid w:val="00BD1F2D"/>
    <w:rsid w:val="00BD27B1"/>
    <w:rsid w:val="00BD2873"/>
    <w:rsid w:val="00BD34B9"/>
    <w:rsid w:val="00BD4218"/>
    <w:rsid w:val="00BD42A9"/>
    <w:rsid w:val="00BD4745"/>
    <w:rsid w:val="00BD68FA"/>
    <w:rsid w:val="00BD6B90"/>
    <w:rsid w:val="00BD72A6"/>
    <w:rsid w:val="00BD7692"/>
    <w:rsid w:val="00BE029D"/>
    <w:rsid w:val="00BE0D71"/>
    <w:rsid w:val="00BE242F"/>
    <w:rsid w:val="00BE313E"/>
    <w:rsid w:val="00BE31CB"/>
    <w:rsid w:val="00BE3774"/>
    <w:rsid w:val="00BE4D39"/>
    <w:rsid w:val="00BE4F95"/>
    <w:rsid w:val="00BE5B3B"/>
    <w:rsid w:val="00BE5CEF"/>
    <w:rsid w:val="00BE7335"/>
    <w:rsid w:val="00BE7877"/>
    <w:rsid w:val="00BE7B94"/>
    <w:rsid w:val="00BF05D0"/>
    <w:rsid w:val="00BF13F8"/>
    <w:rsid w:val="00BF279D"/>
    <w:rsid w:val="00BF2C2E"/>
    <w:rsid w:val="00BF3796"/>
    <w:rsid w:val="00BF3798"/>
    <w:rsid w:val="00BF3DB7"/>
    <w:rsid w:val="00BF43E1"/>
    <w:rsid w:val="00BF4B86"/>
    <w:rsid w:val="00BF5A28"/>
    <w:rsid w:val="00BF6BDB"/>
    <w:rsid w:val="00BF7714"/>
    <w:rsid w:val="00BF7855"/>
    <w:rsid w:val="00C00DA6"/>
    <w:rsid w:val="00C01A39"/>
    <w:rsid w:val="00C02049"/>
    <w:rsid w:val="00C02F62"/>
    <w:rsid w:val="00C03341"/>
    <w:rsid w:val="00C035E2"/>
    <w:rsid w:val="00C03913"/>
    <w:rsid w:val="00C03F40"/>
    <w:rsid w:val="00C0424C"/>
    <w:rsid w:val="00C049DF"/>
    <w:rsid w:val="00C063EC"/>
    <w:rsid w:val="00C07872"/>
    <w:rsid w:val="00C07A0D"/>
    <w:rsid w:val="00C07B64"/>
    <w:rsid w:val="00C1289D"/>
    <w:rsid w:val="00C129B5"/>
    <w:rsid w:val="00C12E6B"/>
    <w:rsid w:val="00C1497F"/>
    <w:rsid w:val="00C1499F"/>
    <w:rsid w:val="00C1501C"/>
    <w:rsid w:val="00C1653E"/>
    <w:rsid w:val="00C1750D"/>
    <w:rsid w:val="00C17BCA"/>
    <w:rsid w:val="00C17CC1"/>
    <w:rsid w:val="00C17D36"/>
    <w:rsid w:val="00C2094A"/>
    <w:rsid w:val="00C209B4"/>
    <w:rsid w:val="00C20DC9"/>
    <w:rsid w:val="00C216DD"/>
    <w:rsid w:val="00C21A4B"/>
    <w:rsid w:val="00C21D7F"/>
    <w:rsid w:val="00C22123"/>
    <w:rsid w:val="00C252EF"/>
    <w:rsid w:val="00C26EAC"/>
    <w:rsid w:val="00C27329"/>
    <w:rsid w:val="00C278BE"/>
    <w:rsid w:val="00C27EFA"/>
    <w:rsid w:val="00C27F61"/>
    <w:rsid w:val="00C303E4"/>
    <w:rsid w:val="00C30524"/>
    <w:rsid w:val="00C309EB"/>
    <w:rsid w:val="00C3115C"/>
    <w:rsid w:val="00C33FDA"/>
    <w:rsid w:val="00C34530"/>
    <w:rsid w:val="00C34BFB"/>
    <w:rsid w:val="00C36083"/>
    <w:rsid w:val="00C36E3D"/>
    <w:rsid w:val="00C36E54"/>
    <w:rsid w:val="00C374F2"/>
    <w:rsid w:val="00C3785B"/>
    <w:rsid w:val="00C4021C"/>
    <w:rsid w:val="00C406A5"/>
    <w:rsid w:val="00C40F79"/>
    <w:rsid w:val="00C41549"/>
    <w:rsid w:val="00C4166A"/>
    <w:rsid w:val="00C41725"/>
    <w:rsid w:val="00C419D4"/>
    <w:rsid w:val="00C42295"/>
    <w:rsid w:val="00C42637"/>
    <w:rsid w:val="00C42835"/>
    <w:rsid w:val="00C43032"/>
    <w:rsid w:val="00C44466"/>
    <w:rsid w:val="00C4488C"/>
    <w:rsid w:val="00C45173"/>
    <w:rsid w:val="00C45730"/>
    <w:rsid w:val="00C45DA2"/>
    <w:rsid w:val="00C46529"/>
    <w:rsid w:val="00C46C5C"/>
    <w:rsid w:val="00C472BD"/>
    <w:rsid w:val="00C47308"/>
    <w:rsid w:val="00C47861"/>
    <w:rsid w:val="00C5000F"/>
    <w:rsid w:val="00C50458"/>
    <w:rsid w:val="00C50533"/>
    <w:rsid w:val="00C506BF"/>
    <w:rsid w:val="00C50BBC"/>
    <w:rsid w:val="00C50F17"/>
    <w:rsid w:val="00C5105B"/>
    <w:rsid w:val="00C51593"/>
    <w:rsid w:val="00C5280E"/>
    <w:rsid w:val="00C538BD"/>
    <w:rsid w:val="00C547E6"/>
    <w:rsid w:val="00C5682B"/>
    <w:rsid w:val="00C56943"/>
    <w:rsid w:val="00C56F53"/>
    <w:rsid w:val="00C574AB"/>
    <w:rsid w:val="00C575B2"/>
    <w:rsid w:val="00C5765C"/>
    <w:rsid w:val="00C57816"/>
    <w:rsid w:val="00C604B6"/>
    <w:rsid w:val="00C6067C"/>
    <w:rsid w:val="00C625BB"/>
    <w:rsid w:val="00C629C6"/>
    <w:rsid w:val="00C629EF"/>
    <w:rsid w:val="00C62EB9"/>
    <w:rsid w:val="00C63D00"/>
    <w:rsid w:val="00C63E87"/>
    <w:rsid w:val="00C65562"/>
    <w:rsid w:val="00C6635C"/>
    <w:rsid w:val="00C67E39"/>
    <w:rsid w:val="00C7091B"/>
    <w:rsid w:val="00C7116E"/>
    <w:rsid w:val="00C71997"/>
    <w:rsid w:val="00C724E7"/>
    <w:rsid w:val="00C727D9"/>
    <w:rsid w:val="00C727E8"/>
    <w:rsid w:val="00C7294E"/>
    <w:rsid w:val="00C72A21"/>
    <w:rsid w:val="00C72A9F"/>
    <w:rsid w:val="00C734E2"/>
    <w:rsid w:val="00C73BF0"/>
    <w:rsid w:val="00C74673"/>
    <w:rsid w:val="00C74DB4"/>
    <w:rsid w:val="00C75CF3"/>
    <w:rsid w:val="00C75EA3"/>
    <w:rsid w:val="00C75F74"/>
    <w:rsid w:val="00C763CE"/>
    <w:rsid w:val="00C7640B"/>
    <w:rsid w:val="00C767E9"/>
    <w:rsid w:val="00C7681A"/>
    <w:rsid w:val="00C776CE"/>
    <w:rsid w:val="00C804FA"/>
    <w:rsid w:val="00C80763"/>
    <w:rsid w:val="00C80A4F"/>
    <w:rsid w:val="00C80D77"/>
    <w:rsid w:val="00C812F5"/>
    <w:rsid w:val="00C81623"/>
    <w:rsid w:val="00C817EC"/>
    <w:rsid w:val="00C856CA"/>
    <w:rsid w:val="00C85C7D"/>
    <w:rsid w:val="00C85D20"/>
    <w:rsid w:val="00C85F19"/>
    <w:rsid w:val="00C86B4A"/>
    <w:rsid w:val="00C87465"/>
    <w:rsid w:val="00C901D0"/>
    <w:rsid w:val="00C9038F"/>
    <w:rsid w:val="00C905D9"/>
    <w:rsid w:val="00C919EF"/>
    <w:rsid w:val="00C91EA9"/>
    <w:rsid w:val="00C91FB4"/>
    <w:rsid w:val="00C943EF"/>
    <w:rsid w:val="00C944B6"/>
    <w:rsid w:val="00C9465C"/>
    <w:rsid w:val="00C9501E"/>
    <w:rsid w:val="00C97CA8"/>
    <w:rsid w:val="00CA0381"/>
    <w:rsid w:val="00CA14FC"/>
    <w:rsid w:val="00CA1B59"/>
    <w:rsid w:val="00CA40DB"/>
    <w:rsid w:val="00CA42C4"/>
    <w:rsid w:val="00CA452E"/>
    <w:rsid w:val="00CA53BA"/>
    <w:rsid w:val="00CA5A18"/>
    <w:rsid w:val="00CA6383"/>
    <w:rsid w:val="00CB0122"/>
    <w:rsid w:val="00CB0592"/>
    <w:rsid w:val="00CB386C"/>
    <w:rsid w:val="00CB3EC4"/>
    <w:rsid w:val="00CB3FF4"/>
    <w:rsid w:val="00CB4034"/>
    <w:rsid w:val="00CB45D2"/>
    <w:rsid w:val="00CB4619"/>
    <w:rsid w:val="00CB4C3F"/>
    <w:rsid w:val="00CB5CF1"/>
    <w:rsid w:val="00CB6BA7"/>
    <w:rsid w:val="00CB78D8"/>
    <w:rsid w:val="00CC07A1"/>
    <w:rsid w:val="00CC0E39"/>
    <w:rsid w:val="00CC0E48"/>
    <w:rsid w:val="00CC1A51"/>
    <w:rsid w:val="00CC1CF8"/>
    <w:rsid w:val="00CC2F68"/>
    <w:rsid w:val="00CC31EB"/>
    <w:rsid w:val="00CC3365"/>
    <w:rsid w:val="00CC34BB"/>
    <w:rsid w:val="00CC4277"/>
    <w:rsid w:val="00CC4627"/>
    <w:rsid w:val="00CC5AA3"/>
    <w:rsid w:val="00CC6C02"/>
    <w:rsid w:val="00CC6C9D"/>
    <w:rsid w:val="00CC73D2"/>
    <w:rsid w:val="00CC7E0C"/>
    <w:rsid w:val="00CD1215"/>
    <w:rsid w:val="00CD2283"/>
    <w:rsid w:val="00CD2F95"/>
    <w:rsid w:val="00CD300D"/>
    <w:rsid w:val="00CD39A1"/>
    <w:rsid w:val="00CD4CBE"/>
    <w:rsid w:val="00CD4CE7"/>
    <w:rsid w:val="00CD5CD5"/>
    <w:rsid w:val="00CD5FE0"/>
    <w:rsid w:val="00CD6452"/>
    <w:rsid w:val="00CD6A5D"/>
    <w:rsid w:val="00CD6DC2"/>
    <w:rsid w:val="00CD74A3"/>
    <w:rsid w:val="00CD7978"/>
    <w:rsid w:val="00CD7BD1"/>
    <w:rsid w:val="00CD7F9C"/>
    <w:rsid w:val="00CE0629"/>
    <w:rsid w:val="00CE16A1"/>
    <w:rsid w:val="00CE1A60"/>
    <w:rsid w:val="00CE210B"/>
    <w:rsid w:val="00CE2391"/>
    <w:rsid w:val="00CE2678"/>
    <w:rsid w:val="00CE2C80"/>
    <w:rsid w:val="00CE3AE6"/>
    <w:rsid w:val="00CE3FC6"/>
    <w:rsid w:val="00CE42CC"/>
    <w:rsid w:val="00CE52D9"/>
    <w:rsid w:val="00CE5611"/>
    <w:rsid w:val="00CE61B1"/>
    <w:rsid w:val="00CE7A37"/>
    <w:rsid w:val="00CE7A9A"/>
    <w:rsid w:val="00CE7CD7"/>
    <w:rsid w:val="00CF0A47"/>
    <w:rsid w:val="00CF0DA3"/>
    <w:rsid w:val="00CF1773"/>
    <w:rsid w:val="00CF1AF3"/>
    <w:rsid w:val="00CF202E"/>
    <w:rsid w:val="00CF3491"/>
    <w:rsid w:val="00CF43AA"/>
    <w:rsid w:val="00CF7161"/>
    <w:rsid w:val="00D0046E"/>
    <w:rsid w:val="00D00486"/>
    <w:rsid w:val="00D014C6"/>
    <w:rsid w:val="00D01658"/>
    <w:rsid w:val="00D01727"/>
    <w:rsid w:val="00D020D7"/>
    <w:rsid w:val="00D0401C"/>
    <w:rsid w:val="00D041E9"/>
    <w:rsid w:val="00D04B5E"/>
    <w:rsid w:val="00D056B7"/>
    <w:rsid w:val="00D056C7"/>
    <w:rsid w:val="00D05C5D"/>
    <w:rsid w:val="00D060B4"/>
    <w:rsid w:val="00D06393"/>
    <w:rsid w:val="00D0691B"/>
    <w:rsid w:val="00D10883"/>
    <w:rsid w:val="00D11538"/>
    <w:rsid w:val="00D116DA"/>
    <w:rsid w:val="00D125D9"/>
    <w:rsid w:val="00D1439D"/>
    <w:rsid w:val="00D145FA"/>
    <w:rsid w:val="00D15222"/>
    <w:rsid w:val="00D1557C"/>
    <w:rsid w:val="00D1562E"/>
    <w:rsid w:val="00D16040"/>
    <w:rsid w:val="00D16BB8"/>
    <w:rsid w:val="00D21B06"/>
    <w:rsid w:val="00D220BA"/>
    <w:rsid w:val="00D2292D"/>
    <w:rsid w:val="00D241DF"/>
    <w:rsid w:val="00D24340"/>
    <w:rsid w:val="00D24E2F"/>
    <w:rsid w:val="00D24F37"/>
    <w:rsid w:val="00D2654D"/>
    <w:rsid w:val="00D26A85"/>
    <w:rsid w:val="00D26BF7"/>
    <w:rsid w:val="00D27461"/>
    <w:rsid w:val="00D301DA"/>
    <w:rsid w:val="00D3186F"/>
    <w:rsid w:val="00D32082"/>
    <w:rsid w:val="00D327FF"/>
    <w:rsid w:val="00D33FE0"/>
    <w:rsid w:val="00D341AD"/>
    <w:rsid w:val="00D3610A"/>
    <w:rsid w:val="00D36C83"/>
    <w:rsid w:val="00D37320"/>
    <w:rsid w:val="00D4188D"/>
    <w:rsid w:val="00D42BD9"/>
    <w:rsid w:val="00D438A2"/>
    <w:rsid w:val="00D4545F"/>
    <w:rsid w:val="00D46407"/>
    <w:rsid w:val="00D5089F"/>
    <w:rsid w:val="00D50E7F"/>
    <w:rsid w:val="00D513B4"/>
    <w:rsid w:val="00D51C46"/>
    <w:rsid w:val="00D52B65"/>
    <w:rsid w:val="00D53BFE"/>
    <w:rsid w:val="00D53D2C"/>
    <w:rsid w:val="00D53D35"/>
    <w:rsid w:val="00D5428C"/>
    <w:rsid w:val="00D543AC"/>
    <w:rsid w:val="00D544FD"/>
    <w:rsid w:val="00D5509D"/>
    <w:rsid w:val="00D566CD"/>
    <w:rsid w:val="00D56E0B"/>
    <w:rsid w:val="00D57A06"/>
    <w:rsid w:val="00D57FC1"/>
    <w:rsid w:val="00D604C9"/>
    <w:rsid w:val="00D60D7A"/>
    <w:rsid w:val="00D62121"/>
    <w:rsid w:val="00D6239A"/>
    <w:rsid w:val="00D626D7"/>
    <w:rsid w:val="00D62929"/>
    <w:rsid w:val="00D62A72"/>
    <w:rsid w:val="00D645CA"/>
    <w:rsid w:val="00D64753"/>
    <w:rsid w:val="00D64AE4"/>
    <w:rsid w:val="00D652AF"/>
    <w:rsid w:val="00D654A0"/>
    <w:rsid w:val="00D65986"/>
    <w:rsid w:val="00D6685C"/>
    <w:rsid w:val="00D675E4"/>
    <w:rsid w:val="00D679BD"/>
    <w:rsid w:val="00D67E37"/>
    <w:rsid w:val="00D70052"/>
    <w:rsid w:val="00D700DB"/>
    <w:rsid w:val="00D7017C"/>
    <w:rsid w:val="00D710FA"/>
    <w:rsid w:val="00D71158"/>
    <w:rsid w:val="00D71E2F"/>
    <w:rsid w:val="00D72A89"/>
    <w:rsid w:val="00D72AEC"/>
    <w:rsid w:val="00D72B00"/>
    <w:rsid w:val="00D744B5"/>
    <w:rsid w:val="00D75197"/>
    <w:rsid w:val="00D75EAE"/>
    <w:rsid w:val="00D75EC6"/>
    <w:rsid w:val="00D768C2"/>
    <w:rsid w:val="00D76B7C"/>
    <w:rsid w:val="00D77671"/>
    <w:rsid w:val="00D779B5"/>
    <w:rsid w:val="00D77A43"/>
    <w:rsid w:val="00D77C59"/>
    <w:rsid w:val="00D81234"/>
    <w:rsid w:val="00D819BB"/>
    <w:rsid w:val="00D81E62"/>
    <w:rsid w:val="00D823A6"/>
    <w:rsid w:val="00D835C7"/>
    <w:rsid w:val="00D836D1"/>
    <w:rsid w:val="00D837D6"/>
    <w:rsid w:val="00D83FF2"/>
    <w:rsid w:val="00D85CA1"/>
    <w:rsid w:val="00D85CAE"/>
    <w:rsid w:val="00D85DE7"/>
    <w:rsid w:val="00D871E9"/>
    <w:rsid w:val="00D90747"/>
    <w:rsid w:val="00D90D72"/>
    <w:rsid w:val="00D91600"/>
    <w:rsid w:val="00D92913"/>
    <w:rsid w:val="00D94E15"/>
    <w:rsid w:val="00D95357"/>
    <w:rsid w:val="00D973E5"/>
    <w:rsid w:val="00D97FA3"/>
    <w:rsid w:val="00DA0EFC"/>
    <w:rsid w:val="00DA2053"/>
    <w:rsid w:val="00DA2AB4"/>
    <w:rsid w:val="00DA39A8"/>
    <w:rsid w:val="00DA449D"/>
    <w:rsid w:val="00DA4E82"/>
    <w:rsid w:val="00DA61D7"/>
    <w:rsid w:val="00DB0034"/>
    <w:rsid w:val="00DB0DE7"/>
    <w:rsid w:val="00DB13AD"/>
    <w:rsid w:val="00DB20F4"/>
    <w:rsid w:val="00DB3052"/>
    <w:rsid w:val="00DB4834"/>
    <w:rsid w:val="00DB508A"/>
    <w:rsid w:val="00DB6218"/>
    <w:rsid w:val="00DB6CB8"/>
    <w:rsid w:val="00DB7861"/>
    <w:rsid w:val="00DC074C"/>
    <w:rsid w:val="00DC17F8"/>
    <w:rsid w:val="00DC331D"/>
    <w:rsid w:val="00DC36DC"/>
    <w:rsid w:val="00DC403D"/>
    <w:rsid w:val="00DC4C2C"/>
    <w:rsid w:val="00DC4F93"/>
    <w:rsid w:val="00DC6446"/>
    <w:rsid w:val="00DC7850"/>
    <w:rsid w:val="00DD0D48"/>
    <w:rsid w:val="00DD17D8"/>
    <w:rsid w:val="00DD266D"/>
    <w:rsid w:val="00DD2730"/>
    <w:rsid w:val="00DD27FC"/>
    <w:rsid w:val="00DD2941"/>
    <w:rsid w:val="00DD37BD"/>
    <w:rsid w:val="00DD424A"/>
    <w:rsid w:val="00DD533D"/>
    <w:rsid w:val="00DD6257"/>
    <w:rsid w:val="00DD79F9"/>
    <w:rsid w:val="00DD7E04"/>
    <w:rsid w:val="00DE0109"/>
    <w:rsid w:val="00DE0B58"/>
    <w:rsid w:val="00DE132A"/>
    <w:rsid w:val="00DE1917"/>
    <w:rsid w:val="00DE29A8"/>
    <w:rsid w:val="00DE2F8B"/>
    <w:rsid w:val="00DE4393"/>
    <w:rsid w:val="00DE44F1"/>
    <w:rsid w:val="00DE5016"/>
    <w:rsid w:val="00DE52C6"/>
    <w:rsid w:val="00DE5FBA"/>
    <w:rsid w:val="00DE60E7"/>
    <w:rsid w:val="00DE6710"/>
    <w:rsid w:val="00DE69D0"/>
    <w:rsid w:val="00DE7DC5"/>
    <w:rsid w:val="00DF05F9"/>
    <w:rsid w:val="00DF0EE4"/>
    <w:rsid w:val="00DF14EE"/>
    <w:rsid w:val="00DF3DD0"/>
    <w:rsid w:val="00DF473D"/>
    <w:rsid w:val="00DF4C2C"/>
    <w:rsid w:val="00DF4F23"/>
    <w:rsid w:val="00DF541E"/>
    <w:rsid w:val="00DF597F"/>
    <w:rsid w:val="00DF6B47"/>
    <w:rsid w:val="00DF76BA"/>
    <w:rsid w:val="00DF7D8E"/>
    <w:rsid w:val="00E000CD"/>
    <w:rsid w:val="00E0092F"/>
    <w:rsid w:val="00E01079"/>
    <w:rsid w:val="00E018CC"/>
    <w:rsid w:val="00E02AC3"/>
    <w:rsid w:val="00E043E9"/>
    <w:rsid w:val="00E044DA"/>
    <w:rsid w:val="00E05295"/>
    <w:rsid w:val="00E058ED"/>
    <w:rsid w:val="00E06D60"/>
    <w:rsid w:val="00E07341"/>
    <w:rsid w:val="00E07A72"/>
    <w:rsid w:val="00E11025"/>
    <w:rsid w:val="00E11039"/>
    <w:rsid w:val="00E14070"/>
    <w:rsid w:val="00E14719"/>
    <w:rsid w:val="00E147E6"/>
    <w:rsid w:val="00E15A09"/>
    <w:rsid w:val="00E15E13"/>
    <w:rsid w:val="00E17204"/>
    <w:rsid w:val="00E1721D"/>
    <w:rsid w:val="00E1763C"/>
    <w:rsid w:val="00E176EE"/>
    <w:rsid w:val="00E17756"/>
    <w:rsid w:val="00E2052C"/>
    <w:rsid w:val="00E20B8C"/>
    <w:rsid w:val="00E21624"/>
    <w:rsid w:val="00E21754"/>
    <w:rsid w:val="00E21979"/>
    <w:rsid w:val="00E22F35"/>
    <w:rsid w:val="00E235DE"/>
    <w:rsid w:val="00E23B56"/>
    <w:rsid w:val="00E25014"/>
    <w:rsid w:val="00E25A2B"/>
    <w:rsid w:val="00E25D37"/>
    <w:rsid w:val="00E25D71"/>
    <w:rsid w:val="00E25DFD"/>
    <w:rsid w:val="00E26004"/>
    <w:rsid w:val="00E263BF"/>
    <w:rsid w:val="00E265B6"/>
    <w:rsid w:val="00E26943"/>
    <w:rsid w:val="00E272DC"/>
    <w:rsid w:val="00E273EC"/>
    <w:rsid w:val="00E27C5F"/>
    <w:rsid w:val="00E3181E"/>
    <w:rsid w:val="00E31E82"/>
    <w:rsid w:val="00E325A7"/>
    <w:rsid w:val="00E33917"/>
    <w:rsid w:val="00E33C9E"/>
    <w:rsid w:val="00E345D6"/>
    <w:rsid w:val="00E35C55"/>
    <w:rsid w:val="00E37337"/>
    <w:rsid w:val="00E37C27"/>
    <w:rsid w:val="00E402E9"/>
    <w:rsid w:val="00E42389"/>
    <w:rsid w:val="00E4515C"/>
    <w:rsid w:val="00E45757"/>
    <w:rsid w:val="00E459D6"/>
    <w:rsid w:val="00E45F98"/>
    <w:rsid w:val="00E47F2A"/>
    <w:rsid w:val="00E50440"/>
    <w:rsid w:val="00E5070C"/>
    <w:rsid w:val="00E50838"/>
    <w:rsid w:val="00E50FD5"/>
    <w:rsid w:val="00E51059"/>
    <w:rsid w:val="00E510A7"/>
    <w:rsid w:val="00E52F1F"/>
    <w:rsid w:val="00E52FFF"/>
    <w:rsid w:val="00E546B1"/>
    <w:rsid w:val="00E54A15"/>
    <w:rsid w:val="00E55091"/>
    <w:rsid w:val="00E55DDF"/>
    <w:rsid w:val="00E563C0"/>
    <w:rsid w:val="00E56AF2"/>
    <w:rsid w:val="00E60AE6"/>
    <w:rsid w:val="00E629BA"/>
    <w:rsid w:val="00E6475B"/>
    <w:rsid w:val="00E64FE4"/>
    <w:rsid w:val="00E651AF"/>
    <w:rsid w:val="00E652C3"/>
    <w:rsid w:val="00E65FBF"/>
    <w:rsid w:val="00E707FC"/>
    <w:rsid w:val="00E70E62"/>
    <w:rsid w:val="00E71943"/>
    <w:rsid w:val="00E719EF"/>
    <w:rsid w:val="00E71EFC"/>
    <w:rsid w:val="00E732B0"/>
    <w:rsid w:val="00E73EC7"/>
    <w:rsid w:val="00E73FDA"/>
    <w:rsid w:val="00E74A1A"/>
    <w:rsid w:val="00E75FCC"/>
    <w:rsid w:val="00E82591"/>
    <w:rsid w:val="00E830D7"/>
    <w:rsid w:val="00E8368E"/>
    <w:rsid w:val="00E83D0A"/>
    <w:rsid w:val="00E83D62"/>
    <w:rsid w:val="00E866C5"/>
    <w:rsid w:val="00E86F33"/>
    <w:rsid w:val="00E87252"/>
    <w:rsid w:val="00E9274E"/>
    <w:rsid w:val="00E93154"/>
    <w:rsid w:val="00E93AC7"/>
    <w:rsid w:val="00E94498"/>
    <w:rsid w:val="00E94D6B"/>
    <w:rsid w:val="00E94E86"/>
    <w:rsid w:val="00E96021"/>
    <w:rsid w:val="00E96163"/>
    <w:rsid w:val="00E966F8"/>
    <w:rsid w:val="00E968E1"/>
    <w:rsid w:val="00E96920"/>
    <w:rsid w:val="00E9741B"/>
    <w:rsid w:val="00E9746A"/>
    <w:rsid w:val="00E97FF7"/>
    <w:rsid w:val="00EA1009"/>
    <w:rsid w:val="00EA19C9"/>
    <w:rsid w:val="00EA25FA"/>
    <w:rsid w:val="00EA2F32"/>
    <w:rsid w:val="00EA3CB8"/>
    <w:rsid w:val="00EA3E2A"/>
    <w:rsid w:val="00EA3FAE"/>
    <w:rsid w:val="00EA48E2"/>
    <w:rsid w:val="00EA7541"/>
    <w:rsid w:val="00EA7DF2"/>
    <w:rsid w:val="00EB0A84"/>
    <w:rsid w:val="00EB2077"/>
    <w:rsid w:val="00EB347D"/>
    <w:rsid w:val="00EB36DA"/>
    <w:rsid w:val="00EB5568"/>
    <w:rsid w:val="00EB597D"/>
    <w:rsid w:val="00EB64A1"/>
    <w:rsid w:val="00EB75AF"/>
    <w:rsid w:val="00EB785B"/>
    <w:rsid w:val="00EB793F"/>
    <w:rsid w:val="00EB7FBF"/>
    <w:rsid w:val="00EC0B65"/>
    <w:rsid w:val="00EC0DC0"/>
    <w:rsid w:val="00EC118D"/>
    <w:rsid w:val="00EC17B2"/>
    <w:rsid w:val="00EC2566"/>
    <w:rsid w:val="00EC32C5"/>
    <w:rsid w:val="00EC33D7"/>
    <w:rsid w:val="00EC37CC"/>
    <w:rsid w:val="00EC37F9"/>
    <w:rsid w:val="00EC4017"/>
    <w:rsid w:val="00EC41C4"/>
    <w:rsid w:val="00EC4335"/>
    <w:rsid w:val="00EC62A8"/>
    <w:rsid w:val="00EC7445"/>
    <w:rsid w:val="00ED0BB6"/>
    <w:rsid w:val="00ED0C5D"/>
    <w:rsid w:val="00ED1B3C"/>
    <w:rsid w:val="00ED2533"/>
    <w:rsid w:val="00ED29DA"/>
    <w:rsid w:val="00ED3114"/>
    <w:rsid w:val="00ED3181"/>
    <w:rsid w:val="00ED333B"/>
    <w:rsid w:val="00ED52C7"/>
    <w:rsid w:val="00ED52D3"/>
    <w:rsid w:val="00ED5645"/>
    <w:rsid w:val="00ED5EFE"/>
    <w:rsid w:val="00ED5FCC"/>
    <w:rsid w:val="00ED5FFD"/>
    <w:rsid w:val="00ED6F48"/>
    <w:rsid w:val="00ED70CB"/>
    <w:rsid w:val="00ED755D"/>
    <w:rsid w:val="00EE0287"/>
    <w:rsid w:val="00EE10EB"/>
    <w:rsid w:val="00EE140F"/>
    <w:rsid w:val="00EE1747"/>
    <w:rsid w:val="00EE255A"/>
    <w:rsid w:val="00EE2D86"/>
    <w:rsid w:val="00EE3116"/>
    <w:rsid w:val="00EE3894"/>
    <w:rsid w:val="00EE3C28"/>
    <w:rsid w:val="00EE41AC"/>
    <w:rsid w:val="00EE44BD"/>
    <w:rsid w:val="00EE4856"/>
    <w:rsid w:val="00EE4C6D"/>
    <w:rsid w:val="00EE57FE"/>
    <w:rsid w:val="00EE5A84"/>
    <w:rsid w:val="00EE64CF"/>
    <w:rsid w:val="00EE6A07"/>
    <w:rsid w:val="00EF0742"/>
    <w:rsid w:val="00EF0B89"/>
    <w:rsid w:val="00EF1622"/>
    <w:rsid w:val="00EF2442"/>
    <w:rsid w:val="00EF43FB"/>
    <w:rsid w:val="00EF44B5"/>
    <w:rsid w:val="00EF4574"/>
    <w:rsid w:val="00EF4583"/>
    <w:rsid w:val="00EF4681"/>
    <w:rsid w:val="00EF5F17"/>
    <w:rsid w:val="00F00D77"/>
    <w:rsid w:val="00F01CED"/>
    <w:rsid w:val="00F02A56"/>
    <w:rsid w:val="00F02AA6"/>
    <w:rsid w:val="00F03072"/>
    <w:rsid w:val="00F037B0"/>
    <w:rsid w:val="00F03A09"/>
    <w:rsid w:val="00F045EE"/>
    <w:rsid w:val="00F047EC"/>
    <w:rsid w:val="00F04B3A"/>
    <w:rsid w:val="00F04C09"/>
    <w:rsid w:val="00F0516E"/>
    <w:rsid w:val="00F065E6"/>
    <w:rsid w:val="00F06818"/>
    <w:rsid w:val="00F06935"/>
    <w:rsid w:val="00F073BE"/>
    <w:rsid w:val="00F0757C"/>
    <w:rsid w:val="00F07AF4"/>
    <w:rsid w:val="00F07ECF"/>
    <w:rsid w:val="00F10AA6"/>
    <w:rsid w:val="00F10D2E"/>
    <w:rsid w:val="00F12310"/>
    <w:rsid w:val="00F13B36"/>
    <w:rsid w:val="00F141A6"/>
    <w:rsid w:val="00F146AD"/>
    <w:rsid w:val="00F149C4"/>
    <w:rsid w:val="00F15643"/>
    <w:rsid w:val="00F16A1C"/>
    <w:rsid w:val="00F1741E"/>
    <w:rsid w:val="00F21858"/>
    <w:rsid w:val="00F223AB"/>
    <w:rsid w:val="00F228E9"/>
    <w:rsid w:val="00F2393B"/>
    <w:rsid w:val="00F23C80"/>
    <w:rsid w:val="00F23DB9"/>
    <w:rsid w:val="00F24509"/>
    <w:rsid w:val="00F24BEE"/>
    <w:rsid w:val="00F2519C"/>
    <w:rsid w:val="00F2607F"/>
    <w:rsid w:val="00F260E1"/>
    <w:rsid w:val="00F267CC"/>
    <w:rsid w:val="00F2714C"/>
    <w:rsid w:val="00F27EAF"/>
    <w:rsid w:val="00F31145"/>
    <w:rsid w:val="00F31EE0"/>
    <w:rsid w:val="00F32105"/>
    <w:rsid w:val="00F32115"/>
    <w:rsid w:val="00F328B8"/>
    <w:rsid w:val="00F329ED"/>
    <w:rsid w:val="00F32CFE"/>
    <w:rsid w:val="00F32D0C"/>
    <w:rsid w:val="00F32FC4"/>
    <w:rsid w:val="00F33F13"/>
    <w:rsid w:val="00F34143"/>
    <w:rsid w:val="00F34617"/>
    <w:rsid w:val="00F355B1"/>
    <w:rsid w:val="00F36E17"/>
    <w:rsid w:val="00F403CE"/>
    <w:rsid w:val="00F40A55"/>
    <w:rsid w:val="00F40D26"/>
    <w:rsid w:val="00F41E6C"/>
    <w:rsid w:val="00F41F1F"/>
    <w:rsid w:val="00F42DB6"/>
    <w:rsid w:val="00F441D2"/>
    <w:rsid w:val="00F442A4"/>
    <w:rsid w:val="00F45443"/>
    <w:rsid w:val="00F45BDB"/>
    <w:rsid w:val="00F4653B"/>
    <w:rsid w:val="00F4669A"/>
    <w:rsid w:val="00F46795"/>
    <w:rsid w:val="00F467A1"/>
    <w:rsid w:val="00F47733"/>
    <w:rsid w:val="00F47B01"/>
    <w:rsid w:val="00F50012"/>
    <w:rsid w:val="00F502C0"/>
    <w:rsid w:val="00F50D1D"/>
    <w:rsid w:val="00F510B2"/>
    <w:rsid w:val="00F51CC0"/>
    <w:rsid w:val="00F521A0"/>
    <w:rsid w:val="00F522D2"/>
    <w:rsid w:val="00F5256E"/>
    <w:rsid w:val="00F52C2C"/>
    <w:rsid w:val="00F52E26"/>
    <w:rsid w:val="00F53D30"/>
    <w:rsid w:val="00F55AF0"/>
    <w:rsid w:val="00F55D3B"/>
    <w:rsid w:val="00F565F6"/>
    <w:rsid w:val="00F57307"/>
    <w:rsid w:val="00F57633"/>
    <w:rsid w:val="00F57DE0"/>
    <w:rsid w:val="00F57E0A"/>
    <w:rsid w:val="00F6124C"/>
    <w:rsid w:val="00F638A8"/>
    <w:rsid w:val="00F639DA"/>
    <w:rsid w:val="00F64B88"/>
    <w:rsid w:val="00F64BE1"/>
    <w:rsid w:val="00F66530"/>
    <w:rsid w:val="00F671BF"/>
    <w:rsid w:val="00F676AB"/>
    <w:rsid w:val="00F67C2B"/>
    <w:rsid w:val="00F67CA1"/>
    <w:rsid w:val="00F67D34"/>
    <w:rsid w:val="00F70745"/>
    <w:rsid w:val="00F7161D"/>
    <w:rsid w:val="00F71AB3"/>
    <w:rsid w:val="00F71F24"/>
    <w:rsid w:val="00F7398B"/>
    <w:rsid w:val="00F74182"/>
    <w:rsid w:val="00F7536B"/>
    <w:rsid w:val="00F75961"/>
    <w:rsid w:val="00F75BC2"/>
    <w:rsid w:val="00F7635F"/>
    <w:rsid w:val="00F800D6"/>
    <w:rsid w:val="00F8141A"/>
    <w:rsid w:val="00F81980"/>
    <w:rsid w:val="00F81B11"/>
    <w:rsid w:val="00F8267E"/>
    <w:rsid w:val="00F82CEE"/>
    <w:rsid w:val="00F82D64"/>
    <w:rsid w:val="00F8457C"/>
    <w:rsid w:val="00F847D6"/>
    <w:rsid w:val="00F84848"/>
    <w:rsid w:val="00F85C3B"/>
    <w:rsid w:val="00F86281"/>
    <w:rsid w:val="00F87601"/>
    <w:rsid w:val="00F87786"/>
    <w:rsid w:val="00F90A58"/>
    <w:rsid w:val="00F90D09"/>
    <w:rsid w:val="00F91299"/>
    <w:rsid w:val="00F913D3"/>
    <w:rsid w:val="00F92137"/>
    <w:rsid w:val="00F940F3"/>
    <w:rsid w:val="00F95689"/>
    <w:rsid w:val="00F95803"/>
    <w:rsid w:val="00F96EA0"/>
    <w:rsid w:val="00F973DC"/>
    <w:rsid w:val="00F97C06"/>
    <w:rsid w:val="00F97CE5"/>
    <w:rsid w:val="00FA0B72"/>
    <w:rsid w:val="00FA1284"/>
    <w:rsid w:val="00FA12E0"/>
    <w:rsid w:val="00FA195B"/>
    <w:rsid w:val="00FA1978"/>
    <w:rsid w:val="00FA1C78"/>
    <w:rsid w:val="00FA26E6"/>
    <w:rsid w:val="00FA3C4B"/>
    <w:rsid w:val="00FA48FE"/>
    <w:rsid w:val="00FA49D5"/>
    <w:rsid w:val="00FA54B9"/>
    <w:rsid w:val="00FA66E7"/>
    <w:rsid w:val="00FA681D"/>
    <w:rsid w:val="00FB106D"/>
    <w:rsid w:val="00FB1E76"/>
    <w:rsid w:val="00FB2F2C"/>
    <w:rsid w:val="00FB3006"/>
    <w:rsid w:val="00FB3123"/>
    <w:rsid w:val="00FB4610"/>
    <w:rsid w:val="00FB49B8"/>
    <w:rsid w:val="00FB5A72"/>
    <w:rsid w:val="00FB6185"/>
    <w:rsid w:val="00FB626E"/>
    <w:rsid w:val="00FB73BB"/>
    <w:rsid w:val="00FB7E48"/>
    <w:rsid w:val="00FC2DE7"/>
    <w:rsid w:val="00FC3FD1"/>
    <w:rsid w:val="00FC58EA"/>
    <w:rsid w:val="00FC5B32"/>
    <w:rsid w:val="00FC5E47"/>
    <w:rsid w:val="00FC6137"/>
    <w:rsid w:val="00FC6697"/>
    <w:rsid w:val="00FC67EA"/>
    <w:rsid w:val="00FC7D07"/>
    <w:rsid w:val="00FD00BC"/>
    <w:rsid w:val="00FD068E"/>
    <w:rsid w:val="00FD11B8"/>
    <w:rsid w:val="00FD1492"/>
    <w:rsid w:val="00FD1611"/>
    <w:rsid w:val="00FD209C"/>
    <w:rsid w:val="00FD2D35"/>
    <w:rsid w:val="00FD3197"/>
    <w:rsid w:val="00FD3239"/>
    <w:rsid w:val="00FD3A6E"/>
    <w:rsid w:val="00FD43D8"/>
    <w:rsid w:val="00FD4431"/>
    <w:rsid w:val="00FD4463"/>
    <w:rsid w:val="00FD5165"/>
    <w:rsid w:val="00FD5306"/>
    <w:rsid w:val="00FD5E9C"/>
    <w:rsid w:val="00FE096D"/>
    <w:rsid w:val="00FE0A96"/>
    <w:rsid w:val="00FE0C36"/>
    <w:rsid w:val="00FE0F91"/>
    <w:rsid w:val="00FE1B53"/>
    <w:rsid w:val="00FE1E18"/>
    <w:rsid w:val="00FE1FA5"/>
    <w:rsid w:val="00FE2AF6"/>
    <w:rsid w:val="00FE33B3"/>
    <w:rsid w:val="00FE33BE"/>
    <w:rsid w:val="00FE3D94"/>
    <w:rsid w:val="00FE46BC"/>
    <w:rsid w:val="00FE4C1E"/>
    <w:rsid w:val="00FE4CAF"/>
    <w:rsid w:val="00FE5338"/>
    <w:rsid w:val="00FE5534"/>
    <w:rsid w:val="00FE5959"/>
    <w:rsid w:val="00FE5AE5"/>
    <w:rsid w:val="00FE60AD"/>
    <w:rsid w:val="00FE6689"/>
    <w:rsid w:val="00FE70FE"/>
    <w:rsid w:val="00FE7562"/>
    <w:rsid w:val="00FE7FB6"/>
    <w:rsid w:val="00FE7FCB"/>
    <w:rsid w:val="00FF2C22"/>
    <w:rsid w:val="00FF2F74"/>
    <w:rsid w:val="00FF3CEC"/>
    <w:rsid w:val="00FF4B5E"/>
    <w:rsid w:val="00FF4BA0"/>
    <w:rsid w:val="00FF4D1D"/>
    <w:rsid w:val="00FF5DEF"/>
    <w:rsid w:val="00FF5FEF"/>
    <w:rsid w:val="00FF62E0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"/>
    </o:shapedefaults>
    <o:shapelayout v:ext="edit">
      <o:idmap v:ext="edit" data="1"/>
    </o:shapelayout>
  </w:shapeDefaults>
  <w:decimalSymbol w:val="."/>
  <w:listSeparator w:val=","/>
  <w14:docId w14:val="30079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A3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aliases w:val="Topic Heading 1,H1,h1 chapter heading,A MAJOR/BOLD,level 1,Level 1 Head,h1,Section Heading,ESC Heading 1,heading 1,Topic Heading 11,Topic Heading 12,Topic Heading 13,Topic Heading 14,Topic Heading 111,Topic Heading 121,Topic Heading 131,Part"/>
    <w:basedOn w:val="Normal"/>
    <w:next w:val="NormalIndent"/>
    <w:link w:val="Heading1Char"/>
    <w:qFormat/>
    <w:rsid w:val="005F02A3"/>
    <w:pPr>
      <w:keepNext/>
      <w:pageBreakBefore/>
      <w:numPr>
        <w:numId w:val="21"/>
      </w:numPr>
      <w:pBdr>
        <w:bottom w:val="single" w:sz="4" w:space="1" w:color="auto"/>
      </w:pBdr>
      <w:tabs>
        <w:tab w:val="left" w:pos="851"/>
      </w:tabs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Topic Heading,body,h2,test,H2,Section,h2.H2,2m,2,Header 2,l2,Level 2 Head,- heading 2,1,kop 14/b,h2 main heading,B Sub/Bold,Level 2 Topic Heading,Body Text (Reset numbering),Reset numbering,Heading 2-14,heading 2,Slidetitel,RS2,RS21,RS22,o,T2"/>
    <w:basedOn w:val="Heading1"/>
    <w:next w:val="NormalIndent"/>
    <w:link w:val="Heading2Char"/>
    <w:qFormat/>
    <w:rsid w:val="005F02A3"/>
    <w:pPr>
      <w:pageBreakBefore w:val="0"/>
      <w:numPr>
        <w:ilvl w:val="1"/>
      </w:numPr>
      <w:pBdr>
        <w:bottom w:val="none" w:sz="0" w:space="0" w:color="auto"/>
      </w:pBdr>
      <w:spacing w:before="240"/>
      <w:outlineLvl w:val="1"/>
    </w:pPr>
    <w:rPr>
      <w:bCs w:val="0"/>
      <w:iCs/>
      <w:sz w:val="32"/>
      <w:szCs w:val="28"/>
    </w:rPr>
  </w:style>
  <w:style w:type="paragraph" w:styleId="Heading3">
    <w:name w:val="heading 3"/>
    <w:aliases w:val="Topic Sub Heading,h3 sub heading,h3,H3,Head 3,3m,Level 1 - 1,head3,Details,C Sub-Sub/Italic,Schedule Heading 3,RFP Heading 3,Org Heading 1,3,l3,Level 3 Head,Level 3 Topic Heading,h31,h32,Para3,Section1,Topic Sub Heading1,Section2,Section11"/>
    <w:basedOn w:val="Heading2"/>
    <w:next w:val="NormalIndent"/>
    <w:link w:val="Heading3Char"/>
    <w:autoRedefine/>
    <w:qFormat/>
    <w:rsid w:val="006E6C89"/>
    <w:pPr>
      <w:numPr>
        <w:ilvl w:val="2"/>
      </w:numPr>
      <w:tabs>
        <w:tab w:val="clear" w:pos="720"/>
        <w:tab w:val="clear" w:pos="851"/>
        <w:tab w:val="left" w:pos="709"/>
      </w:tabs>
      <w:outlineLvl w:val="2"/>
    </w:pPr>
    <w:rPr>
      <w:rFonts w:asciiTheme="minorHAnsi" w:hAnsiTheme="minorHAnsi"/>
      <w:bCs/>
      <w:i/>
      <w:sz w:val="28"/>
    </w:rPr>
  </w:style>
  <w:style w:type="paragraph" w:styleId="Heading4">
    <w:name w:val="heading 4"/>
    <w:basedOn w:val="Heading3"/>
    <w:next w:val="NormalIndent"/>
    <w:link w:val="Heading4Char"/>
    <w:autoRedefine/>
    <w:qFormat/>
    <w:rsid w:val="009F12A9"/>
    <w:pPr>
      <w:numPr>
        <w:ilvl w:val="0"/>
        <w:numId w:val="0"/>
      </w:numPr>
      <w:tabs>
        <w:tab w:val="clear" w:pos="709"/>
      </w:tabs>
      <w:outlineLvl w:val="3"/>
    </w:pPr>
    <w:rPr>
      <w:bCs w:val="0"/>
    </w:rPr>
  </w:style>
  <w:style w:type="paragraph" w:styleId="Heading5">
    <w:name w:val="heading 5"/>
    <w:basedOn w:val="Heading4"/>
    <w:next w:val="NormalIndent"/>
    <w:qFormat/>
    <w:rsid w:val="00D1557C"/>
    <w:pPr>
      <w:ind w:left="851" w:hanging="851"/>
      <w:outlineLvl w:val="4"/>
    </w:pPr>
    <w:rPr>
      <w:bCs/>
      <w:i w:val="0"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5F02A3"/>
    <w:pPr>
      <w:numPr>
        <w:ilvl w:val="5"/>
        <w:numId w:val="2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F02A3"/>
    <w:pPr>
      <w:numPr>
        <w:ilvl w:val="6"/>
        <w:numId w:val="21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02A3"/>
    <w:pPr>
      <w:numPr>
        <w:ilvl w:val="7"/>
        <w:numId w:val="2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F02A3"/>
    <w:pPr>
      <w:numPr>
        <w:ilvl w:val="8"/>
        <w:numId w:val="21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46643"/>
    <w:pPr>
      <w:ind w:left="851"/>
    </w:pPr>
  </w:style>
  <w:style w:type="character" w:customStyle="1" w:styleId="Heading2Char">
    <w:name w:val="Heading 2 Char"/>
    <w:aliases w:val="Topic Heading Char,body Char,h2 Char,test Char,H2 Char,Section Char,h2.H2 Char,2m Char,2 Char,Header 2 Char,l2 Char,Level 2 Head Char,- heading 2 Char,1 Char,kop 14/b Char,h2 main heading Char,B Sub/Bold Char,Level 2 Topic Heading Char"/>
    <w:basedOn w:val="DefaultParagraphFont"/>
    <w:link w:val="Heading2"/>
    <w:rsid w:val="005F02A3"/>
    <w:rPr>
      <w:rFonts w:ascii="Arial" w:hAnsi="Arial" w:cs="Arial"/>
      <w:b/>
      <w:iCs/>
      <w:kern w:val="32"/>
      <w:sz w:val="32"/>
      <w:szCs w:val="28"/>
      <w:lang w:val="en-US" w:eastAsia="en-US"/>
    </w:rPr>
  </w:style>
  <w:style w:type="character" w:customStyle="1" w:styleId="Heading3Char">
    <w:name w:val="Heading 3 Char"/>
    <w:aliases w:val="Topic Sub Heading Char,h3 sub heading Char,h3 Char,H3 Char,Head 3 Char,3m Char,Level 1 - 1 Char,head3 Char,Details Char,C Sub-Sub/Italic Char,Schedule Heading 3 Char,RFP Heading 3 Char,Org Heading 1 Char,3 Char,l3 Char,Level 3 Head Char"/>
    <w:basedOn w:val="DefaultParagraphFont"/>
    <w:link w:val="Heading3"/>
    <w:rsid w:val="006E6C89"/>
    <w:rPr>
      <w:rFonts w:asciiTheme="minorHAnsi" w:hAnsiTheme="minorHAnsi" w:cs="Arial"/>
      <w:b/>
      <w:bCs/>
      <w:i/>
      <w:iCs/>
      <w:kern w:val="32"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rsid w:val="005F02A3"/>
    <w:pPr>
      <w:jc w:val="center"/>
    </w:pPr>
    <w:rPr>
      <w:bCs/>
      <w:i/>
      <w:sz w:val="20"/>
      <w:szCs w:val="20"/>
    </w:rPr>
  </w:style>
  <w:style w:type="paragraph" w:styleId="ListBullet">
    <w:name w:val="List Bullet"/>
    <w:basedOn w:val="Normal"/>
    <w:rsid w:val="00A46643"/>
    <w:pPr>
      <w:tabs>
        <w:tab w:val="num" w:pos="360"/>
      </w:tabs>
      <w:spacing w:before="60" w:after="60"/>
      <w:ind w:left="357" w:hanging="357"/>
    </w:pPr>
  </w:style>
  <w:style w:type="paragraph" w:styleId="ListBullet2">
    <w:name w:val="List Bullet 2"/>
    <w:basedOn w:val="Normal"/>
    <w:rsid w:val="00A46643"/>
    <w:pPr>
      <w:tabs>
        <w:tab w:val="num" w:pos="643"/>
      </w:tabs>
      <w:spacing w:before="60" w:after="60"/>
      <w:ind w:left="641" w:hanging="357"/>
    </w:pPr>
  </w:style>
  <w:style w:type="paragraph" w:styleId="ListBullet3">
    <w:name w:val="List Bullet 3"/>
    <w:basedOn w:val="Normal"/>
    <w:rsid w:val="00A46643"/>
    <w:pPr>
      <w:tabs>
        <w:tab w:val="num" w:pos="926"/>
      </w:tabs>
      <w:spacing w:before="60" w:after="60"/>
      <w:ind w:left="924" w:hanging="357"/>
    </w:pPr>
  </w:style>
  <w:style w:type="paragraph" w:styleId="ListBullet4">
    <w:name w:val="List Bullet 4"/>
    <w:basedOn w:val="Normal"/>
    <w:rsid w:val="00A46643"/>
    <w:pPr>
      <w:tabs>
        <w:tab w:val="num" w:pos="1209"/>
      </w:tabs>
      <w:spacing w:before="60" w:after="60"/>
      <w:ind w:left="1208" w:hanging="357"/>
    </w:pPr>
  </w:style>
  <w:style w:type="paragraph" w:styleId="ListBullet5">
    <w:name w:val="List Bullet 5"/>
    <w:basedOn w:val="Normal"/>
    <w:rsid w:val="00A46643"/>
    <w:pPr>
      <w:tabs>
        <w:tab w:val="num" w:pos="1492"/>
      </w:tabs>
      <w:spacing w:before="60" w:after="60"/>
      <w:ind w:left="1491" w:hanging="357"/>
    </w:pPr>
  </w:style>
  <w:style w:type="paragraph" w:styleId="TOC3">
    <w:name w:val="toc 3"/>
    <w:basedOn w:val="Normal"/>
    <w:next w:val="Normal"/>
    <w:uiPriority w:val="39"/>
    <w:rsid w:val="00A46643"/>
    <w:pPr>
      <w:tabs>
        <w:tab w:val="left" w:pos="1673"/>
        <w:tab w:val="right" w:leader="dot" w:pos="9072"/>
      </w:tabs>
      <w:ind w:left="1673" w:right="567" w:hanging="709"/>
    </w:pPr>
    <w:rPr>
      <w:rFonts w:ascii="Arial" w:hAnsi="Arial"/>
      <w:noProof/>
      <w:sz w:val="18"/>
    </w:rPr>
  </w:style>
  <w:style w:type="paragraph" w:styleId="TOC1">
    <w:name w:val="toc 1"/>
    <w:basedOn w:val="Normal"/>
    <w:next w:val="Normal"/>
    <w:uiPriority w:val="39"/>
    <w:rsid w:val="00A46643"/>
    <w:pPr>
      <w:tabs>
        <w:tab w:val="left" w:pos="397"/>
        <w:tab w:val="right" w:leader="dot" w:pos="9072"/>
      </w:tabs>
      <w:ind w:left="397" w:right="567" w:hanging="397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uiPriority w:val="39"/>
    <w:rsid w:val="00A46643"/>
    <w:pPr>
      <w:tabs>
        <w:tab w:val="left" w:pos="964"/>
        <w:tab w:val="right" w:leader="dot" w:pos="9072"/>
      </w:tabs>
      <w:spacing w:before="60" w:after="60"/>
      <w:ind w:left="964" w:right="567" w:hanging="567"/>
    </w:pPr>
    <w:rPr>
      <w:rFonts w:ascii="Arial" w:hAnsi="Arial"/>
      <w:noProof/>
    </w:rPr>
  </w:style>
  <w:style w:type="paragraph" w:styleId="TOC4">
    <w:name w:val="toc 4"/>
    <w:basedOn w:val="Normal"/>
    <w:next w:val="Normal"/>
    <w:uiPriority w:val="39"/>
    <w:rsid w:val="00A46643"/>
    <w:pPr>
      <w:ind w:left="660"/>
    </w:pPr>
    <w:rPr>
      <w:rFonts w:ascii="Arial" w:hAnsi="Arial"/>
    </w:rPr>
  </w:style>
  <w:style w:type="paragraph" w:styleId="TOC5">
    <w:name w:val="toc 5"/>
    <w:basedOn w:val="Normal"/>
    <w:next w:val="Normal"/>
    <w:uiPriority w:val="39"/>
    <w:rsid w:val="00A46643"/>
    <w:pPr>
      <w:ind w:left="880"/>
    </w:pPr>
  </w:style>
  <w:style w:type="character" w:styleId="Hyperlink">
    <w:name w:val="Hyperlink"/>
    <w:basedOn w:val="DefaultParagraphFont"/>
    <w:uiPriority w:val="99"/>
    <w:rsid w:val="00A46643"/>
    <w:rPr>
      <w:color w:val="0000FF"/>
      <w:u w:val="single"/>
    </w:rPr>
  </w:style>
  <w:style w:type="paragraph" w:customStyle="1" w:styleId="Heading-TOC">
    <w:name w:val="Heading - TOC"/>
    <w:basedOn w:val="Normal"/>
    <w:rsid w:val="00A46643"/>
    <w:pPr>
      <w:keepNext/>
      <w:spacing w:before="360"/>
    </w:pPr>
    <w:rPr>
      <w:rFonts w:ascii="Arial" w:hAnsi="Arial" w:cs="Arial"/>
      <w:b/>
      <w:bCs/>
      <w:sz w:val="32"/>
      <w:szCs w:val="20"/>
    </w:rPr>
  </w:style>
  <w:style w:type="paragraph" w:styleId="TableofFigures">
    <w:name w:val="table of figures"/>
    <w:basedOn w:val="Normal"/>
    <w:next w:val="Normal"/>
    <w:semiHidden/>
    <w:rsid w:val="00A46643"/>
    <w:pPr>
      <w:tabs>
        <w:tab w:val="right" w:leader="dot" w:pos="9072"/>
      </w:tabs>
      <w:ind w:left="1134" w:hanging="1134"/>
    </w:pPr>
    <w:rPr>
      <w:rFonts w:ascii="Arial" w:hAnsi="Arial"/>
    </w:rPr>
  </w:style>
  <w:style w:type="paragraph" w:styleId="BodyTextIndent">
    <w:name w:val="Body Text Indent"/>
    <w:basedOn w:val="Normal"/>
    <w:rsid w:val="00A46643"/>
    <w:pPr>
      <w:autoSpaceDE w:val="0"/>
      <w:autoSpaceDN w:val="0"/>
      <w:adjustRightInd w:val="0"/>
      <w:ind w:left="851"/>
    </w:pPr>
    <w:rPr>
      <w:rFonts w:cs="Arial"/>
      <w:szCs w:val="20"/>
    </w:rPr>
  </w:style>
  <w:style w:type="paragraph" w:customStyle="1" w:styleId="CoverPage-Large">
    <w:name w:val="Cover Page - Large"/>
    <w:basedOn w:val="Normal"/>
    <w:next w:val="CoverPage-Small"/>
    <w:rsid w:val="00A46643"/>
    <w:pPr>
      <w:jc w:val="center"/>
    </w:pPr>
    <w:rPr>
      <w:rFonts w:ascii="Arial" w:hAnsi="Arial" w:cs="Arial"/>
      <w:b/>
      <w:sz w:val="52"/>
      <w:szCs w:val="20"/>
    </w:rPr>
  </w:style>
  <w:style w:type="paragraph" w:customStyle="1" w:styleId="CoverPage-Small">
    <w:name w:val="Cover Page - Small"/>
    <w:basedOn w:val="Normal"/>
    <w:rsid w:val="00A46643"/>
    <w:pPr>
      <w:spacing w:before="240"/>
      <w:jc w:val="center"/>
    </w:pPr>
    <w:rPr>
      <w:rFonts w:ascii="Arial" w:hAnsi="Arial" w:cs="Arial"/>
      <w:b/>
      <w:bCs/>
      <w:color w:val="000000"/>
      <w:sz w:val="36"/>
      <w:szCs w:val="20"/>
    </w:rPr>
  </w:style>
  <w:style w:type="paragraph" w:customStyle="1" w:styleId="CoverPage-ProgramSlogan">
    <w:name w:val="Cover Page - Program Slogan"/>
    <w:basedOn w:val="Normal"/>
    <w:next w:val="CoverPage-Small"/>
    <w:rsid w:val="00A46643"/>
    <w:pPr>
      <w:jc w:val="right"/>
    </w:pPr>
    <w:rPr>
      <w:rFonts w:ascii="Monotype Corsiva" w:hAnsi="Monotype Corsiva"/>
      <w:i/>
      <w:iCs/>
      <w:color w:val="0000FF"/>
      <w:sz w:val="28"/>
    </w:rPr>
  </w:style>
  <w:style w:type="paragraph" w:styleId="BodyText2">
    <w:name w:val="Body Text 2"/>
    <w:basedOn w:val="Normal"/>
    <w:rsid w:val="00A46643"/>
    <w:rPr>
      <w:color w:val="0000FF"/>
    </w:rPr>
  </w:style>
  <w:style w:type="paragraph" w:customStyle="1" w:styleId="TableHeading">
    <w:name w:val="Table Heading"/>
    <w:basedOn w:val="TableText"/>
    <w:rsid w:val="00A46643"/>
    <w:pPr>
      <w:keepNext/>
      <w:keepLines/>
      <w:jc w:val="center"/>
    </w:pPr>
    <w:rPr>
      <w:rFonts w:ascii="Arial" w:hAnsi="Arial"/>
      <w:b/>
      <w:bCs/>
    </w:rPr>
  </w:style>
  <w:style w:type="paragraph" w:customStyle="1" w:styleId="TableText">
    <w:name w:val="Table Text"/>
    <w:basedOn w:val="Normal"/>
    <w:rsid w:val="00A46643"/>
    <w:pPr>
      <w:spacing w:before="60" w:after="60"/>
    </w:pPr>
  </w:style>
  <w:style w:type="paragraph" w:styleId="Header">
    <w:name w:val="header"/>
    <w:aliases w:val="Header1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b/>
      <w:sz w:val="20"/>
    </w:rPr>
  </w:style>
  <w:style w:type="paragraph" w:customStyle="1" w:styleId="TableNumbered">
    <w:name w:val="Table Numbered"/>
    <w:basedOn w:val="Normal"/>
    <w:rsid w:val="00A46643"/>
  </w:style>
  <w:style w:type="paragraph" w:customStyle="1" w:styleId="TableBullet">
    <w:name w:val="Table Bullet"/>
    <w:basedOn w:val="Normal"/>
    <w:rsid w:val="00A46643"/>
  </w:style>
  <w:style w:type="paragraph" w:styleId="Footer">
    <w:name w:val="footer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paragraph" w:customStyle="1" w:styleId="NormalSingleSpace">
    <w:name w:val="Normal SingleSpace"/>
    <w:basedOn w:val="Normal"/>
    <w:rsid w:val="00A46643"/>
  </w:style>
  <w:style w:type="paragraph" w:customStyle="1" w:styleId="TitleBlock">
    <w:name w:val="Title Block"/>
    <w:basedOn w:val="Normal"/>
    <w:rsid w:val="00A46643"/>
    <w:pPr>
      <w:spacing w:before="480" w:after="480"/>
      <w:jc w:val="center"/>
    </w:pPr>
    <w:rPr>
      <w:rFonts w:ascii="New Century Schlbk" w:hAnsi="New Century Schlbk"/>
      <w:b/>
      <w:sz w:val="48"/>
      <w:szCs w:val="20"/>
    </w:rPr>
  </w:style>
  <w:style w:type="paragraph" w:styleId="BodyText">
    <w:name w:val="Body Text"/>
    <w:basedOn w:val="Normal"/>
    <w:rsid w:val="00A46643"/>
    <w:rPr>
      <w:szCs w:val="20"/>
    </w:rPr>
  </w:style>
  <w:style w:type="paragraph" w:styleId="TOC6">
    <w:name w:val="toc 6"/>
    <w:basedOn w:val="Normal"/>
    <w:next w:val="Normal"/>
    <w:autoRedefine/>
    <w:uiPriority w:val="39"/>
    <w:rsid w:val="00A46643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4664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4664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46643"/>
    <w:pPr>
      <w:ind w:left="1920"/>
    </w:pPr>
  </w:style>
  <w:style w:type="paragraph" w:styleId="ListNumber">
    <w:name w:val="List Number"/>
    <w:basedOn w:val="Normal"/>
    <w:rsid w:val="00A46643"/>
    <w:pPr>
      <w:tabs>
        <w:tab w:val="num" w:pos="360"/>
      </w:tabs>
      <w:spacing w:before="60" w:after="60"/>
      <w:ind w:left="360" w:hanging="360"/>
    </w:pPr>
  </w:style>
  <w:style w:type="paragraph" w:styleId="ListNumber4">
    <w:name w:val="List Number 4"/>
    <w:basedOn w:val="Normal"/>
    <w:rsid w:val="00A46643"/>
    <w:pPr>
      <w:tabs>
        <w:tab w:val="num" w:pos="1209"/>
      </w:tabs>
      <w:spacing w:before="60" w:after="60"/>
      <w:ind w:left="1209" w:hanging="360"/>
    </w:pPr>
  </w:style>
  <w:style w:type="paragraph" w:customStyle="1" w:styleId="Heading-non-TOC">
    <w:name w:val="Heading - non-TOC"/>
    <w:basedOn w:val="CoverPage-Small"/>
    <w:next w:val="NormalIndent"/>
    <w:rsid w:val="00A46643"/>
    <w:pPr>
      <w:jc w:val="left"/>
    </w:pPr>
  </w:style>
  <w:style w:type="character" w:styleId="FollowedHyperlink">
    <w:name w:val="FollowedHyperlink"/>
    <w:basedOn w:val="DefaultParagraphFont"/>
    <w:rsid w:val="00A46643"/>
    <w:rPr>
      <w:color w:val="800080"/>
      <w:u w:val="single"/>
    </w:rPr>
  </w:style>
  <w:style w:type="paragraph" w:customStyle="1" w:styleId="Table">
    <w:name w:val="Table"/>
    <w:basedOn w:val="Normal"/>
    <w:rsid w:val="00AA1DCD"/>
    <w:pPr>
      <w:keepNext/>
      <w:keepLines/>
      <w:ind w:left="567"/>
    </w:pPr>
    <w:rPr>
      <w:rFonts w:ascii="New Century Schlbk" w:hAnsi="New Century Schlbk"/>
    </w:rPr>
  </w:style>
  <w:style w:type="paragraph" w:customStyle="1" w:styleId="NormalIndent1">
    <w:name w:val="Normal Indent1"/>
    <w:basedOn w:val="Normal"/>
    <w:rsid w:val="008B7F7F"/>
    <w:pPr>
      <w:spacing w:line="240" w:lineRule="atLeast"/>
      <w:ind w:left="1134" w:hanging="567"/>
    </w:pPr>
    <w:rPr>
      <w:rFonts w:ascii="New Century Schoolbook" w:hAnsi="New Century Schoolbook"/>
    </w:rPr>
  </w:style>
  <w:style w:type="table" w:styleId="TableGrid">
    <w:name w:val="Table Grid"/>
    <w:basedOn w:val="TableNormal"/>
    <w:rsid w:val="006008E1"/>
    <w:pPr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853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2A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5F02A3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F02A3"/>
    <w:pPr>
      <w:spacing w:after="200"/>
    </w:pPr>
    <w:rPr>
      <w:rFonts w:ascii="Calibri" w:eastAsia="Calibri" w:hAnsi="Calibri"/>
      <w:i/>
      <w:iCs/>
      <w:color w:val="000000"/>
      <w:szCs w:val="22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5F02A3"/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table" w:customStyle="1" w:styleId="LightGrid1">
    <w:name w:val="Light Grid1"/>
    <w:basedOn w:val="TableNormal"/>
    <w:uiPriority w:val="62"/>
    <w:rsid w:val="0062013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Heading2DarkBlue">
    <w:name w:val="Heading 2 + Dark Blue"/>
    <w:basedOn w:val="Heading2"/>
    <w:link w:val="Heading2DarkBlueChar"/>
    <w:rsid w:val="0073745E"/>
    <w:pPr>
      <w:numPr>
        <w:ilvl w:val="0"/>
        <w:numId w:val="0"/>
      </w:numPr>
      <w:tabs>
        <w:tab w:val="clear" w:pos="851"/>
      </w:tabs>
      <w:spacing w:after="60"/>
    </w:pPr>
    <w:rPr>
      <w:b w:val="0"/>
      <w:i/>
      <w:color w:val="000080"/>
      <w:kern w:val="0"/>
      <w:sz w:val="24"/>
    </w:rPr>
  </w:style>
  <w:style w:type="character" w:customStyle="1" w:styleId="Heading2DarkBlueChar">
    <w:name w:val="Heading 2 + Dark Blue Char"/>
    <w:basedOn w:val="DefaultParagraphFont"/>
    <w:link w:val="Heading2DarkBlue"/>
    <w:rsid w:val="0073745E"/>
    <w:rPr>
      <w:rFonts w:ascii="Arial" w:hAnsi="Arial" w:cs="Arial"/>
      <w:i/>
      <w:iCs/>
      <w:color w:val="000080"/>
      <w:sz w:val="24"/>
      <w:szCs w:val="2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5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593"/>
    <w:rPr>
      <w:rFonts w:ascii="Tahoma" w:hAnsi="Tahoma" w:cs="Tahoma"/>
      <w:sz w:val="16"/>
      <w:szCs w:val="16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845F2E"/>
    <w:pPr>
      <w:ind w:left="357"/>
    </w:pPr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5F02A3"/>
    <w:pPr>
      <w:ind w:left="720"/>
      <w:contextualSpacing/>
    </w:pPr>
  </w:style>
  <w:style w:type="paragraph" w:styleId="BodyText3">
    <w:name w:val="Body Text 3"/>
    <w:basedOn w:val="Normal"/>
    <w:rsid w:val="00B80653"/>
    <w:pPr>
      <w:spacing w:after="120"/>
    </w:pPr>
    <w:rPr>
      <w:sz w:val="16"/>
      <w:szCs w:val="16"/>
    </w:rPr>
  </w:style>
  <w:style w:type="paragraph" w:styleId="NormalWeb">
    <w:name w:val="Normal (Web)"/>
    <w:basedOn w:val="Normal"/>
    <w:link w:val="NormalWebChar"/>
    <w:uiPriority w:val="99"/>
    <w:rsid w:val="00284509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AU"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D70052"/>
    <w:rPr>
      <w:rFonts w:ascii="Verdana" w:hAnsi="Verdana"/>
      <w:color w:val="000000"/>
      <w:lang w:val="en-AU" w:eastAsia="en-AU" w:bidi="ar-SA"/>
    </w:rPr>
  </w:style>
  <w:style w:type="paragraph" w:customStyle="1" w:styleId="TableNormal1">
    <w:name w:val="Table Normal1"/>
    <w:basedOn w:val="Normal"/>
    <w:rsid w:val="0049640F"/>
    <w:pPr>
      <w:spacing w:before="20" w:after="20"/>
    </w:pPr>
    <w:rPr>
      <w:rFonts w:ascii="Arial" w:eastAsia="Calibri" w:hAnsi="Arial"/>
      <w:sz w:val="18"/>
      <w:lang w:val="en-AU" w:eastAsia="en-AU"/>
    </w:rPr>
  </w:style>
  <w:style w:type="table" w:customStyle="1" w:styleId="LightShading1">
    <w:name w:val="Light Shading1"/>
    <w:basedOn w:val="TableNormal"/>
    <w:uiPriority w:val="60"/>
    <w:rsid w:val="00B303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uiPriority w:val="60"/>
    <w:rsid w:val="00B303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B3034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B3034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List1">
    <w:name w:val="Light List1"/>
    <w:basedOn w:val="TableNormal"/>
    <w:uiPriority w:val="61"/>
    <w:rsid w:val="00B3034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List21">
    <w:name w:val="Medium List 21"/>
    <w:basedOn w:val="TableNormal"/>
    <w:uiPriority w:val="66"/>
    <w:rsid w:val="00B3034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F08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F686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F46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-Table">
    <w:name w:val="Normal - Table"/>
    <w:basedOn w:val="Normal"/>
    <w:rsid w:val="002F78B6"/>
    <w:pPr>
      <w:spacing w:before="20" w:after="20"/>
    </w:pPr>
    <w:rPr>
      <w:rFonts w:ascii="Arial" w:hAnsi="Arial"/>
      <w:sz w:val="18"/>
      <w:lang w:val="en-AU" w:eastAsia="en-AU"/>
    </w:rPr>
  </w:style>
  <w:style w:type="paragraph" w:customStyle="1" w:styleId="Default">
    <w:name w:val="Default"/>
    <w:rsid w:val="000A0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m1">
    <w:name w:val="m1"/>
    <w:basedOn w:val="DefaultParagraphFont"/>
    <w:rsid w:val="009456CA"/>
    <w:rPr>
      <w:color w:val="0000FF"/>
    </w:rPr>
  </w:style>
  <w:style w:type="character" w:customStyle="1" w:styleId="pi1">
    <w:name w:val="pi1"/>
    <w:basedOn w:val="DefaultParagraphFont"/>
    <w:rsid w:val="009456CA"/>
    <w:rPr>
      <w:color w:val="0000FF"/>
    </w:rPr>
  </w:style>
  <w:style w:type="character" w:customStyle="1" w:styleId="t1">
    <w:name w:val="t1"/>
    <w:basedOn w:val="DefaultParagraphFont"/>
    <w:rsid w:val="009456CA"/>
    <w:rPr>
      <w:color w:val="990000"/>
    </w:rPr>
  </w:style>
  <w:style w:type="character" w:customStyle="1" w:styleId="ns1">
    <w:name w:val="ns1"/>
    <w:basedOn w:val="DefaultParagraphFont"/>
    <w:rsid w:val="009456CA"/>
    <w:rPr>
      <w:color w:val="FF0000"/>
    </w:rPr>
  </w:style>
  <w:style w:type="character" w:customStyle="1" w:styleId="b1">
    <w:name w:val="b1"/>
    <w:basedOn w:val="DefaultParagraphFont"/>
    <w:rsid w:val="009456C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9456CA"/>
    <w:rPr>
      <w:b/>
      <w:bCs/>
    </w:rPr>
  </w:style>
  <w:style w:type="paragraph" w:customStyle="1" w:styleId="TemplateInformation">
    <w:name w:val="Template Information"/>
    <w:basedOn w:val="Normal"/>
    <w:link w:val="TemplateInformationCharChar"/>
    <w:autoRedefine/>
    <w:rsid w:val="00EF4583"/>
    <w:pPr>
      <w:keepLines/>
      <w:tabs>
        <w:tab w:val="num" w:pos="360"/>
      </w:tabs>
      <w:spacing w:before="120" w:after="120"/>
      <w:ind w:left="357"/>
    </w:pPr>
    <w:rPr>
      <w:rFonts w:ascii="Arial" w:hAnsi="Arial"/>
      <w:kern w:val="28"/>
      <w:sz w:val="20"/>
      <w:szCs w:val="20"/>
      <w:lang w:val="en-AU" w:eastAsia="en-AU"/>
    </w:rPr>
  </w:style>
  <w:style w:type="character" w:customStyle="1" w:styleId="TemplateInformationCharChar">
    <w:name w:val="Template Information Char Char"/>
    <w:basedOn w:val="DefaultParagraphFont"/>
    <w:link w:val="TemplateInformation"/>
    <w:rsid w:val="00EF4583"/>
    <w:rPr>
      <w:rFonts w:ascii="Arial" w:hAnsi="Arial"/>
      <w:kern w:val="28"/>
      <w:lang w:val="en-AU" w:eastAsia="en-AU" w:bidi="ar-SA"/>
    </w:rPr>
  </w:style>
  <w:style w:type="character" w:customStyle="1" w:styleId="EmailStyle921">
    <w:name w:val="EmailStyle921"/>
    <w:basedOn w:val="DefaultParagraphFont"/>
    <w:semiHidden/>
    <w:rsid w:val="00F06818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2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C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C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CEE"/>
    <w:rPr>
      <w:b/>
      <w:bCs/>
      <w:lang w:val="en-US" w:eastAsia="en-US"/>
    </w:rPr>
  </w:style>
  <w:style w:type="paragraph" w:styleId="NoSpacing">
    <w:name w:val="No Spacing"/>
    <w:basedOn w:val="Normal"/>
    <w:uiPriority w:val="1"/>
    <w:qFormat/>
    <w:rsid w:val="005F02A3"/>
    <w:rPr>
      <w:rFonts w:ascii="Arial" w:eastAsiaTheme="minorEastAsia" w:hAnsi="Arial" w:cs="Arial"/>
      <w:szCs w:val="22"/>
      <w:lang w:val="en-AU"/>
    </w:rPr>
  </w:style>
  <w:style w:type="paragraph" w:styleId="Revision">
    <w:name w:val="Revision"/>
    <w:hidden/>
    <w:uiPriority w:val="99"/>
    <w:semiHidden/>
    <w:rsid w:val="00A41F7D"/>
    <w:rPr>
      <w:sz w:val="24"/>
      <w:szCs w:val="24"/>
      <w:lang w:val="en-US" w:eastAsia="en-US"/>
    </w:rPr>
  </w:style>
  <w:style w:type="paragraph" w:customStyle="1" w:styleId="StyleBSHeading1Left04Hanging03">
    <w:name w:val="Style BS Heading 1 + Left:  0.4&quot; Hanging:  0.3&quot;"/>
    <w:basedOn w:val="Normal"/>
    <w:rsid w:val="00C7091B"/>
    <w:pPr>
      <w:pageBreakBefore/>
      <w:numPr>
        <w:numId w:val="4"/>
      </w:numPr>
      <w:pBdr>
        <w:bottom w:val="single" w:sz="18" w:space="1" w:color="336699"/>
      </w:pBdr>
      <w:spacing w:before="240" w:after="120" w:line="280" w:lineRule="atLeast"/>
      <w:outlineLvl w:val="0"/>
    </w:pPr>
    <w:rPr>
      <w:rFonts w:ascii="Arial" w:hAnsi="Arial"/>
      <w:caps/>
      <w:spacing w:val="30"/>
      <w:kern w:val="22"/>
      <w:sz w:val="36"/>
      <w:szCs w:val="20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9F12A9"/>
    <w:rPr>
      <w:rFonts w:asciiTheme="minorHAnsi" w:hAnsiTheme="minorHAnsi" w:cs="Arial"/>
      <w:b/>
      <w:i/>
      <w:iCs/>
      <w:kern w:val="32"/>
      <w:sz w:val="28"/>
      <w:szCs w:val="28"/>
      <w:lang w:val="en-US" w:eastAsia="en-US"/>
    </w:rPr>
  </w:style>
  <w:style w:type="character" w:customStyle="1" w:styleId="Heading1Char">
    <w:name w:val="Heading 1 Char"/>
    <w:aliases w:val="Topic Heading 1 Char,H1 Char,h1 chapter heading Char,A MAJOR/BOLD Char,level 1 Char,Level 1 Head Char,h1 Char,Section Heading Char,ESC Heading 1 Char,heading 1 Char,Topic Heading 11 Char,Topic Heading 12 Char,Topic Heading 13 Char"/>
    <w:basedOn w:val="DefaultParagraphFont"/>
    <w:link w:val="Heading1"/>
    <w:rsid w:val="005F02A3"/>
    <w:rPr>
      <w:rFonts w:ascii="Arial" w:hAnsi="Arial" w:cs="Arial"/>
      <w:b/>
      <w:bCs/>
      <w:kern w:val="32"/>
      <w:sz w:val="36"/>
      <w:szCs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F02A3"/>
    <w:rPr>
      <w:rFonts w:asciiTheme="minorHAnsi" w:hAnsiTheme="minorHAns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F02A3"/>
    <w:rPr>
      <w:rFonts w:asciiTheme="minorHAnsi" w:hAnsiTheme="minorHAnsi"/>
      <w:sz w:val="22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F02A3"/>
    <w:rPr>
      <w:rFonts w:asciiTheme="minorHAnsi" w:hAnsiTheme="minorHAnsi"/>
      <w:i/>
      <w:iCs/>
      <w:sz w:val="22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F02A3"/>
    <w:rPr>
      <w:rFonts w:asciiTheme="minorHAnsi" w:hAnsiTheme="minorHAnsi" w:cs="Arial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9A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2A3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BulletedText">
    <w:name w:val="BulletedText"/>
    <w:autoRedefine/>
    <w:rsid w:val="00C063EC"/>
    <w:pPr>
      <w:numPr>
        <w:numId w:val="16"/>
      </w:numPr>
    </w:pPr>
    <w:rPr>
      <w:rFonts w:ascii="Arial" w:hAnsi="Arial"/>
      <w:noProof/>
    </w:rPr>
  </w:style>
  <w:style w:type="table" w:customStyle="1" w:styleId="Style1">
    <w:name w:val="Style1"/>
    <w:basedOn w:val="LightList"/>
    <w:uiPriority w:val="99"/>
    <w:rsid w:val="0088240C"/>
    <w:tblPr/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8824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A2F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FE7F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A3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aliases w:val="Topic Heading 1,H1,h1 chapter heading,A MAJOR/BOLD,level 1,Level 1 Head,h1,Section Heading,ESC Heading 1,heading 1,Topic Heading 11,Topic Heading 12,Topic Heading 13,Topic Heading 14,Topic Heading 111,Topic Heading 121,Topic Heading 131,Part"/>
    <w:basedOn w:val="Normal"/>
    <w:next w:val="NormalIndent"/>
    <w:link w:val="Heading1Char"/>
    <w:qFormat/>
    <w:rsid w:val="005F02A3"/>
    <w:pPr>
      <w:keepNext/>
      <w:pageBreakBefore/>
      <w:numPr>
        <w:numId w:val="21"/>
      </w:numPr>
      <w:pBdr>
        <w:bottom w:val="single" w:sz="4" w:space="1" w:color="auto"/>
      </w:pBdr>
      <w:tabs>
        <w:tab w:val="left" w:pos="851"/>
      </w:tabs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Topic Heading,body,h2,test,H2,Section,h2.H2,2m,2,Header 2,l2,Level 2 Head,- heading 2,1,kop 14/b,h2 main heading,B Sub/Bold,Level 2 Topic Heading,Body Text (Reset numbering),Reset numbering,Heading 2-14,heading 2,Slidetitel,RS2,RS21,RS22,o,T2"/>
    <w:basedOn w:val="Heading1"/>
    <w:next w:val="NormalIndent"/>
    <w:link w:val="Heading2Char"/>
    <w:qFormat/>
    <w:rsid w:val="005F02A3"/>
    <w:pPr>
      <w:pageBreakBefore w:val="0"/>
      <w:numPr>
        <w:ilvl w:val="1"/>
      </w:numPr>
      <w:pBdr>
        <w:bottom w:val="none" w:sz="0" w:space="0" w:color="auto"/>
      </w:pBdr>
      <w:spacing w:before="240"/>
      <w:outlineLvl w:val="1"/>
    </w:pPr>
    <w:rPr>
      <w:bCs w:val="0"/>
      <w:iCs/>
      <w:sz w:val="32"/>
      <w:szCs w:val="28"/>
    </w:rPr>
  </w:style>
  <w:style w:type="paragraph" w:styleId="Heading3">
    <w:name w:val="heading 3"/>
    <w:aliases w:val="Topic Sub Heading,h3 sub heading,h3,H3,Head 3,3m,Level 1 - 1,head3,Details,C Sub-Sub/Italic,Schedule Heading 3,RFP Heading 3,Org Heading 1,3,l3,Level 3 Head,Level 3 Topic Heading,h31,h32,Para3,Section1,Topic Sub Heading1,Section2,Section11"/>
    <w:basedOn w:val="Heading2"/>
    <w:next w:val="NormalIndent"/>
    <w:link w:val="Heading3Char"/>
    <w:autoRedefine/>
    <w:qFormat/>
    <w:rsid w:val="006E6C89"/>
    <w:pPr>
      <w:numPr>
        <w:ilvl w:val="2"/>
      </w:numPr>
      <w:tabs>
        <w:tab w:val="clear" w:pos="720"/>
        <w:tab w:val="clear" w:pos="851"/>
        <w:tab w:val="left" w:pos="709"/>
      </w:tabs>
      <w:outlineLvl w:val="2"/>
    </w:pPr>
    <w:rPr>
      <w:rFonts w:asciiTheme="minorHAnsi" w:hAnsiTheme="minorHAnsi"/>
      <w:bCs/>
      <w:i/>
      <w:sz w:val="28"/>
    </w:rPr>
  </w:style>
  <w:style w:type="paragraph" w:styleId="Heading4">
    <w:name w:val="heading 4"/>
    <w:basedOn w:val="Heading3"/>
    <w:next w:val="NormalIndent"/>
    <w:link w:val="Heading4Char"/>
    <w:autoRedefine/>
    <w:qFormat/>
    <w:rsid w:val="009F12A9"/>
    <w:pPr>
      <w:numPr>
        <w:ilvl w:val="0"/>
        <w:numId w:val="0"/>
      </w:numPr>
      <w:tabs>
        <w:tab w:val="clear" w:pos="709"/>
      </w:tabs>
      <w:outlineLvl w:val="3"/>
    </w:pPr>
    <w:rPr>
      <w:bCs w:val="0"/>
    </w:rPr>
  </w:style>
  <w:style w:type="paragraph" w:styleId="Heading5">
    <w:name w:val="heading 5"/>
    <w:basedOn w:val="Heading4"/>
    <w:next w:val="NormalIndent"/>
    <w:qFormat/>
    <w:rsid w:val="00D1557C"/>
    <w:pPr>
      <w:ind w:left="851" w:hanging="851"/>
      <w:outlineLvl w:val="4"/>
    </w:pPr>
    <w:rPr>
      <w:bCs/>
      <w:i w:val="0"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5F02A3"/>
    <w:pPr>
      <w:numPr>
        <w:ilvl w:val="5"/>
        <w:numId w:val="2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F02A3"/>
    <w:pPr>
      <w:numPr>
        <w:ilvl w:val="6"/>
        <w:numId w:val="21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02A3"/>
    <w:pPr>
      <w:numPr>
        <w:ilvl w:val="7"/>
        <w:numId w:val="2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F02A3"/>
    <w:pPr>
      <w:numPr>
        <w:ilvl w:val="8"/>
        <w:numId w:val="21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46643"/>
    <w:pPr>
      <w:ind w:left="851"/>
    </w:pPr>
  </w:style>
  <w:style w:type="character" w:customStyle="1" w:styleId="Heading2Char">
    <w:name w:val="Heading 2 Char"/>
    <w:aliases w:val="Topic Heading Char,body Char,h2 Char,test Char,H2 Char,Section Char,h2.H2 Char,2m Char,2 Char,Header 2 Char,l2 Char,Level 2 Head Char,- heading 2 Char,1 Char,kop 14/b Char,h2 main heading Char,B Sub/Bold Char,Level 2 Topic Heading Char"/>
    <w:basedOn w:val="DefaultParagraphFont"/>
    <w:link w:val="Heading2"/>
    <w:rsid w:val="005F02A3"/>
    <w:rPr>
      <w:rFonts w:ascii="Arial" w:hAnsi="Arial" w:cs="Arial"/>
      <w:b/>
      <w:iCs/>
      <w:kern w:val="32"/>
      <w:sz w:val="32"/>
      <w:szCs w:val="28"/>
      <w:lang w:val="en-US" w:eastAsia="en-US"/>
    </w:rPr>
  </w:style>
  <w:style w:type="character" w:customStyle="1" w:styleId="Heading3Char">
    <w:name w:val="Heading 3 Char"/>
    <w:aliases w:val="Topic Sub Heading Char,h3 sub heading Char,h3 Char,H3 Char,Head 3 Char,3m Char,Level 1 - 1 Char,head3 Char,Details Char,C Sub-Sub/Italic Char,Schedule Heading 3 Char,RFP Heading 3 Char,Org Heading 1 Char,3 Char,l3 Char,Level 3 Head Char"/>
    <w:basedOn w:val="DefaultParagraphFont"/>
    <w:link w:val="Heading3"/>
    <w:rsid w:val="006E6C89"/>
    <w:rPr>
      <w:rFonts w:asciiTheme="minorHAnsi" w:hAnsiTheme="minorHAnsi" w:cs="Arial"/>
      <w:b/>
      <w:bCs/>
      <w:i/>
      <w:iCs/>
      <w:kern w:val="32"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rsid w:val="005F02A3"/>
    <w:pPr>
      <w:jc w:val="center"/>
    </w:pPr>
    <w:rPr>
      <w:bCs/>
      <w:i/>
      <w:sz w:val="20"/>
      <w:szCs w:val="20"/>
    </w:rPr>
  </w:style>
  <w:style w:type="paragraph" w:styleId="ListBullet">
    <w:name w:val="List Bullet"/>
    <w:basedOn w:val="Normal"/>
    <w:rsid w:val="00A46643"/>
    <w:pPr>
      <w:tabs>
        <w:tab w:val="num" w:pos="360"/>
      </w:tabs>
      <w:spacing w:before="60" w:after="60"/>
      <w:ind w:left="357" w:hanging="357"/>
    </w:pPr>
  </w:style>
  <w:style w:type="paragraph" w:styleId="ListBullet2">
    <w:name w:val="List Bullet 2"/>
    <w:basedOn w:val="Normal"/>
    <w:rsid w:val="00A46643"/>
    <w:pPr>
      <w:tabs>
        <w:tab w:val="num" w:pos="643"/>
      </w:tabs>
      <w:spacing w:before="60" w:after="60"/>
      <w:ind w:left="641" w:hanging="357"/>
    </w:pPr>
  </w:style>
  <w:style w:type="paragraph" w:styleId="ListBullet3">
    <w:name w:val="List Bullet 3"/>
    <w:basedOn w:val="Normal"/>
    <w:rsid w:val="00A46643"/>
    <w:pPr>
      <w:tabs>
        <w:tab w:val="num" w:pos="926"/>
      </w:tabs>
      <w:spacing w:before="60" w:after="60"/>
      <w:ind w:left="924" w:hanging="357"/>
    </w:pPr>
  </w:style>
  <w:style w:type="paragraph" w:styleId="ListBullet4">
    <w:name w:val="List Bullet 4"/>
    <w:basedOn w:val="Normal"/>
    <w:rsid w:val="00A46643"/>
    <w:pPr>
      <w:tabs>
        <w:tab w:val="num" w:pos="1209"/>
      </w:tabs>
      <w:spacing w:before="60" w:after="60"/>
      <w:ind w:left="1208" w:hanging="357"/>
    </w:pPr>
  </w:style>
  <w:style w:type="paragraph" w:styleId="ListBullet5">
    <w:name w:val="List Bullet 5"/>
    <w:basedOn w:val="Normal"/>
    <w:rsid w:val="00A46643"/>
    <w:pPr>
      <w:tabs>
        <w:tab w:val="num" w:pos="1492"/>
      </w:tabs>
      <w:spacing w:before="60" w:after="60"/>
      <w:ind w:left="1491" w:hanging="357"/>
    </w:pPr>
  </w:style>
  <w:style w:type="paragraph" w:styleId="TOC3">
    <w:name w:val="toc 3"/>
    <w:basedOn w:val="Normal"/>
    <w:next w:val="Normal"/>
    <w:uiPriority w:val="39"/>
    <w:rsid w:val="00A46643"/>
    <w:pPr>
      <w:tabs>
        <w:tab w:val="left" w:pos="1673"/>
        <w:tab w:val="right" w:leader="dot" w:pos="9072"/>
      </w:tabs>
      <w:ind w:left="1673" w:right="567" w:hanging="709"/>
    </w:pPr>
    <w:rPr>
      <w:rFonts w:ascii="Arial" w:hAnsi="Arial"/>
      <w:noProof/>
      <w:sz w:val="18"/>
    </w:rPr>
  </w:style>
  <w:style w:type="paragraph" w:styleId="TOC1">
    <w:name w:val="toc 1"/>
    <w:basedOn w:val="Normal"/>
    <w:next w:val="Normal"/>
    <w:uiPriority w:val="39"/>
    <w:rsid w:val="00A46643"/>
    <w:pPr>
      <w:tabs>
        <w:tab w:val="left" w:pos="397"/>
        <w:tab w:val="right" w:leader="dot" w:pos="9072"/>
      </w:tabs>
      <w:ind w:left="397" w:right="567" w:hanging="397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uiPriority w:val="39"/>
    <w:rsid w:val="00A46643"/>
    <w:pPr>
      <w:tabs>
        <w:tab w:val="left" w:pos="964"/>
        <w:tab w:val="right" w:leader="dot" w:pos="9072"/>
      </w:tabs>
      <w:spacing w:before="60" w:after="60"/>
      <w:ind w:left="964" w:right="567" w:hanging="567"/>
    </w:pPr>
    <w:rPr>
      <w:rFonts w:ascii="Arial" w:hAnsi="Arial"/>
      <w:noProof/>
    </w:rPr>
  </w:style>
  <w:style w:type="paragraph" w:styleId="TOC4">
    <w:name w:val="toc 4"/>
    <w:basedOn w:val="Normal"/>
    <w:next w:val="Normal"/>
    <w:uiPriority w:val="39"/>
    <w:rsid w:val="00A46643"/>
    <w:pPr>
      <w:ind w:left="660"/>
    </w:pPr>
    <w:rPr>
      <w:rFonts w:ascii="Arial" w:hAnsi="Arial"/>
    </w:rPr>
  </w:style>
  <w:style w:type="paragraph" w:styleId="TOC5">
    <w:name w:val="toc 5"/>
    <w:basedOn w:val="Normal"/>
    <w:next w:val="Normal"/>
    <w:uiPriority w:val="39"/>
    <w:rsid w:val="00A46643"/>
    <w:pPr>
      <w:ind w:left="880"/>
    </w:pPr>
  </w:style>
  <w:style w:type="character" w:styleId="Hyperlink">
    <w:name w:val="Hyperlink"/>
    <w:basedOn w:val="DefaultParagraphFont"/>
    <w:uiPriority w:val="99"/>
    <w:rsid w:val="00A46643"/>
    <w:rPr>
      <w:color w:val="0000FF"/>
      <w:u w:val="single"/>
    </w:rPr>
  </w:style>
  <w:style w:type="paragraph" w:customStyle="1" w:styleId="Heading-TOC">
    <w:name w:val="Heading - TOC"/>
    <w:basedOn w:val="Normal"/>
    <w:rsid w:val="00A46643"/>
    <w:pPr>
      <w:keepNext/>
      <w:spacing w:before="360"/>
    </w:pPr>
    <w:rPr>
      <w:rFonts w:ascii="Arial" w:hAnsi="Arial" w:cs="Arial"/>
      <w:b/>
      <w:bCs/>
      <w:sz w:val="32"/>
      <w:szCs w:val="20"/>
    </w:rPr>
  </w:style>
  <w:style w:type="paragraph" w:styleId="TableofFigures">
    <w:name w:val="table of figures"/>
    <w:basedOn w:val="Normal"/>
    <w:next w:val="Normal"/>
    <w:semiHidden/>
    <w:rsid w:val="00A46643"/>
    <w:pPr>
      <w:tabs>
        <w:tab w:val="right" w:leader="dot" w:pos="9072"/>
      </w:tabs>
      <w:ind w:left="1134" w:hanging="1134"/>
    </w:pPr>
    <w:rPr>
      <w:rFonts w:ascii="Arial" w:hAnsi="Arial"/>
    </w:rPr>
  </w:style>
  <w:style w:type="paragraph" w:styleId="BodyTextIndent">
    <w:name w:val="Body Text Indent"/>
    <w:basedOn w:val="Normal"/>
    <w:rsid w:val="00A46643"/>
    <w:pPr>
      <w:autoSpaceDE w:val="0"/>
      <w:autoSpaceDN w:val="0"/>
      <w:adjustRightInd w:val="0"/>
      <w:ind w:left="851"/>
    </w:pPr>
    <w:rPr>
      <w:rFonts w:cs="Arial"/>
      <w:szCs w:val="20"/>
    </w:rPr>
  </w:style>
  <w:style w:type="paragraph" w:customStyle="1" w:styleId="CoverPage-Large">
    <w:name w:val="Cover Page - Large"/>
    <w:basedOn w:val="Normal"/>
    <w:next w:val="CoverPage-Small"/>
    <w:rsid w:val="00A46643"/>
    <w:pPr>
      <w:jc w:val="center"/>
    </w:pPr>
    <w:rPr>
      <w:rFonts w:ascii="Arial" w:hAnsi="Arial" w:cs="Arial"/>
      <w:b/>
      <w:sz w:val="52"/>
      <w:szCs w:val="20"/>
    </w:rPr>
  </w:style>
  <w:style w:type="paragraph" w:customStyle="1" w:styleId="CoverPage-Small">
    <w:name w:val="Cover Page - Small"/>
    <w:basedOn w:val="Normal"/>
    <w:rsid w:val="00A46643"/>
    <w:pPr>
      <w:spacing w:before="240"/>
      <w:jc w:val="center"/>
    </w:pPr>
    <w:rPr>
      <w:rFonts w:ascii="Arial" w:hAnsi="Arial" w:cs="Arial"/>
      <w:b/>
      <w:bCs/>
      <w:color w:val="000000"/>
      <w:sz w:val="36"/>
      <w:szCs w:val="20"/>
    </w:rPr>
  </w:style>
  <w:style w:type="paragraph" w:customStyle="1" w:styleId="CoverPage-ProgramSlogan">
    <w:name w:val="Cover Page - Program Slogan"/>
    <w:basedOn w:val="Normal"/>
    <w:next w:val="CoverPage-Small"/>
    <w:rsid w:val="00A46643"/>
    <w:pPr>
      <w:jc w:val="right"/>
    </w:pPr>
    <w:rPr>
      <w:rFonts w:ascii="Monotype Corsiva" w:hAnsi="Monotype Corsiva"/>
      <w:i/>
      <w:iCs/>
      <w:color w:val="0000FF"/>
      <w:sz w:val="28"/>
    </w:rPr>
  </w:style>
  <w:style w:type="paragraph" w:styleId="BodyText2">
    <w:name w:val="Body Text 2"/>
    <w:basedOn w:val="Normal"/>
    <w:rsid w:val="00A46643"/>
    <w:rPr>
      <w:color w:val="0000FF"/>
    </w:rPr>
  </w:style>
  <w:style w:type="paragraph" w:customStyle="1" w:styleId="TableHeading">
    <w:name w:val="Table Heading"/>
    <w:basedOn w:val="TableText"/>
    <w:rsid w:val="00A46643"/>
    <w:pPr>
      <w:keepNext/>
      <w:keepLines/>
      <w:jc w:val="center"/>
    </w:pPr>
    <w:rPr>
      <w:rFonts w:ascii="Arial" w:hAnsi="Arial"/>
      <w:b/>
      <w:bCs/>
    </w:rPr>
  </w:style>
  <w:style w:type="paragraph" w:customStyle="1" w:styleId="TableText">
    <w:name w:val="Table Text"/>
    <w:basedOn w:val="Normal"/>
    <w:rsid w:val="00A46643"/>
    <w:pPr>
      <w:spacing w:before="60" w:after="60"/>
    </w:pPr>
  </w:style>
  <w:style w:type="paragraph" w:styleId="Header">
    <w:name w:val="header"/>
    <w:aliases w:val="Header1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b/>
      <w:sz w:val="20"/>
    </w:rPr>
  </w:style>
  <w:style w:type="paragraph" w:customStyle="1" w:styleId="TableNumbered">
    <w:name w:val="Table Numbered"/>
    <w:basedOn w:val="Normal"/>
    <w:rsid w:val="00A46643"/>
  </w:style>
  <w:style w:type="paragraph" w:customStyle="1" w:styleId="TableBullet">
    <w:name w:val="Table Bullet"/>
    <w:basedOn w:val="Normal"/>
    <w:rsid w:val="00A46643"/>
  </w:style>
  <w:style w:type="paragraph" w:styleId="Footer">
    <w:name w:val="footer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paragraph" w:customStyle="1" w:styleId="NormalSingleSpace">
    <w:name w:val="Normal SingleSpace"/>
    <w:basedOn w:val="Normal"/>
    <w:rsid w:val="00A46643"/>
  </w:style>
  <w:style w:type="paragraph" w:customStyle="1" w:styleId="TitleBlock">
    <w:name w:val="Title Block"/>
    <w:basedOn w:val="Normal"/>
    <w:rsid w:val="00A46643"/>
    <w:pPr>
      <w:spacing w:before="480" w:after="480"/>
      <w:jc w:val="center"/>
    </w:pPr>
    <w:rPr>
      <w:rFonts w:ascii="New Century Schlbk" w:hAnsi="New Century Schlbk"/>
      <w:b/>
      <w:sz w:val="48"/>
      <w:szCs w:val="20"/>
    </w:rPr>
  </w:style>
  <w:style w:type="paragraph" w:styleId="BodyText">
    <w:name w:val="Body Text"/>
    <w:basedOn w:val="Normal"/>
    <w:rsid w:val="00A46643"/>
    <w:rPr>
      <w:szCs w:val="20"/>
    </w:rPr>
  </w:style>
  <w:style w:type="paragraph" w:styleId="TOC6">
    <w:name w:val="toc 6"/>
    <w:basedOn w:val="Normal"/>
    <w:next w:val="Normal"/>
    <w:autoRedefine/>
    <w:uiPriority w:val="39"/>
    <w:rsid w:val="00A46643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4664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4664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46643"/>
    <w:pPr>
      <w:ind w:left="1920"/>
    </w:pPr>
  </w:style>
  <w:style w:type="paragraph" w:styleId="ListNumber">
    <w:name w:val="List Number"/>
    <w:basedOn w:val="Normal"/>
    <w:rsid w:val="00A46643"/>
    <w:pPr>
      <w:tabs>
        <w:tab w:val="num" w:pos="360"/>
      </w:tabs>
      <w:spacing w:before="60" w:after="60"/>
      <w:ind w:left="360" w:hanging="360"/>
    </w:pPr>
  </w:style>
  <w:style w:type="paragraph" w:styleId="ListNumber4">
    <w:name w:val="List Number 4"/>
    <w:basedOn w:val="Normal"/>
    <w:rsid w:val="00A46643"/>
    <w:pPr>
      <w:tabs>
        <w:tab w:val="num" w:pos="1209"/>
      </w:tabs>
      <w:spacing w:before="60" w:after="60"/>
      <w:ind w:left="1209" w:hanging="360"/>
    </w:pPr>
  </w:style>
  <w:style w:type="paragraph" w:customStyle="1" w:styleId="Heading-non-TOC">
    <w:name w:val="Heading - non-TOC"/>
    <w:basedOn w:val="CoverPage-Small"/>
    <w:next w:val="NormalIndent"/>
    <w:rsid w:val="00A46643"/>
    <w:pPr>
      <w:jc w:val="left"/>
    </w:pPr>
  </w:style>
  <w:style w:type="character" w:styleId="FollowedHyperlink">
    <w:name w:val="FollowedHyperlink"/>
    <w:basedOn w:val="DefaultParagraphFont"/>
    <w:rsid w:val="00A46643"/>
    <w:rPr>
      <w:color w:val="800080"/>
      <w:u w:val="single"/>
    </w:rPr>
  </w:style>
  <w:style w:type="paragraph" w:customStyle="1" w:styleId="Table">
    <w:name w:val="Table"/>
    <w:basedOn w:val="Normal"/>
    <w:rsid w:val="00AA1DCD"/>
    <w:pPr>
      <w:keepNext/>
      <w:keepLines/>
      <w:ind w:left="567"/>
    </w:pPr>
    <w:rPr>
      <w:rFonts w:ascii="New Century Schlbk" w:hAnsi="New Century Schlbk"/>
    </w:rPr>
  </w:style>
  <w:style w:type="paragraph" w:customStyle="1" w:styleId="NormalIndent1">
    <w:name w:val="Normal Indent1"/>
    <w:basedOn w:val="Normal"/>
    <w:rsid w:val="008B7F7F"/>
    <w:pPr>
      <w:spacing w:line="240" w:lineRule="atLeast"/>
      <w:ind w:left="1134" w:hanging="567"/>
    </w:pPr>
    <w:rPr>
      <w:rFonts w:ascii="New Century Schoolbook" w:hAnsi="New Century Schoolbook"/>
    </w:rPr>
  </w:style>
  <w:style w:type="table" w:styleId="TableGrid">
    <w:name w:val="Table Grid"/>
    <w:basedOn w:val="TableNormal"/>
    <w:rsid w:val="006008E1"/>
    <w:pPr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853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2A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5F02A3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F02A3"/>
    <w:pPr>
      <w:spacing w:after="200"/>
    </w:pPr>
    <w:rPr>
      <w:rFonts w:ascii="Calibri" w:eastAsia="Calibri" w:hAnsi="Calibri"/>
      <w:i/>
      <w:iCs/>
      <w:color w:val="000000"/>
      <w:szCs w:val="22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5F02A3"/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table" w:customStyle="1" w:styleId="LightGrid1">
    <w:name w:val="Light Grid1"/>
    <w:basedOn w:val="TableNormal"/>
    <w:uiPriority w:val="62"/>
    <w:rsid w:val="0062013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Heading2DarkBlue">
    <w:name w:val="Heading 2 + Dark Blue"/>
    <w:basedOn w:val="Heading2"/>
    <w:link w:val="Heading2DarkBlueChar"/>
    <w:rsid w:val="0073745E"/>
    <w:pPr>
      <w:numPr>
        <w:ilvl w:val="0"/>
        <w:numId w:val="0"/>
      </w:numPr>
      <w:tabs>
        <w:tab w:val="clear" w:pos="851"/>
      </w:tabs>
      <w:spacing w:after="60"/>
    </w:pPr>
    <w:rPr>
      <w:b w:val="0"/>
      <w:i/>
      <w:color w:val="000080"/>
      <w:kern w:val="0"/>
      <w:sz w:val="24"/>
    </w:rPr>
  </w:style>
  <w:style w:type="character" w:customStyle="1" w:styleId="Heading2DarkBlueChar">
    <w:name w:val="Heading 2 + Dark Blue Char"/>
    <w:basedOn w:val="DefaultParagraphFont"/>
    <w:link w:val="Heading2DarkBlue"/>
    <w:rsid w:val="0073745E"/>
    <w:rPr>
      <w:rFonts w:ascii="Arial" w:hAnsi="Arial" w:cs="Arial"/>
      <w:i/>
      <w:iCs/>
      <w:color w:val="000080"/>
      <w:sz w:val="24"/>
      <w:szCs w:val="2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5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593"/>
    <w:rPr>
      <w:rFonts w:ascii="Tahoma" w:hAnsi="Tahoma" w:cs="Tahoma"/>
      <w:sz w:val="16"/>
      <w:szCs w:val="16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845F2E"/>
    <w:pPr>
      <w:ind w:left="357"/>
    </w:pPr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5F02A3"/>
    <w:pPr>
      <w:ind w:left="720"/>
      <w:contextualSpacing/>
    </w:pPr>
  </w:style>
  <w:style w:type="paragraph" w:styleId="BodyText3">
    <w:name w:val="Body Text 3"/>
    <w:basedOn w:val="Normal"/>
    <w:rsid w:val="00B80653"/>
    <w:pPr>
      <w:spacing w:after="120"/>
    </w:pPr>
    <w:rPr>
      <w:sz w:val="16"/>
      <w:szCs w:val="16"/>
    </w:rPr>
  </w:style>
  <w:style w:type="paragraph" w:styleId="NormalWeb">
    <w:name w:val="Normal (Web)"/>
    <w:basedOn w:val="Normal"/>
    <w:link w:val="NormalWebChar"/>
    <w:uiPriority w:val="99"/>
    <w:rsid w:val="00284509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AU"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D70052"/>
    <w:rPr>
      <w:rFonts w:ascii="Verdana" w:hAnsi="Verdana"/>
      <w:color w:val="000000"/>
      <w:lang w:val="en-AU" w:eastAsia="en-AU" w:bidi="ar-SA"/>
    </w:rPr>
  </w:style>
  <w:style w:type="paragraph" w:customStyle="1" w:styleId="TableNormal1">
    <w:name w:val="Table Normal1"/>
    <w:basedOn w:val="Normal"/>
    <w:rsid w:val="0049640F"/>
    <w:pPr>
      <w:spacing w:before="20" w:after="20"/>
    </w:pPr>
    <w:rPr>
      <w:rFonts w:ascii="Arial" w:eastAsia="Calibri" w:hAnsi="Arial"/>
      <w:sz w:val="18"/>
      <w:lang w:val="en-AU" w:eastAsia="en-AU"/>
    </w:rPr>
  </w:style>
  <w:style w:type="table" w:customStyle="1" w:styleId="LightShading1">
    <w:name w:val="Light Shading1"/>
    <w:basedOn w:val="TableNormal"/>
    <w:uiPriority w:val="60"/>
    <w:rsid w:val="00B303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uiPriority w:val="60"/>
    <w:rsid w:val="00B303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B3034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B3034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List1">
    <w:name w:val="Light List1"/>
    <w:basedOn w:val="TableNormal"/>
    <w:uiPriority w:val="61"/>
    <w:rsid w:val="00B3034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List21">
    <w:name w:val="Medium List 21"/>
    <w:basedOn w:val="TableNormal"/>
    <w:uiPriority w:val="66"/>
    <w:rsid w:val="00B3034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F08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F686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F46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-Table">
    <w:name w:val="Normal - Table"/>
    <w:basedOn w:val="Normal"/>
    <w:rsid w:val="002F78B6"/>
    <w:pPr>
      <w:spacing w:before="20" w:after="20"/>
    </w:pPr>
    <w:rPr>
      <w:rFonts w:ascii="Arial" w:hAnsi="Arial"/>
      <w:sz w:val="18"/>
      <w:lang w:val="en-AU" w:eastAsia="en-AU"/>
    </w:rPr>
  </w:style>
  <w:style w:type="paragraph" w:customStyle="1" w:styleId="Default">
    <w:name w:val="Default"/>
    <w:rsid w:val="000A0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m1">
    <w:name w:val="m1"/>
    <w:basedOn w:val="DefaultParagraphFont"/>
    <w:rsid w:val="009456CA"/>
    <w:rPr>
      <w:color w:val="0000FF"/>
    </w:rPr>
  </w:style>
  <w:style w:type="character" w:customStyle="1" w:styleId="pi1">
    <w:name w:val="pi1"/>
    <w:basedOn w:val="DefaultParagraphFont"/>
    <w:rsid w:val="009456CA"/>
    <w:rPr>
      <w:color w:val="0000FF"/>
    </w:rPr>
  </w:style>
  <w:style w:type="character" w:customStyle="1" w:styleId="t1">
    <w:name w:val="t1"/>
    <w:basedOn w:val="DefaultParagraphFont"/>
    <w:rsid w:val="009456CA"/>
    <w:rPr>
      <w:color w:val="990000"/>
    </w:rPr>
  </w:style>
  <w:style w:type="character" w:customStyle="1" w:styleId="ns1">
    <w:name w:val="ns1"/>
    <w:basedOn w:val="DefaultParagraphFont"/>
    <w:rsid w:val="009456CA"/>
    <w:rPr>
      <w:color w:val="FF0000"/>
    </w:rPr>
  </w:style>
  <w:style w:type="character" w:customStyle="1" w:styleId="b1">
    <w:name w:val="b1"/>
    <w:basedOn w:val="DefaultParagraphFont"/>
    <w:rsid w:val="009456C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9456CA"/>
    <w:rPr>
      <w:b/>
      <w:bCs/>
    </w:rPr>
  </w:style>
  <w:style w:type="paragraph" w:customStyle="1" w:styleId="TemplateInformation">
    <w:name w:val="Template Information"/>
    <w:basedOn w:val="Normal"/>
    <w:link w:val="TemplateInformationCharChar"/>
    <w:autoRedefine/>
    <w:rsid w:val="00EF4583"/>
    <w:pPr>
      <w:keepLines/>
      <w:tabs>
        <w:tab w:val="num" w:pos="360"/>
      </w:tabs>
      <w:spacing w:before="120" w:after="120"/>
      <w:ind w:left="357"/>
    </w:pPr>
    <w:rPr>
      <w:rFonts w:ascii="Arial" w:hAnsi="Arial"/>
      <w:kern w:val="28"/>
      <w:sz w:val="20"/>
      <w:szCs w:val="20"/>
      <w:lang w:val="en-AU" w:eastAsia="en-AU"/>
    </w:rPr>
  </w:style>
  <w:style w:type="character" w:customStyle="1" w:styleId="TemplateInformationCharChar">
    <w:name w:val="Template Information Char Char"/>
    <w:basedOn w:val="DefaultParagraphFont"/>
    <w:link w:val="TemplateInformation"/>
    <w:rsid w:val="00EF4583"/>
    <w:rPr>
      <w:rFonts w:ascii="Arial" w:hAnsi="Arial"/>
      <w:kern w:val="28"/>
      <w:lang w:val="en-AU" w:eastAsia="en-AU" w:bidi="ar-SA"/>
    </w:rPr>
  </w:style>
  <w:style w:type="character" w:customStyle="1" w:styleId="EmailStyle921">
    <w:name w:val="EmailStyle921"/>
    <w:basedOn w:val="DefaultParagraphFont"/>
    <w:semiHidden/>
    <w:rsid w:val="00F06818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2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C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C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CEE"/>
    <w:rPr>
      <w:b/>
      <w:bCs/>
      <w:lang w:val="en-US" w:eastAsia="en-US"/>
    </w:rPr>
  </w:style>
  <w:style w:type="paragraph" w:styleId="NoSpacing">
    <w:name w:val="No Spacing"/>
    <w:basedOn w:val="Normal"/>
    <w:uiPriority w:val="1"/>
    <w:qFormat/>
    <w:rsid w:val="005F02A3"/>
    <w:rPr>
      <w:rFonts w:ascii="Arial" w:eastAsiaTheme="minorEastAsia" w:hAnsi="Arial" w:cs="Arial"/>
      <w:szCs w:val="22"/>
      <w:lang w:val="en-AU"/>
    </w:rPr>
  </w:style>
  <w:style w:type="paragraph" w:styleId="Revision">
    <w:name w:val="Revision"/>
    <w:hidden/>
    <w:uiPriority w:val="99"/>
    <w:semiHidden/>
    <w:rsid w:val="00A41F7D"/>
    <w:rPr>
      <w:sz w:val="24"/>
      <w:szCs w:val="24"/>
      <w:lang w:val="en-US" w:eastAsia="en-US"/>
    </w:rPr>
  </w:style>
  <w:style w:type="paragraph" w:customStyle="1" w:styleId="StyleBSHeading1Left04Hanging03">
    <w:name w:val="Style BS Heading 1 + Left:  0.4&quot; Hanging:  0.3&quot;"/>
    <w:basedOn w:val="Normal"/>
    <w:rsid w:val="00C7091B"/>
    <w:pPr>
      <w:pageBreakBefore/>
      <w:numPr>
        <w:numId w:val="4"/>
      </w:numPr>
      <w:pBdr>
        <w:bottom w:val="single" w:sz="18" w:space="1" w:color="336699"/>
      </w:pBdr>
      <w:spacing w:before="240" w:after="120" w:line="280" w:lineRule="atLeast"/>
      <w:outlineLvl w:val="0"/>
    </w:pPr>
    <w:rPr>
      <w:rFonts w:ascii="Arial" w:hAnsi="Arial"/>
      <w:caps/>
      <w:spacing w:val="30"/>
      <w:kern w:val="22"/>
      <w:sz w:val="36"/>
      <w:szCs w:val="20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9F12A9"/>
    <w:rPr>
      <w:rFonts w:asciiTheme="minorHAnsi" w:hAnsiTheme="minorHAnsi" w:cs="Arial"/>
      <w:b/>
      <w:i/>
      <w:iCs/>
      <w:kern w:val="32"/>
      <w:sz w:val="28"/>
      <w:szCs w:val="28"/>
      <w:lang w:val="en-US" w:eastAsia="en-US"/>
    </w:rPr>
  </w:style>
  <w:style w:type="character" w:customStyle="1" w:styleId="Heading1Char">
    <w:name w:val="Heading 1 Char"/>
    <w:aliases w:val="Topic Heading 1 Char,H1 Char,h1 chapter heading Char,A MAJOR/BOLD Char,level 1 Char,Level 1 Head Char,h1 Char,Section Heading Char,ESC Heading 1 Char,heading 1 Char,Topic Heading 11 Char,Topic Heading 12 Char,Topic Heading 13 Char"/>
    <w:basedOn w:val="DefaultParagraphFont"/>
    <w:link w:val="Heading1"/>
    <w:rsid w:val="005F02A3"/>
    <w:rPr>
      <w:rFonts w:ascii="Arial" w:hAnsi="Arial" w:cs="Arial"/>
      <w:b/>
      <w:bCs/>
      <w:kern w:val="32"/>
      <w:sz w:val="36"/>
      <w:szCs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F02A3"/>
    <w:rPr>
      <w:rFonts w:asciiTheme="minorHAnsi" w:hAnsiTheme="minorHAns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F02A3"/>
    <w:rPr>
      <w:rFonts w:asciiTheme="minorHAnsi" w:hAnsiTheme="minorHAnsi"/>
      <w:sz w:val="22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F02A3"/>
    <w:rPr>
      <w:rFonts w:asciiTheme="minorHAnsi" w:hAnsiTheme="minorHAnsi"/>
      <w:i/>
      <w:iCs/>
      <w:sz w:val="22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F02A3"/>
    <w:rPr>
      <w:rFonts w:asciiTheme="minorHAnsi" w:hAnsiTheme="minorHAnsi" w:cs="Arial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9A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2A3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BulletedText">
    <w:name w:val="BulletedText"/>
    <w:autoRedefine/>
    <w:rsid w:val="00C063EC"/>
    <w:pPr>
      <w:numPr>
        <w:numId w:val="16"/>
      </w:numPr>
    </w:pPr>
    <w:rPr>
      <w:rFonts w:ascii="Arial" w:hAnsi="Arial"/>
      <w:noProof/>
    </w:rPr>
  </w:style>
  <w:style w:type="table" w:customStyle="1" w:styleId="Style1">
    <w:name w:val="Style1"/>
    <w:basedOn w:val="LightList"/>
    <w:uiPriority w:val="99"/>
    <w:rsid w:val="0088240C"/>
    <w:tblPr/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8824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A2F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FE7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8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51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86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6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3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466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69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537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1800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879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7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6828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113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5221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41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4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340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80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0738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175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7180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141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7479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3131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4434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2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5434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686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1428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4623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3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22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9741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860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960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574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2649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365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23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1579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0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8183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14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606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02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502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73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7426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872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6469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075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133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0430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5248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95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839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776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1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09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9456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8393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22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305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3128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313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2893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5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373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977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484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121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914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2817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9528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177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3112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2614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430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2080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6941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023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9648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3539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293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383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72656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6479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546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0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5223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798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1014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2509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90612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56904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0171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589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7377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29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09398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27585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50362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93918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53276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9556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8211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66477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8512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0141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89554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73956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2782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58816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5562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68030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41354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740335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9264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878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702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357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941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9225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9626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5461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40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660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47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81048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8144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65550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37601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595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96176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700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4911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571433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3839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12865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3114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201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4226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92774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8179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4589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4473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4097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839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7352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6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1098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291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99944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795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4943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2643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435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9755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7862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5257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3039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1909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7532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541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7921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036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8545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6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01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410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0528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9822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4478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9359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1797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04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14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60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7451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847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3239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96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4368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2251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5159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67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0918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9638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2787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8758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9242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8653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5503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46502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9039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6854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452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9689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7755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160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214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80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007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1937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51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13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77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2317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5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38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1315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1473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3594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6905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7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6380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665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9299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052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482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1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5620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0841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1550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3983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06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2356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21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6944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33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63230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3472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74581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3517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82512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1037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84286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2727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02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0324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50654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965420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996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3010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32861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6599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547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4445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7748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6741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1344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0479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7439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9964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135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178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1870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9573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6224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5275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5828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30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68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30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3096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559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654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936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2674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1738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7439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4716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553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78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2148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8974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09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5735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941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4145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5460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8492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887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90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5521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857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79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0729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19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7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640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155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9041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6630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327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96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05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5676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516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568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667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795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77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5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240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114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7434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0995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172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868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7968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4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8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07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973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7031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0183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14466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039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1418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37132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82485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8492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29260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2145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05076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50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096836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1615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1948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1209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6873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9537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641200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69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82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4352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31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5435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6506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7570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6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46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9597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99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290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75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758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6907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6889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5703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4108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122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5070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493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2164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82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8578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5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9327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50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4086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1928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30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3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2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521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ocument_management\Master\ISBT0001_v005.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6EFB1D72F6A4F827D73786F6F2A1E" ma:contentTypeVersion="2" ma:contentTypeDescription="Create a new document." ma:contentTypeScope="" ma:versionID="d517d002fa537ebe1f3106390a5e9a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28F9B-88A6-4718-926D-A9D6ED61260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3C72BE9-B4F0-4AAA-98A0-3F2512F83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C3E95D-795A-4ADE-B2F3-6FAA12592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77A17-1D85-4B73-943B-6697B39A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ISBT0001_v005.00</Template>
  <TotalTime>3315</TotalTime>
  <Pages>17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Brightstar</Company>
  <LinksUpToDate>false</LinksUpToDate>
  <CharactersWithSpaces>7071</CharactersWithSpaces>
  <SharedDoc>false</SharedDoc>
  <HLinks>
    <vt:vector size="510" baseType="variant">
      <vt:variant>
        <vt:i4>5439524</vt:i4>
      </vt:variant>
      <vt:variant>
        <vt:i4>570</vt:i4>
      </vt:variant>
      <vt:variant>
        <vt:i4>0</vt:i4>
      </vt:variant>
      <vt:variant>
        <vt:i4>5</vt:i4>
      </vt:variant>
      <vt:variant>
        <vt:lpwstr>\\Au-dev-21\D\Development\3rd Party Software\Installation Packages\dotnetfx35</vt:lpwstr>
      </vt:variant>
      <vt:variant>
        <vt:lpwstr/>
      </vt:variant>
      <vt:variant>
        <vt:i4>1376311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_Toc236542763</vt:lpwstr>
      </vt:variant>
      <vt:variant>
        <vt:i4>1376311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_Toc236542762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_Toc236542761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_Toc236542760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_Toc236542759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_Toc236542758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_Toc236542757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_Toc236542756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_Toc236542755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_Toc236542754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_Toc236542753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_Toc236542752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_Toc236542751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_Toc236542750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_Toc236542749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_Toc236542748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_Toc236542747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_Toc236542746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_Toc236542745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_Toc236542744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_Toc236542743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_Toc236542742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_Toc236542741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_Toc236542740</vt:lpwstr>
      </vt:variant>
      <vt:variant>
        <vt:i4>1048631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_Toc236542739</vt:lpwstr>
      </vt:variant>
      <vt:variant>
        <vt:i4>1048631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_Toc236542738</vt:lpwstr>
      </vt:variant>
      <vt:variant>
        <vt:i4>1048631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_Toc236542737</vt:lpwstr>
      </vt:variant>
      <vt:variant>
        <vt:i4>1048631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_Toc236542736</vt:lpwstr>
      </vt:variant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_Toc236542735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_Toc236542734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_Toc236542733</vt:lpwstr>
      </vt:variant>
      <vt:variant>
        <vt:i4>1048631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_Toc236542732</vt:lpwstr>
      </vt:variant>
      <vt:variant>
        <vt:i4>1048631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_Toc236542731</vt:lpwstr>
      </vt:variant>
      <vt:variant>
        <vt:i4>1048631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_Toc236542730</vt:lpwstr>
      </vt:variant>
      <vt:variant>
        <vt:i4>1114167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_Toc236542729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_Toc236542728</vt:lpwstr>
      </vt:variant>
      <vt:variant>
        <vt:i4>1114167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_Toc236542727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_Toc236542726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_Toc236542725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_Toc236542724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_Toc236542723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_Toc236542722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_Toc236542721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_Toc236542720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_Toc236542719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_Toc236542718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_Toc236542717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_Toc236542716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_Toc236542715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_Toc236542714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_Toc236542713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_Toc236542712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_Toc236542711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_Toc236542710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_Toc236542709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_Toc236542708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_Toc236542707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_Toc236542706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_Toc236542705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_Toc236542704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_Toc236542703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_Toc236542702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_Toc236542701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_Toc236542700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_Toc236542699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_Toc236542698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_Toc236542697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_Toc236542696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_Toc236542695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_Toc236542694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_Toc236542693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_Toc236542692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_Toc236542691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_Toc236542690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_Toc236542689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_Toc236542688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_Toc236542687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_Toc236542686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_Toc236542685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_Toc236542684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_Toc236542683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_Toc236542682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_Toc236542681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_Toc236542680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Global Product Database</dc:subject>
  <dc:creator>Amanda Johns</dc:creator>
  <cp:lastModifiedBy>Tran Vu Minh</cp:lastModifiedBy>
  <cp:revision>199</cp:revision>
  <cp:lastPrinted>2010-03-04T01:43:00Z</cp:lastPrinted>
  <dcterms:created xsi:type="dcterms:W3CDTF">2013-06-26T07:36:00Z</dcterms:created>
  <dcterms:modified xsi:type="dcterms:W3CDTF">2017-04-18T04:41:00Z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IN-CONFIDENCE</vt:lpwstr>
  </property>
  <property fmtid="{D5CDD505-2E9C-101B-9397-08002B2CF9AE}" pid="3" name="ContentTypeId">
    <vt:lpwstr>0x01010052A6EFB1D72F6A4F827D73786F6F2A1E</vt:lpwstr>
  </property>
</Properties>
</file>